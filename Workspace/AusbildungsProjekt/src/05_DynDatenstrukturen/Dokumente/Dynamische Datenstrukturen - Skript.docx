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5B" w:rsidRDefault="008F595B">
      <w:pPr>
        <w:pStyle w:val="Textkrper"/>
      </w:pPr>
      <w:bookmarkStart w:id="0" w:name="_Toc168817265"/>
      <w:bookmarkStart w:id="1" w:name="_Toc168889938"/>
      <w:bookmarkStart w:id="2" w:name="_GoBack"/>
      <w:bookmarkEnd w:id="2"/>
      <w:r>
        <w:tab/>
      </w:r>
      <w:r w:rsidR="002E50CE">
        <w:t xml:space="preserve">Schule Informationstechnik </w:t>
      </w:r>
      <w:r w:rsidR="002E50CE">
        <w:br/>
      </w:r>
      <w:r w:rsidR="002E50CE">
        <w:tab/>
        <w:t>der Bundeswehr</w:t>
      </w:r>
    </w:p>
    <w:p w:rsidR="008F595B" w:rsidRDefault="008F595B">
      <w:pPr>
        <w:pStyle w:val="DefinitionTerm"/>
        <w:tabs>
          <w:tab w:val="center" w:pos="4536"/>
        </w:tabs>
        <w:rPr>
          <w:snapToGrid/>
        </w:rPr>
      </w:pPr>
      <w:r>
        <w:rPr>
          <w:snapToGrid/>
        </w:rPr>
        <w:tab/>
      </w:r>
      <w:r w:rsidR="001F19B6">
        <w:rPr>
          <w:noProof/>
          <w:snapToGrid/>
        </w:rPr>
        <w:drawing>
          <wp:inline distT="0" distB="0" distL="0" distR="0">
            <wp:extent cx="1057275" cy="1400175"/>
            <wp:effectExtent l="0" t="0" r="9525" b="9525"/>
            <wp:docPr id="10" name="Bild 10"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eUstgSBw_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8F595B" w:rsidRDefault="008F595B">
      <w:pPr>
        <w:tabs>
          <w:tab w:val="center" w:pos="4536"/>
        </w:tabs>
      </w:pPr>
      <w:r>
        <w:tab/>
      </w:r>
      <w:r>
        <w:tab/>
      </w:r>
    </w:p>
    <w:p w:rsidR="008F595B" w:rsidRDefault="008F595B">
      <w:pPr>
        <w:tabs>
          <w:tab w:val="center" w:pos="4536"/>
        </w:tabs>
      </w:pPr>
      <w:r>
        <w:tab/>
      </w:r>
    </w:p>
    <w:p w:rsidR="008F595B" w:rsidRDefault="008F595B">
      <w:pPr>
        <w:tabs>
          <w:tab w:val="center" w:pos="4536"/>
        </w:tabs>
      </w:pPr>
    </w:p>
    <w:p w:rsidR="008F595B" w:rsidRDefault="008F595B">
      <w:pPr>
        <w:tabs>
          <w:tab w:val="center" w:pos="4536"/>
        </w:tabs>
        <w:jc w:val="left"/>
        <w:rPr>
          <w:b/>
          <w:bCs/>
          <w:sz w:val="36"/>
        </w:rPr>
      </w:pPr>
      <w:r>
        <w:rPr>
          <w:b/>
          <w:bCs/>
        </w:rPr>
        <w:tab/>
      </w:r>
      <w:r>
        <w:rPr>
          <w:b/>
          <w:bCs/>
          <w:sz w:val="36"/>
        </w:rPr>
        <w:t>Sprachausbildung Ada</w:t>
      </w:r>
    </w:p>
    <w:p w:rsidR="008F595B" w:rsidRDefault="008F595B">
      <w:pPr>
        <w:tabs>
          <w:tab w:val="center" w:pos="4536"/>
        </w:tabs>
        <w:jc w:val="left"/>
      </w:pPr>
      <w:r>
        <w:tab/>
      </w:r>
      <w:r w:rsidR="001F19B6">
        <w:rPr>
          <w:noProof/>
        </w:rPr>
        <w:drawing>
          <wp:inline distT="0" distB="0" distL="0" distR="0">
            <wp:extent cx="1905000" cy="2466975"/>
            <wp:effectExtent l="0" t="0" r="0" b="9525"/>
            <wp:docPr id="1" name="Bild 1" descr="love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8F595B" w:rsidRDefault="008F595B">
      <w:pPr>
        <w:tabs>
          <w:tab w:val="center" w:pos="4536"/>
        </w:tabs>
        <w:jc w:val="left"/>
      </w:pPr>
      <w:r>
        <w:tab/>
      </w:r>
    </w:p>
    <w:p w:rsidR="008F595B" w:rsidRDefault="008F595B">
      <w:pPr>
        <w:tabs>
          <w:tab w:val="center" w:pos="4536"/>
        </w:tabs>
        <w:jc w:val="left"/>
        <w:rPr>
          <w:b/>
          <w:bCs/>
          <w:sz w:val="32"/>
        </w:rPr>
      </w:pPr>
      <w:r>
        <w:rPr>
          <w:sz w:val="32"/>
        </w:rPr>
        <w:tab/>
      </w:r>
    </w:p>
    <w:p w:rsidR="008F595B" w:rsidRDefault="008F595B">
      <w:pPr>
        <w:tabs>
          <w:tab w:val="center" w:pos="4536"/>
        </w:tabs>
        <w:ind w:right="-994"/>
        <w:jc w:val="left"/>
        <w:rPr>
          <w:sz w:val="32"/>
        </w:rPr>
      </w:pPr>
      <w:r>
        <w:rPr>
          <w:b/>
          <w:bCs/>
          <w:sz w:val="32"/>
        </w:rPr>
        <w:tab/>
        <w:t>„Dynamische Datenstrukturen“</w:t>
      </w:r>
    </w:p>
    <w:p w:rsidR="008F595B" w:rsidRDefault="008F595B">
      <w:pPr>
        <w:tabs>
          <w:tab w:val="center" w:pos="4536"/>
        </w:tabs>
        <w:jc w:val="left"/>
      </w:pPr>
      <w:r>
        <w:tab/>
      </w:r>
    </w:p>
    <w:p w:rsidR="008F595B" w:rsidRDefault="008F595B">
      <w:pPr>
        <w:pStyle w:val="TabellenZeile"/>
        <w:tabs>
          <w:tab w:val="center" w:pos="4536"/>
        </w:tabs>
        <w:spacing w:line="240" w:lineRule="auto"/>
      </w:pPr>
      <w:r>
        <w:rPr>
          <w:sz w:val="32"/>
        </w:rPr>
        <w:tab/>
        <w:t>– Lernunterlage –</w:t>
      </w:r>
    </w:p>
    <w:p w:rsidR="008F595B" w:rsidRDefault="008F595B"/>
    <w:p w:rsidR="008F595B" w:rsidRDefault="008F595B">
      <w:pPr>
        <w:pStyle w:val="null-Zeile"/>
      </w:pPr>
    </w:p>
    <w:p w:rsidR="008F595B" w:rsidRDefault="008F595B">
      <w:pPr>
        <w:rPr>
          <w:b/>
          <w:bCs/>
          <w:sz w:val="36"/>
        </w:rPr>
      </w:pPr>
      <w:r>
        <w:rPr>
          <w:b/>
          <w:bCs/>
          <w:sz w:val="36"/>
        </w:rPr>
        <w:t>Inhaltsverzeichnis</w:t>
      </w:r>
    </w:p>
    <w:p w:rsidR="004E2CA1" w:rsidRPr="009F065B" w:rsidRDefault="007635DD">
      <w:pPr>
        <w:pStyle w:val="Verzeichnis1"/>
        <w:tabs>
          <w:tab w:val="left" w:pos="480"/>
          <w:tab w:val="right" w:leader="dot" w:pos="7360"/>
        </w:tabs>
        <w:rPr>
          <w:rFonts w:ascii="Calibri" w:hAnsi="Calibri"/>
          <w:b w:val="0"/>
          <w:bCs w:val="0"/>
          <w:caps w:val="0"/>
          <w:noProof/>
          <w:sz w:val="22"/>
          <w:szCs w:val="22"/>
        </w:rPr>
      </w:pPr>
      <w:r>
        <w:fldChar w:fldCharType="begin"/>
      </w:r>
      <w:r>
        <w:instrText xml:space="preserve"> TOC \o "1-3" \h \z \u </w:instrText>
      </w:r>
      <w:r>
        <w:fldChar w:fldCharType="separate"/>
      </w:r>
      <w:hyperlink w:anchor="_Toc528068698" w:history="1">
        <w:r w:rsidR="004E2CA1" w:rsidRPr="003D04F2">
          <w:rPr>
            <w:rStyle w:val="Hyperlink"/>
            <w:noProof/>
          </w:rPr>
          <w:t>1</w:t>
        </w:r>
        <w:r w:rsidR="004E2CA1" w:rsidRPr="009F065B">
          <w:rPr>
            <w:rFonts w:ascii="Calibri" w:hAnsi="Calibri"/>
            <w:b w:val="0"/>
            <w:bCs w:val="0"/>
            <w:caps w:val="0"/>
            <w:noProof/>
            <w:sz w:val="22"/>
            <w:szCs w:val="22"/>
          </w:rPr>
          <w:tab/>
        </w:r>
        <w:r w:rsidR="004E2CA1" w:rsidRPr="003D04F2">
          <w:rPr>
            <w:rStyle w:val="Hyperlink"/>
            <w:noProof/>
          </w:rPr>
          <w:t>Dynamische Datenstrukturen</w:t>
        </w:r>
        <w:r w:rsidR="004E2CA1">
          <w:rPr>
            <w:noProof/>
            <w:webHidden/>
          </w:rPr>
          <w:tab/>
        </w:r>
        <w:r w:rsidR="004E2CA1">
          <w:rPr>
            <w:noProof/>
            <w:webHidden/>
          </w:rPr>
          <w:fldChar w:fldCharType="begin"/>
        </w:r>
        <w:r w:rsidR="004E2CA1">
          <w:rPr>
            <w:noProof/>
            <w:webHidden/>
          </w:rPr>
          <w:instrText xml:space="preserve"> PAGEREF _Toc528068698 \h </w:instrText>
        </w:r>
        <w:r w:rsidR="004E2CA1">
          <w:rPr>
            <w:noProof/>
            <w:webHidden/>
          </w:rPr>
        </w:r>
        <w:r w:rsidR="004E2CA1">
          <w:rPr>
            <w:noProof/>
            <w:webHidden/>
          </w:rPr>
          <w:fldChar w:fldCharType="separate"/>
        </w:r>
        <w:r w:rsidR="004E2CA1">
          <w:rPr>
            <w:noProof/>
            <w:webHidden/>
          </w:rPr>
          <w:t>1</w:t>
        </w:r>
        <w:r w:rsidR="004E2CA1">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699" w:history="1">
        <w:r w:rsidRPr="003D04F2">
          <w:rPr>
            <w:rStyle w:val="Hyperlink"/>
            <w:noProof/>
          </w:rPr>
          <w:t>1.1</w:t>
        </w:r>
        <w:r w:rsidRPr="009F065B">
          <w:rPr>
            <w:rFonts w:ascii="Calibri" w:hAnsi="Calibri"/>
            <w:b w:val="0"/>
            <w:bCs w:val="0"/>
            <w:noProof/>
            <w:sz w:val="22"/>
            <w:szCs w:val="22"/>
          </w:rPr>
          <w:tab/>
        </w:r>
        <w:r w:rsidRPr="003D04F2">
          <w:rPr>
            <w:rStyle w:val="Hyperlink"/>
            <w:noProof/>
          </w:rPr>
          <w:t>Grundlagen dynamischer Datenstrukturen</w:t>
        </w:r>
        <w:r>
          <w:rPr>
            <w:noProof/>
            <w:webHidden/>
          </w:rPr>
          <w:tab/>
        </w:r>
        <w:r>
          <w:rPr>
            <w:noProof/>
            <w:webHidden/>
          </w:rPr>
          <w:fldChar w:fldCharType="begin"/>
        </w:r>
        <w:r>
          <w:rPr>
            <w:noProof/>
            <w:webHidden/>
          </w:rPr>
          <w:instrText xml:space="preserve"> PAGEREF _Toc528068699 \h </w:instrText>
        </w:r>
        <w:r>
          <w:rPr>
            <w:noProof/>
            <w:webHidden/>
          </w:rPr>
        </w:r>
        <w:r>
          <w:rPr>
            <w:noProof/>
            <w:webHidden/>
          </w:rPr>
          <w:fldChar w:fldCharType="separate"/>
        </w:r>
        <w:r>
          <w:rPr>
            <w:noProof/>
            <w:webHidden/>
          </w:rPr>
          <w:t>1</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0" w:history="1">
        <w:r w:rsidRPr="003D04F2">
          <w:rPr>
            <w:rStyle w:val="Hyperlink"/>
            <w:noProof/>
          </w:rPr>
          <w:t>1.1.1</w:t>
        </w:r>
        <w:r w:rsidRPr="009F065B">
          <w:rPr>
            <w:rFonts w:ascii="Calibri" w:hAnsi="Calibri"/>
            <w:noProof/>
            <w:sz w:val="22"/>
            <w:szCs w:val="22"/>
          </w:rPr>
          <w:tab/>
        </w:r>
        <w:r w:rsidRPr="003D04F2">
          <w:rPr>
            <w:rStyle w:val="Hyperlink"/>
            <w:noProof/>
          </w:rPr>
          <w:t>Verweise und Zielobjekte</w:t>
        </w:r>
        <w:r>
          <w:rPr>
            <w:noProof/>
            <w:webHidden/>
          </w:rPr>
          <w:tab/>
        </w:r>
        <w:r>
          <w:rPr>
            <w:noProof/>
            <w:webHidden/>
          </w:rPr>
          <w:fldChar w:fldCharType="begin"/>
        </w:r>
        <w:r>
          <w:rPr>
            <w:noProof/>
            <w:webHidden/>
          </w:rPr>
          <w:instrText xml:space="preserve"> PAGEREF _Toc528068700 \h </w:instrText>
        </w:r>
        <w:r>
          <w:rPr>
            <w:noProof/>
            <w:webHidden/>
          </w:rPr>
        </w:r>
        <w:r>
          <w:rPr>
            <w:noProof/>
            <w:webHidden/>
          </w:rPr>
          <w:fldChar w:fldCharType="separate"/>
        </w:r>
        <w:r>
          <w:rPr>
            <w:noProof/>
            <w:webHidden/>
          </w:rPr>
          <w:t>1</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1" w:history="1">
        <w:r w:rsidRPr="003D04F2">
          <w:rPr>
            <w:rStyle w:val="Hyperlink"/>
            <w:noProof/>
          </w:rPr>
          <w:t>1.1.2</w:t>
        </w:r>
        <w:r w:rsidRPr="009F065B">
          <w:rPr>
            <w:rFonts w:ascii="Calibri" w:hAnsi="Calibri"/>
            <w:noProof/>
            <w:sz w:val="22"/>
            <w:szCs w:val="22"/>
          </w:rPr>
          <w:tab/>
        </w:r>
        <w:r w:rsidRPr="003D04F2">
          <w:rPr>
            <w:rStyle w:val="Hyperlink"/>
            <w:noProof/>
          </w:rPr>
          <w:t>Deklaration von Zugriffstypen</w:t>
        </w:r>
        <w:r>
          <w:rPr>
            <w:noProof/>
            <w:webHidden/>
          </w:rPr>
          <w:tab/>
        </w:r>
        <w:r>
          <w:rPr>
            <w:noProof/>
            <w:webHidden/>
          </w:rPr>
          <w:fldChar w:fldCharType="begin"/>
        </w:r>
        <w:r>
          <w:rPr>
            <w:noProof/>
            <w:webHidden/>
          </w:rPr>
          <w:instrText xml:space="preserve"> PAGEREF _Toc528068701 \h </w:instrText>
        </w:r>
        <w:r>
          <w:rPr>
            <w:noProof/>
            <w:webHidden/>
          </w:rPr>
        </w:r>
        <w:r>
          <w:rPr>
            <w:noProof/>
            <w:webHidden/>
          </w:rPr>
          <w:fldChar w:fldCharType="separate"/>
        </w:r>
        <w:r>
          <w:rPr>
            <w:noProof/>
            <w:webHidden/>
          </w:rPr>
          <w:t>3</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2" w:history="1">
        <w:r w:rsidRPr="003D04F2">
          <w:rPr>
            <w:rStyle w:val="Hyperlink"/>
            <w:noProof/>
          </w:rPr>
          <w:t>1.1.3</w:t>
        </w:r>
        <w:r w:rsidRPr="009F065B">
          <w:rPr>
            <w:rFonts w:ascii="Calibri" w:hAnsi="Calibri"/>
            <w:noProof/>
            <w:sz w:val="22"/>
            <w:szCs w:val="22"/>
          </w:rPr>
          <w:tab/>
        </w:r>
        <w:r w:rsidRPr="003D04F2">
          <w:rPr>
            <w:rStyle w:val="Hyperlink"/>
            <w:noProof/>
          </w:rPr>
          <w:t>Operationen auf Zugriffsobjekte</w:t>
        </w:r>
        <w:r>
          <w:rPr>
            <w:noProof/>
            <w:webHidden/>
          </w:rPr>
          <w:tab/>
        </w:r>
        <w:r>
          <w:rPr>
            <w:noProof/>
            <w:webHidden/>
          </w:rPr>
          <w:fldChar w:fldCharType="begin"/>
        </w:r>
        <w:r>
          <w:rPr>
            <w:noProof/>
            <w:webHidden/>
          </w:rPr>
          <w:instrText xml:space="preserve"> PAGEREF _Toc528068702 \h </w:instrText>
        </w:r>
        <w:r>
          <w:rPr>
            <w:noProof/>
            <w:webHidden/>
          </w:rPr>
        </w:r>
        <w:r>
          <w:rPr>
            <w:noProof/>
            <w:webHidden/>
          </w:rPr>
          <w:fldChar w:fldCharType="separate"/>
        </w:r>
        <w:r>
          <w:rPr>
            <w:noProof/>
            <w:webHidden/>
          </w:rPr>
          <w:t>4</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3" w:history="1">
        <w:r w:rsidRPr="003D04F2">
          <w:rPr>
            <w:rStyle w:val="Hyperlink"/>
            <w:noProof/>
          </w:rPr>
          <w:t>1.1.4</w:t>
        </w:r>
        <w:r w:rsidRPr="009F065B">
          <w:rPr>
            <w:rFonts w:ascii="Calibri" w:hAnsi="Calibri"/>
            <w:noProof/>
            <w:sz w:val="22"/>
            <w:szCs w:val="22"/>
          </w:rPr>
          <w:tab/>
        </w:r>
        <w:r w:rsidRPr="003D04F2">
          <w:rPr>
            <w:rStyle w:val="Hyperlink"/>
            <w:noProof/>
          </w:rPr>
          <w:t>Zeiger auf unbeschränkte Reihungen oder Verbunde</w:t>
        </w:r>
        <w:r>
          <w:rPr>
            <w:noProof/>
            <w:webHidden/>
          </w:rPr>
          <w:tab/>
        </w:r>
        <w:r>
          <w:rPr>
            <w:noProof/>
            <w:webHidden/>
          </w:rPr>
          <w:fldChar w:fldCharType="begin"/>
        </w:r>
        <w:r>
          <w:rPr>
            <w:noProof/>
            <w:webHidden/>
          </w:rPr>
          <w:instrText xml:space="preserve"> PAGEREF _Toc528068703 \h </w:instrText>
        </w:r>
        <w:r>
          <w:rPr>
            <w:noProof/>
            <w:webHidden/>
          </w:rPr>
        </w:r>
        <w:r>
          <w:rPr>
            <w:noProof/>
            <w:webHidden/>
          </w:rPr>
          <w:fldChar w:fldCharType="separate"/>
        </w:r>
        <w:r>
          <w:rPr>
            <w:noProof/>
            <w:webHidden/>
          </w:rPr>
          <w:t>10</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4" w:history="1">
        <w:r w:rsidRPr="003D04F2">
          <w:rPr>
            <w:rStyle w:val="Hyperlink"/>
            <w:noProof/>
          </w:rPr>
          <w:t>1.1.5</w:t>
        </w:r>
        <w:r w:rsidRPr="009F065B">
          <w:rPr>
            <w:rFonts w:ascii="Calibri" w:hAnsi="Calibri"/>
            <w:noProof/>
            <w:sz w:val="22"/>
            <w:szCs w:val="22"/>
          </w:rPr>
          <w:tab/>
        </w:r>
        <w:r w:rsidRPr="003D04F2">
          <w:rPr>
            <w:rStyle w:val="Hyperlink"/>
            <w:noProof/>
          </w:rPr>
          <w:t>Freigabe von angefordertem Speicher</w:t>
        </w:r>
        <w:r>
          <w:rPr>
            <w:noProof/>
            <w:webHidden/>
          </w:rPr>
          <w:tab/>
        </w:r>
        <w:r>
          <w:rPr>
            <w:noProof/>
            <w:webHidden/>
          </w:rPr>
          <w:fldChar w:fldCharType="begin"/>
        </w:r>
        <w:r>
          <w:rPr>
            <w:noProof/>
            <w:webHidden/>
          </w:rPr>
          <w:instrText xml:space="preserve"> PAGEREF _Toc528068704 \h </w:instrText>
        </w:r>
        <w:r>
          <w:rPr>
            <w:noProof/>
            <w:webHidden/>
          </w:rPr>
        </w:r>
        <w:r>
          <w:rPr>
            <w:noProof/>
            <w:webHidden/>
          </w:rPr>
          <w:fldChar w:fldCharType="separate"/>
        </w:r>
        <w:r>
          <w:rPr>
            <w:noProof/>
            <w:webHidden/>
          </w:rPr>
          <w:t>12</w:t>
        </w:r>
        <w:r>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705" w:history="1">
        <w:r w:rsidRPr="003D04F2">
          <w:rPr>
            <w:rStyle w:val="Hyperlink"/>
            <w:noProof/>
          </w:rPr>
          <w:t>1.2</w:t>
        </w:r>
        <w:r w:rsidRPr="009F065B">
          <w:rPr>
            <w:rFonts w:ascii="Calibri" w:hAnsi="Calibri"/>
            <w:b w:val="0"/>
            <w:bCs w:val="0"/>
            <w:noProof/>
            <w:sz w:val="22"/>
            <w:szCs w:val="22"/>
          </w:rPr>
          <w:tab/>
        </w:r>
        <w:r w:rsidRPr="003D04F2">
          <w:rPr>
            <w:rStyle w:val="Hyperlink"/>
            <w:noProof/>
          </w:rPr>
          <w:t>Einsatzmöglichkeiten dynamischer Datenstrukturen</w:t>
        </w:r>
        <w:r>
          <w:rPr>
            <w:noProof/>
            <w:webHidden/>
          </w:rPr>
          <w:tab/>
        </w:r>
        <w:r>
          <w:rPr>
            <w:noProof/>
            <w:webHidden/>
          </w:rPr>
          <w:fldChar w:fldCharType="begin"/>
        </w:r>
        <w:r>
          <w:rPr>
            <w:noProof/>
            <w:webHidden/>
          </w:rPr>
          <w:instrText xml:space="preserve"> PAGEREF _Toc528068705 \h </w:instrText>
        </w:r>
        <w:r>
          <w:rPr>
            <w:noProof/>
            <w:webHidden/>
          </w:rPr>
        </w:r>
        <w:r>
          <w:rPr>
            <w:noProof/>
            <w:webHidden/>
          </w:rPr>
          <w:fldChar w:fldCharType="separate"/>
        </w:r>
        <w:r>
          <w:rPr>
            <w:noProof/>
            <w:webHidden/>
          </w:rPr>
          <w:t>15</w:t>
        </w:r>
        <w:r>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706" w:history="1">
        <w:r w:rsidRPr="003D04F2">
          <w:rPr>
            <w:rStyle w:val="Hyperlink"/>
            <w:noProof/>
          </w:rPr>
          <w:t>1.3</w:t>
        </w:r>
        <w:r w:rsidRPr="009F065B">
          <w:rPr>
            <w:rFonts w:ascii="Calibri" w:hAnsi="Calibri"/>
            <w:b w:val="0"/>
            <w:bCs w:val="0"/>
            <w:noProof/>
            <w:sz w:val="22"/>
            <w:szCs w:val="22"/>
          </w:rPr>
          <w:tab/>
        </w:r>
        <w:r w:rsidRPr="003D04F2">
          <w:rPr>
            <w:rStyle w:val="Hyperlink"/>
            <w:noProof/>
          </w:rPr>
          <w:t>Listen</w:t>
        </w:r>
        <w:r>
          <w:rPr>
            <w:noProof/>
            <w:webHidden/>
          </w:rPr>
          <w:tab/>
        </w:r>
        <w:r>
          <w:rPr>
            <w:noProof/>
            <w:webHidden/>
          </w:rPr>
          <w:fldChar w:fldCharType="begin"/>
        </w:r>
        <w:r>
          <w:rPr>
            <w:noProof/>
            <w:webHidden/>
          </w:rPr>
          <w:instrText xml:space="preserve"> PAGEREF _Toc528068706 \h </w:instrText>
        </w:r>
        <w:r>
          <w:rPr>
            <w:noProof/>
            <w:webHidden/>
          </w:rPr>
        </w:r>
        <w:r>
          <w:rPr>
            <w:noProof/>
            <w:webHidden/>
          </w:rPr>
          <w:fldChar w:fldCharType="separate"/>
        </w:r>
        <w:r>
          <w:rPr>
            <w:noProof/>
            <w:webHidden/>
          </w:rPr>
          <w:t>19</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7" w:history="1">
        <w:r w:rsidRPr="003D04F2">
          <w:rPr>
            <w:rStyle w:val="Hyperlink"/>
            <w:noProof/>
          </w:rPr>
          <w:t>1.3.1</w:t>
        </w:r>
        <w:r w:rsidRPr="009F065B">
          <w:rPr>
            <w:rFonts w:ascii="Calibri" w:hAnsi="Calibri"/>
            <w:noProof/>
            <w:sz w:val="22"/>
            <w:szCs w:val="22"/>
          </w:rPr>
          <w:tab/>
        </w:r>
        <w:r w:rsidRPr="003D04F2">
          <w:rPr>
            <w:rStyle w:val="Hyperlink"/>
            <w:noProof/>
          </w:rPr>
          <w:t>Speicherung verketteter Listen</w:t>
        </w:r>
        <w:r>
          <w:rPr>
            <w:noProof/>
            <w:webHidden/>
          </w:rPr>
          <w:tab/>
        </w:r>
        <w:r>
          <w:rPr>
            <w:noProof/>
            <w:webHidden/>
          </w:rPr>
          <w:fldChar w:fldCharType="begin"/>
        </w:r>
        <w:r>
          <w:rPr>
            <w:noProof/>
            <w:webHidden/>
          </w:rPr>
          <w:instrText xml:space="preserve"> PAGEREF _Toc528068707 \h </w:instrText>
        </w:r>
        <w:r>
          <w:rPr>
            <w:noProof/>
            <w:webHidden/>
          </w:rPr>
        </w:r>
        <w:r>
          <w:rPr>
            <w:noProof/>
            <w:webHidden/>
          </w:rPr>
          <w:fldChar w:fldCharType="separate"/>
        </w:r>
        <w:r>
          <w:rPr>
            <w:noProof/>
            <w:webHidden/>
          </w:rPr>
          <w:t>19</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8" w:history="1">
        <w:r w:rsidRPr="003D04F2">
          <w:rPr>
            <w:rStyle w:val="Hyperlink"/>
            <w:noProof/>
          </w:rPr>
          <w:t>1.3.2</w:t>
        </w:r>
        <w:r w:rsidRPr="009F065B">
          <w:rPr>
            <w:rFonts w:ascii="Calibri" w:hAnsi="Calibri"/>
            <w:noProof/>
            <w:sz w:val="22"/>
            <w:szCs w:val="22"/>
          </w:rPr>
          <w:tab/>
        </w:r>
        <w:r w:rsidRPr="003D04F2">
          <w:rPr>
            <w:rStyle w:val="Hyperlink"/>
            <w:noProof/>
          </w:rPr>
          <w:t>Unvollständige Typdefinition</w:t>
        </w:r>
        <w:r>
          <w:rPr>
            <w:noProof/>
            <w:webHidden/>
          </w:rPr>
          <w:tab/>
        </w:r>
        <w:r>
          <w:rPr>
            <w:noProof/>
            <w:webHidden/>
          </w:rPr>
          <w:fldChar w:fldCharType="begin"/>
        </w:r>
        <w:r>
          <w:rPr>
            <w:noProof/>
            <w:webHidden/>
          </w:rPr>
          <w:instrText xml:space="preserve"> PAGEREF _Toc528068708 \h </w:instrText>
        </w:r>
        <w:r>
          <w:rPr>
            <w:noProof/>
            <w:webHidden/>
          </w:rPr>
        </w:r>
        <w:r>
          <w:rPr>
            <w:noProof/>
            <w:webHidden/>
          </w:rPr>
          <w:fldChar w:fldCharType="separate"/>
        </w:r>
        <w:r>
          <w:rPr>
            <w:noProof/>
            <w:webHidden/>
          </w:rPr>
          <w:t>20</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09" w:history="1">
        <w:r w:rsidRPr="003D04F2">
          <w:rPr>
            <w:rStyle w:val="Hyperlink"/>
            <w:noProof/>
          </w:rPr>
          <w:t>1.3.3</w:t>
        </w:r>
        <w:r w:rsidRPr="009F065B">
          <w:rPr>
            <w:rFonts w:ascii="Calibri" w:hAnsi="Calibri"/>
            <w:noProof/>
            <w:sz w:val="22"/>
            <w:szCs w:val="22"/>
          </w:rPr>
          <w:tab/>
        </w:r>
        <w:r w:rsidRPr="003D04F2">
          <w:rPr>
            <w:rStyle w:val="Hyperlink"/>
            <w:noProof/>
          </w:rPr>
          <w:t>Operationen auf Listen</w:t>
        </w:r>
        <w:r>
          <w:rPr>
            <w:noProof/>
            <w:webHidden/>
          </w:rPr>
          <w:tab/>
        </w:r>
        <w:r>
          <w:rPr>
            <w:noProof/>
            <w:webHidden/>
          </w:rPr>
          <w:fldChar w:fldCharType="begin"/>
        </w:r>
        <w:r>
          <w:rPr>
            <w:noProof/>
            <w:webHidden/>
          </w:rPr>
          <w:instrText xml:space="preserve"> PAGEREF _Toc528068709 \h </w:instrText>
        </w:r>
        <w:r>
          <w:rPr>
            <w:noProof/>
            <w:webHidden/>
          </w:rPr>
        </w:r>
        <w:r>
          <w:rPr>
            <w:noProof/>
            <w:webHidden/>
          </w:rPr>
          <w:fldChar w:fldCharType="separate"/>
        </w:r>
        <w:r>
          <w:rPr>
            <w:noProof/>
            <w:webHidden/>
          </w:rPr>
          <w:t>22</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0" w:history="1">
        <w:r w:rsidRPr="003D04F2">
          <w:rPr>
            <w:rStyle w:val="Hyperlink"/>
            <w:noProof/>
          </w:rPr>
          <w:t>1.3.4</w:t>
        </w:r>
        <w:r w:rsidRPr="009F065B">
          <w:rPr>
            <w:rFonts w:ascii="Calibri" w:hAnsi="Calibri"/>
            <w:noProof/>
            <w:sz w:val="22"/>
            <w:szCs w:val="22"/>
          </w:rPr>
          <w:tab/>
        </w:r>
        <w:r w:rsidRPr="003D04F2">
          <w:rPr>
            <w:rStyle w:val="Hyperlink"/>
            <w:noProof/>
          </w:rPr>
          <w:t>Shallow Copy vs Deep Copy – Zwei Kopierverfahren</w:t>
        </w:r>
        <w:r>
          <w:rPr>
            <w:noProof/>
            <w:webHidden/>
          </w:rPr>
          <w:tab/>
        </w:r>
        <w:r>
          <w:rPr>
            <w:noProof/>
            <w:webHidden/>
          </w:rPr>
          <w:fldChar w:fldCharType="begin"/>
        </w:r>
        <w:r>
          <w:rPr>
            <w:noProof/>
            <w:webHidden/>
          </w:rPr>
          <w:instrText xml:space="preserve"> PAGEREF _Toc528068710 \h </w:instrText>
        </w:r>
        <w:r>
          <w:rPr>
            <w:noProof/>
            <w:webHidden/>
          </w:rPr>
        </w:r>
        <w:r>
          <w:rPr>
            <w:noProof/>
            <w:webHidden/>
          </w:rPr>
          <w:fldChar w:fldCharType="separate"/>
        </w:r>
        <w:r>
          <w:rPr>
            <w:noProof/>
            <w:webHidden/>
          </w:rPr>
          <w:t>29</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1" w:history="1">
        <w:r w:rsidRPr="003D04F2">
          <w:rPr>
            <w:rStyle w:val="Hyperlink"/>
            <w:noProof/>
          </w:rPr>
          <w:t>1.3.5</w:t>
        </w:r>
        <w:r w:rsidRPr="009F065B">
          <w:rPr>
            <w:rFonts w:ascii="Calibri" w:hAnsi="Calibri"/>
            <w:noProof/>
            <w:sz w:val="22"/>
            <w:szCs w:val="22"/>
          </w:rPr>
          <w:tab/>
        </w:r>
        <w:r w:rsidRPr="003D04F2">
          <w:rPr>
            <w:rStyle w:val="Hyperlink"/>
            <w:noProof/>
          </w:rPr>
          <w:t>Anwendungsbeispiel: Mengen</w:t>
        </w:r>
        <w:r>
          <w:rPr>
            <w:noProof/>
            <w:webHidden/>
          </w:rPr>
          <w:tab/>
        </w:r>
        <w:r>
          <w:rPr>
            <w:noProof/>
            <w:webHidden/>
          </w:rPr>
          <w:fldChar w:fldCharType="begin"/>
        </w:r>
        <w:r>
          <w:rPr>
            <w:noProof/>
            <w:webHidden/>
          </w:rPr>
          <w:instrText xml:space="preserve"> PAGEREF _Toc528068711 \h </w:instrText>
        </w:r>
        <w:r>
          <w:rPr>
            <w:noProof/>
            <w:webHidden/>
          </w:rPr>
        </w:r>
        <w:r>
          <w:rPr>
            <w:noProof/>
            <w:webHidden/>
          </w:rPr>
          <w:fldChar w:fldCharType="separate"/>
        </w:r>
        <w:r>
          <w:rPr>
            <w:noProof/>
            <w:webHidden/>
          </w:rPr>
          <w:t>30</w:t>
        </w:r>
        <w:r>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712" w:history="1">
        <w:r w:rsidRPr="003D04F2">
          <w:rPr>
            <w:rStyle w:val="Hyperlink"/>
            <w:noProof/>
          </w:rPr>
          <w:t>1.4</w:t>
        </w:r>
        <w:r w:rsidRPr="009F065B">
          <w:rPr>
            <w:rFonts w:ascii="Calibri" w:hAnsi="Calibri"/>
            <w:b w:val="0"/>
            <w:bCs w:val="0"/>
            <w:noProof/>
            <w:sz w:val="22"/>
            <w:szCs w:val="22"/>
          </w:rPr>
          <w:tab/>
        </w:r>
        <w:r w:rsidRPr="003D04F2">
          <w:rPr>
            <w:rStyle w:val="Hyperlink"/>
            <w:noProof/>
          </w:rPr>
          <w:t>Bäume</w:t>
        </w:r>
        <w:r>
          <w:rPr>
            <w:noProof/>
            <w:webHidden/>
          </w:rPr>
          <w:tab/>
        </w:r>
        <w:r>
          <w:rPr>
            <w:noProof/>
            <w:webHidden/>
          </w:rPr>
          <w:fldChar w:fldCharType="begin"/>
        </w:r>
        <w:r>
          <w:rPr>
            <w:noProof/>
            <w:webHidden/>
          </w:rPr>
          <w:instrText xml:space="preserve"> PAGEREF _Toc528068712 \h </w:instrText>
        </w:r>
        <w:r>
          <w:rPr>
            <w:noProof/>
            <w:webHidden/>
          </w:rPr>
        </w:r>
        <w:r>
          <w:rPr>
            <w:noProof/>
            <w:webHidden/>
          </w:rPr>
          <w:fldChar w:fldCharType="separate"/>
        </w:r>
        <w:r>
          <w:rPr>
            <w:noProof/>
            <w:webHidden/>
          </w:rPr>
          <w:t>31</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3" w:history="1">
        <w:r w:rsidRPr="003D04F2">
          <w:rPr>
            <w:rStyle w:val="Hyperlink"/>
            <w:noProof/>
          </w:rPr>
          <w:t>1.4.1</w:t>
        </w:r>
        <w:r w:rsidRPr="009F065B">
          <w:rPr>
            <w:rFonts w:ascii="Calibri" w:hAnsi="Calibri"/>
            <w:noProof/>
            <w:sz w:val="22"/>
            <w:szCs w:val="22"/>
          </w:rPr>
          <w:tab/>
        </w:r>
        <w:r w:rsidRPr="003D04F2">
          <w:rPr>
            <w:rStyle w:val="Hyperlink"/>
            <w:noProof/>
          </w:rPr>
          <w:t>Speicherung von Binärbäumen</w:t>
        </w:r>
        <w:r>
          <w:rPr>
            <w:noProof/>
            <w:webHidden/>
          </w:rPr>
          <w:tab/>
        </w:r>
        <w:r>
          <w:rPr>
            <w:noProof/>
            <w:webHidden/>
          </w:rPr>
          <w:fldChar w:fldCharType="begin"/>
        </w:r>
        <w:r>
          <w:rPr>
            <w:noProof/>
            <w:webHidden/>
          </w:rPr>
          <w:instrText xml:space="preserve"> PAGEREF _Toc528068713 \h </w:instrText>
        </w:r>
        <w:r>
          <w:rPr>
            <w:noProof/>
            <w:webHidden/>
          </w:rPr>
        </w:r>
        <w:r>
          <w:rPr>
            <w:noProof/>
            <w:webHidden/>
          </w:rPr>
          <w:fldChar w:fldCharType="separate"/>
        </w:r>
        <w:r>
          <w:rPr>
            <w:noProof/>
            <w:webHidden/>
          </w:rPr>
          <w:t>33</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4" w:history="1">
        <w:r w:rsidRPr="003D04F2">
          <w:rPr>
            <w:rStyle w:val="Hyperlink"/>
            <w:noProof/>
          </w:rPr>
          <w:t>1.4.2</w:t>
        </w:r>
        <w:r w:rsidRPr="009F065B">
          <w:rPr>
            <w:rFonts w:ascii="Calibri" w:hAnsi="Calibri"/>
            <w:noProof/>
            <w:sz w:val="22"/>
            <w:szCs w:val="22"/>
          </w:rPr>
          <w:tab/>
        </w:r>
        <w:r w:rsidRPr="003D04F2">
          <w:rPr>
            <w:rStyle w:val="Hyperlink"/>
            <w:noProof/>
          </w:rPr>
          <w:t>Operationen auf Binärbäume</w:t>
        </w:r>
        <w:r>
          <w:rPr>
            <w:noProof/>
            <w:webHidden/>
          </w:rPr>
          <w:tab/>
        </w:r>
        <w:r>
          <w:rPr>
            <w:noProof/>
            <w:webHidden/>
          </w:rPr>
          <w:fldChar w:fldCharType="begin"/>
        </w:r>
        <w:r>
          <w:rPr>
            <w:noProof/>
            <w:webHidden/>
          </w:rPr>
          <w:instrText xml:space="preserve"> PAGEREF _Toc528068714 \h </w:instrText>
        </w:r>
        <w:r>
          <w:rPr>
            <w:noProof/>
            <w:webHidden/>
          </w:rPr>
        </w:r>
        <w:r>
          <w:rPr>
            <w:noProof/>
            <w:webHidden/>
          </w:rPr>
          <w:fldChar w:fldCharType="separate"/>
        </w:r>
        <w:r>
          <w:rPr>
            <w:noProof/>
            <w:webHidden/>
          </w:rPr>
          <w:t>34</w:t>
        </w:r>
        <w:r>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715" w:history="1">
        <w:r w:rsidRPr="003D04F2">
          <w:rPr>
            <w:rStyle w:val="Hyperlink"/>
            <w:noProof/>
          </w:rPr>
          <w:t>1.5</w:t>
        </w:r>
        <w:r w:rsidRPr="009F065B">
          <w:rPr>
            <w:rFonts w:ascii="Calibri" w:hAnsi="Calibri"/>
            <w:b w:val="0"/>
            <w:bCs w:val="0"/>
            <w:noProof/>
            <w:sz w:val="22"/>
            <w:szCs w:val="22"/>
          </w:rPr>
          <w:tab/>
        </w:r>
        <w:r w:rsidRPr="003D04F2">
          <w:rPr>
            <w:rStyle w:val="Hyperlink"/>
            <w:noProof/>
          </w:rPr>
          <w:t>Graphen</w:t>
        </w:r>
        <w:r>
          <w:rPr>
            <w:noProof/>
            <w:webHidden/>
          </w:rPr>
          <w:tab/>
        </w:r>
        <w:r>
          <w:rPr>
            <w:noProof/>
            <w:webHidden/>
          </w:rPr>
          <w:fldChar w:fldCharType="begin"/>
        </w:r>
        <w:r>
          <w:rPr>
            <w:noProof/>
            <w:webHidden/>
          </w:rPr>
          <w:instrText xml:space="preserve"> PAGEREF _Toc528068715 \h </w:instrText>
        </w:r>
        <w:r>
          <w:rPr>
            <w:noProof/>
            <w:webHidden/>
          </w:rPr>
        </w:r>
        <w:r>
          <w:rPr>
            <w:noProof/>
            <w:webHidden/>
          </w:rPr>
          <w:fldChar w:fldCharType="separate"/>
        </w:r>
        <w:r>
          <w:rPr>
            <w:noProof/>
            <w:webHidden/>
          </w:rPr>
          <w:t>41</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6" w:history="1">
        <w:r w:rsidRPr="003D04F2">
          <w:rPr>
            <w:rStyle w:val="Hyperlink"/>
            <w:noProof/>
          </w:rPr>
          <w:t>1.5.1</w:t>
        </w:r>
        <w:r w:rsidRPr="009F065B">
          <w:rPr>
            <w:rFonts w:ascii="Calibri" w:hAnsi="Calibri"/>
            <w:noProof/>
            <w:sz w:val="22"/>
            <w:szCs w:val="22"/>
          </w:rPr>
          <w:tab/>
        </w:r>
        <w:r w:rsidRPr="003D04F2">
          <w:rPr>
            <w:rStyle w:val="Hyperlink"/>
            <w:noProof/>
          </w:rPr>
          <w:t>Speicherung von Graphen</w:t>
        </w:r>
        <w:r>
          <w:rPr>
            <w:noProof/>
            <w:webHidden/>
          </w:rPr>
          <w:tab/>
        </w:r>
        <w:r>
          <w:rPr>
            <w:noProof/>
            <w:webHidden/>
          </w:rPr>
          <w:fldChar w:fldCharType="begin"/>
        </w:r>
        <w:r>
          <w:rPr>
            <w:noProof/>
            <w:webHidden/>
          </w:rPr>
          <w:instrText xml:space="preserve"> PAGEREF _Toc528068716 \h </w:instrText>
        </w:r>
        <w:r>
          <w:rPr>
            <w:noProof/>
            <w:webHidden/>
          </w:rPr>
        </w:r>
        <w:r>
          <w:rPr>
            <w:noProof/>
            <w:webHidden/>
          </w:rPr>
          <w:fldChar w:fldCharType="separate"/>
        </w:r>
        <w:r>
          <w:rPr>
            <w:noProof/>
            <w:webHidden/>
          </w:rPr>
          <w:t>42</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7" w:history="1">
        <w:r w:rsidRPr="003D04F2">
          <w:rPr>
            <w:rStyle w:val="Hyperlink"/>
            <w:noProof/>
          </w:rPr>
          <w:t>1.5.2</w:t>
        </w:r>
        <w:r w:rsidRPr="009F065B">
          <w:rPr>
            <w:rFonts w:ascii="Calibri" w:hAnsi="Calibri"/>
            <w:noProof/>
            <w:sz w:val="22"/>
            <w:szCs w:val="22"/>
          </w:rPr>
          <w:tab/>
        </w:r>
        <w:r w:rsidRPr="003D04F2">
          <w:rPr>
            <w:rStyle w:val="Hyperlink"/>
            <w:noProof/>
          </w:rPr>
          <w:t>Operationen auf Graphen</w:t>
        </w:r>
        <w:r>
          <w:rPr>
            <w:noProof/>
            <w:webHidden/>
          </w:rPr>
          <w:tab/>
        </w:r>
        <w:r>
          <w:rPr>
            <w:noProof/>
            <w:webHidden/>
          </w:rPr>
          <w:fldChar w:fldCharType="begin"/>
        </w:r>
        <w:r>
          <w:rPr>
            <w:noProof/>
            <w:webHidden/>
          </w:rPr>
          <w:instrText xml:space="preserve"> PAGEREF _Toc528068717 \h </w:instrText>
        </w:r>
        <w:r>
          <w:rPr>
            <w:noProof/>
            <w:webHidden/>
          </w:rPr>
        </w:r>
        <w:r>
          <w:rPr>
            <w:noProof/>
            <w:webHidden/>
          </w:rPr>
          <w:fldChar w:fldCharType="separate"/>
        </w:r>
        <w:r>
          <w:rPr>
            <w:noProof/>
            <w:webHidden/>
          </w:rPr>
          <w:t>44</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18" w:history="1">
        <w:r w:rsidRPr="003D04F2">
          <w:rPr>
            <w:rStyle w:val="Hyperlink"/>
            <w:noProof/>
          </w:rPr>
          <w:t>1.5.3</w:t>
        </w:r>
        <w:r w:rsidRPr="009F065B">
          <w:rPr>
            <w:rFonts w:ascii="Calibri" w:hAnsi="Calibri"/>
            <w:noProof/>
            <w:sz w:val="22"/>
            <w:szCs w:val="22"/>
          </w:rPr>
          <w:tab/>
        </w:r>
        <w:r w:rsidRPr="003D04F2">
          <w:rPr>
            <w:rStyle w:val="Hyperlink"/>
            <w:noProof/>
          </w:rPr>
          <w:t>Autorouter</w:t>
        </w:r>
        <w:r>
          <w:rPr>
            <w:noProof/>
            <w:webHidden/>
          </w:rPr>
          <w:tab/>
        </w:r>
        <w:r>
          <w:rPr>
            <w:noProof/>
            <w:webHidden/>
          </w:rPr>
          <w:fldChar w:fldCharType="begin"/>
        </w:r>
        <w:r>
          <w:rPr>
            <w:noProof/>
            <w:webHidden/>
          </w:rPr>
          <w:instrText xml:space="preserve"> PAGEREF _Toc528068718 \h </w:instrText>
        </w:r>
        <w:r>
          <w:rPr>
            <w:noProof/>
            <w:webHidden/>
          </w:rPr>
        </w:r>
        <w:r>
          <w:rPr>
            <w:noProof/>
            <w:webHidden/>
          </w:rPr>
          <w:fldChar w:fldCharType="separate"/>
        </w:r>
        <w:r>
          <w:rPr>
            <w:noProof/>
            <w:webHidden/>
          </w:rPr>
          <w:t>49</w:t>
        </w:r>
        <w:r>
          <w:rPr>
            <w:noProof/>
            <w:webHidden/>
          </w:rPr>
          <w:fldChar w:fldCharType="end"/>
        </w:r>
      </w:hyperlink>
    </w:p>
    <w:p w:rsidR="004E2CA1" w:rsidRPr="009F065B" w:rsidRDefault="004E2CA1">
      <w:pPr>
        <w:pStyle w:val="Verzeichnis2"/>
        <w:tabs>
          <w:tab w:val="left" w:pos="720"/>
          <w:tab w:val="right" w:leader="dot" w:pos="7360"/>
        </w:tabs>
        <w:rPr>
          <w:rFonts w:ascii="Calibri" w:hAnsi="Calibri"/>
          <w:b w:val="0"/>
          <w:bCs w:val="0"/>
          <w:noProof/>
          <w:sz w:val="22"/>
          <w:szCs w:val="22"/>
        </w:rPr>
      </w:pPr>
      <w:hyperlink w:anchor="_Toc528068719" w:history="1">
        <w:r w:rsidRPr="003D04F2">
          <w:rPr>
            <w:rStyle w:val="Hyperlink"/>
            <w:noProof/>
          </w:rPr>
          <w:t>1.6</w:t>
        </w:r>
        <w:r w:rsidRPr="009F065B">
          <w:rPr>
            <w:rFonts w:ascii="Calibri" w:hAnsi="Calibri"/>
            <w:b w:val="0"/>
            <w:bCs w:val="0"/>
            <w:noProof/>
            <w:sz w:val="22"/>
            <w:szCs w:val="22"/>
          </w:rPr>
          <w:tab/>
        </w:r>
        <w:r w:rsidRPr="003D04F2">
          <w:rPr>
            <w:rStyle w:val="Hyperlink"/>
            <w:noProof/>
          </w:rPr>
          <w:t>Erweiterter Zugriff</w:t>
        </w:r>
        <w:r>
          <w:rPr>
            <w:noProof/>
            <w:webHidden/>
          </w:rPr>
          <w:tab/>
        </w:r>
        <w:r>
          <w:rPr>
            <w:noProof/>
            <w:webHidden/>
          </w:rPr>
          <w:fldChar w:fldCharType="begin"/>
        </w:r>
        <w:r>
          <w:rPr>
            <w:noProof/>
            <w:webHidden/>
          </w:rPr>
          <w:instrText xml:space="preserve"> PAGEREF _Toc528068719 \h </w:instrText>
        </w:r>
        <w:r>
          <w:rPr>
            <w:noProof/>
            <w:webHidden/>
          </w:rPr>
        </w:r>
        <w:r>
          <w:rPr>
            <w:noProof/>
            <w:webHidden/>
          </w:rPr>
          <w:fldChar w:fldCharType="separate"/>
        </w:r>
        <w:r>
          <w:rPr>
            <w:noProof/>
            <w:webHidden/>
          </w:rPr>
          <w:t>57</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20" w:history="1">
        <w:r w:rsidRPr="003D04F2">
          <w:rPr>
            <w:rStyle w:val="Hyperlink"/>
            <w:noProof/>
          </w:rPr>
          <w:t>1.6.1</w:t>
        </w:r>
        <w:r w:rsidRPr="009F065B">
          <w:rPr>
            <w:rFonts w:ascii="Calibri" w:hAnsi="Calibri"/>
            <w:noProof/>
            <w:sz w:val="22"/>
            <w:szCs w:val="22"/>
          </w:rPr>
          <w:tab/>
        </w:r>
        <w:r w:rsidRPr="003D04F2">
          <w:rPr>
            <w:rStyle w:val="Hyperlink"/>
            <w:noProof/>
          </w:rPr>
          <w:t>Zugriffe auf statisch deklarierte Objekte</w:t>
        </w:r>
        <w:r>
          <w:rPr>
            <w:noProof/>
            <w:webHidden/>
          </w:rPr>
          <w:tab/>
        </w:r>
        <w:r>
          <w:rPr>
            <w:noProof/>
            <w:webHidden/>
          </w:rPr>
          <w:fldChar w:fldCharType="begin"/>
        </w:r>
        <w:r>
          <w:rPr>
            <w:noProof/>
            <w:webHidden/>
          </w:rPr>
          <w:instrText xml:space="preserve"> PAGEREF _Toc528068720 \h </w:instrText>
        </w:r>
        <w:r>
          <w:rPr>
            <w:noProof/>
            <w:webHidden/>
          </w:rPr>
        </w:r>
        <w:r>
          <w:rPr>
            <w:noProof/>
            <w:webHidden/>
          </w:rPr>
          <w:fldChar w:fldCharType="separate"/>
        </w:r>
        <w:r>
          <w:rPr>
            <w:noProof/>
            <w:webHidden/>
          </w:rPr>
          <w:t>57</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21" w:history="1">
        <w:r w:rsidRPr="003D04F2">
          <w:rPr>
            <w:rStyle w:val="Hyperlink"/>
            <w:noProof/>
          </w:rPr>
          <w:t>1.6.2</w:t>
        </w:r>
        <w:r w:rsidRPr="009F065B">
          <w:rPr>
            <w:rFonts w:ascii="Calibri" w:hAnsi="Calibri"/>
            <w:noProof/>
            <w:sz w:val="22"/>
            <w:szCs w:val="22"/>
          </w:rPr>
          <w:tab/>
        </w:r>
        <w:r w:rsidRPr="003D04F2">
          <w:rPr>
            <w:rStyle w:val="Hyperlink"/>
            <w:noProof/>
          </w:rPr>
          <w:t>Globaler Zugriff auf lokale Objekte</w:t>
        </w:r>
        <w:r>
          <w:rPr>
            <w:noProof/>
            <w:webHidden/>
          </w:rPr>
          <w:tab/>
        </w:r>
        <w:r>
          <w:rPr>
            <w:noProof/>
            <w:webHidden/>
          </w:rPr>
          <w:fldChar w:fldCharType="begin"/>
        </w:r>
        <w:r>
          <w:rPr>
            <w:noProof/>
            <w:webHidden/>
          </w:rPr>
          <w:instrText xml:space="preserve"> PAGEREF _Toc528068721 \h </w:instrText>
        </w:r>
        <w:r>
          <w:rPr>
            <w:noProof/>
            <w:webHidden/>
          </w:rPr>
        </w:r>
        <w:r>
          <w:rPr>
            <w:noProof/>
            <w:webHidden/>
          </w:rPr>
          <w:fldChar w:fldCharType="separate"/>
        </w:r>
        <w:r>
          <w:rPr>
            <w:noProof/>
            <w:webHidden/>
          </w:rPr>
          <w:t>59</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22" w:history="1">
        <w:r w:rsidRPr="003D04F2">
          <w:rPr>
            <w:rStyle w:val="Hyperlink"/>
            <w:noProof/>
          </w:rPr>
          <w:t>1.6.3</w:t>
        </w:r>
        <w:r w:rsidRPr="009F065B">
          <w:rPr>
            <w:rFonts w:ascii="Calibri" w:hAnsi="Calibri"/>
            <w:noProof/>
            <w:sz w:val="22"/>
            <w:szCs w:val="22"/>
          </w:rPr>
          <w:tab/>
        </w:r>
        <w:r w:rsidRPr="003D04F2">
          <w:rPr>
            <w:rStyle w:val="Hyperlink"/>
            <w:noProof/>
          </w:rPr>
          <w:t>Zugriffe als formale Zugriffsparameter</w:t>
        </w:r>
        <w:r>
          <w:rPr>
            <w:noProof/>
            <w:webHidden/>
          </w:rPr>
          <w:tab/>
        </w:r>
        <w:r>
          <w:rPr>
            <w:noProof/>
            <w:webHidden/>
          </w:rPr>
          <w:fldChar w:fldCharType="begin"/>
        </w:r>
        <w:r>
          <w:rPr>
            <w:noProof/>
            <w:webHidden/>
          </w:rPr>
          <w:instrText xml:space="preserve"> PAGEREF _Toc528068722 \h </w:instrText>
        </w:r>
        <w:r>
          <w:rPr>
            <w:noProof/>
            <w:webHidden/>
          </w:rPr>
        </w:r>
        <w:r>
          <w:rPr>
            <w:noProof/>
            <w:webHidden/>
          </w:rPr>
          <w:fldChar w:fldCharType="separate"/>
        </w:r>
        <w:r>
          <w:rPr>
            <w:noProof/>
            <w:webHidden/>
          </w:rPr>
          <w:t>59</w:t>
        </w:r>
        <w:r>
          <w:rPr>
            <w:noProof/>
            <w:webHidden/>
          </w:rPr>
          <w:fldChar w:fldCharType="end"/>
        </w:r>
      </w:hyperlink>
    </w:p>
    <w:p w:rsidR="004E2CA1" w:rsidRPr="009F065B" w:rsidRDefault="004E2CA1">
      <w:pPr>
        <w:pStyle w:val="Verzeichnis3"/>
        <w:tabs>
          <w:tab w:val="left" w:pos="960"/>
          <w:tab w:val="right" w:leader="dot" w:pos="7360"/>
        </w:tabs>
        <w:rPr>
          <w:rFonts w:ascii="Calibri" w:hAnsi="Calibri"/>
          <w:noProof/>
          <w:sz w:val="22"/>
          <w:szCs w:val="22"/>
        </w:rPr>
      </w:pPr>
      <w:hyperlink w:anchor="_Toc528068723" w:history="1">
        <w:r w:rsidRPr="003D04F2">
          <w:rPr>
            <w:rStyle w:val="Hyperlink"/>
            <w:noProof/>
          </w:rPr>
          <w:t>1.6.4</w:t>
        </w:r>
        <w:r w:rsidRPr="009F065B">
          <w:rPr>
            <w:rFonts w:ascii="Calibri" w:hAnsi="Calibri"/>
            <w:noProof/>
            <w:sz w:val="22"/>
            <w:szCs w:val="22"/>
          </w:rPr>
          <w:tab/>
        </w:r>
        <w:r w:rsidRPr="003D04F2">
          <w:rPr>
            <w:rStyle w:val="Hyperlink"/>
            <w:noProof/>
          </w:rPr>
          <w:t>Zugriffe auf Unterprogramme</w:t>
        </w:r>
        <w:r>
          <w:rPr>
            <w:noProof/>
            <w:webHidden/>
          </w:rPr>
          <w:tab/>
        </w:r>
        <w:r>
          <w:rPr>
            <w:noProof/>
            <w:webHidden/>
          </w:rPr>
          <w:fldChar w:fldCharType="begin"/>
        </w:r>
        <w:r>
          <w:rPr>
            <w:noProof/>
            <w:webHidden/>
          </w:rPr>
          <w:instrText xml:space="preserve"> PAGEREF _Toc528068723 \h </w:instrText>
        </w:r>
        <w:r>
          <w:rPr>
            <w:noProof/>
            <w:webHidden/>
          </w:rPr>
        </w:r>
        <w:r>
          <w:rPr>
            <w:noProof/>
            <w:webHidden/>
          </w:rPr>
          <w:fldChar w:fldCharType="separate"/>
        </w:r>
        <w:r>
          <w:rPr>
            <w:noProof/>
            <w:webHidden/>
          </w:rPr>
          <w:t>60</w:t>
        </w:r>
        <w:r>
          <w:rPr>
            <w:noProof/>
            <w:webHidden/>
          </w:rPr>
          <w:fldChar w:fldCharType="end"/>
        </w:r>
      </w:hyperlink>
    </w:p>
    <w:p w:rsidR="004E2CA1" w:rsidRPr="009F065B" w:rsidRDefault="004E2CA1">
      <w:pPr>
        <w:pStyle w:val="Verzeichnis1"/>
        <w:tabs>
          <w:tab w:val="right" w:leader="dot" w:pos="7360"/>
        </w:tabs>
        <w:rPr>
          <w:rFonts w:ascii="Calibri" w:hAnsi="Calibri"/>
          <w:b w:val="0"/>
          <w:bCs w:val="0"/>
          <w:caps w:val="0"/>
          <w:noProof/>
          <w:sz w:val="22"/>
          <w:szCs w:val="22"/>
        </w:rPr>
      </w:pPr>
      <w:hyperlink w:anchor="_Toc528068724" w:history="1">
        <w:r w:rsidRPr="003D04F2">
          <w:rPr>
            <w:rStyle w:val="Hyperlink"/>
            <w:noProof/>
          </w:rPr>
          <w:t>Index</w:t>
        </w:r>
        <w:r>
          <w:rPr>
            <w:noProof/>
            <w:webHidden/>
          </w:rPr>
          <w:tab/>
        </w:r>
        <w:r>
          <w:rPr>
            <w:noProof/>
            <w:webHidden/>
          </w:rPr>
          <w:fldChar w:fldCharType="begin"/>
        </w:r>
        <w:r>
          <w:rPr>
            <w:noProof/>
            <w:webHidden/>
          </w:rPr>
          <w:instrText xml:space="preserve"> PAGEREF _Toc528068724 \h </w:instrText>
        </w:r>
        <w:r>
          <w:rPr>
            <w:noProof/>
            <w:webHidden/>
          </w:rPr>
        </w:r>
        <w:r>
          <w:rPr>
            <w:noProof/>
            <w:webHidden/>
          </w:rPr>
          <w:fldChar w:fldCharType="separate"/>
        </w:r>
        <w:r>
          <w:rPr>
            <w:noProof/>
            <w:webHidden/>
          </w:rPr>
          <w:t>I</w:t>
        </w:r>
        <w:r>
          <w:rPr>
            <w:noProof/>
            <w:webHidden/>
          </w:rPr>
          <w:fldChar w:fldCharType="end"/>
        </w:r>
      </w:hyperlink>
    </w:p>
    <w:p w:rsidR="008F595B" w:rsidRDefault="007635DD">
      <w:r>
        <w:fldChar w:fldCharType="end"/>
      </w:r>
    </w:p>
    <w:p w:rsidR="008F595B" w:rsidRDefault="008F595B"/>
    <w:p w:rsidR="008F595B" w:rsidRDefault="008F595B"/>
    <w:p w:rsidR="008F595B" w:rsidRDefault="008F595B">
      <w:pPr>
        <w:sectPr w:rsidR="008F595B">
          <w:headerReference w:type="even" r:id="rId11"/>
          <w:headerReference w:type="default" r:id="rId12"/>
          <w:footerReference w:type="even" r:id="rId13"/>
          <w:footerReference w:type="default" r:id="rId14"/>
          <w:footerReference w:type="first" r:id="rId15"/>
          <w:type w:val="oddPage"/>
          <w:pgSz w:w="11907" w:h="16840" w:code="9"/>
          <w:pgMar w:top="1701" w:right="3119" w:bottom="1134" w:left="1418" w:header="720" w:footer="720" w:gutter="0"/>
          <w:pgNumType w:start="1"/>
          <w:cols w:space="720"/>
          <w:titlePg/>
        </w:sectPr>
      </w:pPr>
    </w:p>
    <w:p w:rsidR="008F595B" w:rsidRDefault="008F595B" w:rsidP="007635DD">
      <w:pPr>
        <w:pStyle w:val="berschrift1"/>
      </w:pPr>
      <w:bookmarkStart w:id="3" w:name="_Toc233701980"/>
      <w:bookmarkStart w:id="4" w:name="_Toc528068698"/>
      <w:r>
        <w:lastRenderedPageBreak/>
        <w:t>Dynamische Datenstrukturen</w:t>
      </w:r>
      <w:bookmarkEnd w:id="0"/>
      <w:bookmarkEnd w:id="1"/>
      <w:bookmarkEnd w:id="3"/>
      <w:bookmarkEnd w:id="4"/>
    </w:p>
    <w:p w:rsidR="008F595B" w:rsidRDefault="008F595B">
      <w:r>
        <w:t xml:space="preserve">Die  bisher vorgestellten Datentypen dienen der Deklaration von </w:t>
      </w:r>
      <w:r>
        <w:rPr>
          <w:rStyle w:val="gesperrt"/>
        </w:rPr>
        <w:t>stati</w:t>
      </w:r>
      <w:r>
        <w:rPr>
          <w:rStyle w:val="gesperrt"/>
        </w:rPr>
        <w:softHyphen/>
        <w:t>schen Da</w:t>
      </w:r>
      <w:r>
        <w:rPr>
          <w:rStyle w:val="gesperrt"/>
        </w:rPr>
        <w:softHyphen/>
        <w:t>tenobjekten</w:t>
      </w:r>
      <w:r>
        <w:fldChar w:fldCharType="begin"/>
      </w:r>
      <w:r>
        <w:instrText>XE "statisches Datenobjekt"</w:instrText>
      </w:r>
      <w:r>
        <w:fldChar w:fldCharType="end"/>
      </w:r>
      <w:r>
        <w:t>, die innerhalb eines Vereinbarungsteils dekl</w:t>
      </w:r>
      <w:r>
        <w:t>a</w:t>
      </w:r>
      <w:r>
        <w:t>riert und über ihren Bezeichner angesprochen werden. Sie werden als st</w:t>
      </w:r>
      <w:r>
        <w:t>a</w:t>
      </w:r>
      <w:r>
        <w:t>tisch bezeich</w:t>
      </w:r>
      <w:r>
        <w:softHyphen/>
        <w:t>net, da sie während der ge</w:t>
      </w:r>
      <w:r>
        <w:softHyphen/>
        <w:t>samten Lebensdauer einer Umg</w:t>
      </w:r>
      <w:r>
        <w:t>e</w:t>
      </w:r>
      <w:r>
        <w:t>bung, zu der sie lokal sind, auf Grund einer Dekla</w:t>
      </w:r>
      <w:r>
        <w:softHyphen/>
        <w:t>ration existieren und wä</w:t>
      </w:r>
      <w:r>
        <w:t>h</w:t>
      </w:r>
      <w:r>
        <w:t>rend des Programmablaufes nicht beliebig er</w:t>
      </w:r>
      <w:r>
        <w:softHyphen/>
        <w:t>zeugt oder vernichtet werden können. Diese Re</w:t>
      </w:r>
      <w:r>
        <w:softHyphen/>
        <w:t>striktion führt für Anwen</w:t>
      </w:r>
      <w:r>
        <w:softHyphen/>
        <w:t>dungen, deren benötigte An</w:t>
      </w:r>
      <w:r>
        <w:softHyphen/>
        <w:t>zahl an Datenobjekten zum Zeitpunkt der Programmie</w:t>
      </w:r>
      <w:r>
        <w:softHyphen/>
        <w:t>rung unbekannt ist, zu Problemen.</w:t>
      </w:r>
    </w:p>
    <w:p w:rsidR="008F595B" w:rsidRDefault="008F595B"/>
    <w:p w:rsidR="008F595B" w:rsidRDefault="008F595B">
      <w:pPr>
        <w:pStyle w:val="Info"/>
        <w:framePr w:wrap="around"/>
      </w:pPr>
    </w:p>
    <w:p w:rsidR="00147258" w:rsidRDefault="008F595B">
      <w:pPr>
        <w:pStyle w:val="Info"/>
        <w:framePr w:wrap="around"/>
      </w:pPr>
      <w:r>
        <w:t xml:space="preserve">dynamische </w:t>
      </w:r>
    </w:p>
    <w:p w:rsidR="008F595B" w:rsidRDefault="008F595B">
      <w:pPr>
        <w:pStyle w:val="Info"/>
        <w:framePr w:wrap="around"/>
      </w:pPr>
      <w:r>
        <w:t>Dat</w:t>
      </w:r>
      <w:r>
        <w:t>e</w:t>
      </w:r>
      <w:r>
        <w:t>nobjekte</w:t>
      </w:r>
      <w:r>
        <w:rPr>
          <w:i w:val="0"/>
          <w:color w:val="auto"/>
          <w:sz w:val="24"/>
        </w:rPr>
        <w:fldChar w:fldCharType="begin"/>
      </w:r>
      <w:r>
        <w:rPr>
          <w:i w:val="0"/>
          <w:color w:val="auto"/>
          <w:sz w:val="24"/>
        </w:rPr>
        <w:instrText>XE "dynamisches Datenobjekt"</w:instrText>
      </w:r>
      <w:r>
        <w:rPr>
          <w:i w:val="0"/>
          <w:color w:val="auto"/>
          <w:sz w:val="24"/>
        </w:rPr>
        <w:fldChar w:fldCharType="end"/>
      </w:r>
    </w:p>
    <w:p w:rsidR="008F595B" w:rsidRDefault="008F595B">
      <w:r>
        <w:t>Aus diesem Grunde bietet Ada die Möglichkeit, Datenobjekte während des Programmab</w:t>
      </w:r>
      <w:r>
        <w:softHyphen/>
        <w:t xml:space="preserve">laufes zu erzeugen (und – wie wir später noch sehen werden – zu vernichten). Datenobjekte dieser Art werden als </w:t>
      </w:r>
      <w:r>
        <w:rPr>
          <w:rStyle w:val="gesperrt"/>
        </w:rPr>
        <w:t>dynamisch</w:t>
      </w:r>
      <w:r>
        <w:t xml:space="preserve"> bezeic</w:t>
      </w:r>
      <w:r>
        <w:t>h</w:t>
      </w:r>
      <w:r>
        <w:t>net. Der Speicherplatz für sie wird erst während des Pro</w:t>
      </w:r>
      <w:r>
        <w:softHyphen/>
        <w:t>grammablaufes auf Grund von Anweisungen, also in dem Maße, wie er benötigt wird, zur Ve</w:t>
      </w:r>
      <w:r>
        <w:t>r</w:t>
      </w:r>
      <w:r>
        <w:t>fügung gestellt.</w:t>
      </w:r>
    </w:p>
    <w:p w:rsidR="008F595B" w:rsidRDefault="008F595B"/>
    <w:p w:rsidR="008F595B" w:rsidRDefault="008F595B">
      <w:pPr>
        <w:pStyle w:val="berschrift2"/>
      </w:pPr>
      <w:bookmarkStart w:id="5" w:name="_Toc168817266"/>
      <w:bookmarkStart w:id="6" w:name="_Toc168889939"/>
      <w:bookmarkStart w:id="7" w:name="_Toc233701981"/>
      <w:bookmarkStart w:id="8" w:name="_Toc528068699"/>
      <w:r>
        <w:t>Grundlagen dynamischer Datenstrukturen</w:t>
      </w:r>
      <w:bookmarkEnd w:id="5"/>
      <w:bookmarkEnd w:id="6"/>
      <w:bookmarkEnd w:id="7"/>
      <w:bookmarkEnd w:id="8"/>
    </w:p>
    <w:p w:rsidR="008F595B" w:rsidRDefault="008F595B">
      <w:pPr>
        <w:pStyle w:val="berschrift3"/>
      </w:pPr>
      <w:bookmarkStart w:id="9" w:name="_Toc168817267"/>
      <w:bookmarkStart w:id="10" w:name="_Toc168889940"/>
      <w:bookmarkStart w:id="11" w:name="_Toc233701982"/>
      <w:bookmarkStart w:id="12" w:name="_Toc528068700"/>
      <w:r>
        <w:t>Verweise und Zielobjekte</w:t>
      </w:r>
      <w:bookmarkEnd w:id="9"/>
      <w:bookmarkEnd w:id="10"/>
      <w:bookmarkEnd w:id="11"/>
      <w:bookmarkEnd w:id="12"/>
    </w:p>
    <w:p w:rsidR="008F595B" w:rsidRDefault="001F19B6">
      <w:pPr>
        <w:pStyle w:val="Info"/>
        <w:framePr w:wrap="around"/>
      </w:pPr>
      <w:r>
        <w:rPr>
          <w:noProof/>
        </w:rPr>
        <w:drawing>
          <wp:inline distT="0" distB="0" distL="0" distR="0">
            <wp:extent cx="390525" cy="390525"/>
            <wp:effectExtent l="0" t="0" r="9525" b="952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pPr>
        <w:pStyle w:val="Info"/>
        <w:framePr w:wrap="around"/>
      </w:pPr>
      <w:r>
        <w:t>Verweis</w:t>
      </w:r>
    </w:p>
    <w:p w:rsidR="008F595B" w:rsidRDefault="008F595B">
      <w:pPr>
        <w:pStyle w:val="Info"/>
        <w:framePr w:wrap="around"/>
      </w:pPr>
    </w:p>
    <w:p w:rsidR="008F595B" w:rsidRDefault="008F595B">
      <w:pPr>
        <w:pStyle w:val="Info"/>
        <w:framePr w:wrap="around"/>
      </w:pPr>
    </w:p>
    <w:p w:rsidR="008F595B" w:rsidRDefault="008F595B">
      <w:pPr>
        <w:pStyle w:val="Info"/>
        <w:framePr w:wrap="around"/>
      </w:pPr>
      <w:r>
        <w:t>Zeiger</w:t>
      </w:r>
    </w:p>
    <w:p w:rsidR="008F595B" w:rsidRDefault="008F595B">
      <w:pPr>
        <w:pStyle w:val="Info"/>
        <w:framePr w:wrap="around"/>
      </w:pPr>
      <w:r>
        <w:t>Pointer</w:t>
      </w:r>
    </w:p>
    <w:p w:rsidR="008F595B" w:rsidRDefault="008F595B">
      <w:r>
        <w:t xml:space="preserve">Dynamische Objekte (Zielobjekte) werden innerhalb eines Ada-Programmes </w:t>
      </w:r>
      <w:r>
        <w:rPr>
          <w:spacing w:val="60"/>
        </w:rPr>
        <w:t>nicht</w:t>
      </w:r>
      <w:r>
        <w:t xml:space="preserve"> explizit de</w:t>
      </w:r>
      <w:r>
        <w:softHyphen/>
        <w:t xml:space="preserve">klariert. Aus diesem Grunde kann auf sie auch nicht mit Hilfe eines Bezeichners direkt zugegriffen werden. Der Zugriff erfolgt über einen sogenannten </w:t>
      </w:r>
      <w:r>
        <w:rPr>
          <w:rStyle w:val="gesperrt"/>
        </w:rPr>
        <w:t>Zugriffswert</w:t>
      </w:r>
      <w:r>
        <w:rPr>
          <w:rStyle w:val="gesperrt"/>
        </w:rPr>
        <w:fldChar w:fldCharType="begin"/>
      </w:r>
      <w:r>
        <w:rPr>
          <w:rStyle w:val="gesperrt"/>
        </w:rPr>
        <w:instrText>XE "Zugriffswert"</w:instrText>
      </w:r>
      <w:r>
        <w:rPr>
          <w:rStyle w:val="gesperrt"/>
        </w:rPr>
        <w:fldChar w:fldCharType="end"/>
      </w:r>
      <w:r>
        <w:t xml:space="preserve"> (Referenz</w:t>
      </w:r>
      <w:r>
        <w:fldChar w:fldCharType="begin"/>
      </w:r>
      <w:r>
        <w:instrText>XE "Ref</w:instrText>
      </w:r>
      <w:r>
        <w:instrText>e</w:instrText>
      </w:r>
      <w:r>
        <w:instrText>renz"</w:instrText>
      </w:r>
      <w:r>
        <w:fldChar w:fldCharType="end"/>
      </w:r>
      <w:r>
        <w:t>) auf das entsprechende Zie</w:t>
      </w:r>
      <w:r>
        <w:t>l</w:t>
      </w:r>
      <w:r>
        <w:t>objekt. Den Zugriffswert kann man sich als Adresse der dynamischen Var</w:t>
      </w:r>
      <w:r>
        <w:t>i</w:t>
      </w:r>
      <w:r>
        <w:t>ablen im Arbeitsspeicher vorstellen, ein Typ eines Zugriffswerts ist aber ein privater Datentyp, die Operationen sind also b</w:t>
      </w:r>
      <w:r>
        <w:t>e</w:t>
      </w:r>
      <w:r>
        <w:t>schränkt. Zur Aufnahme von Zugriffswerten dienen wiederum spezielle Kon</w:t>
      </w:r>
      <w:r>
        <w:softHyphen/>
        <w:t>stanten oder Variablen, sog</w:t>
      </w:r>
      <w:r>
        <w:t>e</w:t>
      </w:r>
      <w:r>
        <w:t xml:space="preserve">nannte </w:t>
      </w:r>
      <w:r>
        <w:rPr>
          <w:rStyle w:val="gesperrt"/>
        </w:rPr>
        <w:t>Zugriffsobjekte</w:t>
      </w:r>
      <w:r>
        <w:rPr>
          <w:rStyle w:val="gesperrt"/>
        </w:rPr>
        <w:fldChar w:fldCharType="begin"/>
      </w:r>
      <w:r>
        <w:rPr>
          <w:rStyle w:val="gesperrt"/>
        </w:rPr>
        <w:instrText>XE "Zugriffsobjekt"</w:instrText>
      </w:r>
      <w:r>
        <w:rPr>
          <w:rStyle w:val="gesperrt"/>
        </w:rPr>
        <w:fldChar w:fldCharType="end"/>
      </w:r>
      <w:r>
        <w:t xml:space="preserve"> (Zeiger</w:t>
      </w:r>
      <w:r>
        <w:fldChar w:fldCharType="begin"/>
      </w:r>
      <w:r>
        <w:instrText>XE "Zeiger"</w:instrText>
      </w:r>
      <w:r>
        <w:fldChar w:fldCharType="end"/>
      </w:r>
      <w:r>
        <w:t>, Verweis</w:t>
      </w:r>
      <w:r>
        <w:fldChar w:fldCharType="begin"/>
      </w:r>
      <w:r>
        <w:instrText>XE "Verweis"</w:instrText>
      </w:r>
      <w:r>
        <w:fldChar w:fldCharType="end"/>
      </w:r>
      <w:r>
        <w:t>, engl. pointer</w:t>
      </w:r>
      <w:r>
        <w:fldChar w:fldCharType="begin"/>
      </w:r>
      <w:r>
        <w:instrText>XE "Pointer"</w:instrText>
      </w:r>
      <w:r>
        <w:fldChar w:fldCharType="end"/>
      </w:r>
      <w:r>
        <w:t>).</w:t>
      </w:r>
    </w:p>
    <w:p w:rsidR="008F595B" w:rsidRDefault="008F595B"/>
    <w:p w:rsidR="008F595B" w:rsidRDefault="008F595B">
      <w:pPr>
        <w:pStyle w:val="null-Zeile"/>
      </w:pPr>
    </w:p>
    <w:p w:rsidR="008F595B" w:rsidRDefault="008F595B">
      <w:pPr>
        <w:jc w:val="cente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05pt;margin-top:11.6pt;width:261.65pt;height:113pt;z-index:251654144" fillcolor="#0c9" strokecolor="blue" strokeweight="2.5pt">
            <v:imagedata r:id="rId17" o:title=""/>
            <w10:wrap type="topAndBottom"/>
          </v:shape>
          <o:OLEObject Type="Embed" ProgID="MSDraw" ShapeID="_x0000_s1026" DrawAspect="Content" ObjectID="_1611488183" r:id="rId18"/>
        </w:pict>
      </w:r>
    </w:p>
    <w:p w:rsidR="008F595B" w:rsidRDefault="008F595B">
      <w:r>
        <w:t xml:space="preserve">Der Zeiger </w:t>
      </w:r>
      <w:r>
        <w:rPr>
          <w:rStyle w:val="Programminline"/>
        </w:rPr>
        <w:t>P</w:t>
      </w:r>
      <w:r>
        <w:t xml:space="preserve"> enthält einen Zugriffswert auf eine dynamische Variable vom Typ </w:t>
      </w:r>
      <w:r>
        <w:rPr>
          <w:rStyle w:val="Programminline"/>
        </w:rPr>
        <w:t>INTEGER</w:t>
      </w:r>
      <w:r>
        <w:t>, die ihrerseits den Wert</w:t>
      </w:r>
      <w:r>
        <w:rPr>
          <w:b/>
        </w:rPr>
        <w:t xml:space="preserve"> </w:t>
      </w:r>
      <w:r>
        <w:rPr>
          <w:rStyle w:val="Programminline"/>
        </w:rPr>
        <w:t>0</w:t>
      </w:r>
      <w:r>
        <w:t xml:space="preserve"> enthält.</w:t>
      </w:r>
    </w:p>
    <w:p w:rsidR="008F595B" w:rsidRDefault="008F595B"/>
    <w:p w:rsidR="008F595B" w:rsidRDefault="008F595B">
      <w:pPr>
        <w:pStyle w:val="Info"/>
        <w:framePr w:wrap="around"/>
      </w:pPr>
      <w:r>
        <w:t>Gleichheit von Zeigern</w:t>
      </w:r>
      <w:r>
        <w:rPr>
          <w:i w:val="0"/>
          <w:color w:val="auto"/>
          <w:sz w:val="24"/>
        </w:rPr>
        <w:fldChar w:fldCharType="begin"/>
      </w:r>
      <w:r>
        <w:rPr>
          <w:i w:val="0"/>
          <w:color w:val="auto"/>
          <w:sz w:val="24"/>
        </w:rPr>
        <w:instrText>XE "Gleichheit von Zeigern"</w:instrText>
      </w:r>
      <w:r>
        <w:rPr>
          <w:i w:val="0"/>
          <w:color w:val="auto"/>
          <w:sz w:val="24"/>
        </w:rPr>
        <w:fldChar w:fldCharType="end"/>
      </w:r>
    </w:p>
    <w:p w:rsidR="008F595B" w:rsidRDefault="008F595B">
      <w:r>
        <w:t>Zwei Zeiger sind genau dann gleich, wenn sie auf die gleiche dynami</w:t>
      </w:r>
      <w:r>
        <w:softHyphen/>
        <w:t>sche Variable verweisen, also auf die gleiche „Adresse“ im Speicher zugreifen. Dabei ist der Wert der Zielobjekte, auf die die Zeiger verweisen unerhe</w:t>
      </w:r>
      <w:r>
        <w:t>b</w:t>
      </w:r>
      <w:r>
        <w:t>lich.</w:t>
      </w:r>
    </w:p>
    <w:p w:rsidR="008F595B" w:rsidRDefault="008F595B"/>
    <w:p w:rsidR="008F595B" w:rsidRDefault="008F595B">
      <w:r>
        <w:t xml:space="preserve">In folgendem Beispiel gilt: </w:t>
      </w:r>
      <w:r>
        <w:rPr>
          <w:b/>
        </w:rPr>
        <w:t>P</w:t>
      </w:r>
      <w:r>
        <w:t xml:space="preserve"> = </w:t>
      </w:r>
      <w:r>
        <w:rPr>
          <w:b/>
        </w:rPr>
        <w:t>Q</w:t>
      </w:r>
      <w:r>
        <w:t xml:space="preserve">, </w:t>
      </w:r>
      <w:r>
        <w:rPr>
          <w:b/>
        </w:rPr>
        <w:t>P</w:t>
      </w:r>
      <w:r>
        <w:t xml:space="preserve"> </w:t>
      </w:r>
      <w:r>
        <w:fldChar w:fldCharType="begin"/>
      </w:r>
      <w:r>
        <w:instrText>SYMBOL 185 \f "Symbol"</w:instrText>
      </w:r>
      <w:r>
        <w:fldChar w:fldCharType="end"/>
      </w:r>
      <w:r>
        <w:t xml:space="preserve"> </w:t>
      </w:r>
      <w:r>
        <w:rPr>
          <w:b/>
        </w:rPr>
        <w:t>R</w:t>
      </w:r>
      <w:r>
        <w:t xml:space="preserve"> und </w:t>
      </w:r>
      <w:r>
        <w:rPr>
          <w:b/>
        </w:rPr>
        <w:t>Q</w:t>
      </w:r>
      <w:r>
        <w:t xml:space="preserve"> </w:t>
      </w:r>
      <w:r>
        <w:fldChar w:fldCharType="begin"/>
      </w:r>
      <w:r>
        <w:instrText>SYMBOL 185 \f "Symbol"</w:instrText>
      </w:r>
      <w:r>
        <w:fldChar w:fldCharType="end"/>
      </w:r>
      <w:r>
        <w:t xml:space="preserve"> </w:t>
      </w:r>
      <w:r>
        <w:rPr>
          <w:b/>
        </w:rPr>
        <w:t>R</w:t>
      </w:r>
      <w:r>
        <w:t>:</w:t>
      </w:r>
    </w:p>
    <w:p w:rsidR="008F595B" w:rsidRDefault="008F595B">
      <w:pPr>
        <w:jc w:val="center"/>
      </w:pPr>
      <w:r>
        <w:rPr>
          <w:noProof/>
          <w:sz w:val="20"/>
        </w:rPr>
        <w:pict>
          <v:shape id="_x0000_s1027" type="#_x0000_t75" style="position:absolute;left:0;text-align:left;margin-left:82.05pt;margin-top:8.75pt;width:198pt;height:146.3pt;z-index:251655168" fillcolor="#0c9" strokecolor="blue" strokeweight="2.5pt">
            <v:imagedata r:id="rId19" o:title=""/>
            <w10:wrap type="topAndBottom"/>
          </v:shape>
          <o:OLEObject Type="Embed" ProgID="MSDraw" ShapeID="_x0000_s1027" DrawAspect="Content" ObjectID="_1611488184" r:id="rId20"/>
        </w:pict>
      </w:r>
    </w:p>
    <w:p w:rsidR="008F595B" w:rsidRDefault="008F595B">
      <w:pPr>
        <w:pStyle w:val="Info"/>
        <w:framePr w:wrap="around"/>
      </w:pPr>
      <w:r>
        <w:t>Zeiger ohne Ve</w:t>
      </w:r>
      <w:r>
        <w:t>r</w:t>
      </w:r>
      <w:r>
        <w:t>weis</w:t>
      </w:r>
    </w:p>
    <w:p w:rsidR="008F595B" w:rsidRDefault="008F595B">
      <w:pPr>
        <w:pStyle w:val="Info"/>
        <w:framePr w:wrap="around"/>
      </w:pPr>
      <w:r>
        <w:t>null</w:t>
      </w:r>
    </w:p>
    <w:p w:rsidR="008F595B" w:rsidRDefault="008F595B">
      <w:r>
        <w:t>Zeiger müssen nicht grundsätzlich einen Verweis auf ein Zielobjekt entha</w:t>
      </w:r>
      <w:r>
        <w:t>l</w:t>
      </w:r>
      <w:r>
        <w:t xml:space="preserve">ten. Alternativ ist auch der Wert </w:t>
      </w:r>
      <w:r>
        <w:rPr>
          <w:rStyle w:val="Programminline"/>
        </w:rPr>
        <w:t>null</w:t>
      </w:r>
      <w:r>
        <w:rPr>
          <w:rStyle w:val="Programminline"/>
          <w:rFonts w:ascii="Times New Roman" w:hAnsi="Times New Roman"/>
          <w:b w:val="0"/>
          <w:sz w:val="24"/>
        </w:rPr>
        <w:fldChar w:fldCharType="begin"/>
      </w:r>
      <w:r>
        <w:rPr>
          <w:rStyle w:val="Programminline"/>
          <w:rFonts w:ascii="Times New Roman" w:hAnsi="Times New Roman"/>
          <w:b w:val="0"/>
          <w:sz w:val="24"/>
        </w:rPr>
        <w:instrText>XE "null"</w:instrText>
      </w:r>
      <w:r>
        <w:rPr>
          <w:rStyle w:val="Programminline"/>
          <w:rFonts w:ascii="Times New Roman" w:hAnsi="Times New Roman"/>
          <w:b w:val="0"/>
          <w:sz w:val="24"/>
        </w:rPr>
        <w:fldChar w:fldCharType="end"/>
      </w:r>
      <w:r>
        <w:t xml:space="preserve"> als Ausdruck dafür mö</w:t>
      </w:r>
      <w:r>
        <w:t>g</w:t>
      </w:r>
      <w:r>
        <w:t xml:space="preserve">lich, dass der Zeiger nicht auf ein Zielobjekt verweist. Der Wert </w:t>
      </w:r>
      <w:r>
        <w:rPr>
          <w:rStyle w:val="Programminline"/>
        </w:rPr>
        <w:t>null</w:t>
      </w:r>
      <w:r>
        <w:t xml:space="preserve"> ist somit eine offene Konstante für Objekte von Zugriffstypen, die standardm</w:t>
      </w:r>
      <w:r>
        <w:t>ä</w:t>
      </w:r>
      <w:r>
        <w:t xml:space="preserve">ßig vordefiniert ist. Jeder Zeiger erhält </w:t>
      </w:r>
      <w:r>
        <w:rPr>
          <w:rStyle w:val="Programminline"/>
        </w:rPr>
        <w:t>null</w:t>
      </w:r>
      <w:r>
        <w:t xml:space="preserve"> als Startwert, sofern er nicht explizit mit einem Startwert initialisiert wird. Damit haben Zeiger</w:t>
      </w:r>
      <w:r>
        <w:rPr>
          <w:spacing w:val="60"/>
        </w:rPr>
        <w:t xml:space="preserve"> immer </w:t>
      </w:r>
      <w:r>
        <w:t>einen definie</w:t>
      </w:r>
      <w:r>
        <w:t>r</w:t>
      </w:r>
      <w:r>
        <w:t>ten Wert.</w:t>
      </w:r>
    </w:p>
    <w:p w:rsidR="008F595B" w:rsidRDefault="008F595B">
      <w:pPr>
        <w:jc w:val="center"/>
      </w:pPr>
      <w:r>
        <w:object w:dxaOrig="3255" w:dyaOrig="2278">
          <v:shape id="_x0000_i1025" type="#_x0000_t75" style="width:118.5pt;height:82.5pt" o:ole="" fillcolor="window">
            <v:imagedata r:id="rId21" o:title=""/>
          </v:shape>
          <o:OLEObject Type="Embed" ProgID="MSDraw" ShapeID="_x0000_i1025" DrawAspect="Content" ObjectID="_1611488162" r:id="rId22">
            <o:FieldCodes>\* MERGEFORMAT</o:FieldCodes>
          </o:OLEObject>
        </w:object>
      </w:r>
    </w:p>
    <w:p w:rsidR="008F595B" w:rsidRDefault="008F595B">
      <w:pPr>
        <w:pStyle w:val="null-Zeile"/>
      </w:pPr>
      <w:bookmarkStart w:id="13" w:name="_Toc168817268"/>
      <w:bookmarkStart w:id="14" w:name="_Toc168889941"/>
    </w:p>
    <w:p w:rsidR="008F595B" w:rsidRDefault="008F595B">
      <w:pPr>
        <w:pStyle w:val="berschrift3"/>
      </w:pPr>
      <w:bookmarkStart w:id="15" w:name="_Toc233701983"/>
      <w:bookmarkStart w:id="16" w:name="_Toc528068701"/>
      <w:r>
        <w:t>Deklaration von Zugriffstypen</w:t>
      </w:r>
      <w:bookmarkEnd w:id="13"/>
      <w:bookmarkEnd w:id="14"/>
      <w:bookmarkEnd w:id="15"/>
      <w:bookmarkEnd w:id="16"/>
      <w:r>
        <w:rPr>
          <w:b w:val="0"/>
          <w:sz w:val="24"/>
        </w:rPr>
        <w:fldChar w:fldCharType="begin"/>
      </w:r>
      <w:r>
        <w:rPr>
          <w:b w:val="0"/>
          <w:sz w:val="24"/>
        </w:rPr>
        <w:instrText>XE "Deklaration von Zugriffstypen"</w:instrText>
      </w:r>
      <w:r>
        <w:rPr>
          <w:b w:val="0"/>
          <w:sz w:val="24"/>
        </w:rPr>
        <w:fldChar w:fldCharType="end"/>
      </w:r>
    </w:p>
    <w:p w:rsidR="008F595B" w:rsidRDefault="001F19B6">
      <w:pPr>
        <w:pStyle w:val="Info"/>
        <w:framePr w:wrap="around"/>
      </w:pPr>
      <w:r>
        <w:rPr>
          <w:noProof/>
        </w:rPr>
        <w:drawing>
          <wp:inline distT="0" distB="0" distL="0" distR="0">
            <wp:extent cx="1066800" cy="95250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6800" cy="952500"/>
                    </a:xfrm>
                    <a:prstGeom prst="rect">
                      <a:avLst/>
                    </a:prstGeom>
                    <a:noFill/>
                    <a:ln>
                      <a:noFill/>
                    </a:ln>
                  </pic:spPr>
                </pic:pic>
              </a:graphicData>
            </a:graphic>
          </wp:inline>
        </w:drawing>
      </w:r>
    </w:p>
    <w:p w:rsidR="008F595B" w:rsidRDefault="008F595B">
      <w:pPr>
        <w:pStyle w:val="Info"/>
        <w:framePr w:wrap="around"/>
      </w:pPr>
    </w:p>
    <w:p w:rsidR="008F595B" w:rsidRDefault="008F595B">
      <w:r>
        <w:t>Es muss streng zwischen Zugriffsobjekten/ Zeigern und den Zielobjekten eines Zugriffstyps unterschie</w:t>
      </w:r>
      <w:r>
        <w:softHyphen/>
        <w:t>den werden. Der Typ des Zielobjekts muss j</w:t>
      </w:r>
      <w:r>
        <w:t>e</w:t>
      </w:r>
      <w:r>
        <w:t>doch bei der Zugriffs</w:t>
      </w:r>
      <w:r>
        <w:softHyphen/>
        <w:t>typ</w:t>
      </w:r>
      <w:r>
        <w:softHyphen/>
        <w:t>deklaration ange</w:t>
      </w:r>
      <w:r>
        <w:softHyphen/>
        <w:t>geben werden. Insbesondere kö</w:t>
      </w:r>
      <w:r>
        <w:t>n</w:t>
      </w:r>
      <w:r>
        <w:t>nen Zeiger auf beliebige, auch abstrakte Da</w:t>
      </w:r>
      <w:r>
        <w:softHyphen/>
        <w:t>tentypen verweisen.</w:t>
      </w:r>
    </w:p>
    <w:p w:rsidR="008F595B" w:rsidRDefault="008F595B"/>
    <w:p w:rsidR="008F595B" w:rsidRDefault="001F19B6">
      <w:pPr>
        <w:pStyle w:val="Info"/>
        <w:framePr w:wrap="around"/>
      </w:pPr>
      <w:r>
        <w:rPr>
          <w:noProof/>
        </w:rPr>
        <w:drawing>
          <wp:inline distT="0" distB="0" distL="0" distR="0">
            <wp:extent cx="628650" cy="34290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inline>
        </w:drawing>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typ_definition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b/>
      </w:r>
      <w:r>
        <w:rPr>
          <w:lang w:val="en-GB"/>
        </w:rPr>
        <w:tab/>
      </w:r>
      <w:r>
        <w:rPr>
          <w:b/>
          <w:lang w:val="en-GB"/>
        </w:rPr>
        <w:t>type</w:t>
      </w:r>
      <w:r>
        <w:rPr>
          <w:lang w:val="en-GB"/>
        </w:rPr>
        <w:t xml:space="preserve"> identifier </w:t>
      </w:r>
      <w:r>
        <w:rPr>
          <w:b/>
          <w:lang w:val="en-GB"/>
        </w:rPr>
        <w:t xml:space="preserve">is </w:t>
      </w:r>
      <w:r>
        <w:rPr>
          <w:lang w:val="en-GB"/>
        </w:rPr>
        <w:t>access_type_definition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access_type_definition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access_to_object_definition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 access_to_subprogram_definition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access_to_object_definition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w:t>
      </w:r>
      <w:r>
        <w:rPr>
          <w:b/>
          <w:lang w:val="en-GB"/>
        </w:rPr>
        <w:t xml:space="preserve">access </w:t>
      </w:r>
      <w:r>
        <w:rPr>
          <w:lang w:val="en-GB"/>
        </w:rPr>
        <w:t>[general_access_modifier] subtype_indication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general_access_modifier ::= all | constant</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access_to_subprogram_definition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w:t>
      </w:r>
      <w:r>
        <w:rPr>
          <w:b/>
          <w:lang w:val="en-GB"/>
        </w:rPr>
        <w:t>access</w:t>
      </w:r>
      <w:r>
        <w:rPr>
          <w:lang w:val="en-GB"/>
        </w:rPr>
        <w:t xml:space="preserve"> [protected] procedure parameter_profile</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sz w:val="18"/>
          <w:lang w:val="en-GB"/>
        </w:rPr>
        <w:t xml:space="preserve">   </w:t>
      </w:r>
      <w:r>
        <w:rPr>
          <w:b/>
          <w:sz w:val="18"/>
          <w:lang w:val="en-GB"/>
        </w:rPr>
        <w:t>|</w:t>
      </w:r>
      <w:r>
        <w:rPr>
          <w:sz w:val="18"/>
          <w:lang w:val="en-GB"/>
        </w:rPr>
        <w:t xml:space="preserve"> </w:t>
      </w:r>
      <w:r>
        <w:rPr>
          <w:b/>
          <w:sz w:val="18"/>
          <w:lang w:val="en-GB"/>
        </w:rPr>
        <w:t>access</w:t>
      </w:r>
      <w:r>
        <w:rPr>
          <w:sz w:val="18"/>
          <w:lang w:val="en-GB"/>
        </w:rPr>
        <w:t xml:space="preserve"> </w:t>
      </w:r>
      <w:r>
        <w:rPr>
          <w:b/>
          <w:sz w:val="18"/>
          <w:lang w:val="en-GB"/>
        </w:rPr>
        <w:t>[</w:t>
      </w:r>
      <w:r>
        <w:rPr>
          <w:sz w:val="18"/>
          <w:lang w:val="en-GB"/>
        </w:rPr>
        <w:t>protected</w:t>
      </w:r>
      <w:r>
        <w:rPr>
          <w:b/>
          <w:sz w:val="18"/>
          <w:lang w:val="en-GB"/>
        </w:rPr>
        <w:t>]</w:t>
      </w:r>
      <w:r>
        <w:rPr>
          <w:sz w:val="18"/>
          <w:lang w:val="en-GB"/>
        </w:rPr>
        <w:t xml:space="preserve"> function  parameter_and_result_profile</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rPr>
          <w:lang w:val="en-GB"/>
        </w:rPr>
      </w:pPr>
    </w:p>
    <w:p w:rsidR="008F595B" w:rsidRDefault="008F595B">
      <w:r>
        <w:t>In einem ersten Ansatz beschränken wir uns auf die grundlegende Definit</w:t>
      </w:r>
      <w:r>
        <w:t>i</w:t>
      </w:r>
      <w:r>
        <w:t>on von Zugriffstypen als Verweis auf dynamisch erzeugte Objekte.</w:t>
      </w:r>
    </w:p>
    <w:p w:rsidR="008F595B" w:rsidRDefault="008F595B"/>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w:t>
      </w:r>
      <w:r>
        <w:t>definition</w:t>
      </w:r>
      <w:r>
        <w:rPr>
          <w:lang w:val="en-GB"/>
        </w:rPr>
        <w:t xml:space="preserve"> ::= </w:t>
      </w:r>
      <w:r>
        <w:rPr>
          <w:b/>
          <w:lang w:val="en-GB"/>
        </w:rPr>
        <w:t>access</w:t>
      </w:r>
      <w:r>
        <w:rPr>
          <w:lang w:val="en-GB"/>
        </w:rPr>
        <w:t xml:space="preserve"> subtype_mark ;</w:t>
      </w:r>
    </w:p>
    <w:p w:rsidR="008F595B" w:rsidRDefault="008F595B">
      <w:pPr>
        <w:rPr>
          <w:lang w:val="en-GB"/>
        </w:rPr>
      </w:pPr>
    </w:p>
    <w:p w:rsidR="008F595B" w:rsidRDefault="008F595B">
      <w:r>
        <w:t xml:space="preserve">Man unterscheidet die Begriffe </w:t>
      </w:r>
      <w:r>
        <w:rPr>
          <w:rStyle w:val="gesperrt"/>
        </w:rPr>
        <w:t>Zugriffstyp</w:t>
      </w:r>
      <w:r>
        <w:fldChar w:fldCharType="begin"/>
      </w:r>
      <w:r>
        <w:instrText>XE "Zugriffstyp"</w:instrText>
      </w:r>
      <w:r>
        <w:fldChar w:fldCharType="end"/>
      </w:r>
      <w:r>
        <w:t xml:space="preserve">, </w:t>
      </w:r>
      <w:r>
        <w:rPr>
          <w:rStyle w:val="gesperrt"/>
        </w:rPr>
        <w:t>Zieluntertyp</w:t>
      </w:r>
      <w:r>
        <w:rPr>
          <w:rStyle w:val="gesperrt"/>
        </w:rPr>
        <w:fldChar w:fldCharType="begin"/>
      </w:r>
      <w:r>
        <w:rPr>
          <w:rStyle w:val="gesperrt"/>
        </w:rPr>
        <w:instrText>XE "Zieluntertyp"</w:instrText>
      </w:r>
      <w:r>
        <w:rPr>
          <w:rStyle w:val="gesperrt"/>
        </w:rPr>
        <w:fldChar w:fldCharType="end"/>
      </w:r>
      <w:r>
        <w:t xml:space="preserve"> und </w:t>
      </w:r>
      <w:r>
        <w:rPr>
          <w:rStyle w:val="gesperrt"/>
        </w:rPr>
        <w:t>Zieltyp</w:t>
      </w:r>
      <w:r>
        <w:fldChar w:fldCharType="begin"/>
      </w:r>
      <w:r>
        <w:instrText>XE "Zieltyp"</w:instrText>
      </w:r>
      <w:r>
        <w:fldChar w:fldCharType="end"/>
      </w:r>
      <w:r>
        <w:t>.</w:t>
      </w:r>
    </w:p>
    <w:p w:rsidR="008F595B" w:rsidRDefault="008F595B"/>
    <w:p w:rsidR="008F595B" w:rsidRDefault="008F595B">
      <w:pPr>
        <w:pStyle w:val="Programm"/>
        <w:rPr>
          <w:color w:val="008000"/>
        </w:rPr>
      </w:pPr>
      <w:r>
        <w:rPr>
          <w:color w:val="008000"/>
        </w:rPr>
        <w:t>-- Zugriffstyp auf Zielobjekte vom Typ POSITIVE</w:t>
      </w:r>
    </w:p>
    <w:p w:rsidR="008F595B" w:rsidRDefault="008F595B">
      <w:pPr>
        <w:pStyle w:val="Programm"/>
        <w:rPr>
          <w:lang w:val="en-GB"/>
        </w:rPr>
      </w:pPr>
      <w:r>
        <w:rPr>
          <w:color w:val="0000FF"/>
          <w:lang w:val="en-GB"/>
        </w:rPr>
        <w:t xml:space="preserve">type </w:t>
      </w:r>
      <w:r>
        <w:rPr>
          <w:lang w:val="en-GB"/>
        </w:rPr>
        <w:t xml:space="preserve">POSITIVE_REF </w:t>
      </w:r>
      <w:r>
        <w:rPr>
          <w:color w:val="0000FF"/>
          <w:lang w:val="en-GB"/>
        </w:rPr>
        <w:t xml:space="preserve">is access </w:t>
      </w:r>
      <w:r>
        <w:rPr>
          <w:lang w:val="en-GB"/>
        </w:rPr>
        <w:t>POSITIVE;</w:t>
      </w:r>
    </w:p>
    <w:p w:rsidR="008F595B" w:rsidRDefault="008F595B">
      <w:pPr>
        <w:pStyle w:val="Programm"/>
        <w:rPr>
          <w:lang w:val="en-GB"/>
        </w:rPr>
      </w:pPr>
    </w:p>
    <w:p w:rsidR="008F595B" w:rsidRDefault="008F595B">
      <w:pPr>
        <w:pStyle w:val="Programm"/>
        <w:rPr>
          <w:color w:val="008000"/>
        </w:rPr>
      </w:pPr>
      <w:r>
        <w:rPr>
          <w:color w:val="008000"/>
        </w:rPr>
        <w:t>-- Zugriffstyp</w:t>
      </w:r>
      <w:r>
        <w:rPr>
          <w:color w:val="008000"/>
        </w:rPr>
        <w:tab/>
        <w:t>=  POSITIVE_REF</w:t>
      </w:r>
    </w:p>
    <w:p w:rsidR="008F595B" w:rsidRDefault="008F595B">
      <w:pPr>
        <w:pStyle w:val="Programm"/>
        <w:rPr>
          <w:color w:val="008000"/>
        </w:rPr>
      </w:pPr>
      <w:r>
        <w:rPr>
          <w:color w:val="008000"/>
        </w:rPr>
        <w:t>-- Zieluntertyp</w:t>
      </w:r>
      <w:r>
        <w:rPr>
          <w:color w:val="008000"/>
        </w:rPr>
        <w:tab/>
        <w:t>=  POSITIVE</w:t>
      </w:r>
    </w:p>
    <w:p w:rsidR="008F595B" w:rsidRDefault="008F595B">
      <w:pPr>
        <w:pStyle w:val="Programm"/>
        <w:rPr>
          <w:color w:val="008000"/>
        </w:rPr>
      </w:pPr>
      <w:r>
        <w:rPr>
          <w:color w:val="008000"/>
        </w:rPr>
        <w:t>-- Zieltyp</w:t>
      </w:r>
      <w:r>
        <w:rPr>
          <w:color w:val="008000"/>
        </w:rPr>
        <w:tab/>
      </w:r>
      <w:r>
        <w:rPr>
          <w:color w:val="008000"/>
        </w:rPr>
        <w:tab/>
      </w:r>
      <w:r>
        <w:rPr>
          <w:color w:val="008000"/>
        </w:rPr>
        <w:tab/>
        <w:t>=  INTEGER</w:t>
      </w:r>
    </w:p>
    <w:p w:rsidR="008F595B" w:rsidRDefault="008F595B">
      <w:pPr>
        <w:pStyle w:val="Programm"/>
        <w:rPr>
          <w:color w:val="008000"/>
        </w:rPr>
      </w:pPr>
    </w:p>
    <w:p w:rsidR="008F595B" w:rsidRDefault="008F595B">
      <w:pPr>
        <w:pStyle w:val="Programm"/>
        <w:rPr>
          <w:color w:val="008000"/>
        </w:rPr>
      </w:pPr>
      <w:r>
        <w:rPr>
          <w:color w:val="008000"/>
        </w:rPr>
        <w:t>-- Zugriffstyp auf Zielobjekte vom Typ FARBEN</w:t>
      </w:r>
    </w:p>
    <w:p w:rsidR="008F595B" w:rsidRDefault="008F595B">
      <w:pPr>
        <w:pStyle w:val="Programm"/>
      </w:pPr>
      <w:r>
        <w:rPr>
          <w:color w:val="0000FF"/>
        </w:rPr>
        <w:t xml:space="preserve">type </w:t>
      </w:r>
      <w:r>
        <w:t xml:space="preserve">FARBEN_T </w:t>
      </w:r>
      <w:r>
        <w:rPr>
          <w:color w:val="0000FF"/>
        </w:rPr>
        <w:t xml:space="preserve">is </w:t>
      </w:r>
      <w:r>
        <w:t>(R</w:t>
      </w:r>
      <w:r w:rsidR="006A4E97">
        <w:t>ot</w:t>
      </w:r>
      <w:r>
        <w:t>, G</w:t>
      </w:r>
      <w:r w:rsidR="006A4E97">
        <w:t>ruen</w:t>
      </w:r>
      <w:r>
        <w:t>, B</w:t>
      </w:r>
      <w:r w:rsidR="006A4E97">
        <w:t>lau</w:t>
      </w:r>
      <w:r>
        <w:t>);</w:t>
      </w:r>
    </w:p>
    <w:p w:rsidR="008F595B" w:rsidRDefault="008F595B">
      <w:pPr>
        <w:pStyle w:val="Programm"/>
      </w:pPr>
      <w:r>
        <w:rPr>
          <w:color w:val="0000FF"/>
        </w:rPr>
        <w:t xml:space="preserve">type </w:t>
      </w:r>
      <w:r>
        <w:t xml:space="preserve">FARBEN_REF </w:t>
      </w:r>
      <w:r>
        <w:rPr>
          <w:color w:val="0000FF"/>
        </w:rPr>
        <w:t xml:space="preserve">is access </w:t>
      </w:r>
      <w:r>
        <w:t>FARBEN_T;</w:t>
      </w:r>
    </w:p>
    <w:p w:rsidR="008F595B" w:rsidRDefault="008F595B">
      <w:pPr>
        <w:pStyle w:val="Programm"/>
      </w:pPr>
    </w:p>
    <w:p w:rsidR="008F595B" w:rsidRDefault="008F595B">
      <w:pPr>
        <w:pStyle w:val="Programm"/>
        <w:rPr>
          <w:color w:val="008000"/>
        </w:rPr>
      </w:pPr>
      <w:r>
        <w:rPr>
          <w:color w:val="008000"/>
        </w:rPr>
        <w:t>-- Zugriffstyp</w:t>
      </w:r>
      <w:r>
        <w:rPr>
          <w:color w:val="008000"/>
        </w:rPr>
        <w:tab/>
        <w:t>=  FARBEN_REF</w:t>
      </w:r>
    </w:p>
    <w:p w:rsidR="008F595B" w:rsidRDefault="008F595B">
      <w:pPr>
        <w:pStyle w:val="Programm"/>
        <w:rPr>
          <w:color w:val="008000"/>
        </w:rPr>
      </w:pPr>
      <w:r>
        <w:rPr>
          <w:color w:val="008000"/>
        </w:rPr>
        <w:t>-- Zieluntertyp</w:t>
      </w:r>
      <w:r>
        <w:rPr>
          <w:color w:val="008000"/>
        </w:rPr>
        <w:tab/>
        <w:t>=  FARBEN_T</w:t>
      </w:r>
    </w:p>
    <w:p w:rsidR="008F595B" w:rsidRDefault="008F595B">
      <w:pPr>
        <w:pStyle w:val="Programm"/>
        <w:rPr>
          <w:color w:val="008000"/>
        </w:rPr>
      </w:pPr>
      <w:r>
        <w:rPr>
          <w:color w:val="008000"/>
        </w:rPr>
        <w:t>-- Zieltyp</w:t>
      </w:r>
      <w:r>
        <w:rPr>
          <w:color w:val="008000"/>
        </w:rPr>
        <w:tab/>
      </w:r>
      <w:r>
        <w:rPr>
          <w:color w:val="008000"/>
        </w:rPr>
        <w:tab/>
      </w:r>
      <w:r>
        <w:rPr>
          <w:color w:val="008000"/>
        </w:rPr>
        <w:tab/>
        <w:t>=  FARBEN_T</w:t>
      </w:r>
    </w:p>
    <w:p w:rsidR="008F595B" w:rsidRDefault="008F595B">
      <w:r>
        <w:lastRenderedPageBreak/>
        <w:t xml:space="preserve">Wir wollen unsere Betrachtung zunächst nur auf skalare und </w:t>
      </w:r>
      <w:r>
        <w:rPr>
          <w:spacing w:val="60"/>
        </w:rPr>
        <w:t>b</w:t>
      </w:r>
      <w:r>
        <w:rPr>
          <w:spacing w:val="60"/>
        </w:rPr>
        <w:t>e</w:t>
      </w:r>
      <w:r>
        <w:rPr>
          <w:spacing w:val="60"/>
        </w:rPr>
        <w:t>schränkte</w:t>
      </w:r>
      <w:r>
        <w:t xml:space="preserve"> Untertypen be</w:t>
      </w:r>
      <w:r>
        <w:softHyphen/>
        <w:t>schränken. Die Untertypangabe besteht z</w:t>
      </w:r>
      <w:r>
        <w:t>u</w:t>
      </w:r>
      <w:r>
        <w:t>nächst nur aus einem Untertypnamen.</w:t>
      </w:r>
    </w:p>
    <w:p w:rsidR="008F595B" w:rsidRDefault="008F595B"/>
    <w:p w:rsidR="008F595B" w:rsidRDefault="008F595B">
      <w:pPr>
        <w:pStyle w:val="Programm"/>
      </w:pPr>
      <w:r>
        <w:rPr>
          <w:color w:val="0000FF"/>
          <w:lang w:val="en-GB"/>
        </w:rPr>
        <w:t xml:space="preserve">subtype </w:t>
      </w:r>
      <w:r>
        <w:rPr>
          <w:lang w:val="en-GB"/>
        </w:rPr>
        <w:t>STRING_20</w:t>
      </w:r>
      <w:r w:rsidR="006073FE">
        <w:rPr>
          <w:lang w:val="en-GB"/>
        </w:rPr>
        <w:t>_TA</w:t>
      </w:r>
      <w:r>
        <w:rPr>
          <w:lang w:val="en-GB"/>
        </w:rPr>
        <w:t xml:space="preserve"> </w:t>
      </w:r>
      <w:r>
        <w:rPr>
          <w:color w:val="0000FF"/>
          <w:lang w:val="en-GB"/>
        </w:rPr>
        <w:t xml:space="preserve">is </w:t>
      </w:r>
      <w:r w:rsidR="006073FE">
        <w:rPr>
          <w:lang w:val="en-GB"/>
        </w:rPr>
        <w:t>STRING</w:t>
      </w:r>
      <w:r>
        <w:rPr>
          <w:lang w:val="en-GB"/>
        </w:rPr>
        <w:t>(</w:t>
      </w:r>
      <w:r>
        <w:rPr>
          <w:color w:val="800080"/>
          <w:lang w:val="en-GB"/>
        </w:rPr>
        <w:t xml:space="preserve">1 </w:t>
      </w:r>
      <w:r>
        <w:rPr>
          <w:lang w:val="en-GB"/>
        </w:rPr>
        <w:t xml:space="preserve">.. </w:t>
      </w:r>
      <w:r>
        <w:rPr>
          <w:color w:val="800080"/>
        </w:rPr>
        <w:t>20</w:t>
      </w:r>
      <w:r>
        <w:t>);</w:t>
      </w:r>
    </w:p>
    <w:p w:rsidR="008F595B" w:rsidRDefault="008F595B">
      <w:pPr>
        <w:pStyle w:val="Programm"/>
        <w:rPr>
          <w:lang w:val="en-GB"/>
        </w:rPr>
      </w:pPr>
      <w:r>
        <w:rPr>
          <w:color w:val="0000FF"/>
          <w:lang w:val="en-GB"/>
        </w:rPr>
        <w:t xml:space="preserve">type </w:t>
      </w:r>
      <w:r>
        <w:rPr>
          <w:lang w:val="en-GB"/>
        </w:rPr>
        <w:t xml:space="preserve">STRING_20_REF </w:t>
      </w:r>
      <w:r>
        <w:rPr>
          <w:color w:val="0000FF"/>
          <w:lang w:val="en-GB"/>
        </w:rPr>
        <w:t xml:space="preserve">is access </w:t>
      </w:r>
      <w:r>
        <w:rPr>
          <w:lang w:val="en-GB"/>
        </w:rPr>
        <w:t>STRING_20</w:t>
      </w:r>
      <w:r w:rsidR="006073FE">
        <w:rPr>
          <w:lang w:val="en-GB"/>
        </w:rPr>
        <w:t>_TA</w:t>
      </w:r>
      <w:r>
        <w:rPr>
          <w:lang w:val="en-GB"/>
        </w:rPr>
        <w:t>;</w:t>
      </w:r>
    </w:p>
    <w:p w:rsidR="008F595B" w:rsidRDefault="008F595B">
      <w:pPr>
        <w:rPr>
          <w:lang w:val="en-GB"/>
        </w:rPr>
      </w:pPr>
    </w:p>
    <w:p w:rsidR="008F595B" w:rsidRDefault="008F595B">
      <w:pPr>
        <w:pStyle w:val="Programm"/>
      </w:pPr>
      <w:r>
        <w:rPr>
          <w:color w:val="0000FF"/>
        </w:rPr>
        <w:t xml:space="preserve">with </w:t>
      </w:r>
      <w:r>
        <w:t>Rat</w:t>
      </w:r>
      <w:r w:rsidR="006A4E97">
        <w:t>ional_Zahlen;</w:t>
      </w:r>
    </w:p>
    <w:p w:rsidR="008F595B" w:rsidRDefault="008F595B">
      <w:pPr>
        <w:pStyle w:val="Programm"/>
      </w:pPr>
      <w:r>
        <w:t>...;</w:t>
      </w:r>
    </w:p>
    <w:p w:rsidR="008F595B" w:rsidRDefault="008F595B">
      <w:pPr>
        <w:pStyle w:val="Programm"/>
      </w:pPr>
      <w:r>
        <w:rPr>
          <w:color w:val="0000FF"/>
        </w:rPr>
        <w:t xml:space="preserve">type </w:t>
      </w:r>
      <w:r>
        <w:t xml:space="preserve">RATIONALE_ZAHL_REF </w:t>
      </w:r>
      <w:r>
        <w:rPr>
          <w:color w:val="0000FF"/>
        </w:rPr>
        <w:t xml:space="preserve">is access </w:t>
      </w:r>
      <w:r w:rsidR="006A4E97" w:rsidRPr="006A4E97">
        <w:t>Rational_Zahlen.</w:t>
      </w:r>
      <w:r>
        <w:t>RATIONALE_ZAHL</w:t>
      </w:r>
      <w:r w:rsidR="006A4E97">
        <w:t>_TR</w:t>
      </w:r>
      <w:r>
        <w:t>;</w:t>
      </w:r>
    </w:p>
    <w:p w:rsidR="008F595B" w:rsidRDefault="008F595B"/>
    <w:p w:rsidR="008F595B" w:rsidRDefault="008F595B">
      <w:pPr>
        <w:pStyle w:val="Info"/>
        <w:framePr w:wrap="around"/>
      </w:pPr>
      <w:r>
        <w:t>Zeiger</w:t>
      </w:r>
    </w:p>
    <w:p w:rsidR="008F595B" w:rsidRDefault="008F595B">
      <w:r>
        <w:t>Auf der Basis eines Zugriffstypen (engl. access types</w:t>
      </w:r>
      <w:r>
        <w:rPr>
          <w:b/>
        </w:rPr>
        <w:t>)</w:t>
      </w:r>
      <w:r>
        <w:t xml:space="preserve"> können nun </w:t>
      </w:r>
      <w:r>
        <w:rPr>
          <w:rStyle w:val="gesperrt"/>
        </w:rPr>
        <w:t>Z</w:t>
      </w:r>
      <w:r>
        <w:rPr>
          <w:rStyle w:val="gesperrt"/>
        </w:rPr>
        <w:t>u</w:t>
      </w:r>
      <w:r>
        <w:rPr>
          <w:rStyle w:val="gesperrt"/>
        </w:rPr>
        <w:t>griffsobjekte</w:t>
      </w:r>
      <w:r>
        <w:rPr>
          <w:rStyle w:val="gesperrt"/>
        </w:rPr>
        <w:fldChar w:fldCharType="begin"/>
      </w:r>
      <w:r>
        <w:rPr>
          <w:rStyle w:val="gesperrt"/>
        </w:rPr>
        <w:instrText>XE "Zugriffsobjekte"</w:instrText>
      </w:r>
      <w:r>
        <w:rPr>
          <w:rStyle w:val="gesperrt"/>
        </w:rPr>
        <w:fldChar w:fldCharType="end"/>
      </w:r>
      <w:r>
        <w:t xml:space="preserve"> (kurz </w:t>
      </w:r>
      <w:r>
        <w:rPr>
          <w:rStyle w:val="gesperrt"/>
        </w:rPr>
        <w:t>Zeiger</w:t>
      </w:r>
      <w:r w:rsidR="006A4E97">
        <w:rPr>
          <w:rStyle w:val="gesperrt"/>
        </w:rPr>
        <w:t xml:space="preserve"> oder Pointer</w:t>
      </w:r>
      <w:r>
        <w:fldChar w:fldCharType="begin"/>
      </w:r>
      <w:r>
        <w:instrText>XE "Zeiger"</w:instrText>
      </w:r>
      <w:r>
        <w:fldChar w:fldCharType="end"/>
      </w:r>
      <w:r>
        <w:t>) deklariert we</w:t>
      </w:r>
      <w:r>
        <w:t>r</w:t>
      </w:r>
      <w:r>
        <w:t>den.</w:t>
      </w:r>
    </w:p>
    <w:p w:rsidR="008F595B" w:rsidRDefault="008F595B"/>
    <w:p w:rsidR="008F595B" w:rsidRDefault="008F595B">
      <w:pPr>
        <w:pStyle w:val="Programm"/>
      </w:pPr>
      <w:r>
        <w:t>Zeichenketten_</w:t>
      </w:r>
      <w:r w:rsidR="006A4E97">
        <w:t>Ptr</w:t>
      </w:r>
      <w:r>
        <w:t xml:space="preserve"> </w:t>
      </w:r>
      <w:r w:rsidR="006A4E97">
        <w:tab/>
      </w:r>
      <w:r w:rsidR="006A4E97">
        <w:tab/>
      </w:r>
      <w:r w:rsidR="006A4E97">
        <w:tab/>
      </w:r>
      <w:r w:rsidR="006A4E97">
        <w:tab/>
      </w:r>
      <w:r>
        <w:t>: STRING_20_REF;</w:t>
      </w:r>
    </w:p>
    <w:p w:rsidR="008F595B" w:rsidRDefault="008F595B">
      <w:pPr>
        <w:pStyle w:val="Programm"/>
      </w:pPr>
      <w:r>
        <w:t>Verweis_auf_Bruch</w:t>
      </w:r>
      <w:r w:rsidR="006A4E97">
        <w:t xml:space="preserve">_Ptr </w:t>
      </w:r>
      <w:r>
        <w:t xml:space="preserve">    : RATIONALE_ZAHL_REF;</w:t>
      </w:r>
    </w:p>
    <w:p w:rsidR="008F595B" w:rsidRDefault="008F595B"/>
    <w:p w:rsidR="008F595B" w:rsidRDefault="008F595B">
      <w:pPr>
        <w:pStyle w:val="Info"/>
        <w:framePr w:wrap="around"/>
      </w:pPr>
      <w:r>
        <w:t>Vorinitialisi</w:t>
      </w:r>
      <w:r>
        <w:t>e</w:t>
      </w:r>
      <w:r>
        <w:t>rung</w:t>
      </w:r>
      <w:r>
        <w:rPr>
          <w:i w:val="0"/>
          <w:color w:val="auto"/>
          <w:sz w:val="24"/>
        </w:rPr>
        <w:fldChar w:fldCharType="begin"/>
      </w:r>
      <w:r>
        <w:rPr>
          <w:i w:val="0"/>
          <w:color w:val="auto"/>
          <w:sz w:val="24"/>
        </w:rPr>
        <w:instrText>XE "Vorin</w:instrText>
      </w:r>
      <w:r>
        <w:rPr>
          <w:i w:val="0"/>
          <w:color w:val="auto"/>
          <w:sz w:val="24"/>
        </w:rPr>
        <w:instrText>i</w:instrText>
      </w:r>
      <w:r>
        <w:rPr>
          <w:i w:val="0"/>
          <w:color w:val="auto"/>
          <w:sz w:val="24"/>
        </w:rPr>
        <w:instrText>tialisierung"</w:instrText>
      </w:r>
      <w:r>
        <w:rPr>
          <w:i w:val="0"/>
          <w:color w:val="auto"/>
          <w:sz w:val="24"/>
        </w:rPr>
        <w:fldChar w:fldCharType="end"/>
      </w:r>
    </w:p>
    <w:p w:rsidR="008F595B" w:rsidRDefault="008F595B">
      <w:r>
        <w:t>Zugriffsobjekte sind Objekte, die bei der Deklaration automatisch mit e</w:t>
      </w:r>
      <w:r>
        <w:t>i</w:t>
      </w:r>
      <w:r>
        <w:t xml:space="preserve">nem Wert, und zwar den Wert </w:t>
      </w:r>
      <w:r>
        <w:rPr>
          <w:rStyle w:val="Programminline"/>
        </w:rPr>
        <w:t>null</w:t>
      </w:r>
      <w:r>
        <w:fldChar w:fldCharType="begin"/>
      </w:r>
      <w:r>
        <w:instrText>XE "null"</w:instrText>
      </w:r>
      <w:r>
        <w:fldChar w:fldCharType="end"/>
      </w:r>
      <w:r>
        <w:t>, vorinitialisiert werden, wenn nicht explizit anders besetzt:</w:t>
      </w:r>
    </w:p>
    <w:p w:rsidR="008F595B" w:rsidRDefault="008F595B"/>
    <w:p w:rsidR="008F595B" w:rsidRDefault="008F595B">
      <w:pPr>
        <w:pStyle w:val="Programm"/>
      </w:pPr>
      <w:r>
        <w:t>Vorinitialisiert</w:t>
      </w:r>
      <w:r w:rsidR="006A4E97">
        <w:t>_Ptr</w:t>
      </w:r>
      <w:r>
        <w:t xml:space="preserve">  :  STRING_20_REF;</w:t>
      </w:r>
      <w:r>
        <w:tab/>
      </w:r>
      <w:r>
        <w:tab/>
      </w:r>
      <w:r>
        <w:rPr>
          <w:color w:val="008000"/>
        </w:rPr>
        <w:t>-- hat Wert null</w:t>
      </w:r>
    </w:p>
    <w:p w:rsidR="008F595B" w:rsidRDefault="008F595B"/>
    <w:p w:rsidR="008F595B" w:rsidRDefault="008F595B">
      <w:r>
        <w:t xml:space="preserve">Zugriffsobjekte unterscheiden sich hinsichtlich ihres Typs voneinander. </w:t>
      </w:r>
    </w:p>
    <w:p w:rsidR="008F595B" w:rsidRDefault="008F595B"/>
    <w:p w:rsidR="008F595B" w:rsidRDefault="008F595B">
      <w:r>
        <w:t>Fo</w:t>
      </w:r>
      <w:r>
        <w:t>l</w:t>
      </w:r>
      <w:r>
        <w:t>gende Zuweisung ist</w:t>
      </w:r>
      <w:r>
        <w:rPr>
          <w:spacing w:val="60"/>
        </w:rPr>
        <w:t xml:space="preserve"> nicht </w:t>
      </w:r>
      <w:r>
        <w:t>erlaubt:</w:t>
      </w:r>
    </w:p>
    <w:p w:rsidR="008F595B" w:rsidRDefault="008F595B"/>
    <w:p w:rsidR="008F595B" w:rsidRDefault="001F19B6">
      <w:pPr>
        <w:pStyle w:val="Info"/>
        <w:framePr w:wrap="around"/>
      </w:pPr>
      <w:r>
        <w:rPr>
          <w:noProof/>
        </w:rPr>
        <w:drawing>
          <wp:inline distT="0" distB="0" distL="0" distR="0">
            <wp:extent cx="514350" cy="3905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6A4E97">
      <w:pPr>
        <w:pStyle w:val="Programm"/>
      </w:pPr>
      <w:r>
        <w:t>Zeichenketten_Ptr</w:t>
      </w:r>
      <w:r w:rsidR="008F595B">
        <w:t xml:space="preserve"> := Verweis_Auf_Bruch</w:t>
      </w:r>
      <w:r>
        <w:t>_Ptr</w:t>
      </w:r>
      <w:r w:rsidR="008F595B">
        <w:t xml:space="preserve">; </w:t>
      </w:r>
      <w:r w:rsidR="008F595B">
        <w:rPr>
          <w:color w:val="008000"/>
        </w:rPr>
        <w:t xml:space="preserve">-- </w:t>
      </w:r>
      <w:r w:rsidR="008F595B" w:rsidRPr="001B782D">
        <w:rPr>
          <w:color w:val="FF0000"/>
        </w:rPr>
        <w:t>Syntaxfehler</w:t>
      </w:r>
    </w:p>
    <w:p w:rsidR="008F595B" w:rsidRDefault="008F595B">
      <w:bookmarkStart w:id="17" w:name="_Toc168817269"/>
      <w:bookmarkStart w:id="18" w:name="_Toc168889942"/>
    </w:p>
    <w:p w:rsidR="008F595B" w:rsidRDefault="008F595B"/>
    <w:p w:rsidR="008F595B" w:rsidRDefault="008F595B">
      <w:pPr>
        <w:pStyle w:val="berschrift3"/>
      </w:pPr>
      <w:bookmarkStart w:id="19" w:name="_Toc233701984"/>
      <w:bookmarkStart w:id="20" w:name="_Toc528068702"/>
      <w:r>
        <w:t>Operationen auf Zugriffsobjekte</w:t>
      </w:r>
      <w:bookmarkEnd w:id="17"/>
      <w:bookmarkEnd w:id="18"/>
      <w:bookmarkEnd w:id="19"/>
      <w:bookmarkEnd w:id="20"/>
    </w:p>
    <w:p w:rsidR="008F595B" w:rsidRDefault="008F595B">
      <w:pPr>
        <w:pStyle w:val="Info"/>
        <w:framePr w:wrap="around"/>
      </w:pPr>
      <w:r>
        <w:t>Operationen auf Zugriffsobjekte</w:t>
      </w:r>
      <w:r>
        <w:rPr>
          <w:i w:val="0"/>
          <w:color w:val="auto"/>
          <w:sz w:val="24"/>
        </w:rPr>
        <w:fldChar w:fldCharType="begin"/>
      </w:r>
      <w:r>
        <w:rPr>
          <w:i w:val="0"/>
          <w:color w:val="auto"/>
          <w:sz w:val="24"/>
        </w:rPr>
        <w:instrText>XE "Operati</w:instrText>
      </w:r>
      <w:r>
        <w:rPr>
          <w:i w:val="0"/>
          <w:color w:val="auto"/>
          <w:sz w:val="24"/>
        </w:rPr>
        <w:instrText>o</w:instrText>
      </w:r>
      <w:r>
        <w:rPr>
          <w:i w:val="0"/>
          <w:color w:val="auto"/>
          <w:sz w:val="24"/>
        </w:rPr>
        <w:instrText>nen auf Zugriff</w:instrText>
      </w:r>
      <w:r>
        <w:rPr>
          <w:i w:val="0"/>
          <w:color w:val="auto"/>
          <w:sz w:val="24"/>
        </w:rPr>
        <w:instrText>s</w:instrText>
      </w:r>
      <w:r>
        <w:rPr>
          <w:i w:val="0"/>
          <w:color w:val="auto"/>
          <w:sz w:val="24"/>
        </w:rPr>
        <w:instrText>objekte"</w:instrText>
      </w:r>
      <w:r>
        <w:rPr>
          <w:i w:val="0"/>
          <w:color w:val="auto"/>
          <w:sz w:val="24"/>
        </w:rPr>
        <w:fldChar w:fldCharType="end"/>
      </w:r>
    </w:p>
    <w:p w:rsidR="008F595B" w:rsidRDefault="008F595B">
      <w:r>
        <w:t>Auf Zugriffsobjekte (Zeiger) sind</w:t>
      </w:r>
      <w:r>
        <w:rPr>
          <w:spacing w:val="60"/>
        </w:rPr>
        <w:t xml:space="preserve"> nur</w:t>
      </w:r>
      <w:r>
        <w:t xml:space="preserve"> die folgenden </w:t>
      </w:r>
      <w:r>
        <w:rPr>
          <w:rStyle w:val="gesperrt"/>
        </w:rPr>
        <w:t>Operationen</w:t>
      </w:r>
      <w:r>
        <w:t xml:space="preserve"> vordef</w:t>
      </w:r>
      <w:r>
        <w:t>i</w:t>
      </w:r>
      <w:r>
        <w:t>niert:</w:t>
      </w:r>
    </w:p>
    <w:p w:rsidR="008F595B" w:rsidRDefault="008F595B">
      <w:pPr>
        <w:pStyle w:val="Standardaufzhlung"/>
        <w:tabs>
          <w:tab w:val="clear" w:pos="567"/>
        </w:tabs>
        <w:rPr>
          <w:b/>
        </w:rPr>
      </w:pPr>
      <w:r>
        <w:t>Zuweisung</w:t>
      </w:r>
      <w:r>
        <w:tab/>
      </w:r>
      <w:r>
        <w:rPr>
          <w:rStyle w:val="Programminline"/>
        </w:rPr>
        <w:t>:=</w:t>
      </w:r>
    </w:p>
    <w:p w:rsidR="008F595B" w:rsidRDefault="008F595B">
      <w:pPr>
        <w:pStyle w:val="Standardaufzhlung"/>
        <w:tabs>
          <w:tab w:val="clear" w:pos="567"/>
        </w:tabs>
      </w:pPr>
      <w:r>
        <w:t>Vergleiche</w:t>
      </w:r>
      <w:r>
        <w:tab/>
      </w:r>
      <w:r>
        <w:rPr>
          <w:rStyle w:val="Programminline"/>
        </w:rPr>
        <w:t>=</w:t>
      </w:r>
      <w:r>
        <w:t xml:space="preserve">, </w:t>
      </w:r>
      <w:r>
        <w:rPr>
          <w:rStyle w:val="Programminline"/>
        </w:rPr>
        <w:t>/=</w:t>
      </w:r>
    </w:p>
    <w:p w:rsidR="008F595B" w:rsidRDefault="008F595B"/>
    <w:p w:rsidR="008F595B" w:rsidRDefault="008F595B">
      <w:r>
        <w:t>Sie gehören damit zu der Typklasse der privaten Datentypen. Werden weit</w:t>
      </w:r>
      <w:r>
        <w:t>e</w:t>
      </w:r>
      <w:r>
        <w:t>re Operationen benötigt, sind diese explizit zu erstellen.</w:t>
      </w:r>
    </w:p>
    <w:p w:rsidR="008F595B" w:rsidRDefault="008F595B"/>
    <w:p w:rsidR="008F595B" w:rsidRDefault="008F595B">
      <w:pPr>
        <w:pStyle w:val="Info"/>
        <w:framePr w:wrap="around"/>
      </w:pPr>
      <w:r>
        <w:lastRenderedPageBreak/>
        <w:t>Allokator</w:t>
      </w:r>
      <w:r>
        <w:rPr>
          <w:i w:val="0"/>
          <w:color w:val="auto"/>
          <w:sz w:val="24"/>
        </w:rPr>
        <w:fldChar w:fldCharType="begin"/>
      </w:r>
      <w:r>
        <w:rPr>
          <w:i w:val="0"/>
          <w:color w:val="auto"/>
          <w:sz w:val="24"/>
        </w:rPr>
        <w:instrText>XE "Allokator"</w:instrText>
      </w:r>
      <w:r>
        <w:rPr>
          <w:i w:val="0"/>
          <w:color w:val="auto"/>
          <w:sz w:val="24"/>
        </w:rPr>
        <w:fldChar w:fldCharType="end"/>
      </w:r>
    </w:p>
    <w:p w:rsidR="008F595B" w:rsidRDefault="008F595B">
      <w:pPr>
        <w:pStyle w:val="Info"/>
        <w:framePr w:wrap="around"/>
      </w:pPr>
      <w:r>
        <w:t>new</w:t>
      </w:r>
    </w:p>
    <w:p w:rsidR="008F595B" w:rsidRDefault="001F19B6">
      <w:pPr>
        <w:pStyle w:val="Info"/>
        <w:framePr w:wrap="around"/>
      </w:pPr>
      <w:r>
        <w:rPr>
          <w:noProof/>
        </w:rPr>
        <w:drawing>
          <wp:inline distT="0" distB="0" distL="0" distR="0">
            <wp:extent cx="390525" cy="390525"/>
            <wp:effectExtent l="0" t="0" r="9525"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r>
        <w:t xml:space="preserve">Zeiger können in Ada 83 </w:t>
      </w:r>
      <w:r>
        <w:rPr>
          <w:spacing w:val="60"/>
        </w:rPr>
        <w:t>nicht</w:t>
      </w:r>
      <w:r>
        <w:t xml:space="preserve"> auf Variablen zeigen, die über eine stat</w:t>
      </w:r>
      <w:r>
        <w:t>i</w:t>
      </w:r>
      <w:r>
        <w:t>sche Variablen</w:t>
      </w:r>
      <w:r>
        <w:softHyphen/>
        <w:t>deklaration ge</w:t>
      </w:r>
      <w:r>
        <w:softHyphen/>
        <w:t>schaffen wurden. In Ada 95 können Zeiger auch auf statische Objekte (</w:t>
      </w:r>
      <w:r>
        <w:rPr>
          <w:rStyle w:val="Programminline"/>
        </w:rPr>
        <w:t>aliased</w:t>
      </w:r>
      <w:r>
        <w:t>) verweisen. Die Erzeugung eines Zie</w:t>
      </w:r>
      <w:r>
        <w:t>l</w:t>
      </w:r>
      <w:r>
        <w:t>objekts wird in Ada 83 ausschließlich mit Hilfe eines sogenannten Allok</w:t>
      </w:r>
      <w:r>
        <w:t>a</w:t>
      </w:r>
      <w:r>
        <w:t>tor</w:t>
      </w:r>
      <w:r>
        <w:fldChar w:fldCharType="begin"/>
      </w:r>
      <w:r>
        <w:instrText>XE "Allokator"</w:instrText>
      </w:r>
      <w:r>
        <w:fldChar w:fldCharType="end"/>
      </w:r>
      <w:r>
        <w:t xml:space="preserve">s </w:t>
      </w:r>
      <w:r>
        <w:rPr>
          <w:rStyle w:val="Programminline"/>
        </w:rPr>
        <w:t>new</w:t>
      </w:r>
      <w:r>
        <w:rPr>
          <w:rStyle w:val="Programminline"/>
          <w:rFonts w:ascii="Times New Roman" w:hAnsi="Times New Roman"/>
          <w:b w:val="0"/>
          <w:sz w:val="24"/>
        </w:rPr>
        <w:fldChar w:fldCharType="begin"/>
      </w:r>
      <w:r>
        <w:rPr>
          <w:rStyle w:val="Programminline"/>
          <w:rFonts w:ascii="Times New Roman" w:hAnsi="Times New Roman"/>
          <w:b w:val="0"/>
          <w:sz w:val="24"/>
        </w:rPr>
        <w:instrText>XE "new"</w:instrText>
      </w:r>
      <w:r>
        <w:rPr>
          <w:rStyle w:val="Programminline"/>
          <w:rFonts w:ascii="Times New Roman" w:hAnsi="Times New Roman"/>
          <w:b w:val="0"/>
          <w:sz w:val="24"/>
        </w:rPr>
        <w:fldChar w:fldCharType="end"/>
      </w:r>
      <w:r>
        <w:t xml:space="preserve"> während des Programm</w:t>
      </w:r>
      <w:r>
        <w:softHyphen/>
        <w:t>ablaufes durchgeführt.</w:t>
      </w:r>
    </w:p>
    <w:p w:rsidR="008F595B" w:rsidRDefault="008F595B"/>
    <w:p w:rsidR="008F595B" w:rsidRDefault="008F595B">
      <w:pPr>
        <w:pStyle w:val="Info"/>
        <w:framePr w:wrap="around"/>
      </w:pPr>
      <w:r>
        <w:t>Untertypangabe</w:t>
      </w:r>
    </w:p>
    <w:p w:rsidR="008F595B" w:rsidRDefault="008F595B">
      <w:pPr>
        <w:pStyle w:val="Info"/>
        <w:framePr w:wrap="around"/>
      </w:pPr>
    </w:p>
    <w:p w:rsidR="008F595B" w:rsidRDefault="008F595B">
      <w:pPr>
        <w:pStyle w:val="Info"/>
        <w:framePr w:wrap="around"/>
      </w:pPr>
      <w:r>
        <w:t>Qualifizierter Ausdruck</w:t>
      </w:r>
    </w:p>
    <w:p w:rsidR="008F595B" w:rsidRDefault="008F595B">
      <w:r>
        <w:t xml:space="preserve">Der Allokator </w:t>
      </w:r>
      <w:r>
        <w:rPr>
          <w:rStyle w:val="Programminline"/>
        </w:rPr>
        <w:t>new</w:t>
      </w:r>
      <w:r>
        <w:t xml:space="preserve"> wird in Ausdrücken eingesetzt und erhält als Parameter eine Untertypangabe oder einen qualifizierten Ausdruck. Bei</w:t>
      </w:r>
      <w:r>
        <w:rPr>
          <w:spacing w:val="60"/>
        </w:rPr>
        <w:t xml:space="preserve"> beiden </w:t>
      </w:r>
      <w:r>
        <w:t>Versionen wird Speicher</w:t>
      </w:r>
      <w:r>
        <w:softHyphen/>
        <w:t>platz für den angegebenen Zieluntertyp ange</w:t>
      </w:r>
      <w:r>
        <w:softHyphen/>
        <w:t>fordert. Zusätzlich wird bei qualifizierten Ausdrücken der Ausdruck ve</w:t>
      </w:r>
      <w:r>
        <w:t>r</w:t>
      </w:r>
      <w:r>
        <w:t>wendet, um die dynamische Variable zu initialisieren.</w:t>
      </w:r>
    </w:p>
    <w:p w:rsidR="008F595B" w:rsidRDefault="008F595B">
      <w:pPr>
        <w:pStyle w:val="Info"/>
        <w:framePr w:wrap="around"/>
      </w:pPr>
    </w:p>
    <w:p w:rsidR="008F595B" w:rsidRDefault="008F595B">
      <w:pPr>
        <w:pStyle w:val="Info"/>
        <w:framePr w:wrap="around"/>
      </w:pPr>
    </w:p>
    <w:p w:rsidR="008F595B" w:rsidRDefault="008F595B">
      <w:pPr>
        <w:pStyle w:val="Info"/>
        <w:framePr w:wrap="around"/>
      </w:pPr>
    </w:p>
    <w:p w:rsidR="008F595B" w:rsidRDefault="001F19B6">
      <w:pPr>
        <w:pStyle w:val="Info"/>
        <w:framePr w:wrap="around"/>
      </w:pPr>
      <w:r>
        <w:rPr>
          <w:noProof/>
        </w:rPr>
        <w:drawing>
          <wp:inline distT="0" distB="0" distL="0" distR="0">
            <wp:extent cx="1066800" cy="981075"/>
            <wp:effectExtent l="0" t="0" r="0" b="9525"/>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66800" cy="981075"/>
                    </a:xfrm>
                    <a:prstGeom prst="rect">
                      <a:avLst/>
                    </a:prstGeom>
                    <a:noFill/>
                    <a:ln>
                      <a:noFill/>
                    </a:ln>
                  </pic:spPr>
                </pic:pic>
              </a:graphicData>
            </a:graphic>
          </wp:inline>
        </w:drawing>
      </w:r>
    </w:p>
    <w:p w:rsidR="008F595B" w:rsidRDefault="008F595B"/>
    <w:p w:rsidR="008F595B" w:rsidRDefault="008F595B">
      <w:pPr>
        <w:pStyle w:val="Programm"/>
        <w:rPr>
          <w:lang w:val="en-GB"/>
        </w:rPr>
      </w:pPr>
      <w:r>
        <w:rPr>
          <w:color w:val="0000FF"/>
          <w:lang w:val="en-GB"/>
        </w:rPr>
        <w:t xml:space="preserve">type </w:t>
      </w:r>
      <w:r>
        <w:rPr>
          <w:lang w:val="en-GB"/>
        </w:rPr>
        <w:t xml:space="preserve">POSITIVE_REF </w:t>
      </w:r>
      <w:r>
        <w:rPr>
          <w:color w:val="0000FF"/>
          <w:lang w:val="en-GB"/>
        </w:rPr>
        <w:t xml:space="preserve">is access </w:t>
      </w:r>
      <w:r>
        <w:rPr>
          <w:lang w:val="en-GB"/>
        </w:rPr>
        <w:t>POSITIVE;</w:t>
      </w:r>
    </w:p>
    <w:p w:rsidR="008F595B" w:rsidRDefault="008F595B">
      <w:pPr>
        <w:pStyle w:val="Programm"/>
        <w:rPr>
          <w:lang w:val="en-GB"/>
        </w:rPr>
      </w:pPr>
    </w:p>
    <w:p w:rsidR="008F595B" w:rsidRDefault="008F595B">
      <w:pPr>
        <w:pStyle w:val="Programm"/>
        <w:rPr>
          <w:color w:val="008000"/>
        </w:rPr>
      </w:pPr>
      <w:r>
        <w:rPr>
          <w:color w:val="008000"/>
        </w:rPr>
        <w:t>-- Allokator mit Untertypangabe: 1. Version</w:t>
      </w:r>
    </w:p>
    <w:p w:rsidR="008F595B" w:rsidRDefault="008F595B">
      <w:pPr>
        <w:pStyle w:val="Programm"/>
        <w:rPr>
          <w:lang w:val="en-GB"/>
        </w:rPr>
      </w:pPr>
      <w:r>
        <w:rPr>
          <w:lang w:val="en-GB"/>
        </w:rPr>
        <w:t>A</w:t>
      </w:r>
      <w:r w:rsidR="006A4E97">
        <w:rPr>
          <w:lang w:val="en-GB"/>
        </w:rPr>
        <w:t>_Ptr</w:t>
      </w:r>
      <w:r>
        <w:rPr>
          <w:lang w:val="en-GB"/>
        </w:rPr>
        <w:tab/>
        <w:t xml:space="preserve">: POSITIVE_REF := </w:t>
      </w:r>
      <w:r>
        <w:rPr>
          <w:color w:val="0000FF"/>
          <w:lang w:val="en-GB"/>
        </w:rPr>
        <w:t xml:space="preserve">new </w:t>
      </w:r>
      <w:r>
        <w:rPr>
          <w:lang w:val="en-GB"/>
        </w:rPr>
        <w:t>POSITIVE;</w:t>
      </w:r>
    </w:p>
    <w:p w:rsidR="008F595B" w:rsidRDefault="008F595B">
      <w:pPr>
        <w:pStyle w:val="Programm"/>
        <w:rPr>
          <w:lang w:val="en-GB"/>
        </w:rPr>
      </w:pPr>
    </w:p>
    <w:p w:rsidR="008F595B" w:rsidRDefault="008F595B">
      <w:pPr>
        <w:pStyle w:val="Programm"/>
        <w:rPr>
          <w:color w:val="008000"/>
        </w:rPr>
      </w:pPr>
      <w:r>
        <w:rPr>
          <w:color w:val="008000"/>
        </w:rPr>
        <w:t>-- Allokator mit qualifiziertem Ausdruck: 2. Version</w:t>
      </w:r>
    </w:p>
    <w:p w:rsidR="008F595B" w:rsidRDefault="008F595B">
      <w:pPr>
        <w:pStyle w:val="Programm"/>
        <w:rPr>
          <w:lang w:val="en-GB"/>
        </w:rPr>
      </w:pPr>
      <w:r>
        <w:rPr>
          <w:lang w:val="en-GB"/>
        </w:rPr>
        <w:t>B</w:t>
      </w:r>
      <w:r w:rsidR="006A4E97">
        <w:rPr>
          <w:lang w:val="en-GB"/>
        </w:rPr>
        <w:t>_Ptr</w:t>
      </w:r>
      <w:r>
        <w:rPr>
          <w:lang w:val="en-GB"/>
        </w:rPr>
        <w:tab/>
        <w:t xml:space="preserve">: POSITIVE_REF := </w:t>
      </w:r>
      <w:r>
        <w:rPr>
          <w:color w:val="0000FF"/>
          <w:lang w:val="en-GB"/>
        </w:rPr>
        <w:t xml:space="preserve">new </w:t>
      </w:r>
      <w:r>
        <w:rPr>
          <w:lang w:val="en-GB"/>
        </w:rPr>
        <w:t>POSITIVE'(</w:t>
      </w:r>
      <w:r>
        <w:rPr>
          <w:color w:val="800080"/>
          <w:lang w:val="en-GB"/>
        </w:rPr>
        <w:t>1</w:t>
      </w:r>
      <w:r>
        <w:rPr>
          <w:lang w:val="en-GB"/>
        </w:rPr>
        <w:t>);</w:t>
      </w:r>
    </w:p>
    <w:p w:rsidR="008F595B" w:rsidRDefault="008F595B">
      <w:pPr>
        <w:rPr>
          <w:lang w:val="en-GB"/>
        </w:rPr>
      </w:pPr>
    </w:p>
    <w:p w:rsidR="008F595B" w:rsidRDefault="008F595B">
      <w:pPr>
        <w:rPr>
          <w:lang w:val="en-GB"/>
        </w:rPr>
      </w:pPr>
    </w:p>
    <w:p w:rsidR="008F595B" w:rsidRDefault="008F595B">
      <w:pPr>
        <w:pStyle w:val="Info"/>
        <w:framePr w:wrap="around"/>
      </w:pPr>
      <w:r>
        <w:t>Allokations-Schritte</w:t>
      </w:r>
    </w:p>
    <w:p w:rsidR="008F595B" w:rsidRDefault="008F595B">
      <w:r>
        <w:t xml:space="preserve">Die Ausführung des Allokators </w:t>
      </w:r>
      <w:r>
        <w:rPr>
          <w:rStyle w:val="Programminline"/>
        </w:rPr>
        <w:t>new</w:t>
      </w:r>
      <w:r>
        <w:t xml:space="preserve"> er</w:t>
      </w:r>
      <w:r>
        <w:softHyphen/>
        <w:t>folgt in drei Schritten:</w:t>
      </w:r>
    </w:p>
    <w:p w:rsidR="008F595B" w:rsidRDefault="008F595B"/>
    <w:p w:rsidR="008F595B" w:rsidRDefault="001F19B6">
      <w:pPr>
        <w:pStyle w:val="Info"/>
        <w:framePr w:wrap="around"/>
      </w:pPr>
      <w:r>
        <w:rPr>
          <w:noProof/>
        </w:rPr>
        <w:drawing>
          <wp:inline distT="0" distB="0" distL="0" distR="0">
            <wp:extent cx="390525" cy="390525"/>
            <wp:effectExtent l="0" t="0" r="9525" b="9525"/>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Standardnummerierung"/>
        <w:tabs>
          <w:tab w:val="clear" w:pos="567"/>
        </w:tabs>
      </w:pPr>
      <w:r>
        <w:t>Erzeugung des (dynamischen) Zielobjekts</w:t>
      </w:r>
    </w:p>
    <w:p w:rsidR="008F595B" w:rsidRDefault="008F595B">
      <w:pPr>
        <w:pStyle w:val="Standardnummerierung"/>
        <w:tabs>
          <w:tab w:val="clear" w:pos="567"/>
        </w:tabs>
      </w:pPr>
      <w:r>
        <w:t>ggf. Initialisierung des Zielobjekts</w:t>
      </w:r>
    </w:p>
    <w:p w:rsidR="008F595B" w:rsidRDefault="008F595B">
      <w:pPr>
        <w:pStyle w:val="Standardnummerierung"/>
        <w:tabs>
          <w:tab w:val="clear" w:pos="567"/>
        </w:tabs>
      </w:pPr>
      <w:r>
        <w:t>der Allokator liefert die Adresse des Zielobjekt</w:t>
      </w:r>
      <w:r w:rsidR="00184654">
        <w:t>s</w:t>
      </w:r>
      <w:r>
        <w:t xml:space="preserve"> an das Zugriffso</w:t>
      </w:r>
      <w:r>
        <w:t>b</w:t>
      </w:r>
      <w:r>
        <w:t>jekt</w:t>
      </w:r>
    </w:p>
    <w:p w:rsidR="008F595B" w:rsidRDefault="008F595B"/>
    <w:p w:rsidR="008F595B" w:rsidRDefault="008F595B"/>
    <w:p w:rsidR="008F595B" w:rsidRDefault="001F19B6">
      <w:pPr>
        <w:pStyle w:val="Info"/>
        <w:framePr w:wrap="around"/>
      </w:pPr>
      <w:r>
        <w:rPr>
          <w:noProof/>
        </w:rPr>
        <w:drawing>
          <wp:inline distT="0" distB="0" distL="0" distR="0">
            <wp:extent cx="628650" cy="34290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inline>
        </w:drawing>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r>
        <w:tab/>
        <w:t>Allokator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r>
        <w:tab/>
      </w:r>
      <w:r>
        <w:tab/>
      </w:r>
      <w:r>
        <w:rPr>
          <w:b/>
        </w:rPr>
        <w:t>new</w:t>
      </w:r>
      <w:r>
        <w:t xml:space="preserve"> Untertypangabe   |   </w:t>
      </w:r>
      <w:r>
        <w:rPr>
          <w:b/>
        </w:rPr>
        <w:t>new</w:t>
      </w:r>
      <w:r>
        <w:t xml:space="preserve"> qualifizierter Ausdruck</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 w:rsidR="008F595B" w:rsidRDefault="008F595B">
      <w:r>
        <w:t xml:space="preserve">Der Allokator </w:t>
      </w:r>
      <w:r>
        <w:rPr>
          <w:rStyle w:val="Programminline"/>
        </w:rPr>
        <w:t>new</w:t>
      </w:r>
      <w:r>
        <w:t xml:space="preserve"> ist dabei als eine Funktion zu sehen, die ein Zielobjekt erzeugt und einen Verweis darauf zurückliefert. Der Typ des Verweises muss aus dem Kontext bestimmt werden können. Ansonsten kann er eing</w:t>
      </w:r>
      <w:r>
        <w:t>e</w:t>
      </w:r>
      <w:r>
        <w:t>setzt werden wie ein Funktionsaufruf:</w:t>
      </w:r>
    </w:p>
    <w:p w:rsidR="008F595B" w:rsidRDefault="008F595B"/>
    <w:p w:rsidR="008F595B" w:rsidRDefault="008F595B">
      <w:pPr>
        <w:pStyle w:val="Programm"/>
        <w:rPr>
          <w:lang w:val="en-GB"/>
        </w:rPr>
      </w:pPr>
      <w:r>
        <w:rPr>
          <w:color w:val="0000FF"/>
          <w:lang w:val="en-GB"/>
        </w:rPr>
        <w:t xml:space="preserve">function </w:t>
      </w:r>
      <w:r>
        <w:rPr>
          <w:lang w:val="en-GB"/>
        </w:rPr>
        <w:t xml:space="preserve">NewWert (P : </w:t>
      </w:r>
      <w:r w:rsidR="00274B26" w:rsidRPr="00274B26">
        <w:rPr>
          <w:color w:val="0000FF"/>
          <w:lang w:val="en-GB"/>
        </w:rPr>
        <w:t>in</w:t>
      </w:r>
      <w:r w:rsidR="00274B26">
        <w:rPr>
          <w:lang w:val="en-GB"/>
        </w:rPr>
        <w:t xml:space="preserve"> </w:t>
      </w:r>
      <w:r>
        <w:rPr>
          <w:lang w:val="en-GB"/>
        </w:rPr>
        <w:t xml:space="preserve">POSITIVE) </w:t>
      </w:r>
      <w:r>
        <w:rPr>
          <w:color w:val="0000FF"/>
          <w:lang w:val="en-GB"/>
        </w:rPr>
        <w:t xml:space="preserve">return </w:t>
      </w:r>
      <w:r>
        <w:rPr>
          <w:lang w:val="en-GB"/>
        </w:rPr>
        <w:t>ADRESSE;</w:t>
      </w:r>
    </w:p>
    <w:p w:rsidR="008F595B" w:rsidRDefault="008F595B">
      <w:pPr>
        <w:pStyle w:val="Programm"/>
        <w:rPr>
          <w:lang w:val="en-GB"/>
        </w:rPr>
      </w:pPr>
    </w:p>
    <w:p w:rsidR="008F595B" w:rsidRDefault="008F595B">
      <w:pPr>
        <w:pStyle w:val="Programm"/>
      </w:pPr>
      <w:r>
        <w:t>A</w:t>
      </w:r>
      <w:r w:rsidR="006A4E97">
        <w:t>_Ptr</w:t>
      </w:r>
      <w:r>
        <w:tab/>
        <w:t>: ADRESSE := NewWert (</w:t>
      </w:r>
      <w:r>
        <w:rPr>
          <w:color w:val="800080"/>
        </w:rPr>
        <w:t>5</w:t>
      </w:r>
      <w:r>
        <w:t>);</w:t>
      </w:r>
    </w:p>
    <w:p w:rsidR="008F595B" w:rsidRDefault="008F595B"/>
    <w:p w:rsidR="008F595B" w:rsidRDefault="008F595B"/>
    <w:p w:rsidR="008F595B" w:rsidRDefault="008F595B">
      <w:pPr>
        <w:pStyle w:val="Info"/>
        <w:framePr w:wrap="around"/>
      </w:pPr>
      <w:r>
        <w:lastRenderedPageBreak/>
        <w:t>Kollektion</w:t>
      </w:r>
    </w:p>
    <w:p w:rsidR="008F595B" w:rsidRDefault="008F595B">
      <w:r>
        <w:t xml:space="preserve">Bei der Definition eines Zugriffstyps wird für die Zielobjekte Speicherplatz reserviert, der als </w:t>
      </w:r>
      <w:r>
        <w:rPr>
          <w:rStyle w:val="gesperrt"/>
        </w:rPr>
        <w:t>Kollektion</w:t>
      </w:r>
      <w:r>
        <w:rPr>
          <w:rStyle w:val="gesperrt"/>
        </w:rPr>
        <w:fldChar w:fldCharType="begin"/>
      </w:r>
      <w:r>
        <w:rPr>
          <w:rStyle w:val="gesperrt"/>
        </w:rPr>
        <w:instrText>XE "Kollektion"</w:instrText>
      </w:r>
      <w:r>
        <w:rPr>
          <w:rStyle w:val="gesperrt"/>
        </w:rPr>
        <w:fldChar w:fldCharType="end"/>
      </w:r>
      <w:r>
        <w:t xml:space="preserve"> oder Halde bezeich</w:t>
      </w:r>
      <w:r>
        <w:softHyphen/>
        <w:t xml:space="preserve">net wird. </w:t>
      </w:r>
    </w:p>
    <w:p w:rsidR="008F595B" w:rsidRDefault="008F595B"/>
    <w:p w:rsidR="008F595B" w:rsidRDefault="008F595B">
      <w:pPr>
        <w:jc w:val="center"/>
      </w:pPr>
      <w:r>
        <w:object w:dxaOrig="8161" w:dyaOrig="4863">
          <v:shape id="_x0000_i1026" type="#_x0000_t75" style="width:324pt;height:193.5pt" o:ole="" fillcolor="window">
            <v:imagedata r:id="rId27" o:title=""/>
          </v:shape>
          <o:OLEObject Type="Embed" ProgID="MSDraw" ShapeID="_x0000_i1026" DrawAspect="Content" ObjectID="_1611488163" r:id="rId28">
            <o:FieldCodes>\* MERGEFORMAT</o:FieldCodes>
          </o:OLEObject>
        </w:object>
      </w:r>
    </w:p>
    <w:p w:rsidR="008F595B" w:rsidRDefault="008F595B"/>
    <w:p w:rsidR="008F595B" w:rsidRDefault="008F595B">
      <w:r>
        <w:t>Einschränkung</w:t>
      </w:r>
      <w:r>
        <w:fldChar w:fldCharType="begin"/>
      </w:r>
      <w:r>
        <w:instrText>XE "Einschränkung"</w:instrText>
      </w:r>
      <w:r>
        <w:fldChar w:fldCharType="end"/>
      </w:r>
      <w:r>
        <w:t>en bezüglich des Zieluntertyps gelten für die gesamte Kolle</w:t>
      </w:r>
      <w:r>
        <w:t>k</w:t>
      </w:r>
      <w:r>
        <w:t>tion, egal ob bei einer Objekterzeugung eine Untertyp</w:t>
      </w:r>
      <w:r>
        <w:softHyphen/>
        <w:t>angabe des Zieltyps oder der Zieltyp selbst angegeben ist.</w:t>
      </w:r>
    </w:p>
    <w:p w:rsidR="008F595B" w:rsidRDefault="008F595B"/>
    <w:p w:rsidR="008F595B" w:rsidRDefault="008F595B">
      <w:pPr>
        <w:pStyle w:val="Programm"/>
        <w:rPr>
          <w:lang w:val="en-GB"/>
        </w:rPr>
      </w:pPr>
      <w:r>
        <w:rPr>
          <w:lang w:val="en-GB"/>
        </w:rPr>
        <w:t>P1</w:t>
      </w:r>
      <w:r w:rsidR="006A4E97">
        <w:rPr>
          <w:lang w:val="en-GB"/>
        </w:rPr>
        <w:t>_Ptr</w:t>
      </w:r>
      <w:r>
        <w:rPr>
          <w:lang w:val="en-GB"/>
        </w:rPr>
        <w:tab/>
        <w:t xml:space="preserve">:  POSITIVE_REF := </w:t>
      </w:r>
      <w:r>
        <w:rPr>
          <w:color w:val="0000FF"/>
          <w:lang w:val="en-GB"/>
        </w:rPr>
        <w:t xml:space="preserve">new </w:t>
      </w:r>
      <w:r>
        <w:rPr>
          <w:lang w:val="en-GB"/>
        </w:rPr>
        <w:t>INTEGER'(</w:t>
      </w:r>
      <w:r>
        <w:rPr>
          <w:color w:val="800080"/>
          <w:lang w:val="en-GB"/>
        </w:rPr>
        <w:t>1000</w:t>
      </w:r>
      <w:r>
        <w:rPr>
          <w:lang w:val="en-GB"/>
        </w:rPr>
        <w:t>);</w:t>
      </w:r>
    </w:p>
    <w:p w:rsidR="008F595B" w:rsidRDefault="008F595B">
      <w:pPr>
        <w:pStyle w:val="Programm"/>
        <w:rPr>
          <w:lang w:val="en-GB"/>
        </w:rPr>
      </w:pPr>
    </w:p>
    <w:p w:rsidR="008F595B" w:rsidRDefault="008F595B">
      <w:pPr>
        <w:pStyle w:val="Programm"/>
        <w:rPr>
          <w:color w:val="008000"/>
        </w:rPr>
      </w:pPr>
      <w:r>
        <w:rPr>
          <w:color w:val="008000"/>
        </w:rPr>
        <w:t xml:space="preserve">-- </w:t>
      </w:r>
      <w:r w:rsidRPr="002B148E">
        <w:rPr>
          <w:color w:val="FF0000"/>
        </w:rPr>
        <w:t>CONSTRAINT_ERROR</w:t>
      </w:r>
      <w:r>
        <w:rPr>
          <w:color w:val="008000"/>
        </w:rPr>
        <w:t xml:space="preserve"> wegen Verletzung der Einschraenkung:</w:t>
      </w:r>
    </w:p>
    <w:p w:rsidR="008F595B" w:rsidRDefault="008F595B">
      <w:pPr>
        <w:pStyle w:val="Programm"/>
        <w:rPr>
          <w:lang w:val="en-GB"/>
        </w:rPr>
      </w:pPr>
      <w:r>
        <w:rPr>
          <w:lang w:val="en-GB"/>
        </w:rPr>
        <w:t>P2</w:t>
      </w:r>
      <w:r w:rsidR="006A4E97">
        <w:rPr>
          <w:lang w:val="en-GB"/>
        </w:rPr>
        <w:t>_Ptr</w:t>
      </w:r>
      <w:r>
        <w:rPr>
          <w:lang w:val="en-GB"/>
        </w:rPr>
        <w:tab/>
        <w:t xml:space="preserve">:  POSITIVE_REF := </w:t>
      </w:r>
      <w:r>
        <w:rPr>
          <w:color w:val="0000FF"/>
          <w:lang w:val="en-GB"/>
        </w:rPr>
        <w:t xml:space="preserve">new </w:t>
      </w:r>
      <w:r>
        <w:rPr>
          <w:lang w:val="en-GB"/>
        </w:rPr>
        <w:t>INTEGER'(-</w:t>
      </w:r>
      <w:r>
        <w:rPr>
          <w:color w:val="800080"/>
          <w:lang w:val="en-GB"/>
        </w:rPr>
        <w:t>1000</w:t>
      </w:r>
      <w:r>
        <w:rPr>
          <w:lang w:val="en-GB"/>
        </w:rPr>
        <w:t>);</w:t>
      </w:r>
    </w:p>
    <w:p w:rsidR="008F595B" w:rsidRDefault="008F595B">
      <w:pPr>
        <w:pStyle w:val="Programm"/>
        <w:rPr>
          <w:lang w:val="en-GB"/>
        </w:rPr>
      </w:pPr>
    </w:p>
    <w:p w:rsidR="008F595B" w:rsidRDefault="008F595B">
      <w:pPr>
        <w:pStyle w:val="Programm"/>
        <w:rPr>
          <w:color w:val="008000"/>
        </w:rPr>
      </w:pPr>
      <w:r>
        <w:rPr>
          <w:color w:val="008000"/>
        </w:rPr>
        <w:t>-- Initialisierung des Objekts, jedoch keine zusaetzliche</w:t>
      </w:r>
    </w:p>
    <w:p w:rsidR="008F595B" w:rsidRDefault="008F595B">
      <w:pPr>
        <w:pStyle w:val="Programm"/>
        <w:rPr>
          <w:color w:val="008000"/>
        </w:rPr>
      </w:pPr>
      <w:r>
        <w:rPr>
          <w:color w:val="008000"/>
        </w:rPr>
        <w:t>-- Einschraen</w:t>
      </w:r>
      <w:r>
        <w:rPr>
          <w:color w:val="008000"/>
        </w:rPr>
        <w:softHyphen/>
        <w:t>kung. P3 kann weiterhin auf Objekte zeigen, die</w:t>
      </w:r>
    </w:p>
    <w:p w:rsidR="008F595B" w:rsidRDefault="008F595B">
      <w:pPr>
        <w:pStyle w:val="Programm"/>
        <w:rPr>
          <w:color w:val="008000"/>
        </w:rPr>
      </w:pPr>
      <w:r>
        <w:rPr>
          <w:color w:val="008000"/>
        </w:rPr>
        <w:t>-- im Wertebereich von POSITIVE liegen:</w:t>
      </w:r>
    </w:p>
    <w:p w:rsidR="008F595B" w:rsidRDefault="008F595B">
      <w:pPr>
        <w:pStyle w:val="Programm"/>
      </w:pPr>
      <w:r>
        <w:rPr>
          <w:color w:val="0000FF"/>
        </w:rPr>
        <w:t xml:space="preserve">subtype </w:t>
      </w:r>
      <w:r>
        <w:t>KLEINE_ZAHL</w:t>
      </w:r>
      <w:r w:rsidR="006A4E97">
        <w:t>_T</w:t>
      </w:r>
      <w:r>
        <w:t xml:space="preserve"> </w:t>
      </w:r>
      <w:r>
        <w:rPr>
          <w:color w:val="0000FF"/>
        </w:rPr>
        <w:t xml:space="preserve">is </w:t>
      </w:r>
      <w:r>
        <w:t xml:space="preserve">POSITIVE </w:t>
      </w:r>
      <w:r>
        <w:rPr>
          <w:color w:val="0000FF"/>
        </w:rPr>
        <w:t xml:space="preserve">range </w:t>
      </w:r>
      <w:r>
        <w:rPr>
          <w:color w:val="800080"/>
        </w:rPr>
        <w:t xml:space="preserve">1 </w:t>
      </w:r>
      <w:r>
        <w:t xml:space="preserve">.. </w:t>
      </w:r>
      <w:r>
        <w:rPr>
          <w:color w:val="800080"/>
        </w:rPr>
        <w:t>100</w:t>
      </w:r>
      <w:r>
        <w:t>;</w:t>
      </w:r>
    </w:p>
    <w:p w:rsidR="008F595B" w:rsidRDefault="008F595B">
      <w:pPr>
        <w:pStyle w:val="Programm"/>
      </w:pPr>
      <w:r>
        <w:t>P3</w:t>
      </w:r>
      <w:r w:rsidR="006A4E97">
        <w:t>_Ptr</w:t>
      </w:r>
      <w:r>
        <w:tab/>
        <w:t xml:space="preserve">: POSITIVE_REF := </w:t>
      </w:r>
      <w:r>
        <w:rPr>
          <w:color w:val="0000FF"/>
        </w:rPr>
        <w:t xml:space="preserve">new </w:t>
      </w:r>
      <w:r>
        <w:t>KLEINE_ZAHL</w:t>
      </w:r>
      <w:r w:rsidR="006A4E97">
        <w:t>_T</w:t>
      </w:r>
      <w:r>
        <w:t>'(</w:t>
      </w:r>
      <w:r>
        <w:rPr>
          <w:color w:val="800080"/>
        </w:rPr>
        <w:t>100</w:t>
      </w:r>
      <w:r>
        <w:t>);</w:t>
      </w:r>
    </w:p>
    <w:p w:rsidR="008F595B" w:rsidRDefault="008F595B">
      <w:pPr>
        <w:pStyle w:val="Programm"/>
      </w:pPr>
    </w:p>
    <w:p w:rsidR="008F595B" w:rsidRDefault="008F595B">
      <w:pPr>
        <w:pStyle w:val="Programm"/>
        <w:rPr>
          <w:color w:val="008000"/>
        </w:rPr>
      </w:pPr>
      <w:r>
        <w:rPr>
          <w:color w:val="008000"/>
        </w:rPr>
        <w:t xml:space="preserve">-- </w:t>
      </w:r>
      <w:r w:rsidRPr="002B148E">
        <w:rPr>
          <w:color w:val="FF0000"/>
        </w:rPr>
        <w:t>CONSTRAINT_ERROR</w:t>
      </w:r>
      <w:r>
        <w:rPr>
          <w:color w:val="008000"/>
        </w:rPr>
        <w:t>, jedoch nicht wegen der Bereichs-</w:t>
      </w:r>
    </w:p>
    <w:p w:rsidR="008F595B" w:rsidRDefault="008F595B">
      <w:pPr>
        <w:pStyle w:val="Programm"/>
        <w:rPr>
          <w:color w:val="008000"/>
        </w:rPr>
      </w:pPr>
      <w:r>
        <w:rPr>
          <w:color w:val="008000"/>
        </w:rPr>
        <w:t>-- einschraenkung der Kollektion, sondern bzgl. des</w:t>
      </w:r>
    </w:p>
    <w:p w:rsidR="008F595B" w:rsidRDefault="008F595B">
      <w:pPr>
        <w:pStyle w:val="Programm"/>
        <w:rPr>
          <w:color w:val="008000"/>
        </w:rPr>
      </w:pPr>
      <w:r>
        <w:rPr>
          <w:color w:val="008000"/>
        </w:rPr>
        <w:t>-- qualifizierten Ausdrucks:</w:t>
      </w:r>
    </w:p>
    <w:p w:rsidR="008F595B" w:rsidRDefault="008F595B">
      <w:pPr>
        <w:pStyle w:val="Programm"/>
      </w:pPr>
      <w:r>
        <w:t>P4</w:t>
      </w:r>
      <w:r w:rsidR="006A4E97">
        <w:t>_Ptr</w:t>
      </w:r>
      <w:r>
        <w:tab/>
        <w:t xml:space="preserve">: POSITIVE_REF := </w:t>
      </w:r>
      <w:r>
        <w:rPr>
          <w:color w:val="0000FF"/>
        </w:rPr>
        <w:t xml:space="preserve">new </w:t>
      </w:r>
      <w:r>
        <w:t>KLEINE_ZAHL</w:t>
      </w:r>
      <w:r w:rsidR="006A4E97">
        <w:t>_T</w:t>
      </w:r>
      <w:r>
        <w:t>'(</w:t>
      </w:r>
      <w:r>
        <w:rPr>
          <w:color w:val="800080"/>
        </w:rPr>
        <w:t>1000</w:t>
      </w:r>
      <w:r>
        <w:t>);</w:t>
      </w:r>
    </w:p>
    <w:p w:rsidR="008F595B" w:rsidRDefault="008F595B">
      <w:pPr>
        <w:pStyle w:val="Programm"/>
      </w:pPr>
    </w:p>
    <w:p w:rsidR="008F595B" w:rsidRDefault="008F595B">
      <w:pPr>
        <w:pStyle w:val="Programm"/>
        <w:rPr>
          <w:color w:val="008000"/>
        </w:rPr>
      </w:pPr>
      <w:r>
        <w:rPr>
          <w:color w:val="008000"/>
        </w:rPr>
        <w:t>-- Erzeugung ohne Initialisierung:</w:t>
      </w:r>
    </w:p>
    <w:p w:rsidR="008F595B" w:rsidRDefault="008F595B">
      <w:pPr>
        <w:pStyle w:val="Programm"/>
      </w:pPr>
      <w:r>
        <w:t>P5</w:t>
      </w:r>
      <w:r w:rsidR="006A4E97">
        <w:t>_Ptr</w:t>
      </w:r>
      <w:r>
        <w:tab/>
        <w:t xml:space="preserve">: POSITIVE_REF := </w:t>
      </w:r>
      <w:r>
        <w:rPr>
          <w:color w:val="0000FF"/>
        </w:rPr>
        <w:t xml:space="preserve">new </w:t>
      </w:r>
      <w:r>
        <w:t>KLEINE_ZAHL</w:t>
      </w:r>
      <w:r w:rsidR="006A4E97">
        <w:t>_T</w:t>
      </w:r>
      <w:r>
        <w:t>;</w:t>
      </w:r>
    </w:p>
    <w:p w:rsidR="008F595B" w:rsidRDefault="008F595B"/>
    <w:p w:rsidR="008F595B" w:rsidRDefault="008F595B">
      <w:r>
        <w:t>Werden abgeleitete Typen von Zugriffstypen gebildet, benutzen sie die</w:t>
      </w:r>
      <w:r>
        <w:softHyphen/>
        <w:t>selbe Kollek</w:t>
      </w:r>
      <w:r>
        <w:softHyphen/>
        <w:t>tion wie der Vatertyp.</w:t>
      </w:r>
    </w:p>
    <w:p w:rsidR="008F595B" w:rsidRDefault="008F595B"/>
    <w:p w:rsidR="008F595B" w:rsidRDefault="001F19B6">
      <w:pPr>
        <w:pStyle w:val="Info"/>
        <w:framePr w:wrap="around"/>
      </w:pPr>
      <w:r>
        <w:rPr>
          <w:noProof/>
        </w:rPr>
        <w:lastRenderedPageBreak/>
        <w:drawing>
          <wp:inline distT="0" distB="0" distL="0" distR="0">
            <wp:extent cx="390525" cy="390525"/>
            <wp:effectExtent l="0" t="0" r="9525" b="9525"/>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pPr>
        <w:pStyle w:val="Info"/>
        <w:framePr w:wrap="around"/>
      </w:pPr>
      <w:r>
        <w:t>Referenz</w:t>
      </w:r>
      <w:r>
        <w:rPr>
          <w:i w:val="0"/>
          <w:color w:val="auto"/>
          <w:sz w:val="24"/>
        </w:rPr>
        <w:fldChar w:fldCharType="begin"/>
      </w:r>
      <w:r>
        <w:rPr>
          <w:i w:val="0"/>
          <w:color w:val="auto"/>
          <w:sz w:val="24"/>
        </w:rPr>
        <w:instrText>XE "R</w:instrText>
      </w:r>
      <w:r>
        <w:rPr>
          <w:i w:val="0"/>
          <w:color w:val="auto"/>
          <w:sz w:val="24"/>
        </w:rPr>
        <w:instrText>e</w:instrText>
      </w:r>
      <w:r>
        <w:rPr>
          <w:i w:val="0"/>
          <w:color w:val="auto"/>
          <w:sz w:val="24"/>
        </w:rPr>
        <w:instrText>ferenz"</w:instrText>
      </w:r>
      <w:r>
        <w:rPr>
          <w:i w:val="0"/>
          <w:color w:val="auto"/>
          <w:sz w:val="24"/>
        </w:rPr>
        <w:fldChar w:fldCharType="end"/>
      </w:r>
    </w:p>
    <w:p w:rsidR="008F595B" w:rsidRDefault="008F595B">
      <w:pPr>
        <w:pStyle w:val="Info"/>
        <w:framePr w:wrap="around"/>
      </w:pPr>
    </w:p>
    <w:p w:rsidR="008F595B" w:rsidRDefault="008F595B">
      <w:pPr>
        <w:pStyle w:val="Info"/>
        <w:framePr w:wrap="around"/>
      </w:pPr>
      <w:r>
        <w:t>dereferenzieren</w:t>
      </w:r>
      <w:r>
        <w:rPr>
          <w:i w:val="0"/>
          <w:color w:val="auto"/>
          <w:sz w:val="24"/>
        </w:rPr>
        <w:fldChar w:fldCharType="begin"/>
      </w:r>
      <w:r>
        <w:rPr>
          <w:i w:val="0"/>
          <w:color w:val="auto"/>
          <w:sz w:val="24"/>
        </w:rPr>
        <w:instrText>XE "deref</w:instrText>
      </w:r>
      <w:r>
        <w:rPr>
          <w:i w:val="0"/>
          <w:color w:val="auto"/>
          <w:sz w:val="24"/>
        </w:rPr>
        <w:instrText>e</w:instrText>
      </w:r>
      <w:r>
        <w:rPr>
          <w:i w:val="0"/>
          <w:color w:val="auto"/>
          <w:sz w:val="24"/>
        </w:rPr>
        <w:instrText>renzieren"</w:instrText>
      </w:r>
      <w:r>
        <w:rPr>
          <w:i w:val="0"/>
          <w:color w:val="auto"/>
          <w:sz w:val="24"/>
        </w:rPr>
        <w:fldChar w:fldCharType="end"/>
      </w:r>
    </w:p>
    <w:p w:rsidR="008F595B" w:rsidRDefault="008F595B">
      <w:pPr>
        <w:pStyle w:val="Info"/>
        <w:framePr w:wrap="around"/>
      </w:pPr>
      <w:r>
        <w:t>.all</w:t>
      </w:r>
    </w:p>
    <w:p w:rsidR="008F595B" w:rsidRDefault="008F595B">
      <w:r>
        <w:t>Zeiger stellen also sogenannte Referenzen auf Objekte dar. Den Vorgang des Zu</w:t>
      </w:r>
      <w:r>
        <w:softHyphen/>
        <w:t xml:space="preserve">griffs auf das Objekt selbst nennt man daher </w:t>
      </w:r>
      <w:r>
        <w:rPr>
          <w:rStyle w:val="gesperrt"/>
        </w:rPr>
        <w:t>dereferenzieren</w:t>
      </w:r>
      <w:r>
        <w:t>. Zu diesem Zweck wird der Bezeichner eines Zugriffsobjekts mit dem Su</w:t>
      </w:r>
      <w:r>
        <w:t>f</w:t>
      </w:r>
      <w:r>
        <w:t xml:space="preserve">fix </w:t>
      </w:r>
      <w:r>
        <w:rPr>
          <w:rStyle w:val="Programminline"/>
        </w:rPr>
        <w:t>.all</w:t>
      </w:r>
      <w:r>
        <w:rPr>
          <w:rStyle w:val="Programminline"/>
          <w:rFonts w:ascii="Times New Roman" w:hAnsi="Times New Roman"/>
          <w:b w:val="0"/>
          <w:sz w:val="24"/>
        </w:rPr>
        <w:fldChar w:fldCharType="begin"/>
      </w:r>
      <w:r>
        <w:rPr>
          <w:rStyle w:val="Programminline"/>
          <w:rFonts w:ascii="Times New Roman" w:hAnsi="Times New Roman"/>
          <w:b w:val="0"/>
          <w:sz w:val="24"/>
        </w:rPr>
        <w:instrText>XE ".all"</w:instrText>
      </w:r>
      <w:r>
        <w:rPr>
          <w:rStyle w:val="Programminline"/>
          <w:rFonts w:ascii="Times New Roman" w:hAnsi="Times New Roman"/>
          <w:b w:val="0"/>
          <w:sz w:val="24"/>
        </w:rPr>
        <w:fldChar w:fldCharType="end"/>
      </w:r>
      <w:r>
        <w:t xml:space="preserve"> versehen.</w:t>
      </w:r>
    </w:p>
    <w:p w:rsidR="008F595B" w:rsidRDefault="008F595B"/>
    <w:p w:rsidR="008F595B" w:rsidRDefault="001F19B6">
      <w:pPr>
        <w:jc w:val="center"/>
      </w:pPr>
      <w:r>
        <w:rPr>
          <w:noProof/>
        </w:rPr>
        <w:drawing>
          <wp:inline distT="0" distB="0" distL="0" distR="0">
            <wp:extent cx="2209800" cy="107632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09800" cy="1076325"/>
                    </a:xfrm>
                    <a:prstGeom prst="rect">
                      <a:avLst/>
                    </a:prstGeom>
                    <a:noFill/>
                    <a:ln>
                      <a:noFill/>
                    </a:ln>
                  </pic:spPr>
                </pic:pic>
              </a:graphicData>
            </a:graphic>
          </wp:inline>
        </w:drawing>
      </w:r>
    </w:p>
    <w:p w:rsidR="008F595B" w:rsidRDefault="008F595B"/>
    <w:p w:rsidR="008F595B" w:rsidRDefault="008F595B">
      <w:r>
        <w:rPr>
          <w:b/>
        </w:rPr>
        <w:t xml:space="preserve">P </w:t>
      </w:r>
      <w:r>
        <w:t xml:space="preserve">bezeichnet eine statische Variable, die einen Verweis auf ein Zielobjekt enthält, während </w:t>
      </w:r>
      <w:r>
        <w:rPr>
          <w:rStyle w:val="Programminline"/>
        </w:rPr>
        <w:t>P.all</w:t>
      </w:r>
      <w:r>
        <w:t xml:space="preserve"> das Zielobjekt bezeich</w:t>
      </w:r>
      <w:r>
        <w:softHyphen/>
        <w:t>net.</w:t>
      </w:r>
    </w:p>
    <w:p w:rsidR="008F595B" w:rsidRDefault="008F595B"/>
    <w:p w:rsidR="008F595B" w:rsidRDefault="008F595B">
      <w:r>
        <w:t>Die Zuweisung</w:t>
      </w:r>
    </w:p>
    <w:p w:rsidR="008F595B" w:rsidRDefault="008F595B"/>
    <w:p w:rsidR="008F595B" w:rsidRDefault="008F595B">
      <w:pPr>
        <w:pStyle w:val="Programm"/>
      </w:pPr>
      <w:r>
        <w:t>P.</w:t>
      </w:r>
      <w:r w:rsidR="001D0DFC" w:rsidRPr="001D0DFC">
        <w:t>A</w:t>
      </w:r>
      <w:r w:rsidRPr="001D0DFC">
        <w:t>ll</w:t>
      </w:r>
      <w:r>
        <w:t xml:space="preserve"> := </w:t>
      </w:r>
      <w:r>
        <w:rPr>
          <w:color w:val="800080"/>
        </w:rPr>
        <w:t>10</w:t>
      </w:r>
      <w:r>
        <w:t>;</w:t>
      </w:r>
    </w:p>
    <w:p w:rsidR="008F595B" w:rsidRDefault="008F595B"/>
    <w:p w:rsidR="008F595B" w:rsidRDefault="008F595B">
      <w:r>
        <w:t>verändert z.B. den Wert des Zielobjekts auf 10.</w:t>
      </w:r>
    </w:p>
    <w:p w:rsidR="008F595B" w:rsidRDefault="008F595B"/>
    <w:p w:rsidR="008F595B" w:rsidRDefault="008F595B"/>
    <w:p w:rsidR="008F595B" w:rsidRDefault="008F595B">
      <w:r>
        <w:t>Betrachten wir folgende Ausgangssituation:</w:t>
      </w:r>
    </w:p>
    <w:p w:rsidR="008F595B" w:rsidRDefault="008F595B"/>
    <w:p w:rsidR="008F595B" w:rsidRDefault="008F595B">
      <w:pPr>
        <w:jc w:val="center"/>
      </w:pPr>
      <w:r>
        <w:object w:dxaOrig="5928" w:dyaOrig="2660">
          <v:shape id="_x0000_i1027" type="#_x0000_t75" style="width:215.25pt;height:96.75pt" o:ole="" fillcolor="window">
            <v:imagedata r:id="rId30" o:title=""/>
          </v:shape>
          <o:OLEObject Type="Embed" ProgID="MSDraw" ShapeID="_x0000_i1027" DrawAspect="Content" ObjectID="_1611488164" r:id="rId31">
            <o:FieldCodes>\* MERGEFORMAT</o:FieldCodes>
          </o:OLEObject>
        </w:object>
      </w:r>
    </w:p>
    <w:p w:rsidR="008F595B" w:rsidRDefault="008F595B"/>
    <w:p w:rsidR="008F595B" w:rsidRDefault="008F595B">
      <w:r>
        <w:t>Durch die Zuweisung</w:t>
      </w:r>
    </w:p>
    <w:p w:rsidR="008F595B" w:rsidRDefault="008F595B"/>
    <w:p w:rsidR="008F595B" w:rsidRDefault="008F595B">
      <w:pPr>
        <w:pStyle w:val="Programm"/>
      </w:pPr>
      <w:r>
        <w:t>P.</w:t>
      </w:r>
      <w:r w:rsidR="001D0DFC" w:rsidRPr="001D0DFC">
        <w:t>A</w:t>
      </w:r>
      <w:r w:rsidRPr="001D0DFC">
        <w:t>ll</w:t>
      </w:r>
      <w:r>
        <w:t xml:space="preserve"> := Q.</w:t>
      </w:r>
      <w:r w:rsidR="001D0DFC" w:rsidRPr="001D0DFC">
        <w:t>A</w:t>
      </w:r>
      <w:r w:rsidRPr="001D0DFC">
        <w:t>ll</w:t>
      </w:r>
      <w:r>
        <w:t>;</w:t>
      </w:r>
    </w:p>
    <w:p w:rsidR="008F595B" w:rsidRDefault="008F595B"/>
    <w:p w:rsidR="008F595B" w:rsidRDefault="008F595B">
      <w:r>
        <w:t>ergibt sich folgende Situation:</w:t>
      </w:r>
    </w:p>
    <w:p w:rsidR="008F595B" w:rsidRDefault="008F595B"/>
    <w:p w:rsidR="008F595B" w:rsidRDefault="008F595B">
      <w:pPr>
        <w:jc w:val="center"/>
      </w:pPr>
      <w:r>
        <w:object w:dxaOrig="5928" w:dyaOrig="2660">
          <v:shape id="_x0000_i1028" type="#_x0000_t75" style="width:215.25pt;height:96.75pt" o:ole="" fillcolor="window">
            <v:imagedata r:id="rId32" o:title=""/>
          </v:shape>
          <o:OLEObject Type="Embed" ProgID="MSDraw" ShapeID="_x0000_i1028" DrawAspect="Content" ObjectID="_1611488165" r:id="rId33">
            <o:FieldCodes>\* MERGEFORMAT</o:FieldCodes>
          </o:OLEObject>
        </w:object>
      </w:r>
    </w:p>
    <w:p w:rsidR="008F595B" w:rsidRDefault="008F595B"/>
    <w:p w:rsidR="008F595B" w:rsidRDefault="008F595B">
      <w:r>
        <w:t xml:space="preserve">Der Wert des Zielobjekts von </w:t>
      </w:r>
      <w:r>
        <w:rPr>
          <w:b/>
        </w:rPr>
        <w:t>Q</w:t>
      </w:r>
      <w:r>
        <w:t xml:space="preserve"> ist dem Zielobjekt von </w:t>
      </w:r>
      <w:r>
        <w:rPr>
          <w:b/>
        </w:rPr>
        <w:t xml:space="preserve">P </w:t>
      </w:r>
      <w:r>
        <w:t>zugewiesen wo</w:t>
      </w:r>
      <w:r>
        <w:t>r</w:t>
      </w:r>
      <w:r>
        <w:t>den. Geht man nun wieder von der Ausgangssituation aus, so ergibt sich als Resultat der Zu</w:t>
      </w:r>
      <w:r>
        <w:softHyphen/>
        <w:t>weisung</w:t>
      </w:r>
    </w:p>
    <w:p w:rsidR="008F595B" w:rsidRDefault="008F595B"/>
    <w:p w:rsidR="008F595B" w:rsidRDefault="008F595B">
      <w:pPr>
        <w:pStyle w:val="Programm"/>
      </w:pPr>
      <w:r>
        <w:t>P := Q;</w:t>
      </w:r>
    </w:p>
    <w:p w:rsidR="008F595B" w:rsidRDefault="008F595B"/>
    <w:p w:rsidR="008F595B" w:rsidRDefault="008F595B">
      <w:r>
        <w:t>folgende Situation:</w:t>
      </w:r>
    </w:p>
    <w:p w:rsidR="008F595B" w:rsidRDefault="008F595B">
      <w:pPr>
        <w:jc w:val="center"/>
      </w:pPr>
      <w:r>
        <w:object w:dxaOrig="5928" w:dyaOrig="3728">
          <v:shape id="_x0000_i1029" type="#_x0000_t75" style="width:215.25pt;height:135pt" o:ole="" fillcolor="window">
            <v:imagedata r:id="rId34" o:title=""/>
          </v:shape>
          <o:OLEObject Type="Embed" ProgID="MSDraw" ShapeID="_x0000_i1029" DrawAspect="Content" ObjectID="_1611488166" r:id="rId35">
            <o:FieldCodes>\* MERGEFORMAT</o:FieldCodes>
          </o:OLEObject>
        </w:object>
      </w:r>
    </w:p>
    <w:p w:rsidR="008F595B" w:rsidRDefault="008F595B">
      <w:r>
        <w:t xml:space="preserve">In diesem Falle wurde der Verweis, den die Zeigervariable </w:t>
      </w:r>
      <w:r>
        <w:rPr>
          <w:b/>
        </w:rPr>
        <w:t>Q</w:t>
      </w:r>
      <w:r>
        <w:t xml:space="preserve"> enthält, der Zeiger</w:t>
      </w:r>
      <w:r>
        <w:softHyphen/>
        <w:t xml:space="preserve">variablen </w:t>
      </w:r>
      <w:r>
        <w:rPr>
          <w:b/>
        </w:rPr>
        <w:t>P</w:t>
      </w:r>
      <w:r>
        <w:t xml:space="preserve"> als neuer Inhalt zugewiesen. Diese verweist nun auf da</w:t>
      </w:r>
      <w:r>
        <w:t>s</w:t>
      </w:r>
      <w:r>
        <w:t xml:space="preserve">selbe Zielobjekt wie </w:t>
      </w:r>
      <w:r>
        <w:rPr>
          <w:b/>
        </w:rPr>
        <w:t>Q</w:t>
      </w:r>
      <w:r>
        <w:t>.</w:t>
      </w:r>
    </w:p>
    <w:p w:rsidR="008F595B" w:rsidRDefault="008F595B"/>
    <w:p w:rsidR="008F595B" w:rsidRDefault="001F19B6">
      <w:pPr>
        <w:pStyle w:val="Info"/>
        <w:framePr w:wrap="around"/>
      </w:pPr>
      <w:r>
        <w:rPr>
          <w:noProof/>
        </w:rPr>
        <w:drawing>
          <wp:inline distT="0" distB="0" distL="0" distR="0">
            <wp:extent cx="514350" cy="390525"/>
            <wp:effectExtent l="0" t="0" r="0" b="9525"/>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 xml:space="preserve">Auf das Zielobjekt, auf das </w:t>
      </w:r>
      <w:r>
        <w:rPr>
          <w:b/>
        </w:rPr>
        <w:t xml:space="preserve">P </w:t>
      </w:r>
      <w:r>
        <w:t>ursprünglich verwie</w:t>
      </w:r>
      <w:r>
        <w:softHyphen/>
        <w:t xml:space="preserve">sen hat, kann nach der Zuweisung </w:t>
      </w:r>
      <w:r>
        <w:rPr>
          <w:spacing w:val="60"/>
        </w:rPr>
        <w:t>nicht</w:t>
      </w:r>
      <w:r>
        <w:t xml:space="preserve"> mehr zugegriffen werden, wenn auf dieses kein weit</w:t>
      </w:r>
      <w:r>
        <w:t>e</w:t>
      </w:r>
      <w:r>
        <w:t>rer Verweis existiert.</w:t>
      </w:r>
    </w:p>
    <w:p w:rsidR="008F595B" w:rsidRDefault="008F595B"/>
    <w:p w:rsidR="008F595B" w:rsidRDefault="008F595B">
      <w:r>
        <w:t>Folgende Anweisungen erzeugen dynamisch 100 neue Zielobjekte. Da aber nur auf das letzte ein Verweis existiert, kann auf die ersten 99 nicht mehr zugegriffen werden.</w:t>
      </w:r>
    </w:p>
    <w:p w:rsidR="008F595B" w:rsidRDefault="008F595B"/>
    <w:p w:rsidR="008F595B" w:rsidRDefault="008F595B">
      <w:pPr>
        <w:pStyle w:val="Programm"/>
        <w:rPr>
          <w:lang w:val="en-GB"/>
        </w:rPr>
      </w:pPr>
      <w:r>
        <w:rPr>
          <w:color w:val="0000FF"/>
          <w:lang w:val="en-GB"/>
        </w:rPr>
        <w:t xml:space="preserve">type </w:t>
      </w:r>
      <w:r>
        <w:rPr>
          <w:lang w:val="en-GB"/>
        </w:rPr>
        <w:t xml:space="preserve">INTEGER_REF </w:t>
      </w:r>
      <w:r>
        <w:rPr>
          <w:color w:val="0000FF"/>
          <w:lang w:val="en-GB"/>
        </w:rPr>
        <w:t xml:space="preserve">is access </w:t>
      </w:r>
      <w:r>
        <w:rPr>
          <w:lang w:val="en-GB"/>
        </w:rPr>
        <w:t>INTEGER;</w:t>
      </w:r>
    </w:p>
    <w:p w:rsidR="008F595B" w:rsidRDefault="001B2AF5">
      <w:pPr>
        <w:pStyle w:val="Programm"/>
      </w:pPr>
      <w:r>
        <w:t>Int</w:t>
      </w:r>
      <w:r w:rsidR="006A4E97">
        <w:t>_Ptr</w:t>
      </w:r>
      <w:r w:rsidR="008F595B">
        <w:tab/>
        <w:t>: INTEGER_REF;</w:t>
      </w:r>
    </w:p>
    <w:p w:rsidR="008F595B" w:rsidRDefault="008F595B">
      <w:pPr>
        <w:pStyle w:val="Programm"/>
      </w:pPr>
    </w:p>
    <w:p w:rsidR="008F595B" w:rsidRDefault="008F595B">
      <w:pPr>
        <w:pStyle w:val="Programm"/>
        <w:rPr>
          <w:color w:val="0000FF"/>
          <w:lang w:val="en-GB"/>
        </w:rPr>
      </w:pPr>
      <w:r>
        <w:rPr>
          <w:color w:val="0000FF"/>
          <w:lang w:val="en-GB"/>
        </w:rPr>
        <w:t xml:space="preserve">for </w:t>
      </w:r>
      <w:r>
        <w:rPr>
          <w:lang w:val="en-GB"/>
        </w:rPr>
        <w:t xml:space="preserve">I </w:t>
      </w:r>
      <w:r>
        <w:rPr>
          <w:color w:val="0000FF"/>
          <w:lang w:val="en-GB"/>
        </w:rPr>
        <w:t xml:space="preserve">in </w:t>
      </w:r>
      <w:r>
        <w:rPr>
          <w:color w:val="800080"/>
          <w:lang w:val="en-GB"/>
        </w:rPr>
        <w:t xml:space="preserve">1 </w:t>
      </w:r>
      <w:r>
        <w:rPr>
          <w:lang w:val="en-GB"/>
        </w:rPr>
        <w:t xml:space="preserve">.. </w:t>
      </w:r>
      <w:r>
        <w:rPr>
          <w:color w:val="800080"/>
          <w:lang w:val="en-GB"/>
        </w:rPr>
        <w:t xml:space="preserve">100 </w:t>
      </w:r>
      <w:r>
        <w:rPr>
          <w:color w:val="0000FF"/>
          <w:lang w:val="en-GB"/>
        </w:rPr>
        <w:t>loop</w:t>
      </w:r>
    </w:p>
    <w:p w:rsidR="008F595B" w:rsidRDefault="008F595B">
      <w:pPr>
        <w:pStyle w:val="Programm"/>
        <w:rPr>
          <w:lang w:val="en-GB"/>
        </w:rPr>
      </w:pPr>
      <w:r>
        <w:rPr>
          <w:color w:val="0000FF"/>
          <w:lang w:val="en-GB"/>
        </w:rPr>
        <w:t xml:space="preserve">   </w:t>
      </w:r>
      <w:r w:rsidR="001B2AF5">
        <w:rPr>
          <w:lang w:val="en-GB"/>
        </w:rPr>
        <w:t>Int</w:t>
      </w:r>
      <w:r w:rsidR="006A4E97">
        <w:rPr>
          <w:lang w:val="en-GB"/>
        </w:rPr>
        <w:t>_Ptr</w:t>
      </w:r>
      <w:r>
        <w:rPr>
          <w:lang w:val="en-GB"/>
        </w:rPr>
        <w:t xml:space="preserve"> := </w:t>
      </w:r>
      <w:r>
        <w:rPr>
          <w:color w:val="0000FF"/>
          <w:lang w:val="en-GB"/>
        </w:rPr>
        <w:t xml:space="preserve">new </w:t>
      </w:r>
      <w:r>
        <w:rPr>
          <w:lang w:val="en-GB"/>
        </w:rPr>
        <w:t>INTEGER;</w:t>
      </w:r>
    </w:p>
    <w:p w:rsidR="008F595B" w:rsidRDefault="008F595B">
      <w:pPr>
        <w:pStyle w:val="Programm"/>
        <w:rPr>
          <w:lang w:val="en-GB"/>
        </w:rPr>
      </w:pPr>
      <w:r>
        <w:rPr>
          <w:color w:val="0000FF"/>
          <w:lang w:val="en-GB"/>
        </w:rPr>
        <w:t>end loop</w:t>
      </w:r>
      <w:r>
        <w:rPr>
          <w:lang w:val="en-GB"/>
        </w:rPr>
        <w:t>;</w:t>
      </w:r>
    </w:p>
    <w:p w:rsidR="008F595B" w:rsidRDefault="008F595B">
      <w:pPr>
        <w:rPr>
          <w:lang w:val="en-GB"/>
        </w:rPr>
      </w:pPr>
    </w:p>
    <w:p w:rsidR="008F595B" w:rsidRDefault="008F595B">
      <w:pPr>
        <w:pStyle w:val="Info"/>
        <w:framePr w:wrap="around"/>
      </w:pPr>
      <w:r>
        <w:lastRenderedPageBreak/>
        <w:t>Dereferenzierung bei</w:t>
      </w:r>
    </w:p>
    <w:p w:rsidR="008F595B" w:rsidRDefault="008F595B">
      <w:pPr>
        <w:pStyle w:val="Info"/>
        <w:framePr w:wrap="around"/>
      </w:pPr>
      <w:r>
        <w:t>zusammen</w:t>
      </w:r>
      <w:r>
        <w:softHyphen/>
        <w:t>gesetzten Datent</w:t>
      </w:r>
      <w:r>
        <w:t>y</w:t>
      </w:r>
      <w:r>
        <w:t>pen</w:t>
      </w:r>
    </w:p>
    <w:p w:rsidR="008F595B" w:rsidRDefault="001F19B6">
      <w:pPr>
        <w:pStyle w:val="Info"/>
        <w:framePr w:wrap="around"/>
      </w:pPr>
      <w:r>
        <w:rPr>
          <w:noProof/>
        </w:rPr>
        <w:drawing>
          <wp:inline distT="0" distB="0" distL="0" distR="0">
            <wp:extent cx="390525" cy="390525"/>
            <wp:effectExtent l="0" t="0" r="9525" b="9525"/>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Da der Zieltyp keinerlei Einschränkungen unter</w:t>
      </w:r>
      <w:r>
        <w:softHyphen/>
        <w:t>liegt, sind insbesondere auch zusammengesetzte Datentyp</w:t>
      </w:r>
      <w:r>
        <w:fldChar w:fldCharType="begin"/>
      </w:r>
      <w:r>
        <w:instrText>XE "zusammengesetzter Datentyp"</w:instrText>
      </w:r>
      <w:r>
        <w:fldChar w:fldCharType="end"/>
      </w:r>
      <w:r>
        <w:t>en möglich. In diesen Fällen ergeben sich B</w:t>
      </w:r>
      <w:r>
        <w:t>e</w:t>
      </w:r>
      <w:r>
        <w:t>sonderheiten bei Zugriff auf das en</w:t>
      </w:r>
      <w:r>
        <w:t>t</w:t>
      </w:r>
      <w:r>
        <w:t>spre</w:t>
      </w:r>
      <w:r>
        <w:softHyphen/>
        <w:t>chende Zielobjekt.</w:t>
      </w:r>
    </w:p>
    <w:p w:rsidR="008F595B" w:rsidRDefault="008F595B"/>
    <w:p w:rsidR="008F595B" w:rsidRDefault="008F595B">
      <w:pPr>
        <w:pStyle w:val="Programm"/>
        <w:rPr>
          <w:lang w:val="en-GB"/>
        </w:rPr>
      </w:pPr>
      <w:r>
        <w:rPr>
          <w:color w:val="0000FF"/>
          <w:lang w:val="en-GB"/>
        </w:rPr>
        <w:t xml:space="preserve">type </w:t>
      </w:r>
      <w:r>
        <w:rPr>
          <w:lang w:val="en-GB"/>
        </w:rPr>
        <w:t>LOCHKARTE_T</w:t>
      </w:r>
      <w:r w:rsidR="006A4E97">
        <w:rPr>
          <w:lang w:val="en-GB"/>
        </w:rPr>
        <w:t>A</w:t>
      </w:r>
      <w:r>
        <w:rPr>
          <w:lang w:val="en-GB"/>
        </w:rPr>
        <w:t xml:space="preserve"> </w:t>
      </w:r>
      <w:r>
        <w:rPr>
          <w:color w:val="0000FF"/>
          <w:lang w:val="en-GB"/>
        </w:rPr>
        <w:t xml:space="preserve">is array </w:t>
      </w:r>
      <w:r>
        <w:rPr>
          <w:lang w:val="en-GB"/>
        </w:rPr>
        <w:t>(</w:t>
      </w:r>
      <w:r>
        <w:rPr>
          <w:color w:val="800080"/>
          <w:lang w:val="en-GB"/>
        </w:rPr>
        <w:t xml:space="preserve">1 </w:t>
      </w:r>
      <w:r>
        <w:rPr>
          <w:lang w:val="en-GB"/>
        </w:rPr>
        <w:t xml:space="preserve">.. </w:t>
      </w:r>
      <w:r>
        <w:rPr>
          <w:color w:val="800080"/>
          <w:lang w:val="en-GB"/>
        </w:rPr>
        <w:t>80</w:t>
      </w:r>
      <w:r>
        <w:rPr>
          <w:lang w:val="en-GB"/>
        </w:rPr>
        <w:t xml:space="preserve">) </w:t>
      </w:r>
      <w:r>
        <w:rPr>
          <w:color w:val="0000FF"/>
          <w:lang w:val="en-GB"/>
        </w:rPr>
        <w:t xml:space="preserve">of </w:t>
      </w:r>
      <w:r>
        <w:rPr>
          <w:lang w:val="en-GB"/>
        </w:rPr>
        <w:t>CHARACTER;</w:t>
      </w:r>
    </w:p>
    <w:p w:rsidR="008F595B" w:rsidRDefault="008F595B">
      <w:pPr>
        <w:pStyle w:val="Programm"/>
        <w:rPr>
          <w:lang w:val="en-GB"/>
        </w:rPr>
      </w:pPr>
    </w:p>
    <w:p w:rsidR="008F595B" w:rsidRPr="006A4E97" w:rsidRDefault="008F595B">
      <w:pPr>
        <w:pStyle w:val="Programm"/>
        <w:rPr>
          <w:lang w:val="fr-FR"/>
        </w:rPr>
      </w:pPr>
      <w:r w:rsidRPr="006A4E97">
        <w:rPr>
          <w:color w:val="0000FF"/>
          <w:lang w:val="fr-FR"/>
        </w:rPr>
        <w:t xml:space="preserve">type </w:t>
      </w:r>
      <w:r w:rsidRPr="006A4E97">
        <w:rPr>
          <w:lang w:val="fr-FR"/>
        </w:rPr>
        <w:t xml:space="preserve">LOCHKARTE_REF </w:t>
      </w:r>
      <w:r w:rsidRPr="006A4E97">
        <w:rPr>
          <w:color w:val="0000FF"/>
          <w:lang w:val="fr-FR"/>
        </w:rPr>
        <w:t xml:space="preserve">is access </w:t>
      </w:r>
      <w:r w:rsidRPr="006A4E97">
        <w:rPr>
          <w:lang w:val="fr-FR"/>
        </w:rPr>
        <w:t>LOCHKARTE_T</w:t>
      </w:r>
      <w:r w:rsidR="006A4E97" w:rsidRPr="006A4E97">
        <w:rPr>
          <w:lang w:val="fr-FR"/>
        </w:rPr>
        <w:t>A</w:t>
      </w:r>
      <w:r w:rsidRPr="006A4E97">
        <w:rPr>
          <w:lang w:val="fr-FR"/>
        </w:rPr>
        <w:t>;</w:t>
      </w:r>
    </w:p>
    <w:p w:rsidR="008F595B" w:rsidRPr="006A4E97" w:rsidRDefault="008F595B">
      <w:pPr>
        <w:pStyle w:val="Programm"/>
        <w:rPr>
          <w:lang w:val="fr-FR"/>
        </w:rPr>
      </w:pPr>
    </w:p>
    <w:p w:rsidR="008F595B" w:rsidRDefault="008F595B">
      <w:pPr>
        <w:pStyle w:val="Info"/>
        <w:framePr w:wrap="around"/>
      </w:pPr>
      <w:r>
        <w:t>Zugriffsobjekt</w:t>
      </w:r>
    </w:p>
    <w:p w:rsidR="008F595B" w:rsidRDefault="008F595B">
      <w:pPr>
        <w:pStyle w:val="Info"/>
        <w:framePr w:wrap="around"/>
      </w:pPr>
      <w:r>
        <w:t>[.all](Index)</w:t>
      </w:r>
    </w:p>
    <w:p w:rsidR="008F595B" w:rsidRDefault="008F595B">
      <w:pPr>
        <w:pStyle w:val="Programm"/>
      </w:pPr>
    </w:p>
    <w:p w:rsidR="008F595B" w:rsidRDefault="008F595B">
      <w:pPr>
        <w:pStyle w:val="Programm"/>
      </w:pPr>
      <w:r>
        <w:t xml:space="preserve">Lochkarten_Ptr : LOCHKARTE_REF := </w:t>
      </w:r>
      <w:r>
        <w:rPr>
          <w:color w:val="0000FF"/>
        </w:rPr>
        <w:t xml:space="preserve">new </w:t>
      </w:r>
      <w:r>
        <w:t>LOCHKARTE_T</w:t>
      </w:r>
      <w:r w:rsidR="006A4E97">
        <w:t>A</w:t>
      </w:r>
      <w:r>
        <w:t>;</w:t>
      </w:r>
    </w:p>
    <w:p w:rsidR="008F595B" w:rsidRDefault="008F595B">
      <w:pPr>
        <w:pStyle w:val="Programm"/>
      </w:pPr>
    </w:p>
    <w:p w:rsidR="008F595B" w:rsidRDefault="008F595B">
      <w:pPr>
        <w:pStyle w:val="Programm"/>
      </w:pPr>
    </w:p>
    <w:p w:rsidR="008F595B" w:rsidRDefault="001F19B6">
      <w:pPr>
        <w:pStyle w:val="Info"/>
        <w:framePr w:wrap="around"/>
      </w:pPr>
      <w:r>
        <w:rPr>
          <w:noProof/>
        </w:rPr>
        <w:drawing>
          <wp:inline distT="0" distB="0" distL="0" distR="0">
            <wp:extent cx="390525" cy="390525"/>
            <wp:effectExtent l="0" t="0" r="9525" b="9525"/>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r>
        <w:t>Zugriffsobjekt</w:t>
      </w:r>
    </w:p>
    <w:p w:rsidR="008F595B" w:rsidRDefault="008F595B">
      <w:pPr>
        <w:pStyle w:val="Info"/>
        <w:framePr w:wrap="around"/>
      </w:pPr>
      <w:r>
        <w:t xml:space="preserve"> [.</w:t>
      </w:r>
      <w:r>
        <w:rPr>
          <w:color w:val="0000FF"/>
        </w:rPr>
        <w:t>all</w:t>
      </w:r>
      <w:r>
        <w:t>].Komponente</w:t>
      </w:r>
    </w:p>
    <w:p w:rsidR="008F595B" w:rsidRDefault="008F595B">
      <w:pPr>
        <w:pStyle w:val="Programm"/>
      </w:pPr>
    </w:p>
    <w:p w:rsidR="008F595B" w:rsidRDefault="008F595B">
      <w:pPr>
        <w:pStyle w:val="Programm"/>
        <w:rPr>
          <w:color w:val="008000"/>
        </w:rPr>
      </w:pPr>
      <w:r>
        <w:t>Lochkarten_Ptr.</w:t>
      </w:r>
      <w:r w:rsidR="001D0DFC" w:rsidRPr="001D0DFC">
        <w:t>A</w:t>
      </w:r>
      <w:r w:rsidRPr="001D0DFC">
        <w:t>ll</w:t>
      </w:r>
      <w:r>
        <w:t xml:space="preserve"> (</w:t>
      </w:r>
      <w:r>
        <w:rPr>
          <w:color w:val="800080"/>
        </w:rPr>
        <w:t>3</w:t>
      </w:r>
      <w:r>
        <w:t xml:space="preserve">) := </w:t>
      </w:r>
      <w:r>
        <w:rPr>
          <w:color w:val="800080"/>
        </w:rPr>
        <w:t>'a'</w:t>
      </w:r>
      <w:r>
        <w:t>;</w:t>
      </w:r>
      <w:r>
        <w:tab/>
      </w:r>
      <w:r>
        <w:tab/>
      </w:r>
      <w:r>
        <w:rPr>
          <w:color w:val="008000"/>
        </w:rPr>
        <w:t>-- entspricht der Schreibweise</w:t>
      </w:r>
    </w:p>
    <w:p w:rsidR="008F595B" w:rsidRDefault="008F595B">
      <w:pPr>
        <w:pStyle w:val="Programm"/>
      </w:pPr>
      <w:r>
        <w:t>Lochkarten_Ptr(</w:t>
      </w:r>
      <w:r>
        <w:rPr>
          <w:color w:val="800080"/>
        </w:rPr>
        <w:t>3</w:t>
      </w:r>
      <w:r>
        <w:t xml:space="preserve">) := </w:t>
      </w:r>
      <w:r>
        <w:rPr>
          <w:color w:val="800080"/>
        </w:rPr>
        <w:t>'a'</w:t>
      </w:r>
      <w:r>
        <w:t>;</w:t>
      </w:r>
    </w:p>
    <w:p w:rsidR="008F595B" w:rsidRDefault="008F595B">
      <w:pPr>
        <w:pStyle w:val="Programm"/>
      </w:pPr>
    </w:p>
    <w:p w:rsidR="008F595B" w:rsidRDefault="008F595B">
      <w:pPr>
        <w:pStyle w:val="Programm"/>
      </w:pPr>
    </w:p>
    <w:p w:rsidR="008F595B" w:rsidRDefault="008F595B">
      <w:pPr>
        <w:pStyle w:val="Programm"/>
        <w:rPr>
          <w:color w:val="0000FF"/>
          <w:lang w:val="en-GB"/>
        </w:rPr>
      </w:pPr>
      <w:r>
        <w:rPr>
          <w:color w:val="0000FF"/>
          <w:lang w:val="en-GB"/>
        </w:rPr>
        <w:t xml:space="preserve">type </w:t>
      </w:r>
      <w:r>
        <w:rPr>
          <w:lang w:val="en-GB"/>
        </w:rPr>
        <w:t>DATUM_T</w:t>
      </w:r>
      <w:r w:rsidR="006A4E97">
        <w:rPr>
          <w:lang w:val="en-GB"/>
        </w:rPr>
        <w:t>R</w:t>
      </w:r>
      <w:r>
        <w:rPr>
          <w:lang w:val="en-GB"/>
        </w:rPr>
        <w:t xml:space="preserve"> </w:t>
      </w:r>
      <w:r>
        <w:rPr>
          <w:color w:val="0000FF"/>
          <w:lang w:val="en-GB"/>
        </w:rPr>
        <w:t>is record</w:t>
      </w:r>
    </w:p>
    <w:p w:rsidR="008F595B" w:rsidRDefault="008F595B">
      <w:pPr>
        <w:pStyle w:val="Programm"/>
      </w:pPr>
      <w:r>
        <w:rPr>
          <w:color w:val="0000FF"/>
          <w:lang w:val="en-GB"/>
        </w:rPr>
        <w:t xml:space="preserve">   </w:t>
      </w:r>
      <w:r>
        <w:t>Tag</w:t>
      </w:r>
      <w:r>
        <w:tab/>
      </w:r>
      <w:r>
        <w:tab/>
        <w:t xml:space="preserve">: INTEGER </w:t>
      </w:r>
      <w:r>
        <w:rPr>
          <w:color w:val="0000FF"/>
        </w:rPr>
        <w:t xml:space="preserve">range </w:t>
      </w:r>
      <w:r>
        <w:rPr>
          <w:color w:val="800080"/>
        </w:rPr>
        <w:t xml:space="preserve">1 </w:t>
      </w:r>
      <w:r>
        <w:t xml:space="preserve">.. </w:t>
      </w:r>
      <w:r>
        <w:rPr>
          <w:color w:val="800080"/>
        </w:rPr>
        <w:t>31</w:t>
      </w:r>
      <w:r>
        <w:t>;</w:t>
      </w:r>
    </w:p>
    <w:p w:rsidR="008F595B" w:rsidRDefault="008F595B">
      <w:pPr>
        <w:pStyle w:val="Programm"/>
      </w:pPr>
      <w:r>
        <w:t xml:space="preserve">   Monat</w:t>
      </w:r>
      <w:r>
        <w:tab/>
        <w:t xml:space="preserve">: INTEGER </w:t>
      </w:r>
      <w:r>
        <w:rPr>
          <w:color w:val="0000FF"/>
        </w:rPr>
        <w:t xml:space="preserve">range </w:t>
      </w:r>
      <w:r>
        <w:rPr>
          <w:color w:val="800080"/>
        </w:rPr>
        <w:t xml:space="preserve">1 </w:t>
      </w:r>
      <w:r>
        <w:t xml:space="preserve">.. </w:t>
      </w:r>
      <w:r>
        <w:rPr>
          <w:color w:val="800080"/>
        </w:rPr>
        <w:t>12</w:t>
      </w:r>
      <w:r>
        <w:t>;</w:t>
      </w:r>
    </w:p>
    <w:p w:rsidR="008F595B" w:rsidRDefault="008F595B">
      <w:pPr>
        <w:pStyle w:val="Programm"/>
        <w:rPr>
          <w:lang w:val="en-GB"/>
        </w:rPr>
      </w:pPr>
      <w:r>
        <w:t xml:space="preserve">   Jahr</w:t>
      </w:r>
      <w:r>
        <w:tab/>
      </w:r>
      <w:r>
        <w:tab/>
        <w:t xml:space="preserve">: INTEGER </w:t>
      </w:r>
      <w:r>
        <w:rPr>
          <w:color w:val="0000FF"/>
        </w:rPr>
        <w:t xml:space="preserve">range </w:t>
      </w:r>
      <w:r>
        <w:rPr>
          <w:color w:val="800080"/>
        </w:rPr>
        <w:t xml:space="preserve">1900 </w:t>
      </w:r>
      <w:r>
        <w:t xml:space="preserve">.. </w:t>
      </w:r>
      <w:r>
        <w:rPr>
          <w:color w:val="800080"/>
          <w:lang w:val="en-GB"/>
        </w:rPr>
        <w:t>2100</w:t>
      </w:r>
      <w:r>
        <w:rPr>
          <w:lang w:val="en-GB"/>
        </w:rPr>
        <w:t>;</w:t>
      </w:r>
    </w:p>
    <w:p w:rsidR="008F595B" w:rsidRDefault="008F595B">
      <w:pPr>
        <w:pStyle w:val="Programm"/>
        <w:rPr>
          <w:lang w:val="en-GB"/>
        </w:rPr>
      </w:pPr>
      <w:r>
        <w:rPr>
          <w:color w:val="0000FF"/>
          <w:lang w:val="en-GB"/>
        </w:rPr>
        <w:t>end record</w:t>
      </w:r>
      <w:r>
        <w:rPr>
          <w:lang w:val="en-GB"/>
        </w:rPr>
        <w:t>;</w:t>
      </w:r>
    </w:p>
    <w:p w:rsidR="008F595B" w:rsidRDefault="008F595B">
      <w:pPr>
        <w:pStyle w:val="Programm"/>
        <w:rPr>
          <w:lang w:val="en-GB"/>
        </w:rPr>
      </w:pPr>
    </w:p>
    <w:p w:rsidR="008F595B" w:rsidRDefault="008F595B">
      <w:pPr>
        <w:pStyle w:val="Programm"/>
      </w:pPr>
      <w:r>
        <w:rPr>
          <w:color w:val="0000FF"/>
        </w:rPr>
        <w:t xml:space="preserve">type </w:t>
      </w:r>
      <w:r>
        <w:t xml:space="preserve">DATUM_REF </w:t>
      </w:r>
      <w:r>
        <w:rPr>
          <w:color w:val="0000FF"/>
        </w:rPr>
        <w:t xml:space="preserve">is access </w:t>
      </w:r>
      <w:r>
        <w:t>DATUM_T</w:t>
      </w:r>
      <w:r w:rsidR="006A4E97">
        <w:t>R</w:t>
      </w:r>
      <w:r>
        <w:t>;</w:t>
      </w:r>
    </w:p>
    <w:p w:rsidR="008F595B" w:rsidRDefault="008F595B">
      <w:pPr>
        <w:pStyle w:val="Programm"/>
      </w:pPr>
    </w:p>
    <w:p w:rsidR="008F595B" w:rsidRDefault="008F595B">
      <w:pPr>
        <w:pStyle w:val="Programm"/>
      </w:pPr>
      <w:r>
        <w:t>Datum_Ptr : DATUM_REF;</w:t>
      </w:r>
    </w:p>
    <w:p w:rsidR="008F595B" w:rsidRDefault="008F595B">
      <w:pPr>
        <w:pStyle w:val="Programm"/>
      </w:pPr>
    </w:p>
    <w:p w:rsidR="008F595B" w:rsidRDefault="001F19B6">
      <w:pPr>
        <w:pStyle w:val="Info"/>
        <w:framePr w:wrap="around"/>
      </w:pPr>
      <w:r>
        <w:rPr>
          <w:noProof/>
        </w:rPr>
        <w:drawing>
          <wp:inline distT="0" distB="0" distL="0" distR="0">
            <wp:extent cx="390525" cy="390525"/>
            <wp:effectExtent l="0" t="0" r="9525" b="9525"/>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Programm"/>
        <w:rPr>
          <w:color w:val="008000"/>
        </w:rPr>
      </w:pPr>
      <w:r>
        <w:t>Datum_Ptr.</w:t>
      </w:r>
      <w:r w:rsidR="001D0DFC" w:rsidRPr="001D0DFC">
        <w:t>A</w:t>
      </w:r>
      <w:r w:rsidRPr="001D0DFC">
        <w:t>ll</w:t>
      </w:r>
      <w:r>
        <w:t xml:space="preserve">.Monat := </w:t>
      </w:r>
      <w:r>
        <w:rPr>
          <w:color w:val="800080"/>
        </w:rPr>
        <w:t>6</w:t>
      </w:r>
      <w:r>
        <w:t>;</w:t>
      </w:r>
      <w:r>
        <w:tab/>
      </w:r>
      <w:r>
        <w:tab/>
      </w:r>
      <w:r>
        <w:rPr>
          <w:color w:val="008000"/>
        </w:rPr>
        <w:t>-- entspricht der Schreibweise</w:t>
      </w:r>
    </w:p>
    <w:p w:rsidR="008F595B" w:rsidRDefault="008F595B">
      <w:pPr>
        <w:pStyle w:val="Programm"/>
      </w:pPr>
      <w:r>
        <w:t xml:space="preserve">Datum_Ptr.Monat     := </w:t>
      </w:r>
      <w:r>
        <w:rPr>
          <w:color w:val="800080"/>
        </w:rPr>
        <w:t>6</w:t>
      </w:r>
      <w:r>
        <w:t>;</w:t>
      </w:r>
    </w:p>
    <w:p w:rsidR="008F595B" w:rsidRDefault="008F595B"/>
    <w:p w:rsidR="008F595B" w:rsidRDefault="008F595B">
      <w:pPr>
        <w:pStyle w:val="Info"/>
        <w:framePr w:wrap="around"/>
      </w:pPr>
      <w:r>
        <w:t>Implizite Deref</w:t>
      </w:r>
      <w:r>
        <w:t>e</w:t>
      </w:r>
      <w:r>
        <w:t>ren</w:t>
      </w:r>
      <w:r>
        <w:softHyphen/>
        <w:t>zierung</w:t>
      </w:r>
      <w:r>
        <w:rPr>
          <w:i w:val="0"/>
          <w:color w:val="auto"/>
          <w:sz w:val="24"/>
        </w:rPr>
        <w:fldChar w:fldCharType="begin"/>
      </w:r>
      <w:r>
        <w:rPr>
          <w:i w:val="0"/>
          <w:color w:val="auto"/>
          <w:sz w:val="24"/>
        </w:rPr>
        <w:instrText>XE "Dereferenzi</w:instrText>
      </w:r>
      <w:r>
        <w:rPr>
          <w:i w:val="0"/>
          <w:color w:val="auto"/>
          <w:sz w:val="24"/>
        </w:rPr>
        <w:instrText>e</w:instrText>
      </w:r>
      <w:r>
        <w:rPr>
          <w:i w:val="0"/>
          <w:color w:val="auto"/>
          <w:sz w:val="24"/>
        </w:rPr>
        <w:instrText>rung"</w:instrText>
      </w:r>
      <w:r>
        <w:rPr>
          <w:i w:val="0"/>
          <w:color w:val="auto"/>
          <w:sz w:val="24"/>
        </w:rPr>
        <w:fldChar w:fldCharType="end"/>
      </w:r>
    </w:p>
    <w:p w:rsidR="008F595B" w:rsidRDefault="008F595B">
      <w:r>
        <w:t>Bei Zugriffen auf Komponenten oder Bereiche von zusammengesetzten D</w:t>
      </w:r>
      <w:r>
        <w:t>a</w:t>
      </w:r>
      <w:r>
        <w:t xml:space="preserve">tentypen kann der Suffix </w:t>
      </w:r>
      <w:r>
        <w:rPr>
          <w:rStyle w:val="Programminline"/>
        </w:rPr>
        <w:t>.all</w:t>
      </w:r>
      <w:r>
        <w:rPr>
          <w:rStyle w:val="Programminline"/>
          <w:rFonts w:ascii="Times New Roman" w:hAnsi="Times New Roman"/>
          <w:b w:val="0"/>
          <w:sz w:val="24"/>
        </w:rPr>
        <w:fldChar w:fldCharType="begin"/>
      </w:r>
      <w:r>
        <w:rPr>
          <w:rStyle w:val="Programminline"/>
          <w:rFonts w:ascii="Times New Roman" w:hAnsi="Times New Roman"/>
          <w:b w:val="0"/>
          <w:sz w:val="24"/>
        </w:rPr>
        <w:instrText>XE ".all"</w:instrText>
      </w:r>
      <w:r>
        <w:rPr>
          <w:rStyle w:val="Programminline"/>
          <w:rFonts w:ascii="Times New Roman" w:hAnsi="Times New Roman"/>
          <w:b w:val="0"/>
          <w:sz w:val="24"/>
        </w:rPr>
        <w:fldChar w:fldCharType="end"/>
      </w:r>
      <w:r>
        <w:t xml:space="preserve"> weggelassen werden, da aus dem Kontext zu erkennen ist, dass hier nicht der Wert des Zeigers, son</w:t>
      </w:r>
      <w:r>
        <w:softHyphen/>
        <w:t>dern der des Zielo</w:t>
      </w:r>
      <w:r>
        <w:t>b</w:t>
      </w:r>
      <w:r>
        <w:t>jekts gemeint ist.</w:t>
      </w:r>
    </w:p>
    <w:p w:rsidR="008F595B" w:rsidRDefault="008F595B"/>
    <w:p w:rsidR="008F595B" w:rsidRDefault="008F595B">
      <w:r>
        <w:t>Entsprechend sind für Zeigervariablen die Reihungsattribute definiert:</w:t>
      </w:r>
    </w:p>
    <w:p w:rsidR="008F595B" w:rsidRDefault="008F595B"/>
    <w:p w:rsidR="008F595B" w:rsidRDefault="00550F85">
      <w:pPr>
        <w:pStyle w:val="Programm"/>
        <w:rPr>
          <w:color w:val="008000"/>
        </w:rPr>
      </w:pPr>
      <w:r>
        <w:t>Lochkarten_Ptr.</w:t>
      </w:r>
      <w:r w:rsidR="001D0DFC" w:rsidRPr="001D0DFC">
        <w:t>A</w:t>
      </w:r>
      <w:r w:rsidR="008F595B" w:rsidRPr="001D0DFC">
        <w:t>ll</w:t>
      </w:r>
      <w:r w:rsidR="008F595B">
        <w:t xml:space="preserve">'Length = </w:t>
      </w:r>
      <w:r w:rsidR="008F595B">
        <w:rPr>
          <w:color w:val="800080"/>
        </w:rPr>
        <w:t>80</w:t>
      </w:r>
      <w:r w:rsidR="008F595B">
        <w:tab/>
      </w:r>
      <w:r w:rsidR="008F595B">
        <w:rPr>
          <w:color w:val="008000"/>
        </w:rPr>
        <w:t>-- entspricht der Schreibweise</w:t>
      </w:r>
    </w:p>
    <w:p w:rsidR="008F595B" w:rsidRDefault="008F595B">
      <w:pPr>
        <w:pStyle w:val="Programm"/>
      </w:pPr>
      <w:r>
        <w:t xml:space="preserve">Lochkarten_Ptr'Length     = </w:t>
      </w:r>
      <w:r>
        <w:rPr>
          <w:color w:val="800080"/>
        </w:rPr>
        <w:t>80</w:t>
      </w:r>
    </w:p>
    <w:p w:rsidR="008F595B" w:rsidRDefault="008F595B"/>
    <w:p w:rsidR="008F595B" w:rsidRDefault="001F19B6">
      <w:pPr>
        <w:pStyle w:val="Info"/>
        <w:framePr w:wrap="around"/>
      </w:pPr>
      <w:r>
        <w:rPr>
          <w:noProof/>
        </w:rPr>
        <w:drawing>
          <wp:inline distT="0" distB="0" distL="0" distR="0">
            <wp:extent cx="390525" cy="390525"/>
            <wp:effectExtent l="0" t="0" r="9525" b="9525"/>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Werden zusammengesetzte Datentypen im Ganzen angesprochen, ist der Suffix </w:t>
      </w:r>
      <w:r>
        <w:rPr>
          <w:rStyle w:val="Programminline"/>
        </w:rPr>
        <w:t>.all</w:t>
      </w:r>
      <w:r>
        <w:t xml:space="preserve"> jedoch immer anzugeben.</w:t>
      </w:r>
    </w:p>
    <w:p w:rsidR="008F595B" w:rsidRDefault="008F595B"/>
    <w:p w:rsidR="008F595B" w:rsidRDefault="008F595B">
      <w:pPr>
        <w:pStyle w:val="Programm"/>
      </w:pPr>
      <w:r>
        <w:t>Start</w:t>
      </w:r>
      <w:r w:rsidR="006A4E97">
        <w:t>_Ptr</w:t>
      </w:r>
      <w:r>
        <w:t xml:space="preserve"> : DATUM_REF := </w:t>
      </w:r>
      <w:r>
        <w:rPr>
          <w:color w:val="0000FF"/>
        </w:rPr>
        <w:t xml:space="preserve">new </w:t>
      </w:r>
      <w:r>
        <w:t>DATUM_T</w:t>
      </w:r>
      <w:r w:rsidR="006A4E97">
        <w:t>R</w:t>
      </w:r>
      <w:r>
        <w:t>;</w:t>
      </w:r>
    </w:p>
    <w:p w:rsidR="008F595B" w:rsidRDefault="008F595B">
      <w:pPr>
        <w:pStyle w:val="Programm"/>
      </w:pPr>
    </w:p>
    <w:p w:rsidR="008F595B" w:rsidRDefault="008F595B">
      <w:pPr>
        <w:pStyle w:val="Programm"/>
        <w:rPr>
          <w:color w:val="008000"/>
        </w:rPr>
      </w:pPr>
      <w:r>
        <w:t>Start</w:t>
      </w:r>
      <w:r w:rsidR="006A4E97">
        <w:t>_Ptr</w:t>
      </w:r>
      <w:r>
        <w:t xml:space="preserve"> := Datum_Ptr;</w:t>
      </w:r>
      <w:r>
        <w:tab/>
      </w:r>
      <w:r>
        <w:tab/>
      </w:r>
      <w:r>
        <w:tab/>
      </w:r>
      <w:r>
        <w:tab/>
      </w:r>
      <w:r>
        <w:rPr>
          <w:color w:val="008000"/>
        </w:rPr>
        <w:t>-- Zuweisung an ein Zugriffsobjekt</w:t>
      </w:r>
    </w:p>
    <w:p w:rsidR="008F595B" w:rsidRDefault="008F595B">
      <w:pPr>
        <w:pStyle w:val="Programm"/>
        <w:rPr>
          <w:color w:val="008000"/>
        </w:rPr>
      </w:pPr>
    </w:p>
    <w:p w:rsidR="008F595B" w:rsidRDefault="008F595B">
      <w:pPr>
        <w:pStyle w:val="Programm"/>
        <w:rPr>
          <w:color w:val="008000"/>
        </w:rPr>
      </w:pPr>
      <w:r>
        <w:t>Start</w:t>
      </w:r>
      <w:r w:rsidR="006A4E97">
        <w:t>_Ptr</w:t>
      </w:r>
      <w:r>
        <w:t>.</w:t>
      </w:r>
      <w:r w:rsidR="001D0DFC" w:rsidRPr="001D0DFC">
        <w:t>A</w:t>
      </w:r>
      <w:r w:rsidRPr="001D0DFC">
        <w:t>ll</w:t>
      </w:r>
      <w:r>
        <w:t xml:space="preserve"> := Datum_Ptr.</w:t>
      </w:r>
      <w:r w:rsidR="001D0DFC" w:rsidRPr="001D0DFC">
        <w:t>A</w:t>
      </w:r>
      <w:r w:rsidRPr="001D0DFC">
        <w:t>l</w:t>
      </w:r>
      <w:r w:rsidR="00C8128C" w:rsidRPr="001D0DFC">
        <w:t>l</w:t>
      </w:r>
      <w:r>
        <w:t>;</w:t>
      </w:r>
      <w:r>
        <w:tab/>
      </w:r>
      <w:r>
        <w:rPr>
          <w:color w:val="008000"/>
        </w:rPr>
        <w:t>-- Zuweisung an ein Zielobjekt</w:t>
      </w:r>
    </w:p>
    <w:p w:rsidR="008F595B" w:rsidRDefault="008F595B">
      <w:pPr>
        <w:pStyle w:val="Programm"/>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6A4E97">
        <w:rPr>
          <w:color w:val="008000"/>
        </w:rPr>
        <w:tab/>
      </w:r>
      <w:r>
        <w:rPr>
          <w:color w:val="008000"/>
        </w:rPr>
        <w:t>-- vom Typ DATUM</w:t>
      </w:r>
    </w:p>
    <w:p w:rsidR="008F595B" w:rsidRDefault="008F595B"/>
    <w:p w:rsidR="008F595B" w:rsidRDefault="001F19B6">
      <w:pPr>
        <w:pStyle w:val="Info"/>
        <w:framePr w:wrap="around"/>
      </w:pPr>
      <w:r>
        <w:rPr>
          <w:noProof/>
        </w:rPr>
        <w:lastRenderedPageBreak/>
        <w:drawing>
          <wp:inline distT="0" distB="0" distL="0" distR="0">
            <wp:extent cx="514350" cy="390525"/>
            <wp:effectExtent l="0" t="0" r="0" b="9525"/>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Ist ein Zugriffsobjekt als konstant definiert, kann der Zugriffswert nicht ve</w:t>
      </w:r>
      <w:r>
        <w:t>r</w:t>
      </w:r>
      <w:r>
        <w:t>än</w:t>
      </w:r>
      <w:r>
        <w:softHyphen/>
        <w:t>dert werden und zeigt immer auf das gleiche Zielobjekt. Den</w:t>
      </w:r>
      <w:r>
        <w:softHyphen/>
        <w:t>noch kann der Wert des Zielobjekts verändert werden.</w:t>
      </w:r>
    </w:p>
    <w:p w:rsidR="008F595B" w:rsidRDefault="008F595B"/>
    <w:p w:rsidR="008F595B" w:rsidRDefault="001F19B6">
      <w:pPr>
        <w:pStyle w:val="Info"/>
        <w:framePr w:wrap="around"/>
      </w:pPr>
      <w:r>
        <w:rPr>
          <w:noProof/>
        </w:rPr>
        <w:drawing>
          <wp:inline distT="0" distB="0" distL="0" distR="0">
            <wp:extent cx="1076325" cy="1266825"/>
            <wp:effectExtent l="0" t="0" r="0" b="9525"/>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76325" cy="1266825"/>
                    </a:xfrm>
                    <a:prstGeom prst="rect">
                      <a:avLst/>
                    </a:prstGeom>
                    <a:noFill/>
                    <a:ln>
                      <a:noFill/>
                    </a:ln>
                  </pic:spPr>
                </pic:pic>
              </a:graphicData>
            </a:graphic>
          </wp:inline>
        </w:drawing>
      </w:r>
    </w:p>
    <w:p w:rsidR="008F595B" w:rsidRDefault="006A4E97">
      <w:pPr>
        <w:pStyle w:val="Programm"/>
      </w:pPr>
      <w:r>
        <w:t>Unbeugsamer_Ptr</w:t>
      </w:r>
      <w:r w:rsidR="008F595B">
        <w:tab/>
        <w:t xml:space="preserve">: </w:t>
      </w:r>
      <w:r w:rsidR="008F595B">
        <w:rPr>
          <w:color w:val="0000FF"/>
        </w:rPr>
        <w:t xml:space="preserve">constant </w:t>
      </w:r>
      <w:r w:rsidR="008F595B">
        <w:t xml:space="preserve">DATUM_REF := </w:t>
      </w:r>
      <w:r w:rsidR="008F595B">
        <w:rPr>
          <w:color w:val="0000FF"/>
        </w:rPr>
        <w:t xml:space="preserve">new </w:t>
      </w:r>
      <w:r w:rsidR="008F595B">
        <w:t>DATUM_T</w:t>
      </w:r>
      <w:r>
        <w:t>R</w:t>
      </w:r>
      <w:r w:rsidR="008F595B">
        <w:t>'(</w:t>
      </w:r>
      <w:r w:rsidR="008F595B">
        <w:rPr>
          <w:color w:val="800080"/>
        </w:rPr>
        <w:t>17</w:t>
      </w:r>
      <w:r w:rsidR="008F595B">
        <w:t xml:space="preserve">, </w:t>
      </w:r>
      <w:r w:rsidR="008F595B">
        <w:rPr>
          <w:color w:val="800080"/>
        </w:rPr>
        <w:t>1</w:t>
      </w:r>
      <w:r w:rsidR="008F595B">
        <w:t xml:space="preserve">, </w:t>
      </w:r>
      <w:r w:rsidR="008F595B">
        <w:rPr>
          <w:color w:val="800080"/>
        </w:rPr>
        <w:t>1994</w:t>
      </w:r>
      <w:r w:rsidR="008F595B">
        <w:t>);</w:t>
      </w:r>
    </w:p>
    <w:p w:rsidR="008F595B" w:rsidRDefault="008F595B">
      <w:pPr>
        <w:pStyle w:val="Programm"/>
      </w:pPr>
    </w:p>
    <w:p w:rsidR="008F595B" w:rsidRDefault="008F595B">
      <w:pPr>
        <w:pStyle w:val="Programm"/>
        <w:rPr>
          <w:color w:val="008000"/>
        </w:rPr>
      </w:pPr>
      <w:r>
        <w:rPr>
          <w:color w:val="008000"/>
        </w:rPr>
        <w:t>-- Zuweisung eines neuen Wertes an die dynamische Variable:</w:t>
      </w:r>
    </w:p>
    <w:p w:rsidR="008F595B" w:rsidRDefault="006A4E97">
      <w:pPr>
        <w:pStyle w:val="Programm"/>
      </w:pPr>
      <w:r>
        <w:t>Unbeugsamer_Ptr</w:t>
      </w:r>
      <w:r w:rsidR="008F595B">
        <w:t>.</w:t>
      </w:r>
      <w:r w:rsidR="001D0DFC" w:rsidRPr="001D0DFC">
        <w:t>A</w:t>
      </w:r>
      <w:r w:rsidR="008F595B" w:rsidRPr="001D0DFC">
        <w:t>ll</w:t>
      </w:r>
      <w:r w:rsidR="008F595B">
        <w:t xml:space="preserve"> := (</w:t>
      </w:r>
      <w:r w:rsidR="008F595B">
        <w:rPr>
          <w:color w:val="800080"/>
        </w:rPr>
        <w:t>2</w:t>
      </w:r>
      <w:r w:rsidR="008F595B">
        <w:t>,</w:t>
      </w:r>
      <w:r w:rsidR="008F595B">
        <w:rPr>
          <w:color w:val="800080"/>
        </w:rPr>
        <w:t>4</w:t>
      </w:r>
      <w:r w:rsidR="008F595B">
        <w:t>,</w:t>
      </w:r>
      <w:r w:rsidR="008F595B">
        <w:rPr>
          <w:color w:val="800080"/>
        </w:rPr>
        <w:t>1996</w:t>
      </w:r>
      <w:r w:rsidR="008F595B">
        <w:t>);</w:t>
      </w:r>
    </w:p>
    <w:p w:rsidR="008F595B" w:rsidRDefault="008F595B">
      <w:pPr>
        <w:pStyle w:val="Programm"/>
      </w:pPr>
    </w:p>
    <w:p w:rsidR="008F595B" w:rsidRDefault="008F595B">
      <w:pPr>
        <w:pStyle w:val="Programm"/>
        <w:rPr>
          <w:color w:val="008000"/>
        </w:rPr>
      </w:pPr>
      <w:r>
        <w:rPr>
          <w:color w:val="008000"/>
        </w:rPr>
        <w:t xml:space="preserve">-- </w:t>
      </w:r>
      <w:r w:rsidRPr="002B148E">
        <w:rPr>
          <w:color w:val="FF0000"/>
        </w:rPr>
        <w:t>unzulaessiger</w:t>
      </w:r>
      <w:r>
        <w:rPr>
          <w:color w:val="008000"/>
        </w:rPr>
        <w:t xml:space="preserve"> Versuch, den konstanten Verweis zu aendern:</w:t>
      </w:r>
    </w:p>
    <w:p w:rsidR="008F595B" w:rsidRDefault="006A4E97">
      <w:pPr>
        <w:pStyle w:val="Programm"/>
      </w:pPr>
      <w:r>
        <w:t>Unbeugsamer_Ptr</w:t>
      </w:r>
      <w:r w:rsidR="008F595B">
        <w:t>:= Start</w:t>
      </w:r>
      <w:r>
        <w:t>_Ptr</w:t>
      </w:r>
      <w:r w:rsidR="008F595B">
        <w:t>;</w:t>
      </w:r>
    </w:p>
    <w:p w:rsidR="008F595B" w:rsidRDefault="008F595B"/>
    <w:p w:rsidR="008F595B" w:rsidRDefault="008F595B"/>
    <w:p w:rsidR="008F595B" w:rsidRDefault="008F595B">
      <w:pPr>
        <w:pStyle w:val="berschrift3"/>
      </w:pPr>
      <w:bookmarkStart w:id="21" w:name="_Toc168817270"/>
      <w:bookmarkStart w:id="22" w:name="_Toc168889943"/>
      <w:bookmarkStart w:id="23" w:name="_Toc233701985"/>
      <w:bookmarkStart w:id="24" w:name="_Toc528068703"/>
      <w:r>
        <w:t>Zeiger auf unbeschränkte Reihungen oder Ve</w:t>
      </w:r>
      <w:r>
        <w:t>r</w:t>
      </w:r>
      <w:r>
        <w:t>bunde</w:t>
      </w:r>
      <w:bookmarkEnd w:id="21"/>
      <w:bookmarkEnd w:id="22"/>
      <w:bookmarkEnd w:id="23"/>
      <w:bookmarkEnd w:id="24"/>
    </w:p>
    <w:p w:rsidR="008F595B" w:rsidRDefault="008F595B">
      <w:pPr>
        <w:pStyle w:val="Info"/>
        <w:framePr w:wrap="around"/>
      </w:pPr>
      <w:r>
        <w:t>Zeiger auf unb</w:t>
      </w:r>
      <w:r>
        <w:t>e</w:t>
      </w:r>
      <w:r>
        <w:t>schränkte Reihu</w:t>
      </w:r>
      <w:r>
        <w:t>n</w:t>
      </w:r>
      <w:r>
        <w:t>gen</w:t>
      </w:r>
      <w:r>
        <w:rPr>
          <w:i w:val="0"/>
          <w:color w:val="auto"/>
          <w:sz w:val="24"/>
        </w:rPr>
        <w:fldChar w:fldCharType="begin"/>
      </w:r>
      <w:r>
        <w:rPr>
          <w:i w:val="0"/>
          <w:color w:val="auto"/>
          <w:sz w:val="24"/>
        </w:rPr>
        <w:instrText>XE "Zeiger auf unbeschrän</w:instrText>
      </w:r>
      <w:r>
        <w:rPr>
          <w:i w:val="0"/>
          <w:color w:val="auto"/>
          <w:sz w:val="24"/>
        </w:rPr>
        <w:instrText>k</w:instrText>
      </w:r>
      <w:r>
        <w:rPr>
          <w:i w:val="0"/>
          <w:color w:val="auto"/>
          <w:sz w:val="24"/>
        </w:rPr>
        <w:instrText>te Reihungen"</w:instrText>
      </w:r>
      <w:r>
        <w:rPr>
          <w:i w:val="0"/>
          <w:color w:val="auto"/>
          <w:sz w:val="24"/>
        </w:rPr>
        <w:fldChar w:fldCharType="end"/>
      </w:r>
    </w:p>
    <w:p w:rsidR="008F595B" w:rsidRDefault="008F595B">
      <w:r>
        <w:t>Zeiger können auch auf unbeschränkte Typ</w:t>
      </w:r>
      <w:r>
        <w:fldChar w:fldCharType="begin"/>
      </w:r>
      <w:r>
        <w:instrText>XE "unbeschränkter Typ"</w:instrText>
      </w:r>
      <w:r>
        <w:fldChar w:fldCharType="end"/>
      </w:r>
      <w:r>
        <w:t>en verweisen.</w:t>
      </w:r>
    </w:p>
    <w:p w:rsidR="008F595B" w:rsidRDefault="008F595B"/>
    <w:p w:rsidR="008F595B" w:rsidRDefault="008F595B">
      <w:pPr>
        <w:pStyle w:val="Programm"/>
        <w:rPr>
          <w:color w:val="008000"/>
          <w:lang w:val="en-GB"/>
        </w:rPr>
      </w:pPr>
      <w:r>
        <w:rPr>
          <w:color w:val="0000FF"/>
          <w:lang w:val="en-GB"/>
        </w:rPr>
        <w:t xml:space="preserve">type </w:t>
      </w:r>
      <w:r>
        <w:rPr>
          <w:lang w:val="en-GB"/>
        </w:rPr>
        <w:t xml:space="preserve">STRING_REF </w:t>
      </w:r>
      <w:r>
        <w:rPr>
          <w:color w:val="0000FF"/>
          <w:lang w:val="en-GB"/>
        </w:rPr>
        <w:t xml:space="preserve">is access </w:t>
      </w:r>
      <w:r>
        <w:rPr>
          <w:lang w:val="en-GB"/>
        </w:rPr>
        <w:t>STRING;</w:t>
      </w:r>
      <w:r>
        <w:rPr>
          <w:lang w:val="en-GB"/>
        </w:rPr>
        <w:tab/>
      </w:r>
      <w:r>
        <w:rPr>
          <w:lang w:val="en-GB"/>
        </w:rPr>
        <w:tab/>
      </w:r>
      <w:r>
        <w:rPr>
          <w:lang w:val="en-GB"/>
        </w:rPr>
        <w:tab/>
      </w:r>
      <w:r>
        <w:rPr>
          <w:lang w:val="en-GB"/>
        </w:rPr>
        <w:tab/>
      </w:r>
      <w:r>
        <w:rPr>
          <w:lang w:val="en-GB"/>
        </w:rPr>
        <w:tab/>
      </w:r>
      <w:r>
        <w:rPr>
          <w:lang w:val="en-GB"/>
        </w:rPr>
        <w:tab/>
      </w:r>
      <w:r>
        <w:rPr>
          <w:color w:val="008000"/>
          <w:lang w:val="en-GB"/>
        </w:rPr>
        <w:t>-- (1)</w:t>
      </w:r>
    </w:p>
    <w:p w:rsidR="008F595B" w:rsidRDefault="008F595B">
      <w:pPr>
        <w:pStyle w:val="Programm"/>
        <w:rPr>
          <w:color w:val="008000"/>
          <w:lang w:val="en-GB"/>
        </w:rPr>
      </w:pPr>
    </w:p>
    <w:p w:rsidR="008F595B" w:rsidRDefault="008F595B">
      <w:pPr>
        <w:pStyle w:val="Programm"/>
        <w:rPr>
          <w:color w:val="008000"/>
          <w:lang w:val="en-GB"/>
        </w:rPr>
      </w:pPr>
      <w:r>
        <w:rPr>
          <w:color w:val="0000FF"/>
          <w:lang w:val="en-GB"/>
        </w:rPr>
        <w:t xml:space="preserve">type </w:t>
      </w:r>
      <w:r>
        <w:rPr>
          <w:lang w:val="en-GB"/>
        </w:rPr>
        <w:t xml:space="preserve">STRING_20_REF </w:t>
      </w:r>
      <w:r>
        <w:rPr>
          <w:color w:val="0000FF"/>
          <w:lang w:val="en-GB"/>
        </w:rPr>
        <w:t xml:space="preserve">is access </w:t>
      </w:r>
      <w:r>
        <w:rPr>
          <w:lang w:val="en-GB"/>
        </w:rPr>
        <w:t>STRING(</w:t>
      </w:r>
      <w:r>
        <w:rPr>
          <w:color w:val="800080"/>
          <w:lang w:val="en-GB"/>
        </w:rPr>
        <w:t xml:space="preserve">1 </w:t>
      </w:r>
      <w:r>
        <w:rPr>
          <w:lang w:val="en-GB"/>
        </w:rPr>
        <w:t xml:space="preserve">.. </w:t>
      </w:r>
      <w:r>
        <w:rPr>
          <w:color w:val="800080"/>
          <w:lang w:val="en-GB"/>
        </w:rPr>
        <w:t>20</w:t>
      </w:r>
      <w:r>
        <w:rPr>
          <w:lang w:val="en-GB"/>
        </w:rPr>
        <w:t>);</w:t>
      </w:r>
      <w:r>
        <w:rPr>
          <w:lang w:val="en-GB"/>
        </w:rPr>
        <w:tab/>
      </w:r>
      <w:r>
        <w:rPr>
          <w:color w:val="008000"/>
          <w:lang w:val="en-GB"/>
        </w:rPr>
        <w:t>-- (2)</w:t>
      </w:r>
    </w:p>
    <w:p w:rsidR="008F595B" w:rsidRDefault="008F595B">
      <w:pPr>
        <w:rPr>
          <w:lang w:val="en-GB"/>
        </w:rPr>
      </w:pPr>
    </w:p>
    <w:p w:rsidR="008F595B" w:rsidRDefault="008F595B">
      <w:r>
        <w:t xml:space="preserve">Mit diesen Definitionen werden </w:t>
      </w:r>
      <w:r>
        <w:rPr>
          <w:spacing w:val="60"/>
        </w:rPr>
        <w:t>zwei</w:t>
      </w:r>
      <w:r>
        <w:t xml:space="preserve"> Kollektionen angelegt, die prinzi</w:t>
      </w:r>
      <w:r>
        <w:softHyphen/>
        <w:t xml:space="preserve">piell Objekte des Datentyps </w:t>
      </w:r>
      <w:r>
        <w:rPr>
          <w:rStyle w:val="Programminline"/>
        </w:rPr>
        <w:t>STRING</w:t>
      </w:r>
      <w:r>
        <w:rPr>
          <w:b/>
        </w:rPr>
        <w:t xml:space="preserve"> </w:t>
      </w:r>
      <w:r>
        <w:t>aufnehmen können.</w:t>
      </w:r>
    </w:p>
    <w:p w:rsidR="008F595B" w:rsidRDefault="008F595B"/>
    <w:p w:rsidR="008F595B" w:rsidRDefault="008F595B">
      <w:r>
        <w:t>Die Kollektion (1) dient zur Speicherung beliebig langer Zeichenketten,</w:t>
      </w:r>
      <w:r>
        <w:br/>
        <w:t>Kollektion (2) nur zur Speicherung von Zeichenketten mit der ange</w:t>
      </w:r>
      <w:r>
        <w:softHyphen/>
        <w:t>gebe</w:t>
      </w:r>
      <w:r>
        <w:softHyphen/>
        <w:t>nen Indexeinschränkung.</w:t>
      </w:r>
    </w:p>
    <w:p w:rsidR="008F595B" w:rsidRDefault="008F595B"/>
    <w:p w:rsidR="008F595B" w:rsidRDefault="008F595B">
      <w:pPr>
        <w:pStyle w:val="Programm"/>
        <w:rPr>
          <w:lang w:val="en-GB"/>
        </w:rPr>
      </w:pPr>
      <w:r>
        <w:rPr>
          <w:lang w:val="en-GB"/>
        </w:rPr>
        <w:t>Z1</w:t>
      </w:r>
      <w:r w:rsidR="006A4E97">
        <w:rPr>
          <w:lang w:val="en-GB"/>
        </w:rPr>
        <w:t>_Ptr</w:t>
      </w:r>
      <w:r>
        <w:rPr>
          <w:lang w:val="en-GB"/>
        </w:rPr>
        <w:tab/>
        <w:t>: STRING_REF;</w:t>
      </w:r>
    </w:p>
    <w:p w:rsidR="008F595B" w:rsidRDefault="008F595B">
      <w:pPr>
        <w:pStyle w:val="Programm"/>
        <w:rPr>
          <w:lang w:val="en-GB"/>
        </w:rPr>
      </w:pPr>
      <w:r>
        <w:rPr>
          <w:lang w:val="en-GB"/>
        </w:rPr>
        <w:t>Z2</w:t>
      </w:r>
      <w:r w:rsidR="006A4E97">
        <w:rPr>
          <w:lang w:val="en-GB"/>
        </w:rPr>
        <w:t>_Ptr</w:t>
      </w:r>
      <w:r>
        <w:rPr>
          <w:lang w:val="en-GB"/>
        </w:rPr>
        <w:tab/>
        <w:t>: STRING_20_REF;</w:t>
      </w:r>
    </w:p>
    <w:p w:rsidR="008F595B" w:rsidRDefault="008F595B">
      <w:pPr>
        <w:pStyle w:val="Programm"/>
        <w:rPr>
          <w:color w:val="008000"/>
        </w:rPr>
      </w:pPr>
      <w:r>
        <w:t>Z1</w:t>
      </w:r>
      <w:r w:rsidR="006A4E97">
        <w:t>_Ptr</w:t>
      </w:r>
      <w:r>
        <w:t xml:space="preserve"> := Z2</w:t>
      </w:r>
      <w:r w:rsidR="006A4E97">
        <w:t>_Ptr;</w:t>
      </w:r>
      <w:r w:rsidR="006A4E97">
        <w:tab/>
      </w:r>
      <w:r>
        <w:tab/>
      </w:r>
      <w:r>
        <w:tab/>
      </w:r>
      <w:r>
        <w:tab/>
      </w:r>
      <w:r>
        <w:rPr>
          <w:color w:val="008000"/>
        </w:rPr>
        <w:t xml:space="preserve">-- ist </w:t>
      </w:r>
      <w:r w:rsidRPr="002B148E">
        <w:rPr>
          <w:color w:val="FF0000"/>
        </w:rPr>
        <w:t>nicht</w:t>
      </w:r>
      <w:r>
        <w:rPr>
          <w:color w:val="008000"/>
        </w:rPr>
        <w:t xml:space="preserve"> erlaubt (Typkonflikt)</w:t>
      </w:r>
    </w:p>
    <w:p w:rsidR="008F595B" w:rsidRDefault="008F595B">
      <w:pPr>
        <w:pStyle w:val="Programm"/>
        <w:rPr>
          <w:color w:val="008000"/>
        </w:rPr>
      </w:pPr>
    </w:p>
    <w:p w:rsidR="0059001F" w:rsidRDefault="008F595B">
      <w:pPr>
        <w:pStyle w:val="Programm"/>
        <w:rPr>
          <w:color w:val="008000"/>
        </w:rPr>
      </w:pPr>
      <w:r>
        <w:t>Z1</w:t>
      </w:r>
      <w:r w:rsidR="006A4E97">
        <w:t>_Ptr</w:t>
      </w:r>
      <w:r>
        <w:t>.All</w:t>
      </w:r>
      <w:r>
        <w:tab/>
        <w:t>:= Z2</w:t>
      </w:r>
      <w:r w:rsidR="006A4E97">
        <w:t>_Ptr</w:t>
      </w:r>
      <w:r>
        <w:t>.All;</w:t>
      </w:r>
      <w:r>
        <w:tab/>
      </w:r>
      <w:r w:rsidR="006A4E97">
        <w:rPr>
          <w:color w:val="008000"/>
        </w:rPr>
        <w:t>-- dagegen nur, wenn die</w:t>
      </w:r>
    </w:p>
    <w:p w:rsidR="008F595B" w:rsidRDefault="0059001F">
      <w:pPr>
        <w:pStyle w:val="Programm"/>
        <w:rPr>
          <w:color w:val="008000"/>
        </w:rPr>
      </w:pPr>
      <w:r>
        <w:t>Z2_Ptr.All</w:t>
      </w:r>
      <w:r>
        <w:tab/>
        <w:t>:= Z1_Ptr.All;</w:t>
      </w:r>
      <w:r>
        <w:rPr>
          <w:color w:val="008000"/>
        </w:rPr>
        <w:tab/>
        <w:t>--</w:t>
      </w:r>
      <w:r w:rsidR="006A4E97">
        <w:rPr>
          <w:color w:val="008000"/>
        </w:rPr>
        <w:t xml:space="preserve"> I</w:t>
      </w:r>
      <w:r w:rsidR="008F595B">
        <w:rPr>
          <w:color w:val="008000"/>
        </w:rPr>
        <w:t>ndexeinschraenkungen</w:t>
      </w:r>
    </w:p>
    <w:p w:rsidR="008F595B" w:rsidRDefault="008F595B">
      <w:pPr>
        <w:pStyle w:val="Programm"/>
        <w:rPr>
          <w:color w:val="008000"/>
        </w:rPr>
      </w:pPr>
      <w:r>
        <w:tab/>
      </w:r>
      <w:r>
        <w:tab/>
      </w:r>
      <w:r w:rsidR="0059001F">
        <w:tab/>
      </w:r>
      <w:r w:rsidR="0059001F">
        <w:tab/>
      </w:r>
      <w:r w:rsidR="0059001F">
        <w:tab/>
      </w:r>
      <w:r w:rsidR="0059001F">
        <w:tab/>
      </w:r>
      <w:r w:rsidR="0059001F">
        <w:tab/>
      </w:r>
      <w:r w:rsidR="0059001F">
        <w:tab/>
      </w:r>
      <w:r>
        <w:rPr>
          <w:color w:val="008000"/>
        </w:rPr>
        <w:t>-- uebereinstimmen und kein Zeiger den Wert</w:t>
      </w:r>
    </w:p>
    <w:p w:rsidR="008F595B" w:rsidRDefault="008F595B">
      <w:pPr>
        <w:pStyle w:val="Programm"/>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null hat, ggf. wird die Ausnahme</w:t>
      </w:r>
    </w:p>
    <w:p w:rsidR="008F595B" w:rsidRDefault="008F595B">
      <w:pPr>
        <w:pStyle w:val="Programm"/>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CONSTRAINT_ERROR ausgeloest.</w:t>
      </w:r>
    </w:p>
    <w:p w:rsidR="008F595B" w:rsidRDefault="008F595B"/>
    <w:p w:rsidR="008F595B" w:rsidRDefault="008F595B">
      <w:r>
        <w:t>Bei der Allokation muss aus dem Kontext eindeutig ersichtlich sein, we</w:t>
      </w:r>
      <w:r>
        <w:t>l</w:t>
      </w:r>
      <w:r>
        <w:t>che Indexeinschränkung das erzeugte Objekt hat. Diese Indexeinschränkung muss den Einschränkungen des Zielobjekts genügen. Ist der Zieluntertyp ein unbeschränkter Typ, ist bei der Allokation eine Indexeinschränkung anzug</w:t>
      </w:r>
      <w:r>
        <w:t>e</w:t>
      </w:r>
      <w:r>
        <w:t>ben.</w:t>
      </w:r>
    </w:p>
    <w:p w:rsidR="008F595B" w:rsidRDefault="008F595B">
      <w:pPr>
        <w:pStyle w:val="null-Zeile"/>
      </w:pPr>
    </w:p>
    <w:p w:rsidR="008F595B" w:rsidRDefault="008F595B">
      <w:pPr>
        <w:pStyle w:val="Programm"/>
        <w:rPr>
          <w:color w:val="008000"/>
        </w:rPr>
      </w:pPr>
      <w:r>
        <w:t>Z1</w:t>
      </w:r>
      <w:r w:rsidR="0059001F">
        <w:t>_Ptr</w:t>
      </w:r>
      <w:r>
        <w:t xml:space="preserve"> := </w:t>
      </w:r>
      <w:r>
        <w:rPr>
          <w:color w:val="0000FF"/>
        </w:rPr>
        <w:t xml:space="preserve">new </w:t>
      </w:r>
      <w:r>
        <w:t>STRING;</w:t>
      </w:r>
      <w:r>
        <w:tab/>
      </w:r>
      <w:r>
        <w:tab/>
      </w:r>
      <w:r>
        <w:tab/>
      </w:r>
      <w:r>
        <w:tab/>
      </w:r>
      <w:r>
        <w:tab/>
      </w:r>
      <w:r>
        <w:tab/>
      </w:r>
      <w:r>
        <w:tab/>
      </w:r>
      <w:r>
        <w:tab/>
      </w:r>
      <w:r>
        <w:tab/>
      </w:r>
      <w:r>
        <w:tab/>
      </w:r>
      <w:r>
        <w:tab/>
      </w:r>
      <w:r>
        <w:rPr>
          <w:color w:val="008000"/>
        </w:rPr>
        <w:t xml:space="preserve">-- </w:t>
      </w:r>
      <w:r w:rsidRPr="002B148E">
        <w:rPr>
          <w:color w:val="FF0000"/>
        </w:rPr>
        <w:t>nicht erlaubt</w:t>
      </w:r>
    </w:p>
    <w:p w:rsidR="008F595B" w:rsidRDefault="008F595B">
      <w:pPr>
        <w:pStyle w:val="Programm"/>
        <w:rPr>
          <w:color w:val="008000"/>
        </w:rPr>
      </w:pPr>
      <w:r>
        <w:t>Z1</w:t>
      </w:r>
      <w:r w:rsidR="0059001F">
        <w:t>_Ptr</w:t>
      </w:r>
      <w:r>
        <w:t xml:space="preserve"> := </w:t>
      </w:r>
      <w:r>
        <w:rPr>
          <w:color w:val="0000FF"/>
        </w:rPr>
        <w:t xml:space="preserve">new </w:t>
      </w:r>
      <w:r>
        <w:t xml:space="preserve">STRING'( </w:t>
      </w:r>
      <w:r>
        <w:rPr>
          <w:color w:val="0000FF"/>
        </w:rPr>
        <w:t xml:space="preserve">others </w:t>
      </w:r>
      <w:r>
        <w:t xml:space="preserve">=&gt; </w:t>
      </w:r>
      <w:r>
        <w:rPr>
          <w:color w:val="800080"/>
        </w:rPr>
        <w:t xml:space="preserve">' ' </w:t>
      </w:r>
      <w:r>
        <w:t>);</w:t>
      </w:r>
      <w:r>
        <w:tab/>
      </w:r>
      <w:r>
        <w:tab/>
      </w:r>
      <w:r>
        <w:tab/>
      </w:r>
      <w:r>
        <w:tab/>
      </w:r>
      <w:r w:rsidR="00677624">
        <w:t xml:space="preserve">   </w:t>
      </w:r>
      <w:r>
        <w:rPr>
          <w:color w:val="008000"/>
        </w:rPr>
        <w:t xml:space="preserve">-- </w:t>
      </w:r>
      <w:r w:rsidRPr="002B148E">
        <w:rPr>
          <w:color w:val="FF0000"/>
        </w:rPr>
        <w:t>nicht erlaubt</w:t>
      </w:r>
    </w:p>
    <w:p w:rsidR="008F595B" w:rsidRDefault="001F19B6">
      <w:pPr>
        <w:pStyle w:val="Info"/>
        <w:framePr w:wrap="around"/>
      </w:pPr>
      <w:r>
        <w:rPr>
          <w:noProof/>
        </w:rPr>
        <w:drawing>
          <wp:inline distT="0" distB="0" distL="0" distR="0">
            <wp:extent cx="390525" cy="390525"/>
            <wp:effectExtent l="0" t="0" r="9525" b="9525"/>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Programm"/>
      </w:pPr>
      <w:r w:rsidRPr="0059001F">
        <w:t>Z1</w:t>
      </w:r>
      <w:r w:rsidR="0059001F">
        <w:t>_Ptr</w:t>
      </w:r>
      <w:r w:rsidRPr="0059001F">
        <w:t xml:space="preserve"> := </w:t>
      </w:r>
      <w:r w:rsidRPr="0059001F">
        <w:rPr>
          <w:color w:val="0000FF"/>
        </w:rPr>
        <w:t xml:space="preserve">new </w:t>
      </w:r>
      <w:r w:rsidRPr="0059001F">
        <w:t>STRING(</w:t>
      </w:r>
      <w:r w:rsidRPr="0059001F">
        <w:rPr>
          <w:color w:val="800080"/>
        </w:rPr>
        <w:t xml:space="preserve">1 </w:t>
      </w:r>
      <w:r w:rsidRPr="0059001F">
        <w:t xml:space="preserve">.. </w:t>
      </w:r>
      <w:r>
        <w:rPr>
          <w:color w:val="800080"/>
        </w:rPr>
        <w:t>10</w:t>
      </w:r>
      <w:r>
        <w:t>);</w:t>
      </w: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677624">
        <w:rPr>
          <w:color w:val="008000"/>
        </w:rPr>
        <w:t xml:space="preserve">   </w:t>
      </w:r>
      <w:r>
        <w:rPr>
          <w:color w:val="008000"/>
        </w:rPr>
        <w:t>-- erlaubt</w:t>
      </w:r>
    </w:p>
    <w:p w:rsidR="008F595B" w:rsidRDefault="008F595B">
      <w:pPr>
        <w:pStyle w:val="Programm"/>
        <w:rPr>
          <w:color w:val="008000"/>
        </w:rPr>
      </w:pPr>
    </w:p>
    <w:p w:rsidR="008F595B" w:rsidRDefault="008F595B">
      <w:pPr>
        <w:pStyle w:val="Programm"/>
        <w:rPr>
          <w:color w:val="008000"/>
        </w:rPr>
      </w:pPr>
      <w:r>
        <w:t>Z1</w:t>
      </w:r>
      <w:r w:rsidR="0059001F">
        <w:t>_Ptr</w:t>
      </w:r>
      <w:r>
        <w:t xml:space="preserve"> := </w:t>
      </w:r>
      <w:r>
        <w:rPr>
          <w:color w:val="0000FF"/>
        </w:rPr>
        <w:t xml:space="preserve">new </w:t>
      </w:r>
      <w:r>
        <w:t>STRING(</w:t>
      </w:r>
      <w:r>
        <w:rPr>
          <w:color w:val="800080"/>
        </w:rPr>
        <w:t xml:space="preserve">1 </w:t>
      </w:r>
      <w:r>
        <w:t xml:space="preserve">.. </w:t>
      </w:r>
      <w:r>
        <w:rPr>
          <w:color w:val="800080"/>
        </w:rPr>
        <w:t>10</w:t>
      </w:r>
      <w:r>
        <w:t xml:space="preserve">)'( </w:t>
      </w:r>
      <w:r>
        <w:rPr>
          <w:color w:val="0000FF"/>
        </w:rPr>
        <w:t xml:space="preserve">others </w:t>
      </w:r>
      <w:r>
        <w:t xml:space="preserve">=&gt; </w:t>
      </w:r>
      <w:r>
        <w:rPr>
          <w:color w:val="800080"/>
        </w:rPr>
        <w:t xml:space="preserve">' ' </w:t>
      </w:r>
      <w:r>
        <w:t>);</w:t>
      </w:r>
      <w:r>
        <w:tab/>
      </w:r>
      <w:r>
        <w:rPr>
          <w:color w:val="008000"/>
        </w:rPr>
        <w:t xml:space="preserve">-- </w:t>
      </w:r>
      <w:r w:rsidRPr="002B148E">
        <w:rPr>
          <w:color w:val="FF0000"/>
        </w:rPr>
        <w:t>nicht erlaubt</w:t>
      </w:r>
    </w:p>
    <w:p w:rsidR="008F595B" w:rsidRDefault="008F595B">
      <w:pPr>
        <w:pStyle w:val="Programm"/>
        <w:rPr>
          <w:color w:val="008000"/>
        </w:rPr>
      </w:pPr>
      <w:r>
        <w:t>Z1</w:t>
      </w:r>
      <w:r w:rsidR="0059001F">
        <w:t>_Ptr</w:t>
      </w:r>
      <w:r>
        <w:t xml:space="preserve"> := </w:t>
      </w:r>
      <w:r>
        <w:rPr>
          <w:color w:val="0000FF"/>
        </w:rPr>
        <w:t xml:space="preserve">new </w:t>
      </w:r>
      <w:r>
        <w:t>STRING'(</w:t>
      </w:r>
      <w:r>
        <w:rPr>
          <w:color w:val="800080"/>
        </w:rPr>
        <w:t xml:space="preserve">1 </w:t>
      </w:r>
      <w:r>
        <w:t xml:space="preserve">.. </w:t>
      </w:r>
      <w:r>
        <w:rPr>
          <w:color w:val="800080"/>
        </w:rPr>
        <w:t xml:space="preserve">10 </w:t>
      </w:r>
      <w:r>
        <w:t xml:space="preserve">=&gt; </w:t>
      </w:r>
      <w:r>
        <w:rPr>
          <w:color w:val="800080"/>
        </w:rPr>
        <w:t xml:space="preserve">' ' </w:t>
      </w:r>
      <w:r>
        <w:t>);</w:t>
      </w:r>
      <w:r>
        <w:tab/>
      </w:r>
      <w:r>
        <w:tab/>
      </w:r>
      <w:r>
        <w:tab/>
      </w:r>
      <w:r>
        <w:tab/>
      </w:r>
      <w:r w:rsidR="00677624">
        <w:t xml:space="preserve">   </w:t>
      </w:r>
      <w:r>
        <w:rPr>
          <w:color w:val="008000"/>
        </w:rPr>
        <w:t>-- erlaubt</w:t>
      </w:r>
    </w:p>
    <w:p w:rsidR="008F595B" w:rsidRDefault="008F595B">
      <w:pPr>
        <w:pStyle w:val="Programm"/>
        <w:rPr>
          <w:color w:val="008000"/>
        </w:rPr>
      </w:pPr>
      <w:r>
        <w:t>Z1</w:t>
      </w:r>
      <w:r w:rsidR="0059001F">
        <w:t>_Ptr</w:t>
      </w:r>
      <w:r>
        <w:t xml:space="preserve"> := </w:t>
      </w:r>
      <w:r>
        <w:rPr>
          <w:color w:val="0000FF"/>
        </w:rPr>
        <w:t xml:space="preserve">new </w:t>
      </w:r>
      <w:r>
        <w:t>STRING'(</w:t>
      </w:r>
      <w:r>
        <w:rPr>
          <w:color w:val="008080"/>
        </w:rPr>
        <w:t>"Hallo"</w:t>
      </w:r>
      <w:r>
        <w:t>);</w:t>
      </w:r>
      <w:r>
        <w:tab/>
      </w:r>
      <w:r>
        <w:tab/>
      </w:r>
      <w:r>
        <w:tab/>
      </w:r>
      <w:r>
        <w:tab/>
      </w:r>
      <w:r>
        <w:tab/>
      </w:r>
      <w:r>
        <w:tab/>
      </w:r>
      <w:r>
        <w:tab/>
      </w:r>
      <w:r w:rsidR="00677624">
        <w:t xml:space="preserve">   </w:t>
      </w:r>
      <w:r>
        <w:rPr>
          <w:color w:val="008000"/>
        </w:rPr>
        <w:t>-- erlaubt</w:t>
      </w:r>
    </w:p>
    <w:p w:rsidR="008F595B" w:rsidRDefault="008F595B">
      <w:pPr>
        <w:pStyle w:val="Programm"/>
        <w:rPr>
          <w:color w:val="008000"/>
        </w:rPr>
      </w:pPr>
    </w:p>
    <w:p w:rsidR="008F595B" w:rsidRDefault="008F595B">
      <w:pPr>
        <w:pStyle w:val="Programm"/>
        <w:rPr>
          <w:color w:val="008000"/>
        </w:rPr>
      </w:pPr>
      <w:r>
        <w:t>Z2</w:t>
      </w:r>
      <w:r w:rsidR="0059001F">
        <w:t>_Ptr</w:t>
      </w:r>
      <w:r>
        <w:t xml:space="preserve"> := </w:t>
      </w:r>
      <w:r>
        <w:rPr>
          <w:color w:val="0000FF"/>
        </w:rPr>
        <w:t xml:space="preserve">new </w:t>
      </w:r>
      <w:r>
        <w:t>STRING;</w:t>
      </w:r>
      <w:r>
        <w:tab/>
      </w:r>
      <w:r>
        <w:tab/>
      </w:r>
      <w:r>
        <w:tab/>
      </w:r>
      <w:r>
        <w:tab/>
      </w:r>
      <w:r>
        <w:tab/>
      </w:r>
      <w:r>
        <w:tab/>
      </w:r>
      <w:r>
        <w:tab/>
      </w:r>
      <w:r>
        <w:tab/>
      </w:r>
      <w:r>
        <w:tab/>
      </w:r>
      <w:r>
        <w:tab/>
      </w:r>
      <w:r>
        <w:tab/>
      </w:r>
      <w:r>
        <w:rPr>
          <w:color w:val="008000"/>
        </w:rPr>
        <w:t xml:space="preserve">-- </w:t>
      </w:r>
      <w:r w:rsidRPr="002B148E">
        <w:rPr>
          <w:color w:val="FF0000"/>
        </w:rPr>
        <w:t>nicht erlaubt</w:t>
      </w:r>
    </w:p>
    <w:p w:rsidR="008F595B" w:rsidRDefault="008F595B">
      <w:pPr>
        <w:pStyle w:val="Programm"/>
        <w:rPr>
          <w:color w:val="008000"/>
        </w:rPr>
      </w:pPr>
      <w:r>
        <w:t>Z2</w:t>
      </w:r>
      <w:r w:rsidR="0059001F">
        <w:t>_Ptr</w:t>
      </w:r>
      <w:r>
        <w:t xml:space="preserve"> := </w:t>
      </w:r>
      <w:r>
        <w:rPr>
          <w:color w:val="0000FF"/>
        </w:rPr>
        <w:t xml:space="preserve">new </w:t>
      </w:r>
      <w:r>
        <w:t>STRING'(</w:t>
      </w:r>
      <w:r>
        <w:rPr>
          <w:color w:val="0000FF"/>
        </w:rPr>
        <w:t xml:space="preserve">others </w:t>
      </w:r>
      <w:r>
        <w:t xml:space="preserve">=&gt; </w:t>
      </w:r>
      <w:r>
        <w:rPr>
          <w:color w:val="800080"/>
        </w:rPr>
        <w:t>' '</w:t>
      </w:r>
      <w:r>
        <w:t>);</w:t>
      </w:r>
      <w:r>
        <w:tab/>
      </w:r>
      <w:r>
        <w:tab/>
      </w:r>
      <w:r>
        <w:tab/>
      </w:r>
      <w:r>
        <w:tab/>
      </w:r>
      <w:r>
        <w:tab/>
      </w:r>
      <w:r>
        <w:rPr>
          <w:color w:val="008000"/>
        </w:rPr>
        <w:t xml:space="preserve">-- </w:t>
      </w:r>
      <w:r w:rsidRPr="002B148E">
        <w:rPr>
          <w:color w:val="FF0000"/>
        </w:rPr>
        <w:t>nicht erlaubt</w:t>
      </w:r>
    </w:p>
    <w:p w:rsidR="008F595B" w:rsidRPr="0059001F" w:rsidRDefault="008F595B">
      <w:pPr>
        <w:pStyle w:val="Programm"/>
        <w:rPr>
          <w:color w:val="008000"/>
          <w:lang w:val="en-GB"/>
        </w:rPr>
      </w:pPr>
      <w:r w:rsidRPr="0059001F">
        <w:rPr>
          <w:lang w:val="en-GB"/>
        </w:rPr>
        <w:t>Z2</w:t>
      </w:r>
      <w:r w:rsidR="0059001F" w:rsidRPr="0059001F">
        <w:rPr>
          <w:lang w:val="en-GB"/>
        </w:rPr>
        <w:t>_Ptr</w:t>
      </w:r>
      <w:r w:rsidRPr="0059001F">
        <w:rPr>
          <w:lang w:val="en-GB"/>
        </w:rPr>
        <w:t xml:space="preserve"> := </w:t>
      </w:r>
      <w:r w:rsidRPr="0059001F">
        <w:rPr>
          <w:color w:val="0000FF"/>
          <w:lang w:val="en-GB"/>
        </w:rPr>
        <w:t xml:space="preserve">new </w:t>
      </w:r>
      <w:r w:rsidRPr="0059001F">
        <w:rPr>
          <w:lang w:val="en-GB"/>
        </w:rPr>
        <w:t>STRING'(</w:t>
      </w:r>
      <w:r w:rsidRPr="0059001F">
        <w:rPr>
          <w:color w:val="008080"/>
          <w:lang w:val="en-GB"/>
        </w:rPr>
        <w:t>"Hallo"</w:t>
      </w:r>
      <w:r w:rsidRPr="0059001F">
        <w:rPr>
          <w:lang w:val="en-GB"/>
        </w:rPr>
        <w:t>);</w:t>
      </w:r>
      <w:r w:rsidRPr="0059001F">
        <w:rPr>
          <w:lang w:val="en-GB"/>
        </w:rPr>
        <w:tab/>
      </w:r>
      <w:r w:rsidRPr="0059001F">
        <w:rPr>
          <w:lang w:val="en-GB"/>
        </w:rPr>
        <w:tab/>
      </w:r>
      <w:r w:rsidRPr="0059001F">
        <w:rPr>
          <w:color w:val="008000"/>
          <w:lang w:val="en-GB"/>
        </w:rPr>
        <w:t xml:space="preserve">-- erlaubt, aber </w:t>
      </w:r>
      <w:r w:rsidRPr="002B148E">
        <w:rPr>
          <w:color w:val="FF0000"/>
          <w:lang w:val="en-GB"/>
        </w:rPr>
        <w:t>CONSTRAINT_ERROR</w:t>
      </w:r>
    </w:p>
    <w:p w:rsidR="008F595B" w:rsidRDefault="008F595B">
      <w:pPr>
        <w:pStyle w:val="Programm"/>
        <w:rPr>
          <w:color w:val="008000"/>
        </w:rPr>
      </w:pPr>
      <w:r w:rsidRPr="0059001F">
        <w:rPr>
          <w:lang w:val="en-GB"/>
        </w:rPr>
        <w:t>Z2</w:t>
      </w:r>
      <w:r w:rsidR="0059001F" w:rsidRPr="0059001F">
        <w:rPr>
          <w:lang w:val="en-GB"/>
        </w:rPr>
        <w:t>_Ptr</w:t>
      </w:r>
      <w:r w:rsidRPr="0059001F">
        <w:rPr>
          <w:lang w:val="en-GB"/>
        </w:rPr>
        <w:t xml:space="preserve"> := </w:t>
      </w:r>
      <w:r w:rsidRPr="0059001F">
        <w:rPr>
          <w:color w:val="0000FF"/>
          <w:lang w:val="en-GB"/>
        </w:rPr>
        <w:t xml:space="preserve">new </w:t>
      </w:r>
      <w:r w:rsidRPr="0059001F">
        <w:rPr>
          <w:lang w:val="en-GB"/>
        </w:rPr>
        <w:t>STRING(</w:t>
      </w:r>
      <w:r w:rsidRPr="0059001F">
        <w:rPr>
          <w:color w:val="800080"/>
          <w:lang w:val="en-GB"/>
        </w:rPr>
        <w:t xml:space="preserve">1 </w:t>
      </w:r>
      <w:r w:rsidRPr="0059001F">
        <w:rPr>
          <w:lang w:val="en-GB"/>
        </w:rPr>
        <w:t xml:space="preserve">.. </w:t>
      </w:r>
      <w:r>
        <w:rPr>
          <w:color w:val="800080"/>
        </w:rPr>
        <w:t>10</w:t>
      </w:r>
      <w:r>
        <w:t>);</w:t>
      </w:r>
      <w:r>
        <w:tab/>
      </w:r>
      <w:r>
        <w:tab/>
      </w:r>
      <w:r>
        <w:rPr>
          <w:color w:val="008000"/>
        </w:rPr>
        <w:t xml:space="preserve">-- erlaubt, aber </w:t>
      </w:r>
      <w:r w:rsidRPr="002B148E">
        <w:rPr>
          <w:color w:val="FF0000"/>
        </w:rPr>
        <w:t>CONSTRAINT_ERROR</w:t>
      </w:r>
      <w:r>
        <w:rPr>
          <w:color w:val="008000"/>
        </w:rPr>
        <w:t xml:space="preserve"> </w:t>
      </w:r>
    </w:p>
    <w:p w:rsidR="008F595B" w:rsidRDefault="008F595B"/>
    <w:p w:rsidR="008F595B" w:rsidRDefault="008F595B">
      <w:r>
        <w:t>Ist der Zieluntertyp eines Zugriffstyps ein unbeschränkter Reihungstyp, kö</w:t>
      </w:r>
      <w:r>
        <w:t>n</w:t>
      </w:r>
      <w:r>
        <w:t>nen auch einzelne Zugriffsobjekte mit einer Indexeinschränkung vers</w:t>
      </w:r>
      <w:r>
        <w:t>e</w:t>
      </w:r>
      <w:r>
        <w:t>hen werden.</w:t>
      </w:r>
    </w:p>
    <w:p w:rsidR="008F595B" w:rsidRDefault="008F595B"/>
    <w:p w:rsidR="008F595B" w:rsidRDefault="001F19B6">
      <w:pPr>
        <w:pStyle w:val="Info"/>
        <w:framePr w:wrap="around"/>
      </w:pPr>
      <w:r>
        <w:rPr>
          <w:noProof/>
        </w:rPr>
        <w:drawing>
          <wp:inline distT="0" distB="0" distL="0" distR="0">
            <wp:extent cx="390525" cy="390525"/>
            <wp:effectExtent l="0" t="0" r="9525" b="9525"/>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Programm"/>
        <w:rPr>
          <w:color w:val="008000"/>
        </w:rPr>
      </w:pPr>
      <w:r>
        <w:t>Z3</w:t>
      </w:r>
      <w:r w:rsidR="0059001F">
        <w:t>_Ptr</w:t>
      </w:r>
      <w:r>
        <w:tab/>
        <w:t>: STRING_REF(</w:t>
      </w:r>
      <w:r>
        <w:rPr>
          <w:color w:val="800080"/>
        </w:rPr>
        <w:t xml:space="preserve">1 </w:t>
      </w:r>
      <w:r>
        <w:t xml:space="preserve">.. </w:t>
      </w:r>
      <w:r>
        <w:rPr>
          <w:color w:val="800080"/>
        </w:rPr>
        <w:t>20</w:t>
      </w:r>
      <w:r>
        <w:t xml:space="preserve">);  </w:t>
      </w:r>
      <w:r>
        <w:tab/>
      </w:r>
      <w:r>
        <w:tab/>
      </w:r>
      <w:r>
        <w:rPr>
          <w:color w:val="008000"/>
        </w:rPr>
        <w:t>-- nur die Zugriffsobjekte</w:t>
      </w:r>
    </w:p>
    <w:p w:rsidR="008F595B" w:rsidRDefault="008F595B">
      <w:pPr>
        <w:pStyle w:val="Programm"/>
        <w:rPr>
          <w:color w:val="008000"/>
        </w:rPr>
      </w:pPr>
      <w:r>
        <w:rPr>
          <w:color w:val="008000"/>
        </w:rPr>
        <w:t xml:space="preserve">      </w:t>
      </w:r>
      <w:r w:rsidR="0059001F">
        <w:rPr>
          <w:color w:val="008000"/>
        </w:rPr>
        <w:tab/>
      </w:r>
      <w:r w:rsidR="0059001F">
        <w:rPr>
          <w:color w:val="008000"/>
        </w:rPr>
        <w:tab/>
      </w:r>
      <w:r>
        <w:rPr>
          <w:color w:val="008000"/>
        </w:rPr>
        <w:t xml:space="preserve">                        </w:t>
      </w:r>
      <w:r>
        <w:rPr>
          <w:color w:val="008000"/>
        </w:rPr>
        <w:tab/>
        <w:t>-- sind beschränkt</w:t>
      </w:r>
    </w:p>
    <w:p w:rsidR="008F595B" w:rsidRDefault="008F595B">
      <w:pPr>
        <w:pStyle w:val="Programm"/>
        <w:rPr>
          <w:color w:val="008000"/>
        </w:rPr>
      </w:pPr>
    </w:p>
    <w:p w:rsidR="008F595B" w:rsidRDefault="008F595B">
      <w:pPr>
        <w:pStyle w:val="Programm"/>
        <w:rPr>
          <w:color w:val="008000"/>
        </w:rPr>
      </w:pPr>
      <w:r w:rsidRPr="0059001F">
        <w:t>Z4</w:t>
      </w:r>
      <w:r w:rsidR="0059001F">
        <w:t>_Ptr</w:t>
      </w:r>
      <w:r w:rsidRPr="0059001F">
        <w:tab/>
        <w:t>: STRING_20_REF(</w:t>
      </w:r>
      <w:r w:rsidRPr="0059001F">
        <w:rPr>
          <w:color w:val="800080"/>
        </w:rPr>
        <w:t xml:space="preserve">1 </w:t>
      </w:r>
      <w:r w:rsidRPr="0059001F">
        <w:t xml:space="preserve">.. </w:t>
      </w:r>
      <w:r>
        <w:rPr>
          <w:color w:val="800080"/>
        </w:rPr>
        <w:t>10</w:t>
      </w:r>
      <w:r>
        <w:t>);</w:t>
      </w:r>
      <w:r>
        <w:tab/>
      </w:r>
      <w:r>
        <w:tab/>
      </w:r>
      <w:r>
        <w:rPr>
          <w:color w:val="008000"/>
        </w:rPr>
        <w:t xml:space="preserve">-- </w:t>
      </w:r>
      <w:r w:rsidRPr="002B148E">
        <w:rPr>
          <w:color w:val="FF0000"/>
        </w:rPr>
        <w:t>nicht erlaubt</w:t>
      </w:r>
    </w:p>
    <w:p w:rsidR="008F595B" w:rsidRDefault="008F595B"/>
    <w:p w:rsidR="008F595B" w:rsidRDefault="008F595B">
      <w:r>
        <w:t xml:space="preserve">In diesem Fall kann </w:t>
      </w:r>
      <w:r>
        <w:rPr>
          <w:rStyle w:val="Programminline"/>
        </w:rPr>
        <w:t>Z3</w:t>
      </w:r>
      <w:r>
        <w:t xml:space="preserve"> nur auf Objekte verweisen, die der angegebenen I</w:t>
      </w:r>
      <w:r>
        <w:t>n</w:t>
      </w:r>
      <w:r>
        <w:t>dexeinschränkung genügen. Die Kollektion selbst wird dadurch nicht eing</w:t>
      </w:r>
      <w:r>
        <w:t>e</w:t>
      </w:r>
      <w:r>
        <w:t>schränkt und dient weiterhin der Speicherung beliebig langer Zeichenke</w:t>
      </w:r>
      <w:r>
        <w:t>t</w:t>
      </w:r>
      <w:r>
        <w:t>ten.</w:t>
      </w:r>
    </w:p>
    <w:p w:rsidR="008F595B" w:rsidRDefault="008F595B"/>
    <w:p w:rsidR="008F595B" w:rsidRDefault="008F595B">
      <w:pPr>
        <w:pStyle w:val="Programm"/>
        <w:rPr>
          <w:lang w:val="en-GB"/>
        </w:rPr>
      </w:pPr>
      <w:r>
        <w:rPr>
          <w:lang w:val="en-GB"/>
        </w:rPr>
        <w:t>Z3</w:t>
      </w:r>
      <w:r w:rsidR="0059001F" w:rsidRPr="0059001F">
        <w:rPr>
          <w:lang w:val="en-GB"/>
        </w:rPr>
        <w:t>_Ptr</w:t>
      </w:r>
      <w:r>
        <w:rPr>
          <w:lang w:val="en-GB"/>
        </w:rPr>
        <w:t xml:space="preserve"> := </w:t>
      </w:r>
      <w:r>
        <w:rPr>
          <w:color w:val="0000FF"/>
          <w:lang w:val="en-GB"/>
        </w:rPr>
        <w:t>new</w:t>
      </w:r>
      <w:r>
        <w:rPr>
          <w:lang w:val="en-GB"/>
        </w:rPr>
        <w:t xml:space="preserve"> STRING (</w:t>
      </w:r>
      <w:r>
        <w:rPr>
          <w:color w:val="800080"/>
          <w:lang w:val="en-GB"/>
        </w:rPr>
        <w:t>1</w:t>
      </w:r>
      <w:r>
        <w:rPr>
          <w:lang w:val="en-GB"/>
        </w:rPr>
        <w:t>..</w:t>
      </w:r>
      <w:r>
        <w:rPr>
          <w:color w:val="800080"/>
          <w:lang w:val="en-GB"/>
        </w:rPr>
        <w:t>10</w:t>
      </w:r>
      <w:r>
        <w:rPr>
          <w:lang w:val="en-GB"/>
        </w:rPr>
        <w:t>);</w:t>
      </w:r>
      <w:r>
        <w:rPr>
          <w:lang w:val="en-GB"/>
        </w:rPr>
        <w:tab/>
      </w:r>
      <w:r>
        <w:rPr>
          <w:lang w:val="en-GB"/>
        </w:rPr>
        <w:tab/>
      </w:r>
      <w:r>
        <w:rPr>
          <w:lang w:val="en-GB"/>
        </w:rPr>
        <w:tab/>
      </w:r>
      <w:r>
        <w:rPr>
          <w:lang w:val="en-GB"/>
        </w:rPr>
        <w:tab/>
      </w:r>
      <w:r>
        <w:rPr>
          <w:color w:val="008000"/>
          <w:lang w:val="en-GB"/>
        </w:rPr>
        <w:t xml:space="preserve">-- </w:t>
      </w:r>
      <w:r w:rsidRPr="002B148E">
        <w:rPr>
          <w:color w:val="FF0000"/>
          <w:lang w:val="en-GB"/>
        </w:rPr>
        <w:t>CONSTRAINT_ERROR</w:t>
      </w:r>
    </w:p>
    <w:p w:rsidR="008F595B" w:rsidRDefault="008F595B">
      <w:pPr>
        <w:rPr>
          <w:lang w:val="en-GB"/>
        </w:rPr>
      </w:pPr>
    </w:p>
    <w:p w:rsidR="008F595B" w:rsidRDefault="008F595B">
      <w:pPr>
        <w:pStyle w:val="Info"/>
        <w:framePr w:wrap="around"/>
      </w:pPr>
      <w:r>
        <w:t>Zeiger auf unb</w:t>
      </w:r>
      <w:r>
        <w:t>e</w:t>
      </w:r>
      <w:r>
        <w:t>schränkte Verbu</w:t>
      </w:r>
      <w:r>
        <w:t>n</w:t>
      </w:r>
      <w:r>
        <w:t>de</w:t>
      </w:r>
      <w:r>
        <w:rPr>
          <w:i w:val="0"/>
          <w:color w:val="auto"/>
          <w:sz w:val="24"/>
        </w:rPr>
        <w:fldChar w:fldCharType="begin"/>
      </w:r>
      <w:r>
        <w:rPr>
          <w:i w:val="0"/>
          <w:color w:val="auto"/>
          <w:sz w:val="24"/>
        </w:rPr>
        <w:instrText>XE "Zeiger auf unbeschrän</w:instrText>
      </w:r>
      <w:r>
        <w:rPr>
          <w:i w:val="0"/>
          <w:color w:val="auto"/>
          <w:sz w:val="24"/>
        </w:rPr>
        <w:instrText>k</w:instrText>
      </w:r>
      <w:r>
        <w:rPr>
          <w:i w:val="0"/>
          <w:color w:val="auto"/>
          <w:sz w:val="24"/>
        </w:rPr>
        <w:instrText>te Verbunde"</w:instrText>
      </w:r>
      <w:r>
        <w:rPr>
          <w:i w:val="0"/>
          <w:color w:val="auto"/>
          <w:sz w:val="24"/>
        </w:rPr>
        <w:fldChar w:fldCharType="end"/>
      </w:r>
    </w:p>
    <w:p w:rsidR="008F595B" w:rsidRDefault="008F595B">
      <w:r>
        <w:t>Ist der Zieluntertyp ein Verbund mit vorbesetzten Diskriminanten, so kann auch hier der Ziel</w:t>
      </w:r>
      <w:r>
        <w:softHyphen/>
        <w:t>typ bereits einge</w:t>
      </w:r>
      <w:r>
        <w:softHyphen/>
        <w:t>schränkt werden:</w:t>
      </w:r>
    </w:p>
    <w:p w:rsidR="008F595B" w:rsidRDefault="008F595B"/>
    <w:p w:rsidR="008F595B" w:rsidRDefault="008F595B">
      <w:pPr>
        <w:pStyle w:val="Programm"/>
        <w:rPr>
          <w:color w:val="0000FF"/>
          <w:lang w:val="en-GB"/>
        </w:rPr>
      </w:pPr>
      <w:r>
        <w:rPr>
          <w:color w:val="0000FF"/>
          <w:lang w:val="en-GB"/>
        </w:rPr>
        <w:t xml:space="preserve">type </w:t>
      </w:r>
      <w:r>
        <w:rPr>
          <w:lang w:val="en-GB"/>
        </w:rPr>
        <w:t>TEXT_T</w:t>
      </w:r>
      <w:r w:rsidR="0059001F">
        <w:rPr>
          <w:lang w:val="en-GB"/>
        </w:rPr>
        <w:t>R</w:t>
      </w:r>
      <w:r>
        <w:rPr>
          <w:lang w:val="en-GB"/>
        </w:rPr>
        <w:t xml:space="preserve"> (Laenge : NAT100</w:t>
      </w:r>
      <w:r w:rsidR="0059001F">
        <w:rPr>
          <w:lang w:val="en-GB"/>
        </w:rPr>
        <w:t>_T</w:t>
      </w:r>
      <w:r>
        <w:rPr>
          <w:lang w:val="en-GB"/>
        </w:rPr>
        <w:t xml:space="preserve"> := </w:t>
      </w:r>
      <w:r>
        <w:rPr>
          <w:color w:val="800080"/>
          <w:lang w:val="en-GB"/>
        </w:rPr>
        <w:t xml:space="preserve">20 </w:t>
      </w:r>
      <w:r>
        <w:rPr>
          <w:lang w:val="en-GB"/>
        </w:rPr>
        <w:t xml:space="preserve">) </w:t>
      </w:r>
      <w:r>
        <w:rPr>
          <w:color w:val="0000FF"/>
          <w:lang w:val="en-GB"/>
        </w:rPr>
        <w:t>is record</w:t>
      </w:r>
    </w:p>
    <w:p w:rsidR="008F595B" w:rsidRDefault="008F595B">
      <w:pPr>
        <w:pStyle w:val="Programm"/>
        <w:rPr>
          <w:lang w:val="en-GB"/>
        </w:rPr>
      </w:pPr>
      <w:r>
        <w:rPr>
          <w:color w:val="0000FF"/>
          <w:lang w:val="en-GB"/>
        </w:rPr>
        <w:t xml:space="preserve">   </w:t>
      </w:r>
      <w:r>
        <w:rPr>
          <w:lang w:val="en-GB"/>
        </w:rPr>
        <w:t>Inhalt : STRING(</w:t>
      </w:r>
      <w:r>
        <w:rPr>
          <w:color w:val="800080"/>
          <w:lang w:val="en-GB"/>
        </w:rPr>
        <w:t xml:space="preserve">1 </w:t>
      </w:r>
      <w:r>
        <w:rPr>
          <w:lang w:val="en-GB"/>
        </w:rPr>
        <w:t>.. Laenge);</w:t>
      </w:r>
    </w:p>
    <w:p w:rsidR="008F595B" w:rsidRDefault="008F595B">
      <w:pPr>
        <w:pStyle w:val="Programm"/>
        <w:rPr>
          <w:lang w:val="en-GB"/>
        </w:rPr>
      </w:pPr>
      <w:r>
        <w:rPr>
          <w:color w:val="0000FF"/>
          <w:lang w:val="en-GB"/>
        </w:rPr>
        <w:t>end record</w:t>
      </w:r>
      <w:r>
        <w:rPr>
          <w:lang w:val="en-GB"/>
        </w:rPr>
        <w:t>;</w:t>
      </w:r>
    </w:p>
    <w:p w:rsidR="008F595B" w:rsidRDefault="008F595B">
      <w:pPr>
        <w:pStyle w:val="Programm"/>
        <w:rPr>
          <w:lang w:val="en-GB"/>
        </w:rPr>
      </w:pPr>
    </w:p>
    <w:p w:rsidR="008F595B" w:rsidRDefault="008F595B">
      <w:pPr>
        <w:pStyle w:val="Programm"/>
        <w:rPr>
          <w:color w:val="008000"/>
          <w:lang w:val="en-GB"/>
        </w:rPr>
      </w:pPr>
      <w:r>
        <w:rPr>
          <w:color w:val="0000FF"/>
          <w:lang w:val="en-GB"/>
        </w:rPr>
        <w:t xml:space="preserve">type </w:t>
      </w:r>
      <w:r>
        <w:rPr>
          <w:lang w:val="en-GB"/>
        </w:rPr>
        <w:t xml:space="preserve">TEXT_REF </w:t>
      </w:r>
      <w:r>
        <w:rPr>
          <w:color w:val="0000FF"/>
          <w:lang w:val="en-GB"/>
        </w:rPr>
        <w:t xml:space="preserve">is access </w:t>
      </w:r>
      <w:r>
        <w:rPr>
          <w:lang w:val="en-GB"/>
        </w:rPr>
        <w:t>TEXT_T</w:t>
      </w:r>
      <w:r w:rsidR="0059001F">
        <w:rPr>
          <w:lang w:val="en-GB"/>
        </w:rPr>
        <w:t>R</w:t>
      </w:r>
      <w:r>
        <w:rPr>
          <w:lang w:val="en-GB"/>
        </w:rPr>
        <w:t>;</w:t>
      </w:r>
      <w:r>
        <w:rPr>
          <w:lang w:val="en-GB"/>
        </w:rPr>
        <w:tab/>
      </w:r>
      <w:r>
        <w:rPr>
          <w:lang w:val="en-GB"/>
        </w:rPr>
        <w:tab/>
      </w:r>
      <w:r>
        <w:rPr>
          <w:lang w:val="en-GB"/>
        </w:rPr>
        <w:tab/>
      </w:r>
      <w:r>
        <w:rPr>
          <w:lang w:val="en-GB"/>
        </w:rPr>
        <w:tab/>
      </w:r>
      <w:r>
        <w:rPr>
          <w:color w:val="008000"/>
          <w:lang w:val="en-GB"/>
        </w:rPr>
        <w:t>-- (1)</w:t>
      </w:r>
    </w:p>
    <w:p w:rsidR="008F595B" w:rsidRDefault="008F595B">
      <w:pPr>
        <w:pStyle w:val="Programm"/>
        <w:rPr>
          <w:color w:val="008000"/>
          <w:lang w:val="en-GB"/>
        </w:rPr>
      </w:pPr>
      <w:r>
        <w:rPr>
          <w:color w:val="0000FF"/>
          <w:lang w:val="en-GB"/>
        </w:rPr>
        <w:t xml:space="preserve">type </w:t>
      </w:r>
      <w:r>
        <w:rPr>
          <w:lang w:val="en-GB"/>
        </w:rPr>
        <w:t xml:space="preserve">TEXT_20_REF </w:t>
      </w:r>
      <w:r>
        <w:rPr>
          <w:color w:val="0000FF"/>
          <w:lang w:val="en-GB"/>
        </w:rPr>
        <w:t xml:space="preserve">is access </w:t>
      </w:r>
      <w:r>
        <w:rPr>
          <w:lang w:val="en-GB"/>
        </w:rPr>
        <w:t>TEXT_T</w:t>
      </w:r>
      <w:r w:rsidR="0059001F">
        <w:rPr>
          <w:lang w:val="en-GB"/>
        </w:rPr>
        <w:t>R</w:t>
      </w:r>
      <w:r>
        <w:rPr>
          <w:lang w:val="en-GB"/>
        </w:rPr>
        <w:t>(</w:t>
      </w:r>
      <w:r>
        <w:rPr>
          <w:color w:val="800080"/>
          <w:lang w:val="en-GB"/>
        </w:rPr>
        <w:t>20</w:t>
      </w:r>
      <w:r>
        <w:rPr>
          <w:lang w:val="en-GB"/>
        </w:rPr>
        <w:t>);</w:t>
      </w:r>
      <w:r>
        <w:rPr>
          <w:lang w:val="en-GB"/>
        </w:rPr>
        <w:tab/>
      </w:r>
      <w:r w:rsidR="0012560A">
        <w:rPr>
          <w:lang w:val="en-GB"/>
        </w:rPr>
        <w:t xml:space="preserve">   </w:t>
      </w:r>
      <w:r>
        <w:rPr>
          <w:color w:val="008000"/>
          <w:lang w:val="en-GB"/>
        </w:rPr>
        <w:t>-- (2)</w:t>
      </w:r>
    </w:p>
    <w:p w:rsidR="008F595B" w:rsidRDefault="008F595B">
      <w:pPr>
        <w:rPr>
          <w:lang w:val="en-GB"/>
        </w:rPr>
      </w:pPr>
    </w:p>
    <w:p w:rsidR="008F595B" w:rsidRDefault="008F595B">
      <w:r>
        <w:t xml:space="preserve">Die Kollektion (1) kann beliebige große Verbunde vom Datentyp </w:t>
      </w:r>
      <w:r>
        <w:rPr>
          <w:rStyle w:val="Programminline"/>
        </w:rPr>
        <w:t>TEXT</w:t>
      </w:r>
      <w:r w:rsidR="009059F9">
        <w:rPr>
          <w:rStyle w:val="Programminline"/>
        </w:rPr>
        <w:t>_TR</w:t>
      </w:r>
      <w:r>
        <w:t xml:space="preserve"> aufneh</w:t>
      </w:r>
      <w:r>
        <w:softHyphen/>
        <w:t>men, während die Kollektion (2) nur der Speicherung solcher Ve</w:t>
      </w:r>
      <w:r>
        <w:t>r</w:t>
      </w:r>
      <w:r>
        <w:t>bunde dient, die der Indexeinschränkung genügen.</w:t>
      </w:r>
    </w:p>
    <w:p w:rsidR="008F595B" w:rsidRDefault="008F595B"/>
    <w:p w:rsidR="008F595B" w:rsidRDefault="001F19B6">
      <w:pPr>
        <w:pStyle w:val="Info"/>
        <w:framePr w:wrap="around"/>
      </w:pPr>
      <w:r>
        <w:rPr>
          <w:noProof/>
        </w:rPr>
        <w:drawing>
          <wp:inline distT="0" distB="0" distL="0" distR="0">
            <wp:extent cx="514350" cy="390525"/>
            <wp:effectExtent l="0" t="0" r="0" b="9525"/>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Bei der Allokation wird ggf. der initialisierende Diskriminantenwert impl</w:t>
      </w:r>
      <w:r>
        <w:t>i</w:t>
      </w:r>
      <w:r>
        <w:t>zit an</w:t>
      </w:r>
      <w:r>
        <w:softHyphen/>
        <w:t>genom</w:t>
      </w:r>
      <w:r>
        <w:softHyphen/>
        <w:t xml:space="preserve">men. </w:t>
      </w:r>
    </w:p>
    <w:p w:rsidR="008F595B" w:rsidRDefault="008F595B">
      <w:r>
        <w:t>Dabei ist zu beachten, dass dynamische Zielobjekte im Gegen</w:t>
      </w:r>
      <w:r>
        <w:softHyphen/>
        <w:t>satz zu stat</w:t>
      </w:r>
      <w:r>
        <w:t>i</w:t>
      </w:r>
      <w:r>
        <w:t>schen Variablen</w:t>
      </w:r>
      <w:r>
        <w:rPr>
          <w:spacing w:val="60"/>
        </w:rPr>
        <w:t xml:space="preserve"> </w:t>
      </w:r>
      <w:r>
        <w:t>immer beschränkt sind.</w:t>
      </w:r>
    </w:p>
    <w:p w:rsidR="008F595B" w:rsidRDefault="008F595B"/>
    <w:p w:rsidR="008F595B" w:rsidRDefault="008F595B">
      <w:pPr>
        <w:pStyle w:val="null-Zeile"/>
      </w:pPr>
    </w:p>
    <w:p w:rsidR="008F595B" w:rsidRDefault="008F595B">
      <w:pPr>
        <w:pStyle w:val="Programm"/>
      </w:pPr>
      <w:r>
        <w:t>T1</w:t>
      </w:r>
      <w:r w:rsidR="0059001F">
        <w:t>_Ptr</w:t>
      </w:r>
      <w:r>
        <w:tab/>
        <w:t>: TEXT_REF;</w:t>
      </w:r>
    </w:p>
    <w:p w:rsidR="008F595B" w:rsidRDefault="008F595B">
      <w:pPr>
        <w:pStyle w:val="Programm"/>
      </w:pPr>
      <w:r>
        <w:t>T2</w:t>
      </w:r>
      <w:r w:rsidR="0059001F">
        <w:t>_Ptr</w:t>
      </w:r>
      <w:r>
        <w:tab/>
        <w:t>: TEXT_20_REF;</w:t>
      </w:r>
    </w:p>
    <w:p w:rsidR="008F595B" w:rsidRDefault="008F595B">
      <w:pPr>
        <w:pStyle w:val="Programm"/>
      </w:pPr>
    </w:p>
    <w:p w:rsidR="008F595B" w:rsidRDefault="008F595B">
      <w:pPr>
        <w:pStyle w:val="Programm"/>
        <w:rPr>
          <w:color w:val="008000"/>
        </w:rPr>
      </w:pPr>
      <w:r>
        <w:t>T3</w:t>
      </w:r>
      <w:r>
        <w:tab/>
      </w:r>
      <w:r w:rsidR="0059001F">
        <w:t xml:space="preserve">_Ptr </w:t>
      </w:r>
      <w:r>
        <w:t>: TEXT_REF (</w:t>
      </w:r>
      <w:r>
        <w:rPr>
          <w:color w:val="800080"/>
        </w:rPr>
        <w:t>20</w:t>
      </w:r>
      <w:r>
        <w:t>);</w:t>
      </w:r>
      <w:r>
        <w:tab/>
      </w:r>
      <w:r>
        <w:rPr>
          <w:color w:val="008000"/>
        </w:rPr>
        <w:t>-- nur die Objekte sind beschraenkt</w:t>
      </w:r>
    </w:p>
    <w:p w:rsidR="008F595B" w:rsidRDefault="008F595B">
      <w:pPr>
        <w:pStyle w:val="Programm"/>
        <w:rPr>
          <w:color w:val="008000"/>
        </w:rPr>
      </w:pPr>
    </w:p>
    <w:p w:rsidR="008F595B" w:rsidRDefault="008F595B">
      <w:pPr>
        <w:pStyle w:val="Programm"/>
        <w:rPr>
          <w:color w:val="008000"/>
        </w:rPr>
      </w:pPr>
    </w:p>
    <w:p w:rsidR="008F595B" w:rsidRDefault="008F595B">
      <w:pPr>
        <w:pStyle w:val="Programm"/>
        <w:rPr>
          <w:color w:val="008000"/>
        </w:rPr>
      </w:pPr>
      <w:r>
        <w:t>T1</w:t>
      </w:r>
      <w:r w:rsidR="0059001F">
        <w:t>_Ptr</w:t>
      </w:r>
      <w:r>
        <w:t xml:space="preserve"> := </w:t>
      </w:r>
      <w:r>
        <w:rPr>
          <w:color w:val="0000FF"/>
        </w:rPr>
        <w:t xml:space="preserve">new </w:t>
      </w:r>
      <w:r>
        <w:t>TEXT_T</w:t>
      </w:r>
      <w:r w:rsidR="0059001F">
        <w:t>R</w:t>
      </w:r>
      <w:r>
        <w:t>;</w:t>
      </w:r>
      <w:r>
        <w:tab/>
      </w:r>
      <w:r>
        <w:rPr>
          <w:color w:val="008000"/>
        </w:rPr>
        <w:t>-- impliziter Diskriminantenwert Laenge = 20</w:t>
      </w:r>
    </w:p>
    <w:p w:rsidR="008F595B" w:rsidRDefault="008F595B">
      <w:pPr>
        <w:pStyle w:val="Programm"/>
        <w:rPr>
          <w:color w:val="008000"/>
        </w:rPr>
      </w:pPr>
    </w:p>
    <w:p w:rsidR="008F595B" w:rsidRDefault="008F595B">
      <w:pPr>
        <w:pStyle w:val="Programm"/>
        <w:rPr>
          <w:color w:val="008000"/>
        </w:rPr>
      </w:pPr>
      <w:r w:rsidRPr="0059001F">
        <w:rPr>
          <w:lang w:val="en-GB"/>
        </w:rPr>
        <w:t>T1</w:t>
      </w:r>
      <w:r w:rsidR="0059001F" w:rsidRPr="0059001F">
        <w:rPr>
          <w:lang w:val="en-GB"/>
        </w:rPr>
        <w:t>_Ptr</w:t>
      </w:r>
      <w:r w:rsidRPr="0059001F">
        <w:rPr>
          <w:lang w:val="en-GB"/>
        </w:rPr>
        <w:t xml:space="preserve"> := </w:t>
      </w:r>
      <w:r w:rsidRPr="0059001F">
        <w:rPr>
          <w:color w:val="0000FF"/>
          <w:lang w:val="en-GB"/>
        </w:rPr>
        <w:t xml:space="preserve">new </w:t>
      </w:r>
      <w:r w:rsidRPr="0059001F">
        <w:rPr>
          <w:lang w:val="en-GB"/>
        </w:rPr>
        <w:t>TEXT_T</w:t>
      </w:r>
      <w:r w:rsidR="0059001F" w:rsidRPr="0059001F">
        <w:rPr>
          <w:lang w:val="en-GB"/>
        </w:rPr>
        <w:t>R</w:t>
      </w:r>
      <w:r w:rsidRPr="0059001F">
        <w:rPr>
          <w:lang w:val="en-GB"/>
        </w:rPr>
        <w:t xml:space="preserve"> (</w:t>
      </w:r>
      <w:r w:rsidRPr="0059001F">
        <w:rPr>
          <w:color w:val="800080"/>
          <w:lang w:val="en-GB"/>
        </w:rPr>
        <w:t>10</w:t>
      </w:r>
      <w:r w:rsidRPr="0059001F">
        <w:rPr>
          <w:lang w:val="en-GB"/>
        </w:rPr>
        <w:t>);</w:t>
      </w:r>
      <w:r w:rsidR="0059001F" w:rsidRPr="0059001F">
        <w:rPr>
          <w:lang w:val="en-GB"/>
        </w:rPr>
        <w:t xml:space="preserve"> </w:t>
      </w:r>
      <w:r w:rsidRPr="0059001F">
        <w:rPr>
          <w:color w:val="008000"/>
          <w:lang w:val="en-GB"/>
        </w:rPr>
        <w:t>-- expl</w:t>
      </w:r>
      <w:r w:rsidR="0059001F" w:rsidRPr="0059001F">
        <w:rPr>
          <w:color w:val="008000"/>
          <w:lang w:val="en-GB"/>
        </w:rPr>
        <w:t>.</w:t>
      </w:r>
      <w:r w:rsidRPr="0059001F">
        <w:rPr>
          <w:color w:val="008000"/>
          <w:lang w:val="en-GB"/>
        </w:rPr>
        <w:t xml:space="preserve"> </w:t>
      </w:r>
      <w:r>
        <w:rPr>
          <w:color w:val="008000"/>
        </w:rPr>
        <w:t>Diskriminantenwert Laenge = 10</w:t>
      </w:r>
    </w:p>
    <w:p w:rsidR="008F595B" w:rsidRDefault="008F595B">
      <w:pPr>
        <w:pStyle w:val="Programm"/>
        <w:rPr>
          <w:color w:val="008000"/>
        </w:rPr>
      </w:pPr>
    </w:p>
    <w:p w:rsidR="008F595B" w:rsidRDefault="008F595B">
      <w:pPr>
        <w:pStyle w:val="Programm"/>
        <w:rPr>
          <w:color w:val="008000"/>
        </w:rPr>
      </w:pPr>
      <w:r>
        <w:t>T1</w:t>
      </w:r>
      <w:r w:rsidR="0059001F">
        <w:t>_Ptr</w:t>
      </w:r>
      <w:r>
        <w:t>.All := (</w:t>
      </w:r>
      <w:r>
        <w:rPr>
          <w:color w:val="800080"/>
        </w:rPr>
        <w:t>5</w:t>
      </w:r>
      <w:r>
        <w:t xml:space="preserve">, </w:t>
      </w:r>
      <w:r>
        <w:rPr>
          <w:color w:val="008080"/>
        </w:rPr>
        <w:t>"Hallo"</w:t>
      </w:r>
      <w:r>
        <w:t>);</w:t>
      </w:r>
      <w:r>
        <w:tab/>
      </w:r>
      <w:r>
        <w:rPr>
          <w:color w:val="008000"/>
        </w:rPr>
        <w:t xml:space="preserve">-- </w:t>
      </w:r>
      <w:r w:rsidRPr="002B148E">
        <w:rPr>
          <w:color w:val="FF0000"/>
        </w:rPr>
        <w:t>CONSTRAINT_ERROR</w:t>
      </w:r>
      <w:r>
        <w:rPr>
          <w:color w:val="008000"/>
        </w:rPr>
        <w:t>, da Zielobjekte</w:t>
      </w:r>
    </w:p>
    <w:p w:rsidR="008F595B" w:rsidRDefault="008F595B">
      <w:pPr>
        <w:pStyle w:val="Programm"/>
        <w:ind w:firstLine="284"/>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59001F">
        <w:rPr>
          <w:color w:val="008000"/>
        </w:rPr>
        <w:tab/>
      </w:r>
      <w:r w:rsidR="0059001F">
        <w:rPr>
          <w:color w:val="008000"/>
        </w:rPr>
        <w:tab/>
      </w:r>
      <w:r>
        <w:rPr>
          <w:color w:val="008000"/>
        </w:rPr>
        <w:t>-- immer beschraenkt sind</w:t>
      </w:r>
    </w:p>
    <w:p w:rsidR="008F595B" w:rsidRDefault="008F595B">
      <w:pPr>
        <w:pStyle w:val="Programm"/>
        <w:rPr>
          <w:color w:val="008000"/>
        </w:rPr>
      </w:pPr>
    </w:p>
    <w:p w:rsidR="0059001F" w:rsidRPr="002B148E" w:rsidRDefault="008F595B">
      <w:pPr>
        <w:pStyle w:val="Programm"/>
        <w:rPr>
          <w:color w:val="008000"/>
          <w:lang w:val="en-US"/>
        </w:rPr>
      </w:pPr>
      <w:r w:rsidRPr="002B148E">
        <w:rPr>
          <w:lang w:val="en-US"/>
        </w:rPr>
        <w:t>T2</w:t>
      </w:r>
      <w:r w:rsidR="0059001F" w:rsidRPr="002B148E">
        <w:rPr>
          <w:lang w:val="en-US"/>
        </w:rPr>
        <w:t>_Ptr</w:t>
      </w:r>
      <w:r w:rsidRPr="002B148E">
        <w:rPr>
          <w:lang w:val="en-US"/>
        </w:rPr>
        <w:t xml:space="preserve"> := </w:t>
      </w:r>
      <w:r w:rsidRPr="002B148E">
        <w:rPr>
          <w:color w:val="0000FF"/>
          <w:lang w:val="en-US"/>
        </w:rPr>
        <w:t xml:space="preserve">new </w:t>
      </w:r>
      <w:r w:rsidRPr="002B148E">
        <w:rPr>
          <w:lang w:val="en-US"/>
        </w:rPr>
        <w:t>TEXT_T</w:t>
      </w:r>
      <w:r w:rsidR="0059001F" w:rsidRPr="002B148E">
        <w:rPr>
          <w:lang w:val="en-US"/>
        </w:rPr>
        <w:t>R</w:t>
      </w:r>
      <w:r w:rsidRPr="002B148E">
        <w:rPr>
          <w:lang w:val="en-US"/>
        </w:rPr>
        <w:t>;</w:t>
      </w:r>
      <w:r w:rsidR="002B148E" w:rsidRPr="002B148E">
        <w:rPr>
          <w:lang w:val="en-US"/>
        </w:rPr>
        <w:tab/>
      </w:r>
      <w:r w:rsidR="002B148E">
        <w:rPr>
          <w:lang w:val="en-US"/>
        </w:rPr>
        <w:tab/>
      </w:r>
      <w:r w:rsidRPr="002B148E">
        <w:rPr>
          <w:color w:val="008000"/>
          <w:lang w:val="en-US"/>
        </w:rPr>
        <w:t xml:space="preserve">-- </w:t>
      </w:r>
      <w:r w:rsidRPr="002B148E">
        <w:rPr>
          <w:color w:val="FF0000"/>
          <w:lang w:val="en-US"/>
        </w:rPr>
        <w:t>CONSTRAINT_ERROR</w:t>
      </w:r>
      <w:r w:rsidRPr="002B148E">
        <w:rPr>
          <w:color w:val="008000"/>
          <w:lang w:val="en-US"/>
        </w:rPr>
        <w:t>, implizite</w:t>
      </w:r>
      <w:r w:rsidR="0059001F" w:rsidRPr="002B148E">
        <w:rPr>
          <w:color w:val="008000"/>
          <w:lang w:val="en-US"/>
        </w:rPr>
        <w:t>r</w:t>
      </w:r>
      <w:r w:rsidRPr="002B148E">
        <w:rPr>
          <w:color w:val="008000"/>
          <w:lang w:val="en-US"/>
        </w:rPr>
        <w:t xml:space="preserve">                 </w:t>
      </w:r>
    </w:p>
    <w:p w:rsidR="008F595B" w:rsidRDefault="0059001F">
      <w:pPr>
        <w:pStyle w:val="Programm"/>
        <w:rPr>
          <w:color w:val="008000"/>
        </w:rPr>
      </w:pPr>
      <w:r w:rsidRPr="002B148E">
        <w:rPr>
          <w:color w:val="008000"/>
          <w:lang w:val="en-US"/>
        </w:rPr>
        <w:tab/>
      </w:r>
      <w:r w:rsidRPr="002B148E">
        <w:rPr>
          <w:color w:val="008000"/>
          <w:lang w:val="en-US"/>
        </w:rPr>
        <w:tab/>
      </w:r>
      <w:r w:rsidR="008F595B">
        <w:rPr>
          <w:color w:val="008000"/>
        </w:rPr>
        <w:t xml:space="preserve">-- </w:t>
      </w:r>
      <w:r>
        <w:rPr>
          <w:color w:val="008000"/>
        </w:rPr>
        <w:t xml:space="preserve">Diskriminantenwert 0 </w:t>
      </w:r>
      <w:r w:rsidR="008F595B">
        <w:rPr>
          <w:color w:val="008000"/>
        </w:rPr>
        <w:t>und Einschraenkung widersprechen sich</w:t>
      </w:r>
    </w:p>
    <w:p w:rsidR="008F595B" w:rsidRDefault="008F595B">
      <w:pPr>
        <w:pStyle w:val="Programm"/>
        <w:rPr>
          <w:color w:val="008000"/>
        </w:rPr>
      </w:pPr>
    </w:p>
    <w:p w:rsidR="008F595B" w:rsidRPr="0059001F" w:rsidRDefault="008F595B">
      <w:pPr>
        <w:pStyle w:val="Programm"/>
        <w:rPr>
          <w:color w:val="008000"/>
          <w:lang w:val="en-GB"/>
        </w:rPr>
      </w:pPr>
      <w:r w:rsidRPr="0059001F">
        <w:rPr>
          <w:lang w:val="en-GB"/>
        </w:rPr>
        <w:t>T2</w:t>
      </w:r>
      <w:r w:rsidR="0059001F" w:rsidRPr="0059001F">
        <w:rPr>
          <w:lang w:val="en-GB"/>
        </w:rPr>
        <w:t>_Ptr</w:t>
      </w:r>
      <w:r w:rsidRPr="0059001F">
        <w:rPr>
          <w:lang w:val="en-GB"/>
        </w:rPr>
        <w:t xml:space="preserve"> := </w:t>
      </w:r>
      <w:r w:rsidRPr="0059001F">
        <w:rPr>
          <w:color w:val="0000FF"/>
          <w:lang w:val="en-GB"/>
        </w:rPr>
        <w:t xml:space="preserve">new </w:t>
      </w:r>
      <w:r w:rsidRPr="0059001F">
        <w:rPr>
          <w:lang w:val="en-GB"/>
        </w:rPr>
        <w:t>TEXT_T</w:t>
      </w:r>
      <w:r w:rsidR="0059001F" w:rsidRPr="0059001F">
        <w:rPr>
          <w:lang w:val="en-GB"/>
        </w:rPr>
        <w:t>R</w:t>
      </w:r>
      <w:r w:rsidRPr="0059001F">
        <w:rPr>
          <w:lang w:val="en-GB"/>
        </w:rPr>
        <w:t>(</w:t>
      </w:r>
      <w:r w:rsidRPr="0059001F">
        <w:rPr>
          <w:color w:val="800080"/>
          <w:lang w:val="en-GB"/>
        </w:rPr>
        <w:t>20</w:t>
      </w:r>
      <w:r w:rsidRPr="0059001F">
        <w:rPr>
          <w:lang w:val="en-GB"/>
        </w:rPr>
        <w:t>);</w:t>
      </w:r>
      <w:r w:rsidRPr="0059001F">
        <w:rPr>
          <w:lang w:val="en-GB"/>
        </w:rPr>
        <w:tab/>
      </w:r>
      <w:r w:rsidRPr="0059001F">
        <w:rPr>
          <w:lang w:val="en-GB"/>
        </w:rPr>
        <w:tab/>
      </w:r>
      <w:r w:rsidRPr="0059001F">
        <w:rPr>
          <w:color w:val="008000"/>
          <w:lang w:val="en-GB"/>
        </w:rPr>
        <w:t>-- OK</w:t>
      </w:r>
    </w:p>
    <w:p w:rsidR="008F595B" w:rsidRPr="0059001F" w:rsidRDefault="008F595B">
      <w:pPr>
        <w:pStyle w:val="Programm"/>
        <w:rPr>
          <w:color w:val="008000"/>
          <w:lang w:val="en-GB"/>
        </w:rPr>
      </w:pPr>
    </w:p>
    <w:p w:rsidR="008F595B" w:rsidRDefault="008F595B">
      <w:pPr>
        <w:pStyle w:val="Programm"/>
        <w:rPr>
          <w:color w:val="008000"/>
        </w:rPr>
      </w:pPr>
      <w:r>
        <w:t>T1</w:t>
      </w:r>
      <w:r w:rsidR="0059001F">
        <w:t>_Ptr</w:t>
      </w:r>
      <w:r>
        <w:t xml:space="preserve"> := T2</w:t>
      </w:r>
      <w:r w:rsidR="0059001F">
        <w:t>_Ptr</w:t>
      </w:r>
      <w:r>
        <w:t>;</w:t>
      </w:r>
      <w:r>
        <w:tab/>
      </w:r>
      <w:r>
        <w:tab/>
      </w:r>
      <w:r>
        <w:tab/>
      </w:r>
      <w:r>
        <w:rPr>
          <w:color w:val="008000"/>
        </w:rPr>
        <w:t xml:space="preserve">-- </w:t>
      </w:r>
      <w:r w:rsidRPr="002B148E">
        <w:rPr>
          <w:color w:val="FF0000"/>
        </w:rPr>
        <w:t>nicht erlaubt</w:t>
      </w:r>
      <w:r>
        <w:rPr>
          <w:color w:val="008000"/>
        </w:rPr>
        <w:t>, da unterschiedliche Typen</w:t>
      </w:r>
    </w:p>
    <w:p w:rsidR="008F595B" w:rsidRDefault="008F595B"/>
    <w:p w:rsidR="008F595B" w:rsidRDefault="008F595B">
      <w:r>
        <w:t>Index- und Diskriminanteneinschränkungen sind die einzigen erlaubten Formen von Untertypeinschränkungen eines Zieluntertyps.</w:t>
      </w:r>
    </w:p>
    <w:p w:rsidR="008F595B" w:rsidRDefault="008F595B"/>
    <w:p w:rsidR="008F595B" w:rsidRDefault="008F595B">
      <w:pPr>
        <w:pStyle w:val="berschrift3"/>
      </w:pPr>
      <w:bookmarkStart w:id="25" w:name="_Toc233701986"/>
      <w:bookmarkStart w:id="26" w:name="_Toc528068704"/>
      <w:r>
        <w:t>Freigabe von angefordertem Speicher</w:t>
      </w:r>
      <w:bookmarkEnd w:id="25"/>
      <w:bookmarkEnd w:id="26"/>
    </w:p>
    <w:p w:rsidR="008F595B" w:rsidRDefault="008F595B">
      <w:pPr>
        <w:pStyle w:val="Info"/>
        <w:framePr w:wrap="around"/>
      </w:pPr>
    </w:p>
    <w:p w:rsidR="008F595B" w:rsidRDefault="008F595B">
      <w:pPr>
        <w:pStyle w:val="Info"/>
        <w:framePr w:wrap="around"/>
      </w:pPr>
    </w:p>
    <w:p w:rsidR="008F595B" w:rsidRDefault="008F595B">
      <w:pPr>
        <w:pStyle w:val="Info"/>
        <w:framePr w:wrap="around"/>
      </w:pPr>
      <w:r>
        <w:t>Ausnahme ST</w:t>
      </w:r>
      <w:r>
        <w:t>O</w:t>
      </w:r>
      <w:r>
        <w:t>RAGE_</w:t>
      </w:r>
      <w:r>
        <w:br/>
        <w:t>ERROR</w:t>
      </w:r>
      <w:r>
        <w:rPr>
          <w:i w:val="0"/>
          <w:color w:val="auto"/>
          <w:sz w:val="24"/>
        </w:rPr>
        <w:fldChar w:fldCharType="begin"/>
      </w:r>
      <w:r>
        <w:rPr>
          <w:i w:val="0"/>
          <w:color w:val="auto"/>
          <w:sz w:val="24"/>
        </w:rPr>
        <w:instrText>XE "STOR</w:instrText>
      </w:r>
      <w:r>
        <w:rPr>
          <w:i w:val="0"/>
          <w:color w:val="auto"/>
          <w:sz w:val="24"/>
        </w:rPr>
        <w:instrText>A</w:instrText>
      </w:r>
      <w:r>
        <w:rPr>
          <w:i w:val="0"/>
          <w:color w:val="auto"/>
          <w:sz w:val="24"/>
        </w:rPr>
        <w:instrText>GE_ERROR"</w:instrText>
      </w:r>
      <w:r>
        <w:rPr>
          <w:i w:val="0"/>
          <w:color w:val="auto"/>
          <w:sz w:val="24"/>
        </w:rPr>
        <w:fldChar w:fldCharType="end"/>
      </w:r>
      <w:r>
        <w:t xml:space="preserve"> </w:t>
      </w:r>
    </w:p>
    <w:p w:rsidR="008F595B" w:rsidRDefault="008F595B">
      <w:r>
        <w:t>Die bisherige, vereinfachte Betrachtungsweise des Speichers als unerschöp</w:t>
      </w:r>
      <w:r>
        <w:t>f</w:t>
      </w:r>
      <w:r>
        <w:t xml:space="preserve">licher Pool, aus dem der Allokator </w:t>
      </w:r>
      <w:r>
        <w:rPr>
          <w:rStyle w:val="Programminline"/>
        </w:rPr>
        <w:t>new</w:t>
      </w:r>
      <w:r>
        <w:rPr>
          <w:rStyle w:val="Programminline"/>
        </w:rPr>
        <w:fldChar w:fldCharType="begin"/>
      </w:r>
      <w:r>
        <w:rPr>
          <w:rStyle w:val="Programminline"/>
        </w:rPr>
        <w:instrText>XE "new"</w:instrText>
      </w:r>
      <w:r>
        <w:rPr>
          <w:rStyle w:val="Programminline"/>
        </w:rPr>
        <w:fldChar w:fldCharType="end"/>
      </w:r>
      <w:r>
        <w:t xml:space="preserve"> beliebig schöpfen kann, ist für Pr</w:t>
      </w:r>
      <w:r>
        <w:t>o</w:t>
      </w:r>
      <w:r>
        <w:t>gramme mit ge</w:t>
      </w:r>
      <w:r>
        <w:softHyphen/>
        <w:t>ringem Speicherbedarf in Relation zum verfügbaren Spe</w:t>
      </w:r>
      <w:r>
        <w:t>i</w:t>
      </w:r>
      <w:r>
        <w:t>cher ausreichend. Trifft diese Einschränkung jedoch nicht zu, so kann die Spe</w:t>
      </w:r>
      <w:r>
        <w:t>i</w:t>
      </w:r>
      <w:r>
        <w:t xml:space="preserve">cherplatzgrenze erreicht werden, was zu einem </w:t>
      </w:r>
      <w:r>
        <w:rPr>
          <w:rStyle w:val="Programminline"/>
        </w:rPr>
        <w:t>STORAGE_ERROR</w:t>
      </w:r>
      <w:r>
        <w:t xml:space="preserve"> führt. </w:t>
      </w:r>
    </w:p>
    <w:p w:rsidR="008F595B" w:rsidRDefault="008F595B">
      <w:pPr>
        <w:pStyle w:val="TabellenZeile"/>
        <w:spacing w:line="240" w:lineRule="auto"/>
      </w:pPr>
    </w:p>
    <w:p w:rsidR="008F595B" w:rsidRDefault="008F595B">
      <w:pPr>
        <w:pStyle w:val="Info"/>
        <w:framePr w:wrap="around"/>
      </w:pPr>
      <w:r>
        <w:t>garbage collection</w:t>
      </w:r>
    </w:p>
    <w:p w:rsidR="008F595B" w:rsidRDefault="008F595B">
      <w:r>
        <w:t>In einigen Ada-Implementierungen wird diesem Problem durch einen M</w:t>
      </w:r>
      <w:r>
        <w:t>e</w:t>
      </w:r>
      <w:r>
        <w:t>chanismus vorgebeugt, der als Speicherbereinigung</w:t>
      </w:r>
      <w:r>
        <w:fldChar w:fldCharType="begin"/>
      </w:r>
      <w:r>
        <w:instrText>XE "Speicherberein</w:instrText>
      </w:r>
      <w:r>
        <w:instrText>i</w:instrText>
      </w:r>
      <w:r>
        <w:instrText>gung"</w:instrText>
      </w:r>
      <w:r>
        <w:fldChar w:fldCharType="end"/>
      </w:r>
      <w:r>
        <w:t xml:space="preserve"> (engl. garbage colle</w:t>
      </w:r>
      <w:r>
        <w:t>c</w:t>
      </w:r>
      <w:r>
        <w:t>tion</w:t>
      </w:r>
      <w:r>
        <w:fldChar w:fldCharType="begin"/>
      </w:r>
      <w:r>
        <w:instrText>XE "garbage collection"</w:instrText>
      </w:r>
      <w:r>
        <w:fldChar w:fldCharType="end"/>
      </w:r>
      <w:r>
        <w:t>) bezeichnet wird:</w:t>
      </w:r>
    </w:p>
    <w:p w:rsidR="008F595B" w:rsidRDefault="008F595B">
      <w:pPr>
        <w:pStyle w:val="TabellenZeile"/>
        <w:spacing w:line="240" w:lineRule="auto"/>
      </w:pPr>
    </w:p>
    <w:p w:rsidR="008F595B" w:rsidRDefault="008F595B">
      <w:pPr>
        <w:pStyle w:val="Info"/>
        <w:framePr w:h="522" w:hRule="exact" w:wrap="around" w:y="97"/>
      </w:pPr>
      <w:r>
        <w:t>automatische D</w:t>
      </w:r>
      <w:r>
        <w:t>e</w:t>
      </w:r>
      <w:r>
        <w:t>allokation</w:t>
      </w:r>
    </w:p>
    <w:p w:rsidR="008F595B" w:rsidRDefault="008F595B">
      <w:r>
        <w:t>Wird eine dynamische Variable nicht mehr durch einen Verweis refere</w:t>
      </w:r>
      <w:r>
        <w:t>n</w:t>
      </w:r>
      <w:r>
        <w:t>ziert, so wird sie automatisch in den zur Verfügung stehenden freien Spe</w:t>
      </w:r>
      <w:r>
        <w:t>i</w:t>
      </w:r>
      <w:r>
        <w:t>cher zurückgeführt (dieser Vorgang wird auch als Deallokation bezeich</w:t>
      </w:r>
      <w:r>
        <w:softHyphen/>
        <w:t>net). Der Vorteil der Speicher</w:t>
      </w:r>
      <w:r>
        <w:softHyphen/>
        <w:t>bereinigung ist, dass ausschließlich nicht refere</w:t>
      </w:r>
      <w:r>
        <w:t>n</w:t>
      </w:r>
      <w:r>
        <w:t>zierte dynamische Variablen deallokiert werden. Fehler im Bereich der Pr</w:t>
      </w:r>
      <w:r>
        <w:t>o</w:t>
      </w:r>
      <w:r>
        <w:t>grammierung (Deallokation von refe</w:t>
      </w:r>
      <w:r>
        <w:softHyphen/>
        <w:t>renzierten Variablen) sind also ausg</w:t>
      </w:r>
      <w:r>
        <w:t>e</w:t>
      </w:r>
      <w:r>
        <w:t xml:space="preserve">schlossen. Der Nachteil besteht darin, dass die Speicherbereinigung in der Regel nicht permanent, sondern periodisch durchgeführt wird, ggf. auch zu einem laufzeitkritischen Zeitpunkt. </w:t>
      </w:r>
    </w:p>
    <w:p w:rsidR="008F595B" w:rsidRDefault="008F595B">
      <w:pPr>
        <w:pStyle w:val="Info"/>
        <w:framePr w:wrap="around"/>
      </w:pPr>
      <w:r>
        <w:t>pragma CO</w:t>
      </w:r>
      <w:r>
        <w:t>N</w:t>
      </w:r>
      <w:r>
        <w:t>TROLLED</w:t>
      </w:r>
    </w:p>
    <w:p w:rsidR="008F595B" w:rsidRDefault="008F595B">
      <w:r>
        <w:t>Um eine garbage collection durch das Ada-Laufzeitsystem für einen Zeige</w:t>
      </w:r>
      <w:r>
        <w:t>r</w:t>
      </w:r>
      <w:r>
        <w:t xml:space="preserve">typ explizit auszuschließen, kann das Pragma </w:t>
      </w:r>
      <w:r>
        <w:rPr>
          <w:rStyle w:val="Programminline"/>
        </w:rPr>
        <w:t>CONTROLLED</w:t>
      </w:r>
      <w:r>
        <w:rPr>
          <w:rStyle w:val="Programminline"/>
        </w:rPr>
        <w:fldChar w:fldCharType="begin"/>
      </w:r>
      <w:r>
        <w:rPr>
          <w:rStyle w:val="Programminline"/>
        </w:rPr>
        <w:instrText>XE "CONTROLLED"</w:instrText>
      </w:r>
      <w:r>
        <w:rPr>
          <w:rStyle w:val="Programminline"/>
        </w:rPr>
        <w:fldChar w:fldCharType="end"/>
      </w:r>
      <w:r>
        <w:rPr>
          <w:rStyle w:val="Programminline"/>
        </w:rPr>
        <w:fldChar w:fldCharType="begin"/>
      </w:r>
      <w:r>
        <w:rPr>
          <w:rStyle w:val="Programminline"/>
        </w:rPr>
        <w:instrText>XE "Pragma CONTROLLED"</w:instrText>
      </w:r>
      <w:r>
        <w:rPr>
          <w:rStyle w:val="Programminline"/>
        </w:rPr>
        <w:fldChar w:fldCharType="end"/>
      </w:r>
      <w:r>
        <w:t xml:space="preserve"> verwendet we</w:t>
      </w:r>
      <w:r>
        <w:t>r</w:t>
      </w:r>
      <w:r>
        <w:t>den.</w:t>
      </w:r>
    </w:p>
    <w:p w:rsidR="008F595B" w:rsidRDefault="008F595B">
      <w:pPr>
        <w:pStyle w:val="TabellenZeile"/>
        <w:spacing w:line="240" w:lineRule="auto"/>
      </w:pPr>
    </w:p>
    <w:p w:rsidR="008F595B" w:rsidRDefault="008F595B">
      <w:pPr>
        <w:pStyle w:val="Programm"/>
        <w:rPr>
          <w:lang w:val="en-GB"/>
        </w:rPr>
      </w:pPr>
      <w:r>
        <w:rPr>
          <w:color w:val="0000FF"/>
          <w:lang w:val="en-GB"/>
        </w:rPr>
        <w:lastRenderedPageBreak/>
        <w:t xml:space="preserve">type </w:t>
      </w:r>
      <w:r>
        <w:rPr>
          <w:lang w:val="en-GB"/>
        </w:rPr>
        <w:t xml:space="preserve">STRING_REF </w:t>
      </w:r>
      <w:r>
        <w:rPr>
          <w:color w:val="0000FF"/>
          <w:lang w:val="en-GB"/>
        </w:rPr>
        <w:t xml:space="preserve">is access </w:t>
      </w:r>
      <w:r>
        <w:rPr>
          <w:lang w:val="en-GB"/>
        </w:rPr>
        <w:t>STRING;</w:t>
      </w:r>
    </w:p>
    <w:p w:rsidR="008F595B" w:rsidRDefault="008F595B">
      <w:pPr>
        <w:pStyle w:val="Programm"/>
        <w:rPr>
          <w:lang w:val="en-GB"/>
        </w:rPr>
      </w:pPr>
      <w:r>
        <w:rPr>
          <w:color w:val="0000FF"/>
          <w:lang w:val="en-GB"/>
        </w:rPr>
        <w:t xml:space="preserve">pragma </w:t>
      </w:r>
      <w:r>
        <w:rPr>
          <w:lang w:val="en-GB"/>
        </w:rPr>
        <w:t>CONTROLLED (STRING_REF);</w:t>
      </w:r>
    </w:p>
    <w:p w:rsidR="008F595B" w:rsidRDefault="008F595B">
      <w:pPr>
        <w:pStyle w:val="TabellenZeile"/>
        <w:spacing w:line="240" w:lineRule="auto"/>
        <w:rPr>
          <w:lang w:val="en-GB"/>
        </w:rPr>
      </w:pPr>
    </w:p>
    <w:p w:rsidR="008F595B" w:rsidRDefault="008F595B">
      <w:r>
        <w:t>Das Programm ist jetzt selbst für die eventuelle Freigabe nicht mehr genut</w:t>
      </w:r>
      <w:r>
        <w:t>z</w:t>
      </w:r>
      <w:r>
        <w:t xml:space="preserve">ten Speicherplatzes zuständig. Dazu  bietet Ada eine generische Prozedur </w:t>
      </w:r>
      <w:r>
        <w:rPr>
          <w:rStyle w:val="Programminline"/>
        </w:rPr>
        <w:t>Unchecked_Deallocation</w:t>
      </w:r>
      <w:r>
        <w:rPr>
          <w:rStyle w:val="Programminline"/>
        </w:rPr>
        <w:fldChar w:fldCharType="begin"/>
      </w:r>
      <w:r>
        <w:rPr>
          <w:rStyle w:val="Programminline"/>
        </w:rPr>
        <w:instrText>XE "Unchecked_Deallocation"</w:instrText>
      </w:r>
      <w:r>
        <w:rPr>
          <w:rStyle w:val="Programminline"/>
        </w:rPr>
        <w:fldChar w:fldCharType="end"/>
      </w:r>
      <w:r>
        <w:t xml:space="preserve"> an, die die Möglichkeit kontrollierter Deallok</w:t>
      </w:r>
      <w:r>
        <w:t>a</w:t>
      </w:r>
      <w:r>
        <w:t xml:space="preserve">tion bietet. </w:t>
      </w:r>
    </w:p>
    <w:p w:rsidR="008F595B" w:rsidRDefault="008F595B">
      <w:pPr>
        <w:pStyle w:val="TabellenZeile"/>
        <w:spacing w:line="240" w:lineRule="auto"/>
      </w:pPr>
    </w:p>
    <w:p w:rsidR="008F595B" w:rsidRDefault="001F19B6">
      <w:pPr>
        <w:pStyle w:val="Info"/>
        <w:framePr w:wrap="around"/>
      </w:pPr>
      <w:r>
        <w:rPr>
          <w:noProof/>
        </w:rPr>
        <w:drawing>
          <wp:inline distT="0" distB="0" distL="0" distR="0">
            <wp:extent cx="390525" cy="390525"/>
            <wp:effectExtent l="0" t="0" r="9525" b="9525"/>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Programm"/>
        <w:rPr>
          <w:color w:val="0000FF"/>
          <w:lang w:val="en-GB"/>
        </w:rPr>
      </w:pPr>
      <w:r>
        <w:rPr>
          <w:color w:val="0000FF"/>
          <w:lang w:val="en-GB"/>
        </w:rPr>
        <w:t>generic</w:t>
      </w:r>
    </w:p>
    <w:p w:rsidR="008F595B" w:rsidRDefault="008F595B">
      <w:pPr>
        <w:pStyle w:val="Programm"/>
        <w:rPr>
          <w:lang w:val="en-GB"/>
        </w:rPr>
      </w:pPr>
      <w:r>
        <w:rPr>
          <w:color w:val="0000FF"/>
          <w:lang w:val="en-GB"/>
        </w:rPr>
        <w:t xml:space="preserve">   type </w:t>
      </w:r>
      <w:r>
        <w:rPr>
          <w:lang w:val="en-GB"/>
        </w:rPr>
        <w:t xml:space="preserve">OBJECT (&lt;&gt;) </w:t>
      </w:r>
      <w:r>
        <w:rPr>
          <w:color w:val="0000FF"/>
          <w:lang w:val="en-GB"/>
        </w:rPr>
        <w:t>is limited private</w:t>
      </w:r>
      <w:r>
        <w:rPr>
          <w:lang w:val="en-GB"/>
        </w:rPr>
        <w:t>;</w:t>
      </w:r>
    </w:p>
    <w:p w:rsidR="008F595B" w:rsidRDefault="008F595B">
      <w:pPr>
        <w:pStyle w:val="Programm"/>
        <w:rPr>
          <w:lang w:val="en-GB"/>
        </w:rPr>
      </w:pPr>
      <w:r>
        <w:rPr>
          <w:lang w:val="en-GB"/>
        </w:rPr>
        <w:t xml:space="preserve">   </w:t>
      </w:r>
      <w:r>
        <w:rPr>
          <w:color w:val="0000FF"/>
          <w:lang w:val="en-GB"/>
        </w:rPr>
        <w:t xml:space="preserve">type </w:t>
      </w:r>
      <w:r>
        <w:rPr>
          <w:lang w:val="en-GB"/>
        </w:rPr>
        <w:t xml:space="preserve">NAME </w:t>
      </w:r>
      <w:r>
        <w:rPr>
          <w:color w:val="0000FF"/>
          <w:lang w:val="en-GB"/>
        </w:rPr>
        <w:t xml:space="preserve">is access </w:t>
      </w:r>
      <w:r>
        <w:rPr>
          <w:lang w:val="en-GB"/>
        </w:rPr>
        <w:t>OBJECT;</w:t>
      </w:r>
    </w:p>
    <w:p w:rsidR="008F595B" w:rsidRDefault="008F595B">
      <w:pPr>
        <w:pStyle w:val="Programm"/>
        <w:rPr>
          <w:lang w:val="en-GB"/>
        </w:rPr>
      </w:pPr>
      <w:r>
        <w:rPr>
          <w:color w:val="0000FF"/>
          <w:lang w:val="en-GB"/>
        </w:rPr>
        <w:t xml:space="preserve">procedure </w:t>
      </w:r>
      <w:r>
        <w:rPr>
          <w:lang w:val="en-GB"/>
        </w:rPr>
        <w:t xml:space="preserve">Unchecked_Deallocation (X : </w:t>
      </w:r>
      <w:r>
        <w:rPr>
          <w:color w:val="0000FF"/>
          <w:lang w:val="en-GB"/>
        </w:rPr>
        <w:t xml:space="preserve">in out </w:t>
      </w:r>
      <w:r>
        <w:rPr>
          <w:lang w:val="en-GB"/>
        </w:rPr>
        <w:t>NAME);</w:t>
      </w:r>
    </w:p>
    <w:p w:rsidR="008F595B" w:rsidRDefault="008F595B">
      <w:pPr>
        <w:pStyle w:val="TabellenZeile"/>
        <w:spacing w:line="240" w:lineRule="auto"/>
        <w:rPr>
          <w:lang w:val="en-GB"/>
        </w:rPr>
      </w:pPr>
    </w:p>
    <w:p w:rsidR="008F595B" w:rsidRDefault="008F595B">
      <w:r>
        <w:t>Die beiden generischen Parameter stellen den Zieltyp der zu deallokiere</w:t>
      </w:r>
      <w:r>
        <w:t>n</w:t>
      </w:r>
      <w:r>
        <w:t>den Variablen und den entsprechenden Zugriffstyp dar.</w:t>
      </w:r>
    </w:p>
    <w:p w:rsidR="008F595B" w:rsidRDefault="008F595B">
      <w:r>
        <w:t>Der Aufruf der entsprechen</w:t>
      </w:r>
      <w:r>
        <w:softHyphen/>
        <w:t>den Freigabeprozedur mit einer dynamischen V</w:t>
      </w:r>
      <w:r>
        <w:t>a</w:t>
      </w:r>
      <w:r>
        <w:t>riablen be</w:t>
      </w:r>
      <w:r>
        <w:softHyphen/>
        <w:t xml:space="preserve">wirkt zweierlei. Zum einen ist von da an der Zeigerwert </w:t>
      </w:r>
      <w:r>
        <w:rPr>
          <w:rStyle w:val="Programminline"/>
        </w:rPr>
        <w:t>null</w:t>
      </w:r>
      <w:r>
        <w:t>, zum anderen wird das Objekt, auf das der Zeiger verwiesen hat, als frei g</w:t>
      </w:r>
      <w:r>
        <w:t>e</w:t>
      </w:r>
      <w:r>
        <w:t>kenn</w:t>
      </w:r>
      <w:r>
        <w:softHyphen/>
        <w:t xml:space="preserve">zeichnet. </w:t>
      </w:r>
    </w:p>
    <w:p w:rsidR="008F595B" w:rsidRDefault="008F595B"/>
    <w:p w:rsidR="008F595B" w:rsidRDefault="001F19B6">
      <w:pPr>
        <w:pStyle w:val="Info"/>
        <w:framePr w:wrap="around"/>
      </w:pPr>
      <w:r>
        <w:rPr>
          <w:noProof/>
        </w:rPr>
        <w:drawing>
          <wp:inline distT="0" distB="0" distL="0" distR="0">
            <wp:extent cx="514350" cy="390525"/>
            <wp:effectExtent l="0" t="0" r="0" b="9525"/>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Die Verwendung dieser Pro</w:t>
      </w:r>
      <w:r>
        <w:softHyphen/>
        <w:t>zedur hat aber mit der nötigen Vor</w:t>
      </w:r>
      <w:r>
        <w:softHyphen/>
        <w:t>sicht zu g</w:t>
      </w:r>
      <w:r>
        <w:t>e</w:t>
      </w:r>
      <w:r>
        <w:t>schehen. Hat man versäumt, andere Zeiger, die auf dieses Objekt deuten, zu löschen oder umzusetzen, so entstehen bei Zugriff über diese Zeiger unvo</w:t>
      </w:r>
      <w:r>
        <w:t>r</w:t>
      </w:r>
      <w:r>
        <w:t>hersehbare Ereignisse. Eine Überprüfung, ob noch an</w:t>
      </w:r>
      <w:r>
        <w:softHyphen/>
        <w:t>dere Zeiger auf das zu löschende Objekt verweisen, findet nicht statt (</w:t>
      </w:r>
      <w:r>
        <w:rPr>
          <w:rStyle w:val="Programminline"/>
        </w:rPr>
        <w:t>unchecked</w:t>
      </w:r>
      <w:r>
        <w:t>).</w:t>
      </w:r>
    </w:p>
    <w:p w:rsidR="008F595B" w:rsidRDefault="008F595B"/>
    <w:p w:rsidR="008F595B" w:rsidRDefault="008F595B">
      <w:pPr>
        <w:rPr>
          <w:lang w:val="en-GB"/>
        </w:rPr>
      </w:pPr>
      <w:r>
        <w:rPr>
          <w:lang w:val="en-GB"/>
        </w:rPr>
        <w:t>Beispiel:</w:t>
      </w:r>
    </w:p>
    <w:p w:rsidR="008F595B" w:rsidRDefault="008F595B">
      <w:pPr>
        <w:pStyle w:val="Programm"/>
        <w:rPr>
          <w:lang w:val="en-GB"/>
        </w:rPr>
      </w:pPr>
      <w:r>
        <w:rPr>
          <w:color w:val="0000FF"/>
          <w:lang w:val="en-GB"/>
        </w:rPr>
        <w:t xml:space="preserve">with </w:t>
      </w:r>
      <w:r w:rsidR="00F741E7" w:rsidRPr="00F741E7">
        <w:rPr>
          <w:lang w:val="en-GB"/>
        </w:rPr>
        <w:t>Ada</w:t>
      </w:r>
      <w:r w:rsidR="00F741E7">
        <w:rPr>
          <w:color w:val="0000FF"/>
          <w:lang w:val="en-GB"/>
        </w:rPr>
        <w:t>.</w:t>
      </w:r>
      <w:r>
        <w:rPr>
          <w:lang w:val="en-GB"/>
        </w:rPr>
        <w:t>Unchecked_Deallocation;</w:t>
      </w:r>
    </w:p>
    <w:p w:rsidR="008F595B" w:rsidRDefault="008F595B">
      <w:pPr>
        <w:pStyle w:val="Programm"/>
        <w:rPr>
          <w:lang w:val="en-GB"/>
        </w:rPr>
      </w:pPr>
      <w:r>
        <w:rPr>
          <w:color w:val="0000FF"/>
          <w:lang w:val="en-GB"/>
        </w:rPr>
        <w:t xml:space="preserve">with </w:t>
      </w:r>
      <w:r>
        <w:rPr>
          <w:lang w:val="en-GB"/>
        </w:rPr>
        <w:t>Ada.Text_IO;</w:t>
      </w:r>
    </w:p>
    <w:p w:rsidR="008F595B" w:rsidRDefault="008F595B">
      <w:pPr>
        <w:pStyle w:val="Programm"/>
        <w:rPr>
          <w:lang w:val="en-GB"/>
        </w:rPr>
      </w:pPr>
    </w:p>
    <w:p w:rsidR="008F595B" w:rsidRDefault="008F595B">
      <w:pPr>
        <w:pStyle w:val="Programm"/>
        <w:rPr>
          <w:color w:val="0000FF"/>
          <w:lang w:val="en-GB"/>
        </w:rPr>
      </w:pPr>
      <w:r>
        <w:rPr>
          <w:color w:val="0000FF"/>
          <w:lang w:val="en-GB"/>
        </w:rPr>
        <w:t xml:space="preserve">procedure </w:t>
      </w:r>
      <w:r>
        <w:rPr>
          <w:lang w:val="en-GB"/>
        </w:rPr>
        <w:t xml:space="preserve">Test </w:t>
      </w:r>
      <w:r>
        <w:rPr>
          <w:color w:val="0000FF"/>
          <w:lang w:val="en-GB"/>
        </w:rPr>
        <w:t>is</w:t>
      </w:r>
    </w:p>
    <w:p w:rsidR="008F595B" w:rsidRDefault="008F595B">
      <w:pPr>
        <w:pStyle w:val="Programm"/>
        <w:rPr>
          <w:color w:val="0000FF"/>
          <w:lang w:val="en-GB"/>
        </w:rPr>
      </w:pPr>
    </w:p>
    <w:p w:rsidR="008F595B" w:rsidRDefault="008F595B">
      <w:pPr>
        <w:pStyle w:val="Programm"/>
        <w:rPr>
          <w:lang w:val="en-GB"/>
        </w:rPr>
      </w:pPr>
      <w:r>
        <w:rPr>
          <w:color w:val="0000FF"/>
          <w:lang w:val="en-GB"/>
        </w:rPr>
        <w:t xml:space="preserve">   type </w:t>
      </w:r>
      <w:r>
        <w:rPr>
          <w:lang w:val="en-GB"/>
        </w:rPr>
        <w:t xml:space="preserve">STRING_REF </w:t>
      </w:r>
      <w:r>
        <w:rPr>
          <w:color w:val="0000FF"/>
          <w:lang w:val="en-GB"/>
        </w:rPr>
        <w:t xml:space="preserve">is access </w:t>
      </w:r>
      <w:r>
        <w:rPr>
          <w:lang w:val="en-GB"/>
        </w:rPr>
        <w:t>STRING;</w:t>
      </w:r>
    </w:p>
    <w:p w:rsidR="00C83431" w:rsidRDefault="00C83431" w:rsidP="00C83431">
      <w:pPr>
        <w:pStyle w:val="Programm"/>
        <w:rPr>
          <w:lang w:val="en-GB"/>
        </w:rPr>
      </w:pPr>
      <w:r>
        <w:rPr>
          <w:color w:val="0000FF"/>
          <w:lang w:val="en-GB"/>
        </w:rPr>
        <w:t xml:space="preserve">   pragma </w:t>
      </w:r>
      <w:r>
        <w:rPr>
          <w:lang w:val="en-GB"/>
        </w:rPr>
        <w:t>CONTROLLED (STRING_REF);</w:t>
      </w:r>
    </w:p>
    <w:p w:rsidR="00C83431" w:rsidRDefault="00C83431">
      <w:pPr>
        <w:pStyle w:val="Programm"/>
        <w:rPr>
          <w:lang w:val="en-GB"/>
        </w:rPr>
      </w:pPr>
    </w:p>
    <w:p w:rsidR="008F595B" w:rsidRDefault="008F595B">
      <w:pPr>
        <w:pStyle w:val="Programm"/>
        <w:rPr>
          <w:lang w:val="en-GB"/>
        </w:rPr>
      </w:pPr>
      <w:r>
        <w:rPr>
          <w:lang w:val="en-GB"/>
        </w:rPr>
        <w:t xml:space="preserve">   X</w:t>
      </w:r>
      <w:r w:rsidR="005A30AC">
        <w:rPr>
          <w:lang w:val="en-GB"/>
        </w:rPr>
        <w:t>_Ptr</w:t>
      </w:r>
      <w:r>
        <w:rPr>
          <w:lang w:val="en-GB"/>
        </w:rPr>
        <w:t>, Y</w:t>
      </w:r>
      <w:r w:rsidR="005A30AC">
        <w:rPr>
          <w:lang w:val="en-GB"/>
        </w:rPr>
        <w:t>_Ptr</w:t>
      </w:r>
      <w:r>
        <w:rPr>
          <w:lang w:val="en-GB"/>
        </w:rPr>
        <w:t xml:space="preserve"> : STRING_REF;</w:t>
      </w:r>
    </w:p>
    <w:p w:rsidR="008F595B" w:rsidRDefault="008F595B">
      <w:pPr>
        <w:pStyle w:val="Programm"/>
        <w:rPr>
          <w:lang w:val="en-GB"/>
        </w:rPr>
      </w:pPr>
    </w:p>
    <w:p w:rsidR="008F595B" w:rsidRDefault="008F595B">
      <w:pPr>
        <w:pStyle w:val="Programm"/>
        <w:rPr>
          <w:color w:val="0000FF"/>
          <w:lang w:val="en-GB"/>
        </w:rPr>
      </w:pPr>
      <w:r>
        <w:rPr>
          <w:lang w:val="en-GB"/>
        </w:rPr>
        <w:t xml:space="preserve">   </w:t>
      </w:r>
      <w:r>
        <w:rPr>
          <w:color w:val="0000FF"/>
          <w:lang w:val="en-GB"/>
        </w:rPr>
        <w:t xml:space="preserve">procedure </w:t>
      </w:r>
      <w:r>
        <w:rPr>
          <w:lang w:val="en-GB"/>
        </w:rPr>
        <w:t xml:space="preserve">Freigabe </w:t>
      </w:r>
      <w:r>
        <w:rPr>
          <w:color w:val="0000FF"/>
          <w:lang w:val="en-GB"/>
        </w:rPr>
        <w:t>is</w:t>
      </w:r>
    </w:p>
    <w:p w:rsidR="008F595B" w:rsidRDefault="008F595B">
      <w:pPr>
        <w:pStyle w:val="Programm"/>
        <w:rPr>
          <w:lang w:val="en-GB"/>
        </w:rPr>
      </w:pPr>
      <w:r>
        <w:rPr>
          <w:color w:val="0000FF"/>
          <w:lang w:val="en-GB"/>
        </w:rPr>
        <w:t xml:space="preserve">   </w:t>
      </w:r>
      <w:r w:rsidR="0012560A">
        <w:rPr>
          <w:color w:val="0000FF"/>
          <w:lang w:val="en-GB"/>
        </w:rPr>
        <w:t xml:space="preserve">          </w:t>
      </w:r>
      <w:r>
        <w:rPr>
          <w:color w:val="0000FF"/>
          <w:lang w:val="en-GB"/>
        </w:rPr>
        <w:t xml:space="preserve">new </w:t>
      </w:r>
      <w:r w:rsidR="00F741E7" w:rsidRPr="00F741E7">
        <w:rPr>
          <w:lang w:val="en-GB"/>
        </w:rPr>
        <w:t>Ada</w:t>
      </w:r>
      <w:r w:rsidR="00F741E7">
        <w:rPr>
          <w:color w:val="0000FF"/>
          <w:lang w:val="en-GB"/>
        </w:rPr>
        <w:t>.</w:t>
      </w:r>
      <w:r>
        <w:rPr>
          <w:lang w:val="en-GB"/>
        </w:rPr>
        <w:t>Unchecked_Deallocation (STRING, STRING_REF);</w:t>
      </w:r>
    </w:p>
    <w:p w:rsidR="008F595B" w:rsidRDefault="008F595B">
      <w:pPr>
        <w:pStyle w:val="Programm"/>
        <w:rPr>
          <w:lang w:val="en-GB"/>
        </w:rPr>
      </w:pPr>
    </w:p>
    <w:p w:rsidR="008F595B" w:rsidRDefault="008F595B">
      <w:pPr>
        <w:pStyle w:val="Programm"/>
        <w:rPr>
          <w:color w:val="0000FF"/>
          <w:lang w:val="en-GB"/>
        </w:rPr>
      </w:pPr>
      <w:r>
        <w:rPr>
          <w:color w:val="0000FF"/>
          <w:lang w:val="en-GB"/>
        </w:rPr>
        <w:t>begin</w:t>
      </w:r>
    </w:p>
    <w:p w:rsidR="008F595B" w:rsidRDefault="008F595B">
      <w:pPr>
        <w:pStyle w:val="Programm"/>
        <w:rPr>
          <w:lang w:val="en-GB"/>
        </w:rPr>
      </w:pPr>
      <w:r>
        <w:rPr>
          <w:color w:val="0000FF"/>
          <w:lang w:val="en-GB"/>
        </w:rPr>
        <w:t xml:space="preserve">   </w:t>
      </w:r>
      <w:r>
        <w:rPr>
          <w:lang w:val="en-GB"/>
        </w:rPr>
        <w:t>X</w:t>
      </w:r>
      <w:r w:rsidR="005A30AC">
        <w:rPr>
          <w:lang w:val="en-GB"/>
        </w:rPr>
        <w:t>_Ptr</w:t>
      </w:r>
      <w:r>
        <w:rPr>
          <w:lang w:val="en-GB"/>
        </w:rPr>
        <w:t xml:space="preserve"> := </w:t>
      </w:r>
      <w:r>
        <w:rPr>
          <w:color w:val="0000FF"/>
          <w:lang w:val="en-GB"/>
        </w:rPr>
        <w:t xml:space="preserve">new </w:t>
      </w:r>
      <w:r>
        <w:rPr>
          <w:lang w:val="en-GB"/>
        </w:rPr>
        <w:t>STRING'(</w:t>
      </w:r>
      <w:r>
        <w:rPr>
          <w:color w:val="008080"/>
          <w:lang w:val="en-GB"/>
        </w:rPr>
        <w:t>"Hallo Welt"</w:t>
      </w:r>
      <w:r>
        <w:rPr>
          <w:lang w:val="en-GB"/>
        </w:rPr>
        <w:t>);</w:t>
      </w:r>
    </w:p>
    <w:p w:rsidR="008F595B" w:rsidRPr="005A30AC" w:rsidRDefault="008F595B">
      <w:pPr>
        <w:pStyle w:val="Programm"/>
        <w:rPr>
          <w:lang w:val="en-GB"/>
        </w:rPr>
      </w:pPr>
      <w:r>
        <w:rPr>
          <w:lang w:val="en-GB"/>
        </w:rPr>
        <w:t xml:space="preserve">   </w:t>
      </w:r>
      <w:r w:rsidRPr="005A30AC">
        <w:rPr>
          <w:lang w:val="en-GB"/>
        </w:rPr>
        <w:t>Y</w:t>
      </w:r>
      <w:r w:rsidR="005A30AC" w:rsidRPr="005A30AC">
        <w:rPr>
          <w:lang w:val="en-GB"/>
        </w:rPr>
        <w:t>_Ptr</w:t>
      </w:r>
      <w:r w:rsidRPr="005A30AC">
        <w:rPr>
          <w:lang w:val="en-GB"/>
        </w:rPr>
        <w:t xml:space="preserve"> := X</w:t>
      </w:r>
      <w:r w:rsidR="005A30AC" w:rsidRPr="005A30AC">
        <w:rPr>
          <w:lang w:val="en-GB"/>
        </w:rPr>
        <w:t>_Ptr</w:t>
      </w:r>
      <w:r w:rsidRPr="005A30AC">
        <w:rPr>
          <w:lang w:val="en-GB"/>
        </w:rPr>
        <w:t>;</w:t>
      </w:r>
    </w:p>
    <w:p w:rsidR="008F595B" w:rsidRPr="005A30AC" w:rsidRDefault="008F595B">
      <w:pPr>
        <w:pStyle w:val="Programm"/>
        <w:rPr>
          <w:lang w:val="en-GB"/>
        </w:rPr>
      </w:pPr>
    </w:p>
    <w:p w:rsidR="008F595B" w:rsidRDefault="008F595B">
      <w:pPr>
        <w:pStyle w:val="Programm"/>
      </w:pPr>
      <w:r w:rsidRPr="005A30AC">
        <w:t xml:space="preserve">   </w:t>
      </w:r>
      <w:r>
        <w:t>Freigabe(X</w:t>
      </w:r>
      <w:r w:rsidR="005A30AC">
        <w:t>_Ptr</w:t>
      </w:r>
      <w:r>
        <w:t>);</w:t>
      </w:r>
    </w:p>
    <w:p w:rsidR="008F595B" w:rsidRDefault="008F595B">
      <w:pPr>
        <w:pStyle w:val="Programm"/>
      </w:pPr>
      <w:r>
        <w:t xml:space="preserve">   ...</w:t>
      </w:r>
    </w:p>
    <w:p w:rsidR="008F595B" w:rsidRDefault="008F595B">
      <w:pPr>
        <w:pStyle w:val="Programm"/>
        <w:rPr>
          <w:color w:val="008000"/>
        </w:rPr>
      </w:pPr>
      <w:r>
        <w:t xml:space="preserve">   Ada.Text_IO.Put_Line(Y</w:t>
      </w:r>
      <w:r w:rsidR="005A30AC">
        <w:t>_Ptr</w:t>
      </w:r>
      <w:r>
        <w:t>.All);</w:t>
      </w:r>
      <w:r>
        <w:tab/>
      </w:r>
      <w:r>
        <w:tab/>
      </w:r>
      <w:r>
        <w:rPr>
          <w:color w:val="008000"/>
        </w:rPr>
        <w:t>-- frei haengender Zeiger</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xml:space="preserve"> </w:t>
      </w:r>
      <w:r>
        <w:rPr>
          <w:color w:val="008000"/>
        </w:rPr>
        <w:tab/>
      </w:r>
      <w:r>
        <w:rPr>
          <w:color w:val="008000"/>
        </w:rPr>
        <w:tab/>
      </w:r>
      <w:r>
        <w:rPr>
          <w:color w:val="008000"/>
        </w:rPr>
        <w:tab/>
      </w:r>
      <w:r>
        <w:rPr>
          <w:color w:val="008000"/>
        </w:rPr>
        <w:tab/>
      </w:r>
      <w:r w:rsidR="005A30AC">
        <w:rPr>
          <w:color w:val="008000"/>
        </w:rPr>
        <w:t xml:space="preserve"> </w:t>
      </w:r>
      <w:r>
        <w:rPr>
          <w:color w:val="008000"/>
        </w:rPr>
        <w:t>-- Wirkung ist nicht definiert!</w:t>
      </w:r>
    </w:p>
    <w:p w:rsidR="008F595B" w:rsidRDefault="008F595B">
      <w:pPr>
        <w:pStyle w:val="Programm"/>
      </w:pPr>
      <w:r>
        <w:rPr>
          <w:color w:val="0000FF"/>
        </w:rPr>
        <w:t xml:space="preserve">end </w:t>
      </w:r>
      <w:r>
        <w:t>Test;</w:t>
      </w:r>
    </w:p>
    <w:p w:rsidR="008F595B" w:rsidRDefault="008F595B"/>
    <w:p w:rsidR="008F595B" w:rsidRDefault="001F19B6">
      <w:pPr>
        <w:pStyle w:val="Info"/>
        <w:framePr w:wrap="around"/>
      </w:pPr>
      <w:r>
        <w:rPr>
          <w:noProof/>
        </w:rPr>
        <w:lastRenderedPageBreak/>
        <w:drawing>
          <wp:inline distT="0" distB="0" distL="0" distR="0">
            <wp:extent cx="514350" cy="390525"/>
            <wp:effectExtent l="0" t="0" r="0" b="952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Wichtigste Voraussetzung für die Anwendung dieser Prozedur ist ein Ze</w:t>
      </w:r>
      <w:r>
        <w:t>i</w:t>
      </w:r>
      <w:r>
        <w:t>ger, der auf das zu löschende Element zeigt. Elemente oder Elementketten, deren Referenz im Programmlauf verloren ging, können nicht explizit fre</w:t>
      </w:r>
      <w:r>
        <w:t>i</w:t>
      </w:r>
      <w:r>
        <w:t>gegeben werden.</w:t>
      </w:r>
    </w:p>
    <w:p w:rsidR="008F595B" w:rsidRDefault="008F595B"/>
    <w:p w:rsidR="008F595B" w:rsidRDefault="008F595B">
      <w:r>
        <w:t>Jedes größere Servicepaket insbesondere mit abstrakten Datenobjekten sol</w:t>
      </w:r>
      <w:r>
        <w:t>l</w:t>
      </w:r>
      <w:r>
        <w:t xml:space="preserve">te seine Halden selbständig verwalten. Zur Demonstration hierfür wurde die Prozedur </w:t>
      </w:r>
      <w:r>
        <w:rPr>
          <w:rStyle w:val="Programminline"/>
        </w:rPr>
        <w:t>Entnahme</w:t>
      </w:r>
      <w:r>
        <w:t xml:space="preserve"> aus dem Paket </w:t>
      </w:r>
      <w:r>
        <w:rPr>
          <w:rStyle w:val="Programminline"/>
        </w:rPr>
        <w:t>Men</w:t>
      </w:r>
      <w:r>
        <w:rPr>
          <w:rStyle w:val="Programminline"/>
        </w:rPr>
        <w:softHyphen/>
        <w:t>gen_Paket</w:t>
      </w:r>
      <w:r>
        <w:t xml:space="preserve"> (siehe Abschnitt</w:t>
      </w:r>
      <w:r w:rsidR="008F1AF0">
        <w:t xml:space="preserve"> </w:t>
      </w:r>
      <w:r w:rsidR="008F1AF0">
        <w:fldChar w:fldCharType="begin"/>
      </w:r>
      <w:r w:rsidR="008F1AF0">
        <w:instrText xml:space="preserve"> REF _Ref508787950 \r \h </w:instrText>
      </w:r>
      <w:r w:rsidR="008F1AF0">
        <w:fldChar w:fldCharType="separate"/>
      </w:r>
      <w:r w:rsidR="00AD7B8D">
        <w:t>1.3.5</w:t>
      </w:r>
      <w:r w:rsidR="008F1AF0">
        <w:fldChar w:fldCharType="end"/>
      </w:r>
      <w:r>
        <w:t>) um die Freigabeproz</w:t>
      </w:r>
      <w:r>
        <w:t>e</w:t>
      </w:r>
      <w:r>
        <w:t>dur erweitert.</w:t>
      </w:r>
    </w:p>
    <w:p w:rsidR="008F595B" w:rsidRDefault="008F595B"/>
    <w:p w:rsidR="008F595B" w:rsidRPr="008F1AF0" w:rsidRDefault="008F595B">
      <w:pPr>
        <w:pStyle w:val="Programm"/>
      </w:pPr>
      <w:r w:rsidRPr="008F1AF0">
        <w:rPr>
          <w:color w:val="0000FF"/>
        </w:rPr>
        <w:t xml:space="preserve">with </w:t>
      </w:r>
      <w:r w:rsidR="005A626B" w:rsidRPr="008F1AF0">
        <w:t>Ada</w:t>
      </w:r>
      <w:r w:rsidR="005A626B" w:rsidRPr="008F1AF0">
        <w:rPr>
          <w:color w:val="0000FF"/>
        </w:rPr>
        <w:t>.</w:t>
      </w:r>
      <w:r w:rsidRPr="008F1AF0">
        <w:t>Unchecked_Deallocation;</w:t>
      </w:r>
    </w:p>
    <w:p w:rsidR="008F595B" w:rsidRPr="008F1AF0" w:rsidRDefault="008F595B">
      <w:pPr>
        <w:pStyle w:val="Programm"/>
      </w:pPr>
    </w:p>
    <w:p w:rsidR="008F595B" w:rsidRDefault="008F595B">
      <w:pPr>
        <w:pStyle w:val="Programm"/>
        <w:rPr>
          <w:color w:val="0000FF"/>
          <w:lang w:val="en-GB"/>
        </w:rPr>
      </w:pPr>
      <w:r>
        <w:rPr>
          <w:color w:val="0000FF"/>
          <w:lang w:val="en-GB"/>
        </w:rPr>
        <w:t xml:space="preserve">package body </w:t>
      </w:r>
      <w:r>
        <w:rPr>
          <w:lang w:val="en-GB"/>
        </w:rPr>
        <w:t xml:space="preserve">Mengen_Paket </w:t>
      </w:r>
      <w:r>
        <w:rPr>
          <w:color w:val="0000FF"/>
          <w:lang w:val="en-GB"/>
        </w:rPr>
        <w:t>is</w:t>
      </w:r>
    </w:p>
    <w:p w:rsidR="008F595B" w:rsidRDefault="008F595B">
      <w:pPr>
        <w:pStyle w:val="Programm"/>
        <w:rPr>
          <w:color w:val="0000FF"/>
          <w:lang w:val="en-GB"/>
        </w:rPr>
      </w:pPr>
    </w:p>
    <w:p w:rsidR="008F595B" w:rsidRDefault="008F595B">
      <w:pPr>
        <w:pStyle w:val="Programm"/>
        <w:rPr>
          <w:lang w:val="en-GB"/>
        </w:rPr>
      </w:pPr>
      <w:r>
        <w:rPr>
          <w:color w:val="0000FF"/>
          <w:lang w:val="en-GB"/>
        </w:rPr>
        <w:t xml:space="preserve">   procedure </w:t>
      </w:r>
      <w:r>
        <w:rPr>
          <w:lang w:val="en-GB"/>
        </w:rPr>
        <w:t xml:space="preserve">Freigabe </w:t>
      </w:r>
      <w:r>
        <w:rPr>
          <w:color w:val="0000FF"/>
          <w:lang w:val="en-GB"/>
        </w:rPr>
        <w:t xml:space="preserve">is new </w:t>
      </w:r>
      <w:r>
        <w:rPr>
          <w:lang w:val="en-GB"/>
        </w:rPr>
        <w:t>Unchecked_Deallocation</w:t>
      </w:r>
    </w:p>
    <w:p w:rsidR="008F595B" w:rsidRPr="00E74BDA" w:rsidRDefault="008F595B">
      <w:pPr>
        <w:pStyle w:val="Programm"/>
        <w:rPr>
          <w:lang w:val="en-GB"/>
        </w:rPr>
      </w:pPr>
      <w:r>
        <w:rPr>
          <w:lang w:val="en-GB"/>
        </w:rPr>
        <w:tab/>
      </w:r>
      <w:r>
        <w:rPr>
          <w:lang w:val="en-GB"/>
        </w:rPr>
        <w:tab/>
      </w:r>
      <w:r>
        <w:rPr>
          <w:lang w:val="en-GB"/>
        </w:rPr>
        <w:tab/>
      </w:r>
      <w:r w:rsidR="0012560A">
        <w:rPr>
          <w:lang w:val="en-GB"/>
        </w:rPr>
        <w:t xml:space="preserve">                 </w:t>
      </w:r>
      <w:r w:rsidRPr="00E74BDA">
        <w:rPr>
          <w:lang w:val="en-GB"/>
        </w:rPr>
        <w:t>(Object =&gt; KNOTEN_T, Name =&gt; KNOTEN_REF);</w:t>
      </w:r>
    </w:p>
    <w:p w:rsidR="008F595B" w:rsidRPr="00E74BDA" w:rsidRDefault="008F595B">
      <w:pPr>
        <w:pStyle w:val="Programm"/>
        <w:rPr>
          <w:lang w:val="en-GB"/>
        </w:rPr>
      </w:pPr>
    </w:p>
    <w:p w:rsidR="008F595B" w:rsidRDefault="008F595B">
      <w:pPr>
        <w:pStyle w:val="Programm"/>
        <w:rPr>
          <w:lang w:val="en-GB"/>
        </w:rPr>
      </w:pPr>
      <w:r w:rsidRPr="00E74BDA">
        <w:rPr>
          <w:lang w:val="en-GB"/>
        </w:rPr>
        <w:t xml:space="preserve">   </w:t>
      </w:r>
      <w:r>
        <w:rPr>
          <w:lang w:val="en-GB"/>
        </w:rPr>
        <w:t>...;</w:t>
      </w:r>
    </w:p>
    <w:p w:rsidR="008F595B" w:rsidRDefault="008F595B">
      <w:pPr>
        <w:pStyle w:val="Programm"/>
        <w:rPr>
          <w:lang w:val="en-GB"/>
        </w:rPr>
      </w:pPr>
    </w:p>
    <w:p w:rsidR="008F595B" w:rsidRDefault="008F595B">
      <w:pPr>
        <w:pStyle w:val="Programm"/>
        <w:rPr>
          <w:lang w:val="en-GB"/>
        </w:rPr>
      </w:pPr>
      <w:r>
        <w:rPr>
          <w:lang w:val="en-GB"/>
        </w:rPr>
        <w:t xml:space="preserve">   </w:t>
      </w:r>
      <w:r>
        <w:rPr>
          <w:color w:val="0000FF"/>
          <w:lang w:val="en-GB"/>
        </w:rPr>
        <w:t xml:space="preserve">procedure </w:t>
      </w:r>
      <w:r>
        <w:rPr>
          <w:lang w:val="en-GB"/>
        </w:rPr>
        <w:t>Entnahme (</w:t>
      </w:r>
    </w:p>
    <w:p w:rsidR="008F595B" w:rsidRDefault="008F595B">
      <w:pPr>
        <w:pStyle w:val="Programm"/>
        <w:rPr>
          <w:lang w:val="en-GB"/>
        </w:rPr>
      </w:pPr>
      <w:r>
        <w:rPr>
          <w:lang w:val="en-GB"/>
        </w:rPr>
        <w:t xml:space="preserve">         M : </w:t>
      </w:r>
      <w:r>
        <w:rPr>
          <w:color w:val="0000FF"/>
          <w:lang w:val="en-GB"/>
        </w:rPr>
        <w:t xml:space="preserve">in out </w:t>
      </w:r>
      <w:r>
        <w:rPr>
          <w:lang w:val="en-GB"/>
        </w:rPr>
        <w:t>MENGE;</w:t>
      </w:r>
    </w:p>
    <w:p w:rsidR="008F595B" w:rsidRDefault="008F595B">
      <w:pPr>
        <w:pStyle w:val="Programm"/>
        <w:rPr>
          <w:color w:val="0000FF"/>
          <w:lang w:val="en-GB"/>
        </w:rPr>
      </w:pPr>
      <w:r>
        <w:rPr>
          <w:lang w:val="en-GB"/>
        </w:rPr>
        <w:t xml:space="preserve">         E : </w:t>
      </w:r>
      <w:r>
        <w:rPr>
          <w:color w:val="0000FF"/>
          <w:lang w:val="en-GB"/>
        </w:rPr>
        <w:t xml:space="preserve">in out </w:t>
      </w:r>
      <w:r>
        <w:rPr>
          <w:lang w:val="en-GB"/>
        </w:rPr>
        <w:t xml:space="preserve">ELEMENT) </w:t>
      </w:r>
      <w:r>
        <w:rPr>
          <w:color w:val="0000FF"/>
          <w:lang w:val="en-GB"/>
        </w:rPr>
        <w:t>is</w:t>
      </w:r>
    </w:p>
    <w:p w:rsidR="008F595B" w:rsidRDefault="008F595B">
      <w:pPr>
        <w:pStyle w:val="Programm"/>
        <w:rPr>
          <w:color w:val="0000FF"/>
          <w:lang w:val="en-GB"/>
        </w:rPr>
      </w:pPr>
      <w:r>
        <w:rPr>
          <w:color w:val="0000FF"/>
          <w:lang w:val="en-GB"/>
        </w:rPr>
        <w:t xml:space="preserve">      </w:t>
      </w:r>
    </w:p>
    <w:p w:rsidR="008F595B" w:rsidRDefault="008F595B">
      <w:pPr>
        <w:pStyle w:val="Programm"/>
      </w:pPr>
      <w:r>
        <w:t xml:space="preserve">      Hilf</w:t>
      </w:r>
      <w:r w:rsidR="005A30AC">
        <w:t>_Ptr</w:t>
      </w:r>
      <w:r>
        <w:t xml:space="preserve"> : KNOTEN_REF;</w:t>
      </w:r>
    </w:p>
    <w:p w:rsidR="008F595B" w:rsidRDefault="008F595B">
      <w:pPr>
        <w:pStyle w:val="Programm"/>
        <w:rPr>
          <w:color w:val="008000"/>
        </w:rPr>
      </w:pPr>
      <w:r>
        <w:t xml:space="preserve">   </w:t>
      </w:r>
      <w:r>
        <w:rPr>
          <w:color w:val="0000FF"/>
        </w:rPr>
        <w:t xml:space="preserve">begin </w:t>
      </w:r>
      <w:r>
        <w:rPr>
          <w:color w:val="008000"/>
        </w:rPr>
        <w:t>-- Entnahme</w:t>
      </w:r>
    </w:p>
    <w:p w:rsidR="008F595B" w:rsidRDefault="008F595B">
      <w:pPr>
        <w:pStyle w:val="Programm"/>
        <w:rPr>
          <w:color w:val="008000"/>
        </w:rPr>
      </w:pPr>
    </w:p>
    <w:p w:rsidR="008F595B" w:rsidRDefault="008F595B">
      <w:pPr>
        <w:pStyle w:val="Programm"/>
        <w:rPr>
          <w:color w:val="0000FF"/>
          <w:lang w:val="en-GB"/>
        </w:rPr>
      </w:pPr>
      <w:r>
        <w:rPr>
          <w:color w:val="008000"/>
        </w:rPr>
        <w:t xml:space="preserve">      </w:t>
      </w:r>
      <w:r>
        <w:rPr>
          <w:color w:val="0000FF"/>
          <w:lang w:val="en-GB"/>
        </w:rPr>
        <w:t xml:space="preserve">if </w:t>
      </w:r>
      <w:r>
        <w:rPr>
          <w:lang w:val="en-GB"/>
        </w:rPr>
        <w:t xml:space="preserve">M = Leere_Menge </w:t>
      </w:r>
      <w:r>
        <w:rPr>
          <w:color w:val="0000FF"/>
          <w:lang w:val="en-GB"/>
        </w:rPr>
        <w:t>then</w:t>
      </w:r>
    </w:p>
    <w:p w:rsidR="008F595B" w:rsidRDefault="008F595B">
      <w:pPr>
        <w:pStyle w:val="Programm"/>
      </w:pPr>
      <w:r>
        <w:rPr>
          <w:color w:val="0000FF"/>
          <w:lang w:val="en-GB"/>
        </w:rPr>
        <w:t xml:space="preserve">         </w:t>
      </w:r>
      <w:r>
        <w:rPr>
          <w:color w:val="0000FF"/>
        </w:rPr>
        <w:t xml:space="preserve">raise </w:t>
      </w:r>
      <w:r>
        <w:t>Zugriff_Auf_Leere_Menge;</w:t>
      </w:r>
    </w:p>
    <w:p w:rsidR="008F595B" w:rsidRDefault="008F595B">
      <w:pPr>
        <w:pStyle w:val="Programm"/>
      </w:pPr>
    </w:p>
    <w:p w:rsidR="008F595B" w:rsidRDefault="008F595B">
      <w:pPr>
        <w:pStyle w:val="Programm"/>
        <w:rPr>
          <w:color w:val="0000FF"/>
        </w:rPr>
      </w:pPr>
      <w:r>
        <w:t xml:space="preserve">      </w:t>
      </w:r>
      <w:r>
        <w:rPr>
          <w:color w:val="0000FF"/>
        </w:rPr>
        <w:t>else</w:t>
      </w:r>
    </w:p>
    <w:p w:rsidR="008F595B" w:rsidRDefault="008F595B">
      <w:pPr>
        <w:pStyle w:val="Programm"/>
      </w:pPr>
      <w:r>
        <w:rPr>
          <w:color w:val="0000FF"/>
        </w:rPr>
        <w:t xml:space="preserve">         </w:t>
      </w:r>
      <w:r>
        <w:t>Zuweisung (E, M.Start_Element.Info);</w:t>
      </w:r>
    </w:p>
    <w:p w:rsidR="008F595B" w:rsidRDefault="008F595B">
      <w:pPr>
        <w:pStyle w:val="Programm"/>
      </w:pPr>
      <w:r>
        <w:t xml:space="preserve">         Hilf</w:t>
      </w:r>
      <w:r w:rsidR="005A30AC">
        <w:t>_Ptr</w:t>
      </w:r>
      <w:r>
        <w:t xml:space="preserve"> := M.Start_Element;</w:t>
      </w:r>
    </w:p>
    <w:p w:rsidR="008F595B" w:rsidRDefault="008F595B">
      <w:pPr>
        <w:pStyle w:val="Programm"/>
      </w:pPr>
      <w:r>
        <w:t xml:space="preserve">         M.Start_Element   := M.Start_Element.Nachfolger;</w:t>
      </w:r>
    </w:p>
    <w:p w:rsidR="008F595B" w:rsidRDefault="008F595B">
      <w:pPr>
        <w:pStyle w:val="Programm"/>
      </w:pPr>
      <w:r>
        <w:t xml:space="preserve">         M.Anzahl_Elemente := M.Anzahl_Elemente - </w:t>
      </w:r>
      <w:r>
        <w:rPr>
          <w:color w:val="800080"/>
        </w:rPr>
        <w:t>1</w:t>
      </w:r>
      <w:r>
        <w:t>;</w:t>
      </w:r>
    </w:p>
    <w:p w:rsidR="008F595B" w:rsidRDefault="008F595B">
      <w:pPr>
        <w:pStyle w:val="Programm"/>
      </w:pPr>
      <w:r>
        <w:t xml:space="preserve">         Freigabe (Hilf</w:t>
      </w:r>
      <w:r w:rsidR="005A30AC">
        <w:t>_Ptr</w:t>
      </w:r>
      <w:r>
        <w:t>);</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lang w:val="en-GB"/>
        </w:rPr>
      </w:pPr>
      <w:r>
        <w:rPr>
          <w:lang w:val="en-GB"/>
        </w:rPr>
        <w:t xml:space="preserve">   </w:t>
      </w:r>
      <w:r>
        <w:rPr>
          <w:color w:val="0000FF"/>
          <w:lang w:val="en-GB"/>
        </w:rPr>
        <w:t xml:space="preserve">end </w:t>
      </w:r>
      <w:r>
        <w:rPr>
          <w:lang w:val="en-GB"/>
        </w:rPr>
        <w:t>Entnahme;</w:t>
      </w:r>
    </w:p>
    <w:p w:rsidR="008F595B" w:rsidRDefault="008F595B">
      <w:pPr>
        <w:pStyle w:val="Programm"/>
        <w:rPr>
          <w:lang w:val="en-GB"/>
        </w:rPr>
      </w:pPr>
    </w:p>
    <w:p w:rsidR="008F595B" w:rsidRDefault="008F595B">
      <w:pPr>
        <w:pStyle w:val="Programm"/>
      </w:pPr>
      <w:r>
        <w:rPr>
          <w:color w:val="0000FF"/>
        </w:rPr>
        <w:t xml:space="preserve">end </w:t>
      </w:r>
      <w:r>
        <w:t>Mengen_Paket;</w:t>
      </w:r>
    </w:p>
    <w:p w:rsidR="008F595B" w:rsidRDefault="008F595B"/>
    <w:p w:rsidR="008F595B" w:rsidRDefault="008F595B">
      <w:r>
        <w:t>Im Folgenden wird bei allen Beispielprogrammen und -algorithmen im Skript die Freigabe explizit durchgeführt.</w:t>
      </w:r>
    </w:p>
    <w:p w:rsidR="008F595B" w:rsidRDefault="008F595B"/>
    <w:p w:rsidR="008F595B" w:rsidRDefault="008F595B">
      <w:pPr>
        <w:pStyle w:val="null-Zeile"/>
      </w:pPr>
      <w:bookmarkStart w:id="27" w:name="_Toc168817271"/>
    </w:p>
    <w:p w:rsidR="008F595B" w:rsidRDefault="008F595B">
      <w:pPr>
        <w:pStyle w:val="berschrift2"/>
      </w:pPr>
      <w:bookmarkStart w:id="28" w:name="_Toc168889944"/>
      <w:bookmarkStart w:id="29" w:name="_Toc233701987"/>
      <w:bookmarkStart w:id="30" w:name="_Toc528068705"/>
      <w:r>
        <w:t>Einsatzmöglichkeiten</w:t>
      </w:r>
      <w:r>
        <w:fldChar w:fldCharType="begin"/>
      </w:r>
      <w:r>
        <w:instrText>XE "Einsatzmöglichkeiten"</w:instrText>
      </w:r>
      <w:r>
        <w:fldChar w:fldCharType="end"/>
      </w:r>
      <w:r>
        <w:t xml:space="preserve"> dynamischer Datenstru</w:t>
      </w:r>
      <w:r>
        <w:t>k</w:t>
      </w:r>
      <w:r>
        <w:t>turen</w:t>
      </w:r>
      <w:bookmarkEnd w:id="27"/>
      <w:bookmarkEnd w:id="28"/>
      <w:bookmarkEnd w:id="29"/>
      <w:bookmarkEnd w:id="30"/>
    </w:p>
    <w:p w:rsidR="008F595B" w:rsidRDefault="001F19B6">
      <w:pPr>
        <w:pStyle w:val="Info"/>
        <w:framePr w:wrap="around"/>
      </w:pPr>
      <w:r>
        <w:rPr>
          <w:noProof/>
        </w:rPr>
        <w:drawing>
          <wp:inline distT="0" distB="0" distL="0" distR="0">
            <wp:extent cx="390525" cy="390525"/>
            <wp:effectExtent l="0" t="0" r="9525" b="9525"/>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Die Verwendung von dynamischen Datenstrukturen hat sich für eine spez</w:t>
      </w:r>
      <w:r>
        <w:t>i</w:t>
      </w:r>
      <w:r>
        <w:t>elle Klasse von Algorithmen als vorteilhaft erwiesen. Die im Folgenden geschil</w:t>
      </w:r>
      <w:r>
        <w:softHyphen/>
        <w:t>derten Problemstel</w:t>
      </w:r>
      <w:r>
        <w:softHyphen/>
        <w:t>lungen stellen ein Auswahl aus den umfangre</w:t>
      </w:r>
      <w:r>
        <w:t>i</w:t>
      </w:r>
      <w:r>
        <w:t>chen Einsatzmöglichkeiten dar:</w:t>
      </w:r>
    </w:p>
    <w:p w:rsidR="008F595B" w:rsidRDefault="008F595B"/>
    <w:p w:rsidR="008F595B" w:rsidRDefault="008F595B">
      <w:pPr>
        <w:pStyle w:val="Standardnummerierung"/>
        <w:numPr>
          <w:ilvl w:val="0"/>
          <w:numId w:val="5"/>
        </w:numPr>
      </w:pPr>
      <w:r>
        <w:t>Haltung äquivalenter Daten innerhalb verschiedener D</w:t>
      </w:r>
      <w:r>
        <w:t>a</w:t>
      </w:r>
      <w:r>
        <w:t>ten</w:t>
      </w:r>
      <w:r>
        <w:softHyphen/>
        <w:t>struk</w:t>
      </w:r>
      <w:r>
        <w:softHyphen/>
        <w:t>turen</w:t>
      </w:r>
    </w:p>
    <w:p w:rsidR="008F595B" w:rsidRDefault="008F595B">
      <w:pPr>
        <w:pStyle w:val="Standardeinzug"/>
      </w:pPr>
      <w:r>
        <w:t>Die Realisierung kann derart erfolgen, dass redundante Daten</w:t>
      </w:r>
      <w:r>
        <w:fldChar w:fldCharType="begin"/>
      </w:r>
      <w:r>
        <w:instrText>XE "r</w:instrText>
      </w:r>
      <w:r>
        <w:instrText>e</w:instrText>
      </w:r>
      <w:r>
        <w:instrText>dundante Daten"</w:instrText>
      </w:r>
      <w:r>
        <w:fldChar w:fldCharType="end"/>
      </w:r>
      <w:r>
        <w:t xml:space="preserve"> nur einmal in Form von dynamische erzeugten Zielobjekten gehalten we</w:t>
      </w:r>
      <w:r>
        <w:t>r</w:t>
      </w:r>
      <w:r>
        <w:t>den (d.h. im Speicher nur einmal existent sind) und von verschiedenen Daten</w:t>
      </w:r>
      <w:r>
        <w:softHyphen/>
        <w:t>strukturen mittels Zu</w:t>
      </w:r>
      <w:r>
        <w:softHyphen/>
        <w:t>griffs</w:t>
      </w:r>
      <w:r>
        <w:softHyphen/>
        <w:t>objekten auf diese verwiesen wird.</w:t>
      </w:r>
    </w:p>
    <w:p w:rsidR="008F595B" w:rsidRDefault="008F595B">
      <w:pPr>
        <w:pStyle w:val="TabellenZeile"/>
        <w:spacing w:line="240" w:lineRule="auto"/>
      </w:pPr>
    </w:p>
    <w:p w:rsidR="008F595B" w:rsidRDefault="008F595B">
      <w:pPr>
        <w:pStyle w:val="Programm"/>
        <w:ind w:left="567"/>
        <w:rPr>
          <w:color w:val="0000FF"/>
        </w:rPr>
      </w:pPr>
      <w:r>
        <w:rPr>
          <w:color w:val="0000FF"/>
        </w:rPr>
        <w:t xml:space="preserve">type </w:t>
      </w:r>
      <w:r>
        <w:t>EINKOMMENSPROFIL</w:t>
      </w:r>
      <w:r w:rsidR="005A30AC">
        <w:t>_TR</w:t>
      </w:r>
      <w:r>
        <w:t xml:space="preserve"> </w:t>
      </w:r>
      <w:r>
        <w:rPr>
          <w:color w:val="0000FF"/>
        </w:rPr>
        <w:t>is record</w:t>
      </w:r>
    </w:p>
    <w:p w:rsidR="008F595B" w:rsidRDefault="008F595B">
      <w:pPr>
        <w:pStyle w:val="Programm"/>
        <w:ind w:left="567"/>
      </w:pPr>
      <w:r>
        <w:rPr>
          <w:color w:val="0000FF"/>
        </w:rPr>
        <w:t xml:space="preserve">   </w:t>
      </w:r>
      <w:r>
        <w:t>Gehalt           : POSITIVE;</w:t>
      </w:r>
    </w:p>
    <w:p w:rsidR="008F595B" w:rsidRDefault="008F595B">
      <w:pPr>
        <w:pStyle w:val="Programm"/>
        <w:ind w:left="567"/>
      </w:pPr>
      <w:r>
        <w:t xml:space="preserve">   Anzahl_Zahlungen : POSITIVE;</w:t>
      </w:r>
    </w:p>
    <w:p w:rsidR="008F595B" w:rsidRDefault="008F595B">
      <w:pPr>
        <w:pStyle w:val="Programm"/>
        <w:ind w:left="567"/>
      </w:pPr>
      <w:r>
        <w:t xml:space="preserve">   ...</w:t>
      </w:r>
    </w:p>
    <w:p w:rsidR="008F595B" w:rsidRDefault="008F595B">
      <w:pPr>
        <w:pStyle w:val="Programm"/>
        <w:ind w:left="567"/>
      </w:pPr>
      <w:r>
        <w:t xml:space="preserve">   </w:t>
      </w:r>
      <w:r>
        <w:rPr>
          <w:color w:val="0000FF"/>
        </w:rPr>
        <w:t>end record</w:t>
      </w:r>
      <w:r>
        <w:t>;</w:t>
      </w:r>
    </w:p>
    <w:p w:rsidR="008F595B" w:rsidRDefault="008F595B">
      <w:pPr>
        <w:pStyle w:val="Programm"/>
        <w:ind w:left="567"/>
      </w:pPr>
    </w:p>
    <w:p w:rsidR="008F595B" w:rsidRDefault="008F595B">
      <w:pPr>
        <w:pStyle w:val="Programm"/>
        <w:ind w:left="567"/>
      </w:pPr>
      <w:r>
        <w:rPr>
          <w:color w:val="0000FF"/>
        </w:rPr>
        <w:t xml:space="preserve">type </w:t>
      </w:r>
      <w:r>
        <w:t>EINKOMMENSPROFIL_REF</w:t>
      </w:r>
      <w:r>
        <w:rPr>
          <w:color w:val="0000FF"/>
        </w:rPr>
        <w:t xml:space="preserve"> is access </w:t>
      </w:r>
      <w:r>
        <w:t>EINKOMMENSPROFIL</w:t>
      </w:r>
      <w:r w:rsidR="005A30AC">
        <w:t>_TR</w:t>
      </w:r>
      <w:r>
        <w:t>;</w:t>
      </w:r>
    </w:p>
    <w:p w:rsidR="008F595B" w:rsidRDefault="008F595B">
      <w:pPr>
        <w:pStyle w:val="Programm"/>
        <w:ind w:left="567"/>
      </w:pPr>
    </w:p>
    <w:p w:rsidR="008F595B" w:rsidRDefault="008F595B">
      <w:pPr>
        <w:pStyle w:val="Programm"/>
        <w:ind w:left="567"/>
        <w:rPr>
          <w:color w:val="0000FF"/>
        </w:rPr>
      </w:pPr>
      <w:r>
        <w:rPr>
          <w:color w:val="0000FF"/>
        </w:rPr>
        <w:t xml:space="preserve">type </w:t>
      </w:r>
      <w:r>
        <w:t>MITARBEITER</w:t>
      </w:r>
      <w:r w:rsidR="005A30AC">
        <w:t>_TR</w:t>
      </w:r>
      <w:r>
        <w:t xml:space="preserve"> </w:t>
      </w:r>
      <w:r>
        <w:rPr>
          <w:color w:val="0000FF"/>
        </w:rPr>
        <w:t>is record</w:t>
      </w:r>
    </w:p>
    <w:p w:rsidR="008F595B" w:rsidRDefault="008F595B">
      <w:pPr>
        <w:pStyle w:val="Programm"/>
        <w:ind w:left="567"/>
      </w:pPr>
      <w:r>
        <w:rPr>
          <w:color w:val="0000FF"/>
        </w:rPr>
        <w:t xml:space="preserve">   </w:t>
      </w:r>
      <w:r>
        <w:t>PK             : PERSONENKENNZIFFER</w:t>
      </w:r>
      <w:r w:rsidR="005A30AC">
        <w:t>_T</w:t>
      </w:r>
      <w:r>
        <w:t>;</w:t>
      </w:r>
    </w:p>
    <w:p w:rsidR="008F595B" w:rsidRDefault="008F595B">
      <w:pPr>
        <w:pStyle w:val="Programm"/>
        <w:ind w:left="567"/>
      </w:pPr>
      <w:r>
        <w:t xml:space="preserve">   Daten          : ...;</w:t>
      </w:r>
    </w:p>
    <w:p w:rsidR="008F595B" w:rsidRDefault="008F595B">
      <w:pPr>
        <w:pStyle w:val="Programm"/>
        <w:ind w:left="567"/>
      </w:pPr>
      <w:r>
        <w:t xml:space="preserve">   Gehaltsangaben : EINKOMMENSPROFIL_REF;</w:t>
      </w:r>
    </w:p>
    <w:p w:rsidR="008F595B" w:rsidRDefault="008F595B">
      <w:pPr>
        <w:pStyle w:val="Programm"/>
        <w:ind w:left="567"/>
        <w:rPr>
          <w:lang w:val="en-GB"/>
        </w:rPr>
      </w:pPr>
      <w:r>
        <w:rPr>
          <w:color w:val="0000FF"/>
          <w:lang w:val="en-GB"/>
        </w:rPr>
        <w:t>end record</w:t>
      </w:r>
      <w:r>
        <w:rPr>
          <w:lang w:val="en-GB"/>
        </w:rPr>
        <w:t>;</w:t>
      </w:r>
    </w:p>
    <w:p w:rsidR="008F595B" w:rsidRDefault="008F595B">
      <w:pPr>
        <w:pStyle w:val="Programm"/>
        <w:ind w:left="567"/>
        <w:rPr>
          <w:lang w:val="en-GB"/>
        </w:rPr>
      </w:pPr>
    </w:p>
    <w:p w:rsidR="005A30AC" w:rsidRDefault="008F595B">
      <w:pPr>
        <w:pStyle w:val="Programm"/>
        <w:ind w:left="567"/>
        <w:rPr>
          <w:lang w:val="en-GB"/>
        </w:rPr>
      </w:pPr>
      <w:r>
        <w:rPr>
          <w:color w:val="0000FF"/>
          <w:lang w:val="en-GB"/>
        </w:rPr>
        <w:t xml:space="preserve">type </w:t>
      </w:r>
      <w:r>
        <w:rPr>
          <w:lang w:val="en-GB"/>
        </w:rPr>
        <w:t>BELEGSCHAFT</w:t>
      </w:r>
      <w:r w:rsidR="005A30AC">
        <w:rPr>
          <w:lang w:val="en-GB"/>
        </w:rPr>
        <w:t xml:space="preserve">_TA </w:t>
      </w:r>
      <w:r>
        <w:rPr>
          <w:color w:val="0000FF"/>
          <w:lang w:val="en-GB"/>
        </w:rPr>
        <w:t xml:space="preserve">is array </w:t>
      </w:r>
      <w:r>
        <w:rPr>
          <w:lang w:val="en-GB"/>
        </w:rPr>
        <w:t xml:space="preserve">(POSITIVE </w:t>
      </w:r>
      <w:r>
        <w:rPr>
          <w:color w:val="0000FF"/>
          <w:lang w:val="en-GB"/>
        </w:rPr>
        <w:t xml:space="preserve">range </w:t>
      </w:r>
      <w:r>
        <w:rPr>
          <w:lang w:val="en-GB"/>
        </w:rPr>
        <w:t xml:space="preserve">&lt;&gt;) </w:t>
      </w:r>
    </w:p>
    <w:p w:rsidR="008F595B" w:rsidRDefault="005A30AC">
      <w:pPr>
        <w:pStyle w:val="Programm"/>
        <w:ind w:left="567"/>
        <w:rPr>
          <w:lang w:val="en-GB"/>
        </w:rPr>
      </w:pPr>
      <w:r>
        <w:rPr>
          <w:color w:val="0000FF"/>
          <w:lang w:val="en-GB"/>
        </w:rPr>
        <w:tab/>
      </w:r>
      <w:r>
        <w:rPr>
          <w:color w:val="0000FF"/>
          <w:lang w:val="en-GB"/>
        </w:rPr>
        <w:tab/>
      </w:r>
      <w:r>
        <w:rPr>
          <w:color w:val="0000FF"/>
          <w:lang w:val="en-GB"/>
        </w:rPr>
        <w:tab/>
      </w:r>
      <w:r>
        <w:rPr>
          <w:color w:val="0000FF"/>
          <w:lang w:val="en-GB"/>
        </w:rPr>
        <w:tab/>
      </w:r>
      <w:r>
        <w:rPr>
          <w:color w:val="0000FF"/>
          <w:lang w:val="en-GB"/>
        </w:rPr>
        <w:tab/>
      </w:r>
      <w:r>
        <w:rPr>
          <w:color w:val="0000FF"/>
          <w:lang w:val="en-GB"/>
        </w:rPr>
        <w:tab/>
      </w:r>
      <w:r>
        <w:rPr>
          <w:color w:val="0000FF"/>
          <w:lang w:val="en-GB"/>
        </w:rPr>
        <w:tab/>
      </w:r>
      <w:r>
        <w:rPr>
          <w:color w:val="0000FF"/>
          <w:lang w:val="en-GB"/>
        </w:rPr>
        <w:tab/>
      </w:r>
      <w:r w:rsidR="00E74BDA">
        <w:rPr>
          <w:color w:val="0000FF"/>
          <w:lang w:val="en-GB"/>
        </w:rPr>
        <w:t xml:space="preserve">                  </w:t>
      </w:r>
      <w:r w:rsidR="008F595B">
        <w:rPr>
          <w:color w:val="0000FF"/>
          <w:lang w:val="en-GB"/>
        </w:rPr>
        <w:t xml:space="preserve">of </w:t>
      </w:r>
      <w:r w:rsidR="008F595B">
        <w:rPr>
          <w:lang w:val="en-GB"/>
        </w:rPr>
        <w:t>MITARBEITER</w:t>
      </w:r>
      <w:r>
        <w:rPr>
          <w:lang w:val="en-GB"/>
        </w:rPr>
        <w:t>_TR</w:t>
      </w:r>
      <w:r w:rsidR="008F595B">
        <w:rPr>
          <w:lang w:val="en-GB"/>
        </w:rPr>
        <w:t xml:space="preserve">; </w:t>
      </w:r>
    </w:p>
    <w:p w:rsidR="008F595B" w:rsidRDefault="008F595B">
      <w:pPr>
        <w:rPr>
          <w:lang w:val="en-GB"/>
        </w:rPr>
      </w:pPr>
    </w:p>
    <w:p w:rsidR="008F595B" w:rsidRDefault="001F19B6">
      <w:pPr>
        <w:ind w:left="567"/>
      </w:pPr>
      <w:r>
        <w:rPr>
          <w:noProof/>
        </w:rPr>
        <w:drawing>
          <wp:inline distT="0" distB="0" distL="0" distR="0">
            <wp:extent cx="4667250" cy="1676400"/>
            <wp:effectExtent l="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67250" cy="1676400"/>
                    </a:xfrm>
                    <a:prstGeom prst="rect">
                      <a:avLst/>
                    </a:prstGeom>
                    <a:noFill/>
                    <a:ln>
                      <a:noFill/>
                    </a:ln>
                  </pic:spPr>
                </pic:pic>
              </a:graphicData>
            </a:graphic>
          </wp:inline>
        </w:drawing>
      </w:r>
    </w:p>
    <w:p w:rsidR="008F595B" w:rsidRDefault="008F595B">
      <w:pPr>
        <w:pStyle w:val="null-Zeile"/>
      </w:pPr>
    </w:p>
    <w:p w:rsidR="008F595B" w:rsidRDefault="008F595B">
      <w:pPr>
        <w:pStyle w:val="Standardnummerierung"/>
        <w:tabs>
          <w:tab w:val="clear" w:pos="567"/>
        </w:tabs>
      </w:pPr>
      <w:r>
        <w:tab/>
        <w:t>Kopieren umfangreicher Datenstrukturen</w:t>
      </w:r>
    </w:p>
    <w:p w:rsidR="008F595B" w:rsidRDefault="008F595B">
      <w:pPr>
        <w:pStyle w:val="Standardeinzug"/>
      </w:pPr>
      <w:r>
        <w:t>Der Laufzeitaufwand für Kopiervorgänge kann dadurch reduziert we</w:t>
      </w:r>
      <w:r>
        <w:t>r</w:t>
      </w:r>
      <w:r>
        <w:t>den, dass Daten in Zielobjekten mit entsprechenden Verweisen darauf ge</w:t>
      </w:r>
      <w:r>
        <w:softHyphen/>
        <w:t>halten werden. Dadurch reduziert sich das Kopieren auf eine einf</w:t>
      </w:r>
      <w:r>
        <w:t>a</w:t>
      </w:r>
      <w:r>
        <w:t>che Zuweisungsoperation auf Zeigervariablen. Vor allem bei Date</w:t>
      </w:r>
      <w:r>
        <w:t>n</w:t>
      </w:r>
      <w:r>
        <w:t>bankanwendungen werden solche Zeiger benutzt, um die Zugriffsze</w:t>
      </w:r>
      <w:r>
        <w:t>i</w:t>
      </w:r>
      <w:r>
        <w:t>ten gering zu halten.</w:t>
      </w:r>
    </w:p>
    <w:p w:rsidR="008F595B" w:rsidRDefault="008F595B"/>
    <w:p w:rsidR="008F595B" w:rsidRDefault="008F595B">
      <w:pPr>
        <w:pStyle w:val="Standardnummerierung"/>
        <w:tabs>
          <w:tab w:val="clear" w:pos="567"/>
        </w:tabs>
      </w:pPr>
      <w:r>
        <w:tab/>
        <w:t>Haltung von Daten, deren Umfang zum Zeitpunkt der Pro</w:t>
      </w:r>
      <w:r>
        <w:softHyphen/>
        <w:t>gram</w:t>
      </w:r>
      <w:r>
        <w:softHyphen/>
        <w:t>mierung nicht absehbar ist</w:t>
      </w:r>
    </w:p>
    <w:p w:rsidR="008F595B" w:rsidRDefault="008F595B">
      <w:pPr>
        <w:pStyle w:val="Standardeinzug"/>
      </w:pPr>
      <w:r>
        <w:t>Die Kapazität statischer Datenstrukturen wird zum Zeitpunkt der Pr</w:t>
      </w:r>
      <w:r>
        <w:t>o</w:t>
      </w:r>
      <w:r>
        <w:t>grammierung festgelegt. Somit steht der Programmierer vor der Alte</w:t>
      </w:r>
      <w:r>
        <w:t>r</w:t>
      </w:r>
      <w:r>
        <w:t>na</w:t>
      </w:r>
      <w:r>
        <w:softHyphen/>
        <w:t>tive:</w:t>
      </w:r>
    </w:p>
    <w:p w:rsidR="008F595B" w:rsidRDefault="008F595B">
      <w:pPr>
        <w:pStyle w:val="Standardaufzhlung"/>
        <w:tabs>
          <w:tab w:val="clear" w:pos="567"/>
          <w:tab w:val="num" w:pos="1134"/>
        </w:tabs>
        <w:ind w:left="1134"/>
      </w:pPr>
      <w:r>
        <w:t>Planung von „durchschnittlichem“ Datenaufkommen: Das Pro</w:t>
      </w:r>
      <w:r>
        <w:softHyphen/>
        <w:t>gramm ist großen Anforderungen nicht gewachsen</w:t>
      </w:r>
    </w:p>
    <w:p w:rsidR="008F595B" w:rsidRDefault="008F595B">
      <w:pPr>
        <w:pStyle w:val="Standardaufzhlung"/>
        <w:tabs>
          <w:tab w:val="clear" w:pos="567"/>
          <w:tab w:val="num" w:pos="1134"/>
        </w:tabs>
        <w:ind w:left="1134"/>
      </w:pPr>
      <w:r>
        <w:t>Planung des „maximalen“ Datenaufkommens:</w:t>
      </w:r>
      <w:r>
        <w:tab/>
        <w:t>Unnötig große Speicherplatzbelegung für die Masse der Anford</w:t>
      </w:r>
      <w:r>
        <w:t>e</w:t>
      </w:r>
      <w:r>
        <w:t>rungen.</w:t>
      </w:r>
    </w:p>
    <w:p w:rsidR="008F595B" w:rsidRDefault="008F595B">
      <w:pPr>
        <w:pStyle w:val="Standardeinzug"/>
      </w:pPr>
    </w:p>
    <w:p w:rsidR="008F595B" w:rsidRDefault="008F595B">
      <w:pPr>
        <w:pStyle w:val="Standardeinzug"/>
      </w:pPr>
      <w:r>
        <w:t>Dieses Problem stellt sich nicht bei der Verwendung von dynami</w:t>
      </w:r>
      <w:r>
        <w:softHyphen/>
        <w:t>schen Daten</w:t>
      </w:r>
      <w:r>
        <w:softHyphen/>
        <w:t>strukturen, die zur Programmlaufzeit bedarfsgerecht a</w:t>
      </w:r>
      <w:r>
        <w:t>n</w:t>
      </w:r>
      <w:r>
        <w:t>gefor</w:t>
      </w:r>
      <w:r>
        <w:softHyphen/>
        <w:t>dert werden können.</w:t>
      </w:r>
    </w:p>
    <w:p w:rsidR="008F595B" w:rsidRDefault="008F595B"/>
    <w:p w:rsidR="008F595B" w:rsidRDefault="008F595B">
      <w:pPr>
        <w:pStyle w:val="Info"/>
        <w:framePr w:wrap="around"/>
      </w:pPr>
      <w:r>
        <w:t>Beispiel zu 2 und 3</w:t>
      </w:r>
    </w:p>
    <w:p w:rsidR="008F595B" w:rsidRDefault="008F595B">
      <w:pPr>
        <w:pStyle w:val="Programm"/>
        <w:ind w:left="567"/>
        <w:rPr>
          <w:color w:val="008000"/>
        </w:rPr>
      </w:pPr>
      <w:r>
        <w:rPr>
          <w:color w:val="008000"/>
        </w:rPr>
        <w:t>-- Datenstruktur eines Texteditors</w:t>
      </w:r>
    </w:p>
    <w:p w:rsidR="008F595B" w:rsidRDefault="008F595B">
      <w:pPr>
        <w:pStyle w:val="Programm"/>
        <w:ind w:left="567"/>
        <w:rPr>
          <w:color w:val="008000"/>
        </w:rPr>
      </w:pPr>
    </w:p>
    <w:p w:rsidR="008F595B" w:rsidRDefault="008F595B">
      <w:pPr>
        <w:pStyle w:val="Programm"/>
        <w:ind w:left="567"/>
        <w:rPr>
          <w:lang w:val="en-GB"/>
        </w:rPr>
      </w:pPr>
      <w:r>
        <w:rPr>
          <w:color w:val="0000FF"/>
          <w:lang w:val="en-GB"/>
        </w:rPr>
        <w:t xml:space="preserve">type </w:t>
      </w:r>
      <w:r>
        <w:rPr>
          <w:lang w:val="en-GB"/>
        </w:rPr>
        <w:t>STRING_REF</w:t>
      </w:r>
      <w:r>
        <w:rPr>
          <w:color w:val="0000FF"/>
          <w:lang w:val="en-GB"/>
        </w:rPr>
        <w:t xml:space="preserve"> is access </w:t>
      </w:r>
      <w:r>
        <w:rPr>
          <w:lang w:val="en-GB"/>
        </w:rPr>
        <w:t>STRING;</w:t>
      </w:r>
    </w:p>
    <w:p w:rsidR="008F595B" w:rsidRDefault="008F595B">
      <w:pPr>
        <w:pStyle w:val="Programm"/>
        <w:ind w:left="567"/>
        <w:rPr>
          <w:lang w:val="en-GB"/>
        </w:rPr>
      </w:pPr>
    </w:p>
    <w:p w:rsidR="008F595B" w:rsidRDefault="008F595B">
      <w:pPr>
        <w:pStyle w:val="Programm"/>
        <w:ind w:left="567"/>
        <w:rPr>
          <w:lang w:val="en-GB"/>
        </w:rPr>
      </w:pPr>
      <w:r w:rsidRPr="00AF0340">
        <w:rPr>
          <w:color w:val="0000FF"/>
          <w:lang w:val="en-GB"/>
        </w:rPr>
        <w:t xml:space="preserve">type </w:t>
      </w:r>
      <w:r w:rsidRPr="00AF0340">
        <w:rPr>
          <w:lang w:val="en-GB"/>
        </w:rPr>
        <w:t>TEXTSEITE</w:t>
      </w:r>
      <w:r w:rsidR="005A30AC" w:rsidRPr="00AF0340">
        <w:rPr>
          <w:lang w:val="en-GB"/>
        </w:rPr>
        <w:t>_TA</w:t>
      </w:r>
      <w:r w:rsidRPr="00AF0340">
        <w:rPr>
          <w:lang w:val="en-GB"/>
        </w:rPr>
        <w:t xml:space="preserve"> </w:t>
      </w:r>
      <w:r w:rsidRPr="00AF0340">
        <w:rPr>
          <w:color w:val="0000FF"/>
          <w:lang w:val="en-GB"/>
        </w:rPr>
        <w:t>is</w:t>
      </w:r>
      <w:r w:rsidR="00AF0340">
        <w:rPr>
          <w:color w:val="0000FF"/>
          <w:lang w:val="en-GB"/>
        </w:rPr>
        <w:t xml:space="preserve"> </w:t>
      </w:r>
      <w:r>
        <w:rPr>
          <w:color w:val="0000FF"/>
          <w:lang w:val="en-GB"/>
        </w:rPr>
        <w:t xml:space="preserve">array </w:t>
      </w:r>
      <w:r>
        <w:rPr>
          <w:lang w:val="en-GB"/>
        </w:rPr>
        <w:t xml:space="preserve">(POSITIVE </w:t>
      </w:r>
      <w:r>
        <w:rPr>
          <w:color w:val="0000FF"/>
          <w:lang w:val="en-GB"/>
        </w:rPr>
        <w:t xml:space="preserve">range </w:t>
      </w:r>
      <w:r>
        <w:rPr>
          <w:lang w:val="en-GB"/>
        </w:rPr>
        <w:t xml:space="preserve">&lt;&gt;) </w:t>
      </w:r>
      <w:r>
        <w:rPr>
          <w:color w:val="0000FF"/>
          <w:lang w:val="en-GB"/>
        </w:rPr>
        <w:t xml:space="preserve">of </w:t>
      </w:r>
      <w:r>
        <w:rPr>
          <w:lang w:val="en-GB"/>
        </w:rPr>
        <w:t>STRING_REF;</w:t>
      </w:r>
    </w:p>
    <w:p w:rsidR="008F595B" w:rsidRDefault="008F595B">
      <w:pPr>
        <w:pStyle w:val="Programm"/>
        <w:ind w:left="567"/>
        <w:rPr>
          <w:lang w:val="en-GB"/>
        </w:rPr>
      </w:pPr>
    </w:p>
    <w:p w:rsidR="008F595B" w:rsidRDefault="008F595B">
      <w:pPr>
        <w:pStyle w:val="Programm"/>
        <w:ind w:left="567"/>
        <w:rPr>
          <w:lang w:val="en-GB"/>
        </w:rPr>
      </w:pPr>
      <w:r>
        <w:rPr>
          <w:lang w:val="en-GB"/>
        </w:rPr>
        <w:t>H</w:t>
      </w:r>
      <w:r w:rsidR="005A30AC">
        <w:rPr>
          <w:lang w:val="en-GB"/>
        </w:rPr>
        <w:t>_Ptr</w:t>
      </w:r>
      <w:r>
        <w:rPr>
          <w:lang w:val="en-GB"/>
        </w:rPr>
        <w:t xml:space="preserve">  : STRING_REF;</w:t>
      </w:r>
    </w:p>
    <w:p w:rsidR="008F595B" w:rsidRDefault="008F595B">
      <w:pPr>
        <w:pStyle w:val="Programm"/>
        <w:ind w:left="567"/>
      </w:pPr>
      <w:r>
        <w:t>Seite  : TEXTSEITE</w:t>
      </w:r>
      <w:r w:rsidR="005A30AC">
        <w:t>_TA</w:t>
      </w:r>
      <w:r>
        <w:t>(</w:t>
      </w:r>
      <w:r>
        <w:rPr>
          <w:color w:val="800080"/>
        </w:rPr>
        <w:t xml:space="preserve">1 </w:t>
      </w:r>
      <w:r>
        <w:t xml:space="preserve">.. </w:t>
      </w:r>
      <w:r>
        <w:rPr>
          <w:color w:val="800080"/>
        </w:rPr>
        <w:t>60</w:t>
      </w:r>
      <w:r>
        <w:t>);</w:t>
      </w:r>
    </w:p>
    <w:p w:rsidR="008F595B" w:rsidRDefault="008F595B">
      <w:pPr>
        <w:pStyle w:val="Programm"/>
        <w:ind w:left="567"/>
        <w:rPr>
          <w:lang w:val="it-IT"/>
        </w:rPr>
      </w:pPr>
      <w:r>
        <w:t>Puffer : STRING(</w:t>
      </w:r>
      <w:r>
        <w:rPr>
          <w:color w:val="800080"/>
        </w:rPr>
        <w:t xml:space="preserve">1 </w:t>
      </w:r>
      <w:r>
        <w:t xml:space="preserve">.. </w:t>
      </w:r>
      <w:r>
        <w:rPr>
          <w:color w:val="800080"/>
          <w:lang w:val="it-IT"/>
        </w:rPr>
        <w:t>256</w:t>
      </w:r>
      <w:r>
        <w:rPr>
          <w:lang w:val="it-IT"/>
        </w:rPr>
        <w:t>);</w:t>
      </w:r>
    </w:p>
    <w:p w:rsidR="008F595B" w:rsidRDefault="008F595B">
      <w:pPr>
        <w:pStyle w:val="Programm"/>
        <w:ind w:left="567"/>
        <w:rPr>
          <w:lang w:val="it-IT"/>
        </w:rPr>
      </w:pPr>
    </w:p>
    <w:p w:rsidR="008F595B" w:rsidRPr="005A30AC" w:rsidRDefault="008F595B">
      <w:pPr>
        <w:pStyle w:val="Programm"/>
        <w:ind w:left="567"/>
      </w:pPr>
      <w:r w:rsidRPr="005A30AC">
        <w:t xml:space="preserve">I </w:t>
      </w:r>
      <w:r w:rsidR="005A30AC" w:rsidRPr="005A30AC">
        <w:tab/>
      </w:r>
      <w:r w:rsidR="005A30AC" w:rsidRPr="005A30AC">
        <w:tab/>
      </w:r>
      <w:r w:rsidR="005A30AC">
        <w:tab/>
      </w:r>
      <w:r w:rsidR="00203588">
        <w:tab/>
      </w:r>
      <w:r w:rsidR="00203588">
        <w:tab/>
      </w:r>
      <w:r w:rsidR="00203588">
        <w:tab/>
      </w:r>
      <w:r w:rsidRPr="005A30AC">
        <w:t xml:space="preserve">: POSITIVE := </w:t>
      </w:r>
      <w:r w:rsidRPr="005A30AC">
        <w:rPr>
          <w:color w:val="800080"/>
        </w:rPr>
        <w:t>2</w:t>
      </w:r>
      <w:r w:rsidRPr="005A30AC">
        <w:t>;</w:t>
      </w:r>
    </w:p>
    <w:p w:rsidR="008F595B" w:rsidRPr="005A30AC" w:rsidRDefault="008F595B">
      <w:pPr>
        <w:pStyle w:val="Programm"/>
        <w:ind w:left="567"/>
      </w:pPr>
      <w:r w:rsidRPr="005A30AC">
        <w:t xml:space="preserve">J </w:t>
      </w:r>
      <w:r w:rsidR="005A30AC" w:rsidRPr="005A30AC">
        <w:tab/>
      </w:r>
      <w:r w:rsidR="005A30AC" w:rsidRPr="005A30AC">
        <w:tab/>
      </w:r>
      <w:r w:rsidR="005A30AC">
        <w:tab/>
      </w:r>
      <w:r w:rsidR="00203588">
        <w:tab/>
      </w:r>
      <w:r w:rsidR="00203588">
        <w:tab/>
      </w:r>
      <w:r w:rsidR="00203588">
        <w:tab/>
      </w:r>
      <w:r w:rsidRPr="005A30AC">
        <w:t xml:space="preserve">: POSITIVE := </w:t>
      </w:r>
      <w:r w:rsidRPr="005A30AC">
        <w:rPr>
          <w:color w:val="800080"/>
        </w:rPr>
        <w:t>3</w:t>
      </w:r>
      <w:r w:rsidRPr="005A30AC">
        <w:t>;</w:t>
      </w:r>
    </w:p>
    <w:p w:rsidR="008F595B" w:rsidRDefault="00203588">
      <w:pPr>
        <w:pStyle w:val="Programm"/>
        <w:ind w:left="567"/>
      </w:pPr>
      <w:r>
        <w:t xml:space="preserve">Letzter_Index </w:t>
      </w:r>
      <w:r w:rsidR="008F595B">
        <w:tab/>
        <w:t>: NATURAL</w:t>
      </w:r>
      <w:r>
        <w:t xml:space="preserve">  := </w:t>
      </w:r>
      <w:r w:rsidRPr="00203588">
        <w:rPr>
          <w:color w:val="800080"/>
        </w:rPr>
        <w:t>0</w:t>
      </w:r>
      <w:r w:rsidR="008F595B">
        <w:t>;</w:t>
      </w:r>
    </w:p>
    <w:p w:rsidR="008F595B" w:rsidRDefault="008F595B">
      <w:pPr>
        <w:pStyle w:val="Programm"/>
        <w:ind w:left="567"/>
      </w:pPr>
    </w:p>
    <w:p w:rsidR="008F595B" w:rsidRDefault="008F595B">
      <w:pPr>
        <w:pStyle w:val="Programm"/>
        <w:ind w:left="567"/>
        <w:rPr>
          <w:color w:val="008000"/>
        </w:rPr>
      </w:pPr>
      <w:r>
        <w:rPr>
          <w:color w:val="008000"/>
        </w:rPr>
        <w:t>-- Vertauschen der Zeilen i und j (Beispiel zu 2):</w:t>
      </w:r>
    </w:p>
    <w:p w:rsidR="008F595B" w:rsidRDefault="008F595B">
      <w:pPr>
        <w:pStyle w:val="Programm"/>
        <w:ind w:left="567"/>
        <w:rPr>
          <w:color w:val="008000"/>
        </w:rPr>
      </w:pPr>
      <w:r>
        <w:t>H</w:t>
      </w:r>
      <w:r w:rsidR="005A30AC">
        <w:t>_Ptr</w:t>
      </w:r>
      <w:r>
        <w:t xml:space="preserve">    := Seite(I);</w:t>
      </w:r>
      <w:r>
        <w:tab/>
      </w:r>
      <w:r>
        <w:rPr>
          <w:color w:val="008000"/>
        </w:rPr>
        <w:t>-- nur die Zeiger werden vertauscht</w:t>
      </w:r>
    </w:p>
    <w:p w:rsidR="008F595B" w:rsidRDefault="008F595B">
      <w:pPr>
        <w:pStyle w:val="Programm"/>
        <w:ind w:left="567"/>
      </w:pPr>
      <w:r>
        <w:t>Seite(I) := Seite(J);</w:t>
      </w:r>
    </w:p>
    <w:p w:rsidR="008F595B" w:rsidRDefault="008F595B">
      <w:pPr>
        <w:pStyle w:val="Programm"/>
        <w:ind w:left="567"/>
      </w:pPr>
      <w:r>
        <w:t>Seite(j) := H</w:t>
      </w:r>
      <w:r w:rsidR="005A30AC">
        <w:t>_Ptr</w:t>
      </w:r>
      <w:r>
        <w:t>;</w:t>
      </w:r>
    </w:p>
    <w:p w:rsidR="008F595B" w:rsidRDefault="008F595B"/>
    <w:bookmarkStart w:id="31" w:name="_MON_1242560677"/>
    <w:bookmarkEnd w:id="31"/>
    <w:p w:rsidR="008F595B" w:rsidRDefault="008F595B">
      <w:pPr>
        <w:ind w:left="567"/>
      </w:pPr>
      <w:r>
        <w:object w:dxaOrig="4203" w:dyaOrig="2310">
          <v:shape id="_x0000_i1030" type="#_x0000_t75" style="width:210pt;height:115.5pt" o:ole="" fillcolor="window">
            <v:imagedata r:id="rId38" o:title=""/>
          </v:shape>
          <o:OLEObject Type="Embed" ProgID="Word.Picture.8" ShapeID="_x0000_i1030" DrawAspect="Content" ObjectID="_1611488167" r:id="rId39"/>
        </w:object>
      </w:r>
    </w:p>
    <w:p w:rsidR="008F595B" w:rsidRDefault="008F595B"/>
    <w:p w:rsidR="008F595B" w:rsidRDefault="008F595B">
      <w:pPr>
        <w:pStyle w:val="Programm"/>
        <w:ind w:left="567"/>
        <w:rPr>
          <w:color w:val="008000"/>
        </w:rPr>
      </w:pPr>
      <w:r>
        <w:rPr>
          <w:color w:val="008000"/>
        </w:rPr>
        <w:t>-- Einlesen (Beispiel zu 3):</w:t>
      </w:r>
    </w:p>
    <w:p w:rsidR="008F595B" w:rsidRDefault="008F595B">
      <w:pPr>
        <w:pStyle w:val="Programm"/>
        <w:ind w:left="567"/>
        <w:rPr>
          <w:color w:val="0000FF"/>
          <w:lang w:val="en-GB"/>
        </w:rPr>
      </w:pPr>
      <w:r>
        <w:rPr>
          <w:color w:val="0000FF"/>
          <w:lang w:val="en-GB"/>
        </w:rPr>
        <w:t xml:space="preserve">for </w:t>
      </w:r>
      <w:r>
        <w:rPr>
          <w:lang w:val="en-GB"/>
        </w:rPr>
        <w:t xml:space="preserve">I </w:t>
      </w:r>
      <w:r>
        <w:rPr>
          <w:color w:val="0000FF"/>
          <w:lang w:val="en-GB"/>
        </w:rPr>
        <w:t xml:space="preserve">in </w:t>
      </w:r>
      <w:r>
        <w:rPr>
          <w:lang w:val="en-GB"/>
        </w:rPr>
        <w:t>Seite'</w:t>
      </w:r>
      <w:r w:rsidR="00597E94" w:rsidRPr="00597E94">
        <w:rPr>
          <w:lang w:val="en-GB"/>
        </w:rPr>
        <w:t>R</w:t>
      </w:r>
      <w:r w:rsidRPr="00597E94">
        <w:rPr>
          <w:lang w:val="en-GB"/>
        </w:rPr>
        <w:t>ange</w:t>
      </w:r>
      <w:r>
        <w:rPr>
          <w:color w:val="0000FF"/>
          <w:lang w:val="en-GB"/>
        </w:rPr>
        <w:t xml:space="preserve"> loop</w:t>
      </w:r>
    </w:p>
    <w:p w:rsidR="008F595B" w:rsidRDefault="008F595B">
      <w:pPr>
        <w:pStyle w:val="Programm"/>
        <w:ind w:left="567"/>
        <w:rPr>
          <w:lang w:val="en-GB"/>
        </w:rPr>
      </w:pPr>
      <w:r>
        <w:rPr>
          <w:color w:val="0000FF"/>
          <w:lang w:val="en-GB"/>
        </w:rPr>
        <w:t xml:space="preserve">   </w:t>
      </w:r>
      <w:r w:rsidR="005A30AC" w:rsidRPr="005A30AC">
        <w:rPr>
          <w:lang w:val="en-GB"/>
        </w:rPr>
        <w:t>Ada.Text_IO.</w:t>
      </w:r>
      <w:r>
        <w:rPr>
          <w:lang w:val="en-GB"/>
        </w:rPr>
        <w:t xml:space="preserve">Get_Line (Puffer, </w:t>
      </w:r>
      <w:r w:rsidR="00203588" w:rsidRPr="00203588">
        <w:rPr>
          <w:lang w:val="en-US"/>
        </w:rPr>
        <w:t>Letzter_Index</w:t>
      </w:r>
      <w:r>
        <w:rPr>
          <w:lang w:val="en-GB"/>
        </w:rPr>
        <w:t>);</w:t>
      </w:r>
    </w:p>
    <w:p w:rsidR="00203588" w:rsidRPr="00203588" w:rsidRDefault="00203588">
      <w:pPr>
        <w:pStyle w:val="Programm"/>
        <w:ind w:left="567"/>
        <w:rPr>
          <w:lang w:val="en-US"/>
        </w:rPr>
      </w:pPr>
      <w:r>
        <w:rPr>
          <w:lang w:val="en-GB"/>
        </w:rPr>
        <w:t xml:space="preserve">   </w:t>
      </w:r>
      <w:r w:rsidRPr="00203588">
        <w:rPr>
          <w:color w:val="0000FF"/>
          <w:lang w:val="en-GB"/>
        </w:rPr>
        <w:t>if</w:t>
      </w:r>
      <w:r>
        <w:rPr>
          <w:lang w:val="en-GB"/>
        </w:rPr>
        <w:t xml:space="preserve"> Puffer'Last = </w:t>
      </w:r>
      <w:r w:rsidRPr="00203588">
        <w:rPr>
          <w:lang w:val="en-US"/>
        </w:rPr>
        <w:t xml:space="preserve">Letzter_Index </w:t>
      </w:r>
      <w:r w:rsidRPr="00203588">
        <w:rPr>
          <w:color w:val="0000FF"/>
          <w:lang w:val="en-GB"/>
        </w:rPr>
        <w:t>then</w:t>
      </w:r>
    </w:p>
    <w:p w:rsidR="00203588" w:rsidRPr="00203588" w:rsidRDefault="00203588">
      <w:pPr>
        <w:pStyle w:val="Programm"/>
        <w:ind w:left="567"/>
        <w:rPr>
          <w:lang w:val="en-US"/>
        </w:rPr>
      </w:pPr>
      <w:r w:rsidRPr="00203588">
        <w:rPr>
          <w:lang w:val="en-US"/>
        </w:rPr>
        <w:t xml:space="preserve">      Ada.Test_IO.Skip_Line;</w:t>
      </w:r>
    </w:p>
    <w:p w:rsidR="00203588" w:rsidRDefault="00203588">
      <w:pPr>
        <w:pStyle w:val="Programm"/>
        <w:ind w:left="567"/>
        <w:rPr>
          <w:lang w:val="en-US"/>
        </w:rPr>
      </w:pPr>
      <w:r>
        <w:rPr>
          <w:lang w:val="en-US"/>
        </w:rPr>
        <w:t xml:space="preserve">   </w:t>
      </w:r>
      <w:r w:rsidRPr="00203588">
        <w:rPr>
          <w:color w:val="0000FF"/>
          <w:lang w:val="en-GB"/>
        </w:rPr>
        <w:t>end if</w:t>
      </w:r>
      <w:r>
        <w:rPr>
          <w:lang w:val="en-US"/>
        </w:rPr>
        <w:t>;</w:t>
      </w:r>
    </w:p>
    <w:p w:rsidR="00203588" w:rsidRPr="00203588" w:rsidRDefault="00203588">
      <w:pPr>
        <w:pStyle w:val="Programm"/>
        <w:ind w:left="567"/>
        <w:rPr>
          <w:lang w:val="en-US"/>
        </w:rPr>
      </w:pPr>
    </w:p>
    <w:p w:rsidR="008F595B" w:rsidRDefault="008F595B">
      <w:pPr>
        <w:pStyle w:val="Programm"/>
        <w:ind w:left="567"/>
        <w:rPr>
          <w:color w:val="008000"/>
        </w:rPr>
      </w:pPr>
      <w:r>
        <w:rPr>
          <w:lang w:val="en-GB"/>
        </w:rPr>
        <w:t xml:space="preserve">   </w:t>
      </w:r>
      <w:r>
        <w:rPr>
          <w:color w:val="008000"/>
        </w:rPr>
        <w:t>-- bedarfsgerechte Anforderung von Speicher:</w:t>
      </w:r>
    </w:p>
    <w:p w:rsidR="008F595B" w:rsidRDefault="008F595B">
      <w:pPr>
        <w:pStyle w:val="Programm"/>
        <w:ind w:left="567"/>
        <w:rPr>
          <w:lang w:val="en-GB"/>
        </w:rPr>
      </w:pPr>
      <w:r>
        <w:rPr>
          <w:color w:val="008000"/>
        </w:rPr>
        <w:t xml:space="preserve">   </w:t>
      </w:r>
      <w:r>
        <w:rPr>
          <w:lang w:val="en-GB"/>
        </w:rPr>
        <w:t xml:space="preserve">Seite(I) := </w:t>
      </w:r>
      <w:r>
        <w:rPr>
          <w:color w:val="0000FF"/>
          <w:lang w:val="en-GB"/>
        </w:rPr>
        <w:t xml:space="preserve">new </w:t>
      </w:r>
      <w:r>
        <w:rPr>
          <w:lang w:val="en-GB"/>
        </w:rPr>
        <w:t>STRING'(Puffer(</w:t>
      </w:r>
      <w:r>
        <w:rPr>
          <w:color w:val="800080"/>
          <w:lang w:val="en-GB"/>
        </w:rPr>
        <w:t>1</w:t>
      </w:r>
      <w:r>
        <w:rPr>
          <w:lang w:val="en-GB"/>
        </w:rPr>
        <w:t>..</w:t>
      </w:r>
      <w:r w:rsidR="00203588" w:rsidRPr="00203588">
        <w:rPr>
          <w:lang w:val="en-US"/>
        </w:rPr>
        <w:t xml:space="preserve"> </w:t>
      </w:r>
      <w:r w:rsidR="00203588">
        <w:t>Letzter_Index</w:t>
      </w:r>
      <w:r>
        <w:rPr>
          <w:lang w:val="en-GB"/>
        </w:rPr>
        <w:t>));</w:t>
      </w:r>
    </w:p>
    <w:p w:rsidR="008F595B" w:rsidRDefault="008F595B">
      <w:pPr>
        <w:pStyle w:val="Programm"/>
        <w:ind w:left="567"/>
      </w:pPr>
      <w:r>
        <w:rPr>
          <w:color w:val="0000FF"/>
        </w:rPr>
        <w:t>end loop</w:t>
      </w:r>
      <w:r>
        <w:t>;</w:t>
      </w:r>
    </w:p>
    <w:p w:rsidR="008F595B" w:rsidRDefault="008F595B">
      <w:pPr>
        <w:pStyle w:val="Programm"/>
        <w:ind w:left="567"/>
        <w:rPr>
          <w:rFonts w:ascii="FixedSys" w:hAnsi="FixedSys"/>
          <w:color w:val="000000"/>
          <w:sz w:val="20"/>
        </w:rPr>
      </w:pPr>
      <w:r>
        <w:rPr>
          <w:rFonts w:ascii="FixedSys" w:hAnsi="FixedSys"/>
          <w:color w:val="000000"/>
          <w:sz w:val="20"/>
        </w:rPr>
        <w:t>...</w:t>
      </w:r>
    </w:p>
    <w:p w:rsidR="008F595B" w:rsidRDefault="008F595B"/>
    <w:p w:rsidR="008F595B" w:rsidRDefault="008F595B">
      <w:pPr>
        <w:pStyle w:val="Standardnummerierung"/>
        <w:tabs>
          <w:tab w:val="clear" w:pos="567"/>
        </w:tabs>
      </w:pPr>
      <w:r>
        <w:tab/>
        <w:t>Erzwingen von Seiteneffekt</w:t>
      </w:r>
      <w:r>
        <w:fldChar w:fldCharType="begin"/>
      </w:r>
      <w:r>
        <w:instrText>XE "Seiteneffekt"</w:instrText>
      </w:r>
      <w:r>
        <w:fldChar w:fldCharType="end"/>
      </w:r>
      <w:r>
        <w:t>en</w:t>
      </w:r>
    </w:p>
    <w:p w:rsidR="008F595B" w:rsidRDefault="008F595B">
      <w:pPr>
        <w:pStyle w:val="Standardeinzug"/>
      </w:pPr>
      <w:r>
        <w:t>Bei der Übergabe von zusammengesetzten Datentypen können bei vorzeitigem Verlassen des entsprechenden Unterprogramms imple</w:t>
      </w:r>
      <w:r>
        <w:softHyphen/>
        <w:t>mentierungsab</w:t>
      </w:r>
      <w:r>
        <w:softHyphen/>
        <w:t>hängige Effekte auftreten:</w:t>
      </w:r>
    </w:p>
    <w:p w:rsidR="008F595B" w:rsidRDefault="008F595B">
      <w:pPr>
        <w:pStyle w:val="TabellenZeile"/>
        <w:spacing w:line="240" w:lineRule="auto"/>
      </w:pPr>
    </w:p>
    <w:p w:rsidR="008F595B" w:rsidRDefault="008F595B">
      <w:pPr>
        <w:pStyle w:val="Programm"/>
        <w:ind w:left="567"/>
        <w:rPr>
          <w:lang w:val="en-GB"/>
        </w:rPr>
      </w:pPr>
      <w:r>
        <w:rPr>
          <w:color w:val="0000FF"/>
          <w:lang w:val="en-GB"/>
        </w:rPr>
        <w:t xml:space="preserve">type </w:t>
      </w:r>
      <w:r>
        <w:rPr>
          <w:lang w:val="en-GB"/>
        </w:rPr>
        <w:t>REIHE</w:t>
      </w:r>
      <w:r w:rsidR="005A30AC">
        <w:rPr>
          <w:lang w:val="en-GB"/>
        </w:rPr>
        <w:t>_TA</w:t>
      </w:r>
      <w:r>
        <w:rPr>
          <w:lang w:val="en-GB"/>
        </w:rPr>
        <w:t xml:space="preserve"> </w:t>
      </w:r>
      <w:r>
        <w:rPr>
          <w:color w:val="0000FF"/>
          <w:lang w:val="en-GB"/>
        </w:rPr>
        <w:t xml:space="preserve">is array </w:t>
      </w:r>
      <w:r>
        <w:rPr>
          <w:lang w:val="en-GB"/>
        </w:rPr>
        <w:t>(</w:t>
      </w:r>
      <w:r>
        <w:rPr>
          <w:color w:val="800080"/>
          <w:lang w:val="en-GB"/>
        </w:rPr>
        <w:t xml:space="preserve">1 </w:t>
      </w:r>
      <w:r>
        <w:rPr>
          <w:lang w:val="en-GB"/>
        </w:rPr>
        <w:t xml:space="preserve">.. </w:t>
      </w:r>
      <w:r>
        <w:rPr>
          <w:color w:val="800080"/>
          <w:lang w:val="en-GB"/>
        </w:rPr>
        <w:t>100_000</w:t>
      </w:r>
      <w:r>
        <w:rPr>
          <w:lang w:val="en-GB"/>
        </w:rPr>
        <w:t xml:space="preserve">) </w:t>
      </w:r>
      <w:r>
        <w:rPr>
          <w:color w:val="0000FF"/>
          <w:lang w:val="en-GB"/>
        </w:rPr>
        <w:t xml:space="preserve">of </w:t>
      </w:r>
      <w:r>
        <w:rPr>
          <w:lang w:val="en-GB"/>
        </w:rPr>
        <w:t>...;</w:t>
      </w:r>
    </w:p>
    <w:p w:rsidR="008F595B" w:rsidRDefault="008F595B">
      <w:pPr>
        <w:pStyle w:val="Programm"/>
        <w:ind w:left="567"/>
        <w:rPr>
          <w:lang w:val="en-GB"/>
        </w:rPr>
      </w:pPr>
      <w:r>
        <w:rPr>
          <w:color w:val="0000FF"/>
          <w:lang w:val="en-GB"/>
        </w:rPr>
        <w:t xml:space="preserve">type </w:t>
      </w:r>
      <w:r>
        <w:rPr>
          <w:lang w:val="en-GB"/>
        </w:rPr>
        <w:t xml:space="preserve">REIHE_REF </w:t>
      </w:r>
      <w:r>
        <w:rPr>
          <w:color w:val="0000FF"/>
          <w:lang w:val="en-GB"/>
        </w:rPr>
        <w:t xml:space="preserve">is access </w:t>
      </w:r>
      <w:r>
        <w:rPr>
          <w:lang w:val="en-GB"/>
        </w:rPr>
        <w:t>REIHE</w:t>
      </w:r>
      <w:r w:rsidR="005A30AC">
        <w:rPr>
          <w:lang w:val="en-GB"/>
        </w:rPr>
        <w:t>_TA</w:t>
      </w:r>
      <w:r>
        <w:rPr>
          <w:lang w:val="en-GB"/>
        </w:rPr>
        <w:t>;</w:t>
      </w:r>
    </w:p>
    <w:p w:rsidR="008F595B" w:rsidRDefault="008F595B">
      <w:pPr>
        <w:pStyle w:val="Programm"/>
        <w:ind w:left="567"/>
        <w:rPr>
          <w:lang w:val="en-GB"/>
        </w:rPr>
      </w:pPr>
    </w:p>
    <w:p w:rsidR="008F595B" w:rsidRDefault="008F595B">
      <w:pPr>
        <w:pStyle w:val="Programm"/>
        <w:ind w:left="567"/>
        <w:rPr>
          <w:color w:val="0000FF"/>
          <w:lang w:val="en-GB"/>
        </w:rPr>
      </w:pPr>
      <w:r>
        <w:rPr>
          <w:color w:val="0000FF"/>
          <w:lang w:val="en-GB"/>
        </w:rPr>
        <w:t xml:space="preserve">procedure </w:t>
      </w:r>
      <w:r>
        <w:rPr>
          <w:lang w:val="en-GB"/>
        </w:rPr>
        <w:t xml:space="preserve">P1 (R : </w:t>
      </w:r>
      <w:r>
        <w:rPr>
          <w:color w:val="0000FF"/>
          <w:lang w:val="en-GB"/>
        </w:rPr>
        <w:t xml:space="preserve">in out </w:t>
      </w:r>
      <w:r>
        <w:rPr>
          <w:lang w:val="en-GB"/>
        </w:rPr>
        <w:t>REIHE</w:t>
      </w:r>
      <w:r w:rsidR="005A30AC">
        <w:rPr>
          <w:lang w:val="en-GB"/>
        </w:rPr>
        <w:t>_TA</w:t>
      </w:r>
      <w:r>
        <w:rPr>
          <w:lang w:val="en-GB"/>
        </w:rPr>
        <w:t xml:space="preserve">) </w:t>
      </w:r>
      <w:r>
        <w:rPr>
          <w:color w:val="0000FF"/>
          <w:lang w:val="en-GB"/>
        </w:rPr>
        <w:t>is</w:t>
      </w:r>
    </w:p>
    <w:p w:rsidR="008F595B" w:rsidRDefault="008F595B">
      <w:pPr>
        <w:pStyle w:val="Programm"/>
        <w:ind w:left="567"/>
        <w:rPr>
          <w:color w:val="008000"/>
          <w:lang w:val="en-GB"/>
        </w:rPr>
      </w:pPr>
      <w:r>
        <w:rPr>
          <w:color w:val="0000FF"/>
          <w:lang w:val="en-GB"/>
        </w:rPr>
        <w:t xml:space="preserve">begin </w:t>
      </w:r>
      <w:r>
        <w:rPr>
          <w:color w:val="008000"/>
          <w:lang w:val="en-GB"/>
        </w:rPr>
        <w:t>-- P1</w:t>
      </w:r>
    </w:p>
    <w:p w:rsidR="008F595B" w:rsidRDefault="008F595B">
      <w:pPr>
        <w:pStyle w:val="Programm"/>
        <w:ind w:left="567"/>
        <w:rPr>
          <w:color w:val="0000FF"/>
          <w:lang w:val="en-GB"/>
        </w:rPr>
      </w:pPr>
      <w:r>
        <w:rPr>
          <w:color w:val="008000"/>
          <w:lang w:val="en-GB"/>
        </w:rPr>
        <w:t xml:space="preserve">   </w:t>
      </w:r>
      <w:r>
        <w:rPr>
          <w:color w:val="0000FF"/>
          <w:lang w:val="en-GB"/>
        </w:rPr>
        <w:t xml:space="preserve">for </w:t>
      </w:r>
      <w:r>
        <w:rPr>
          <w:lang w:val="en-GB"/>
        </w:rPr>
        <w:t xml:space="preserve">I </w:t>
      </w:r>
      <w:r>
        <w:rPr>
          <w:color w:val="0000FF"/>
          <w:lang w:val="en-GB"/>
        </w:rPr>
        <w:t xml:space="preserve">in </w:t>
      </w:r>
      <w:r>
        <w:rPr>
          <w:lang w:val="en-GB"/>
        </w:rPr>
        <w:t>R</w:t>
      </w:r>
      <w:r w:rsidRPr="00EA1B49">
        <w:rPr>
          <w:lang w:val="en-US"/>
        </w:rPr>
        <w:t>'</w:t>
      </w:r>
      <w:r w:rsidR="00116E3A" w:rsidRPr="00EA1B49">
        <w:rPr>
          <w:lang w:val="en-US"/>
        </w:rPr>
        <w:t>R</w:t>
      </w:r>
      <w:r w:rsidRPr="00EA1B49">
        <w:rPr>
          <w:lang w:val="en-US"/>
        </w:rPr>
        <w:t>ange</w:t>
      </w:r>
      <w:r>
        <w:rPr>
          <w:color w:val="0000FF"/>
          <w:lang w:val="en-GB"/>
        </w:rPr>
        <w:t xml:space="preserve"> loop</w:t>
      </w:r>
    </w:p>
    <w:p w:rsidR="008F595B" w:rsidRDefault="008F595B">
      <w:pPr>
        <w:pStyle w:val="Programm"/>
        <w:ind w:left="567"/>
      </w:pPr>
      <w:r>
        <w:rPr>
          <w:color w:val="0000FF"/>
          <w:lang w:val="en-GB"/>
        </w:rPr>
        <w:t xml:space="preserve">      </w:t>
      </w:r>
      <w:r>
        <w:t>Aktion (R(I));</w:t>
      </w:r>
    </w:p>
    <w:p w:rsidR="008F595B" w:rsidRDefault="008F595B">
      <w:pPr>
        <w:pStyle w:val="Programm"/>
        <w:ind w:left="567"/>
        <w:rPr>
          <w:lang w:val="en-GB"/>
        </w:rPr>
      </w:pPr>
      <w:r>
        <w:t xml:space="preserve">   </w:t>
      </w:r>
      <w:r>
        <w:rPr>
          <w:color w:val="0000FF"/>
          <w:lang w:val="en-GB"/>
        </w:rPr>
        <w:t>end loop</w:t>
      </w:r>
      <w:r>
        <w:rPr>
          <w:lang w:val="en-GB"/>
        </w:rPr>
        <w:t>;</w:t>
      </w:r>
    </w:p>
    <w:p w:rsidR="008F595B" w:rsidRDefault="008F595B">
      <w:pPr>
        <w:pStyle w:val="Programm"/>
        <w:ind w:left="567"/>
        <w:rPr>
          <w:lang w:val="en-GB"/>
        </w:rPr>
      </w:pPr>
      <w:r>
        <w:rPr>
          <w:color w:val="0000FF"/>
          <w:lang w:val="en-GB"/>
        </w:rPr>
        <w:t xml:space="preserve">end </w:t>
      </w:r>
      <w:r>
        <w:rPr>
          <w:lang w:val="en-GB"/>
        </w:rPr>
        <w:t>P1;</w:t>
      </w:r>
    </w:p>
    <w:p w:rsidR="008F595B" w:rsidRDefault="008F595B">
      <w:pPr>
        <w:pStyle w:val="Programm"/>
        <w:ind w:left="567"/>
        <w:rPr>
          <w:lang w:val="en-GB"/>
        </w:rPr>
      </w:pPr>
    </w:p>
    <w:p w:rsidR="008F595B" w:rsidRDefault="008F595B">
      <w:pPr>
        <w:pStyle w:val="Programm"/>
        <w:ind w:left="567"/>
        <w:rPr>
          <w:color w:val="0000FF"/>
          <w:lang w:val="en-GB"/>
        </w:rPr>
      </w:pPr>
      <w:r>
        <w:rPr>
          <w:color w:val="0000FF"/>
          <w:lang w:val="en-GB"/>
        </w:rPr>
        <w:t xml:space="preserve">procedure </w:t>
      </w:r>
      <w:r>
        <w:rPr>
          <w:lang w:val="en-GB"/>
        </w:rPr>
        <w:t xml:space="preserve">P2 (R : </w:t>
      </w:r>
      <w:r>
        <w:rPr>
          <w:color w:val="0000FF"/>
          <w:lang w:val="en-GB"/>
        </w:rPr>
        <w:t xml:space="preserve">in </w:t>
      </w:r>
      <w:r>
        <w:rPr>
          <w:lang w:val="en-GB"/>
        </w:rPr>
        <w:t>REIHE_</w:t>
      </w:r>
      <w:r w:rsidR="005A30AC">
        <w:rPr>
          <w:lang w:val="en-GB"/>
        </w:rPr>
        <w:t>REF</w:t>
      </w:r>
      <w:r>
        <w:rPr>
          <w:lang w:val="en-GB"/>
        </w:rPr>
        <w:t xml:space="preserve">) </w:t>
      </w:r>
      <w:r>
        <w:rPr>
          <w:color w:val="0000FF"/>
          <w:lang w:val="en-GB"/>
        </w:rPr>
        <w:t>is</w:t>
      </w:r>
    </w:p>
    <w:p w:rsidR="008F595B" w:rsidRDefault="008F595B">
      <w:pPr>
        <w:pStyle w:val="Programm"/>
        <w:ind w:left="567"/>
        <w:rPr>
          <w:color w:val="008000"/>
          <w:lang w:val="en-GB"/>
        </w:rPr>
      </w:pPr>
      <w:r>
        <w:rPr>
          <w:color w:val="0000FF"/>
          <w:lang w:val="en-GB"/>
        </w:rPr>
        <w:t xml:space="preserve">begin </w:t>
      </w:r>
      <w:r>
        <w:rPr>
          <w:color w:val="008000"/>
          <w:lang w:val="en-GB"/>
        </w:rPr>
        <w:t>-- P2</w:t>
      </w:r>
    </w:p>
    <w:p w:rsidR="008F595B" w:rsidRDefault="008F595B">
      <w:pPr>
        <w:pStyle w:val="Programm"/>
        <w:ind w:left="567"/>
        <w:rPr>
          <w:color w:val="0000FF"/>
          <w:lang w:val="en-GB"/>
        </w:rPr>
      </w:pPr>
      <w:r>
        <w:rPr>
          <w:color w:val="008000"/>
          <w:lang w:val="en-GB"/>
        </w:rPr>
        <w:t xml:space="preserve">   </w:t>
      </w:r>
      <w:r>
        <w:rPr>
          <w:color w:val="0000FF"/>
          <w:lang w:val="en-GB"/>
        </w:rPr>
        <w:t xml:space="preserve">for </w:t>
      </w:r>
      <w:r>
        <w:rPr>
          <w:lang w:val="en-GB"/>
        </w:rPr>
        <w:t xml:space="preserve">I </w:t>
      </w:r>
      <w:r>
        <w:rPr>
          <w:color w:val="0000FF"/>
          <w:lang w:val="en-GB"/>
        </w:rPr>
        <w:t xml:space="preserve">in </w:t>
      </w:r>
      <w:r>
        <w:rPr>
          <w:lang w:val="en-GB"/>
        </w:rPr>
        <w:t>R</w:t>
      </w:r>
      <w:r w:rsidR="00EA1B49">
        <w:rPr>
          <w:lang w:val="en-GB"/>
        </w:rPr>
        <w:t>.All</w:t>
      </w:r>
      <w:r w:rsidRPr="005D5F9D">
        <w:rPr>
          <w:lang w:val="en-US"/>
        </w:rPr>
        <w:t>'</w:t>
      </w:r>
      <w:r w:rsidR="009C5B52" w:rsidRPr="005D5F9D">
        <w:rPr>
          <w:lang w:val="en-US"/>
        </w:rPr>
        <w:t>R</w:t>
      </w:r>
      <w:r w:rsidRPr="005D5F9D">
        <w:rPr>
          <w:lang w:val="en-US"/>
        </w:rPr>
        <w:t>ange</w:t>
      </w:r>
      <w:r>
        <w:rPr>
          <w:color w:val="0000FF"/>
          <w:lang w:val="en-GB"/>
        </w:rPr>
        <w:t xml:space="preserve"> loop</w:t>
      </w:r>
    </w:p>
    <w:p w:rsidR="008F595B" w:rsidRDefault="008F595B">
      <w:pPr>
        <w:pStyle w:val="Programm"/>
        <w:ind w:left="567"/>
      </w:pPr>
      <w:r>
        <w:rPr>
          <w:color w:val="0000FF"/>
          <w:lang w:val="en-GB"/>
        </w:rPr>
        <w:t xml:space="preserve">      </w:t>
      </w:r>
      <w:r>
        <w:t>Aktion (R(I));</w:t>
      </w:r>
    </w:p>
    <w:p w:rsidR="008F595B" w:rsidRDefault="008F595B">
      <w:pPr>
        <w:pStyle w:val="Programm"/>
        <w:ind w:left="567"/>
        <w:rPr>
          <w:lang w:val="en-GB"/>
        </w:rPr>
      </w:pPr>
      <w:r>
        <w:t xml:space="preserve">   </w:t>
      </w:r>
      <w:r>
        <w:rPr>
          <w:color w:val="0000FF"/>
          <w:lang w:val="en-GB"/>
        </w:rPr>
        <w:t>end loop</w:t>
      </w:r>
      <w:r>
        <w:rPr>
          <w:lang w:val="en-GB"/>
        </w:rPr>
        <w:t>;</w:t>
      </w:r>
    </w:p>
    <w:p w:rsidR="008F595B" w:rsidRDefault="008F595B">
      <w:pPr>
        <w:pStyle w:val="Programm"/>
        <w:ind w:left="567"/>
        <w:rPr>
          <w:lang w:val="en-GB"/>
        </w:rPr>
      </w:pPr>
      <w:r>
        <w:rPr>
          <w:color w:val="0000FF"/>
          <w:lang w:val="en-GB"/>
        </w:rPr>
        <w:t xml:space="preserve">end </w:t>
      </w:r>
      <w:r>
        <w:rPr>
          <w:lang w:val="en-GB"/>
        </w:rPr>
        <w:t>P2;</w:t>
      </w:r>
    </w:p>
    <w:p w:rsidR="008F595B" w:rsidRDefault="008F595B">
      <w:pPr>
        <w:pStyle w:val="Standardeinzug"/>
        <w:ind w:left="568"/>
      </w:pPr>
    </w:p>
    <w:p w:rsidR="008F595B" w:rsidRDefault="008F595B">
      <w:pPr>
        <w:pStyle w:val="Standardeinzug"/>
        <w:ind w:left="568"/>
      </w:pPr>
      <w:r>
        <w:t xml:space="preserve">Wird in </w:t>
      </w:r>
      <w:r>
        <w:rPr>
          <w:rStyle w:val="Programminline"/>
        </w:rPr>
        <w:t>Aktion</w:t>
      </w:r>
      <w:r>
        <w:t xml:space="preserve"> bei der Bearbeitung des 98.000ten Datensatz eine Aus</w:t>
      </w:r>
      <w:r>
        <w:softHyphen/>
        <w:t xml:space="preserve">nahme ausgelöst, so sind in </w:t>
      </w:r>
      <w:r>
        <w:rPr>
          <w:rStyle w:val="Programminline"/>
        </w:rPr>
        <w:t>P2</w:t>
      </w:r>
      <w:r>
        <w:t xml:space="preserve"> die ersten Datensätze garantiert b</w:t>
      </w:r>
      <w:r>
        <w:t>e</w:t>
      </w:r>
      <w:r>
        <w:t>arbei</w:t>
      </w:r>
      <w:r>
        <w:softHyphen/>
        <w:t xml:space="preserve">tet, in </w:t>
      </w:r>
      <w:r>
        <w:rPr>
          <w:rStyle w:val="Programminline"/>
        </w:rPr>
        <w:t>P1</w:t>
      </w:r>
      <w:r>
        <w:t xml:space="preserve"> dagegen hängt die Bearbeitung von der Implemen</w:t>
      </w:r>
      <w:r>
        <w:softHyphen/>
        <w:t>tierung des Übergabemechanismus ab (call-by-reference, copy-in-copy-back).</w:t>
      </w:r>
    </w:p>
    <w:p w:rsidR="008F595B" w:rsidRDefault="008F595B"/>
    <w:p w:rsidR="008F595B" w:rsidRDefault="001F19B6">
      <w:pPr>
        <w:pStyle w:val="Info"/>
        <w:framePr w:wrap="around"/>
      </w:pPr>
      <w:r>
        <w:rPr>
          <w:noProof/>
        </w:rPr>
        <w:lastRenderedPageBreak/>
        <w:drawing>
          <wp:inline distT="0" distB="0" distL="0" distR="0">
            <wp:extent cx="514350" cy="390525"/>
            <wp:effectExtent l="0" t="0" r="0" b="9525"/>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pPr>
        <w:pStyle w:val="Standardeinzug"/>
      </w:pPr>
      <w:r>
        <w:t>Es ist damit außerdem möglich, Objekte an Unterprogramme zu übe</w:t>
      </w:r>
      <w:r>
        <w:t>r</w:t>
      </w:r>
      <w:r>
        <w:t>ge</w:t>
      </w:r>
      <w:r>
        <w:softHyphen/>
        <w:t xml:space="preserve">ben, die trotz des Modus </w:t>
      </w:r>
      <w:r>
        <w:rPr>
          <w:rStyle w:val="Programminline"/>
        </w:rPr>
        <w:t>in</w:t>
      </w:r>
      <w:r>
        <w:t xml:space="preserve"> indirekt verändert werden können.</w:t>
      </w:r>
    </w:p>
    <w:p w:rsidR="008F595B" w:rsidRDefault="008F595B">
      <w:pPr>
        <w:rPr>
          <w:b/>
        </w:rPr>
      </w:pPr>
    </w:p>
    <w:p w:rsidR="008F595B" w:rsidRDefault="001F19B6">
      <w:pPr>
        <w:pStyle w:val="Info"/>
        <w:framePr w:wrap="around"/>
      </w:pPr>
      <w:r>
        <w:rPr>
          <w:noProof/>
        </w:rPr>
        <w:drawing>
          <wp:inline distT="0" distB="0" distL="0" distR="0">
            <wp:extent cx="390525" cy="390525"/>
            <wp:effectExtent l="0" t="0" r="9525" b="9525"/>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Standardnummerierung"/>
        <w:tabs>
          <w:tab w:val="clear" w:pos="567"/>
        </w:tabs>
      </w:pPr>
      <w:r>
        <w:tab/>
        <w:t>Bildung rekursiver Datenstrukturen.</w:t>
      </w:r>
    </w:p>
    <w:p w:rsidR="008F595B" w:rsidRDefault="008F595B">
      <w:pPr>
        <w:pStyle w:val="Standardeinzug"/>
      </w:pPr>
      <w:r>
        <w:t>Rekursive Datenstrukturen</w:t>
      </w:r>
      <w:r>
        <w:fldChar w:fldCharType="begin"/>
      </w:r>
      <w:r>
        <w:instrText>XE "Rekursive Datenstrukturen"</w:instrText>
      </w:r>
      <w:r>
        <w:fldChar w:fldCharType="end"/>
      </w:r>
      <w:r>
        <w:t xml:space="preserve"> sind Datenstrukturen, die sich in ihrer Typvereinbarung durch sich selbst definieren. Dies ist für statische Datenstrukturen nicht möglich. Bei</w:t>
      </w:r>
      <w:r>
        <w:softHyphen/>
        <w:t>spielsweise können keine Verbu</w:t>
      </w:r>
      <w:r>
        <w:t>n</w:t>
      </w:r>
      <w:r>
        <w:t>de definiert werden, die Kom</w:t>
      </w:r>
      <w:r>
        <w:softHyphen/>
        <w:t>ponenten desselben Verbundtyps entha</w:t>
      </w:r>
      <w:r>
        <w:t>l</w:t>
      </w:r>
      <w:r>
        <w:t>ten, da der Platzbedarf einer solchen statischen Datenstruktur unen</w:t>
      </w:r>
      <w:r>
        <w:t>d</w:t>
      </w:r>
      <w:r>
        <w:t>lich wäre.</w:t>
      </w:r>
    </w:p>
    <w:p w:rsidR="008F595B" w:rsidRDefault="008F595B">
      <w:pPr>
        <w:rPr>
          <w:b/>
        </w:rPr>
      </w:pPr>
    </w:p>
    <w:p w:rsidR="008F595B" w:rsidRDefault="008F595B">
      <w:pPr>
        <w:pStyle w:val="Programm"/>
        <w:ind w:left="567"/>
        <w:rPr>
          <w:color w:val="0000FF"/>
          <w:lang w:val="en-GB"/>
        </w:rPr>
      </w:pPr>
      <w:r>
        <w:rPr>
          <w:color w:val="0000FF"/>
          <w:lang w:val="en-GB"/>
        </w:rPr>
        <w:t xml:space="preserve">type </w:t>
      </w:r>
      <w:r>
        <w:rPr>
          <w:lang w:val="en-GB"/>
        </w:rPr>
        <w:t>PERSON</w:t>
      </w:r>
      <w:r w:rsidR="005A30AC">
        <w:rPr>
          <w:lang w:val="en-GB"/>
        </w:rPr>
        <w:t>_TR</w:t>
      </w:r>
      <w:r>
        <w:rPr>
          <w:lang w:val="en-GB"/>
        </w:rPr>
        <w:t xml:space="preserve"> </w:t>
      </w:r>
      <w:r>
        <w:rPr>
          <w:color w:val="0000FF"/>
          <w:lang w:val="en-GB"/>
        </w:rPr>
        <w:t>is record</w:t>
      </w:r>
    </w:p>
    <w:p w:rsidR="008F595B" w:rsidRDefault="008F595B">
      <w:pPr>
        <w:pStyle w:val="Programm"/>
        <w:ind w:left="567"/>
      </w:pPr>
      <w:r>
        <w:rPr>
          <w:color w:val="0000FF"/>
          <w:lang w:val="en-GB"/>
        </w:rPr>
        <w:t xml:space="preserve">   </w:t>
      </w:r>
      <w:r>
        <w:t>Name,</w:t>
      </w:r>
    </w:p>
    <w:p w:rsidR="008F595B" w:rsidRDefault="008F595B">
      <w:pPr>
        <w:pStyle w:val="Programm"/>
        <w:ind w:left="567"/>
      </w:pPr>
      <w:r>
        <w:t xml:space="preserve">   Vorname : STRING(</w:t>
      </w:r>
      <w:r>
        <w:rPr>
          <w:color w:val="800080"/>
        </w:rPr>
        <w:t xml:space="preserve">1 </w:t>
      </w:r>
      <w:r>
        <w:t xml:space="preserve">.. </w:t>
      </w:r>
      <w:r>
        <w:rPr>
          <w:color w:val="800080"/>
        </w:rPr>
        <w:t>20</w:t>
      </w:r>
      <w:r>
        <w:t>);</w:t>
      </w:r>
    </w:p>
    <w:p w:rsidR="008F595B" w:rsidRDefault="008F595B">
      <w:pPr>
        <w:pStyle w:val="Programm"/>
        <w:ind w:left="567"/>
      </w:pPr>
      <w:r>
        <w:t xml:space="preserve">   Vater,</w:t>
      </w:r>
    </w:p>
    <w:p w:rsidR="008F595B" w:rsidRDefault="008F595B">
      <w:pPr>
        <w:pStyle w:val="Programm"/>
        <w:ind w:left="567"/>
        <w:rPr>
          <w:color w:val="008000"/>
        </w:rPr>
      </w:pPr>
      <w:r>
        <w:t xml:space="preserve">   Mutter  : </w:t>
      </w:r>
      <w:r w:rsidRPr="00EF4079">
        <w:rPr>
          <w:b/>
        </w:rPr>
        <w:t>PERSON</w:t>
      </w:r>
      <w:r w:rsidR="005A30AC" w:rsidRPr="00EF4079">
        <w:rPr>
          <w:b/>
        </w:rPr>
        <w:t>_TR</w:t>
      </w:r>
      <w:r>
        <w:t>;</w:t>
      </w:r>
      <w:r>
        <w:tab/>
      </w:r>
      <w:r>
        <w:tab/>
      </w:r>
      <w:r>
        <w:rPr>
          <w:color w:val="008000"/>
        </w:rPr>
        <w:t xml:space="preserve">-- </w:t>
      </w:r>
      <w:r w:rsidRPr="00A46A17">
        <w:rPr>
          <w:color w:val="FF0000"/>
        </w:rPr>
        <w:t>nicht erlaubt</w:t>
      </w:r>
    </w:p>
    <w:p w:rsidR="008F595B" w:rsidRDefault="008F595B">
      <w:pPr>
        <w:pStyle w:val="Programm"/>
        <w:ind w:left="567"/>
      </w:pPr>
      <w:r>
        <w:rPr>
          <w:color w:val="0000FF"/>
        </w:rPr>
        <w:t>end record</w:t>
      </w:r>
      <w:r>
        <w:t>;</w:t>
      </w:r>
    </w:p>
    <w:p w:rsidR="008F595B" w:rsidRDefault="008F595B">
      <w:pPr>
        <w:ind w:left="567"/>
      </w:pPr>
    </w:p>
    <w:p w:rsidR="008F595B" w:rsidRDefault="008F595B">
      <w:pPr>
        <w:pStyle w:val="Textkrper-Zeileneinzug"/>
        <w:spacing w:before="0"/>
      </w:pPr>
      <w:r>
        <w:t>Für dynamische Datenstrukturen ist dies jedoch möglich.</w:t>
      </w:r>
    </w:p>
    <w:p w:rsidR="008F595B" w:rsidRDefault="008F595B">
      <w:pPr>
        <w:ind w:left="567"/>
      </w:pPr>
    </w:p>
    <w:p w:rsidR="008F595B" w:rsidRDefault="008F595B">
      <w:r>
        <w:t>Auf den folgenden Seiten werden drei rekursive Datenstrukturen vorg</w:t>
      </w:r>
      <w:r>
        <w:t>e</w:t>
      </w:r>
      <w:r>
        <w:t>stellt:</w:t>
      </w:r>
    </w:p>
    <w:p w:rsidR="008F595B" w:rsidRDefault="008F595B">
      <w:pPr>
        <w:pStyle w:val="Standardaufzhlung"/>
        <w:tabs>
          <w:tab w:val="clear" w:pos="567"/>
        </w:tabs>
      </w:pPr>
      <w:r>
        <w:t>Listen</w:t>
      </w:r>
    </w:p>
    <w:p w:rsidR="008F595B" w:rsidRDefault="008F595B">
      <w:pPr>
        <w:pStyle w:val="Standardaufzhlung"/>
        <w:tabs>
          <w:tab w:val="clear" w:pos="567"/>
        </w:tabs>
      </w:pPr>
      <w:r>
        <w:t>Bäume</w:t>
      </w:r>
    </w:p>
    <w:p w:rsidR="008F595B" w:rsidRDefault="008F595B">
      <w:pPr>
        <w:pStyle w:val="Standardaufzhlung"/>
        <w:tabs>
          <w:tab w:val="clear" w:pos="567"/>
        </w:tabs>
      </w:pPr>
      <w:r>
        <w:t>Graphen</w:t>
      </w:r>
    </w:p>
    <w:p w:rsidR="008F595B" w:rsidRDefault="008F595B">
      <w:pPr>
        <w:pStyle w:val="null-Zeile"/>
      </w:pPr>
    </w:p>
    <w:p w:rsidR="008F595B" w:rsidRDefault="008F595B">
      <w:pPr>
        <w:pStyle w:val="berschrift2"/>
      </w:pPr>
      <w:bookmarkStart w:id="32" w:name="_Toc168817272"/>
      <w:bookmarkStart w:id="33" w:name="_Toc168889945"/>
      <w:bookmarkStart w:id="34" w:name="_Toc233701988"/>
      <w:bookmarkStart w:id="35" w:name="_Toc528068706"/>
      <w:r>
        <w:t>Listen</w:t>
      </w:r>
      <w:bookmarkEnd w:id="32"/>
      <w:bookmarkEnd w:id="33"/>
      <w:bookmarkEnd w:id="34"/>
      <w:bookmarkEnd w:id="35"/>
    </w:p>
    <w:p w:rsidR="008F595B" w:rsidRDefault="008F595B">
      <w:pPr>
        <w:rPr>
          <w:b/>
        </w:rPr>
      </w:pPr>
      <w:r>
        <w:t xml:space="preserve">Eine </w:t>
      </w:r>
      <w:r>
        <w:rPr>
          <w:rStyle w:val="gesperrt"/>
        </w:rPr>
        <w:t>Liste</w:t>
      </w:r>
      <w:r>
        <w:rPr>
          <w:rStyle w:val="gesperrt"/>
        </w:rPr>
        <w:fldChar w:fldCharType="begin"/>
      </w:r>
      <w:r>
        <w:rPr>
          <w:rStyle w:val="gesperrt"/>
        </w:rPr>
        <w:instrText>XE "Liste"</w:instrText>
      </w:r>
      <w:r>
        <w:rPr>
          <w:rStyle w:val="gesperrt"/>
        </w:rPr>
        <w:fldChar w:fldCharType="end"/>
      </w:r>
      <w:r>
        <w:t xml:space="preserve"> ist eine Folge von mehreren Elementen, die linear </w:t>
      </w:r>
      <w:r>
        <w:fldChar w:fldCharType="begin"/>
      </w:r>
      <w:r>
        <w:instrText>XE "lineare Liste"</w:instrText>
      </w:r>
      <w:r>
        <w:fldChar w:fldCharType="end"/>
      </w:r>
      <w:r>
        <w:t>an</w:t>
      </w:r>
      <w:r>
        <w:softHyphen/>
        <w:t>geordnet sind. Die Art der Elemente spielt für die Handhabung einer Liste keine Ro</w:t>
      </w:r>
      <w:r>
        <w:t>l</w:t>
      </w:r>
      <w:r>
        <w:t xml:space="preserve">le. Wenn eine Liste keine Elemente enthält, so wird sie als </w:t>
      </w:r>
      <w:r>
        <w:rPr>
          <w:rStyle w:val="gesperrt"/>
        </w:rPr>
        <w:t>leere Liste</w:t>
      </w:r>
      <w:r>
        <w:rPr>
          <w:u w:val="single"/>
        </w:rPr>
        <w:t xml:space="preserve"> </w:t>
      </w:r>
      <w:r>
        <w:t>b</w:t>
      </w:r>
      <w:r>
        <w:t>e</w:t>
      </w:r>
      <w:r>
        <w:t>zeichnet.</w:t>
      </w:r>
    </w:p>
    <w:p w:rsidR="008F595B" w:rsidRDefault="008F595B">
      <w:pPr>
        <w:pStyle w:val="berschrift3"/>
      </w:pPr>
      <w:bookmarkStart w:id="36" w:name="_Toc168817273"/>
      <w:bookmarkStart w:id="37" w:name="_Toc168889946"/>
      <w:bookmarkStart w:id="38" w:name="_Toc233701989"/>
      <w:bookmarkStart w:id="39" w:name="_Toc528068707"/>
      <w:r>
        <w:t>Speicherung verketteter Listen</w:t>
      </w:r>
      <w:bookmarkEnd w:id="36"/>
      <w:bookmarkEnd w:id="37"/>
      <w:bookmarkEnd w:id="38"/>
      <w:bookmarkEnd w:id="39"/>
    </w:p>
    <w:p w:rsidR="008F595B" w:rsidRDefault="008F595B">
      <w:r>
        <w:rPr>
          <w:noProof/>
          <w:sz w:val="20"/>
        </w:rPr>
        <w:pict>
          <v:shape id="_x0000_s1028" type="#_x0000_t75" style="position:absolute;left:0;text-align:left;margin-left:1.05pt;margin-top:120.35pt;width:375.5pt;height:122.7pt;z-index:251656192" fillcolor="#0c9" strokecolor="blue" strokeweight="2.5pt">
            <v:imagedata r:id="rId40" o:title=""/>
            <w10:wrap type="topAndBottom"/>
          </v:shape>
          <o:OLEObject Type="Embed" ProgID="MSDraw" ShapeID="_x0000_s1028" DrawAspect="Content" ObjectID="_1611488185" r:id="rId41"/>
        </w:pict>
      </w:r>
      <w:r>
        <w:t>Jedes Listenelement besteht aus der abzuspeichernden Information und aus einem Verweis (definiert die Rekursion) auf das folgende Listenelement. Der Verweis auf das erste Listenelement wird in einem besonderen Z</w:t>
      </w:r>
      <w:r>
        <w:t>u</w:t>
      </w:r>
      <w:r>
        <w:t>griffsobjekt, dem Startzeiger</w:t>
      </w:r>
      <w:r>
        <w:fldChar w:fldCharType="begin"/>
      </w:r>
      <w:r>
        <w:instrText>XE "Startzeiger"</w:instrText>
      </w:r>
      <w:r>
        <w:fldChar w:fldCharType="end"/>
      </w:r>
      <w:r>
        <w:t xml:space="preserve"> abgespei</w:t>
      </w:r>
      <w:r>
        <w:softHyphen/>
        <w:t>chert. Die weit</w:t>
      </w:r>
      <w:r>
        <w:t>e</w:t>
      </w:r>
      <w:r>
        <w:t xml:space="preserve">ren Listenelemente können über die Verweise der einzelnen Elemente erreicht werden. Die Verweiskomponente des letzten Listenelementes enthält den Wert </w:t>
      </w:r>
      <w:r>
        <w:rPr>
          <w:rStyle w:val="Programminline"/>
        </w:rPr>
        <w:t>null</w:t>
      </w:r>
      <w:r>
        <w:t>, um das Listenende zu kennzeich</w:t>
      </w:r>
      <w:r>
        <w:softHyphen/>
        <w:t xml:space="preserve">nen. </w:t>
      </w:r>
    </w:p>
    <w:p w:rsidR="008F595B" w:rsidRDefault="008F595B"/>
    <w:p w:rsidR="008F595B" w:rsidRDefault="008F595B">
      <w:r>
        <w:t>Warum ist eine Liste eine rekursive Datenstruktur?</w:t>
      </w:r>
    </w:p>
    <w:p w:rsidR="008F595B" w:rsidRDefault="008F595B">
      <w:r>
        <w:t xml:space="preserve">Jede Teilliste stellt ihrerseits wieder eine Liste dar. Jedes Listenelement zeigt auf den Anfang einer evtl. auch leeren Restliste. </w:t>
      </w:r>
    </w:p>
    <w:p w:rsidR="008F595B" w:rsidRDefault="008F595B"/>
    <w:p w:rsidR="008F595B" w:rsidRDefault="008F595B">
      <w:r>
        <w:t>Rekursive Definition:</w:t>
      </w:r>
    </w:p>
    <w:p w:rsidR="008F595B" w:rsidRDefault="008F595B">
      <w:pPr>
        <w:pStyle w:val="Standardaufzhlung"/>
      </w:pPr>
      <w:r>
        <w:t xml:space="preserve">Eine leere Liste (Startzeiger = </w:t>
      </w:r>
      <w:r>
        <w:rPr>
          <w:rStyle w:val="Programminline"/>
        </w:rPr>
        <w:t>null</w:t>
      </w:r>
      <w:r>
        <w:t>) ist eine Liste</w:t>
      </w:r>
    </w:p>
    <w:p w:rsidR="008F595B" w:rsidRDefault="008F595B">
      <w:pPr>
        <w:pStyle w:val="Standardaufzhlung"/>
      </w:pPr>
      <w:r>
        <w:t>Eine nicht-leere Liste besteht aus einem Listen</w:t>
      </w:r>
      <w:r>
        <w:softHyphen/>
        <w:t>ele</w:t>
      </w:r>
      <w:r>
        <w:softHyphen/>
        <w:t>ment, das einen Start</w:t>
      </w:r>
      <w:r>
        <w:softHyphen/>
        <w:t>zeiger auf eine (kürzere) Liste enthält.</w:t>
      </w:r>
    </w:p>
    <w:p w:rsidR="008F595B" w:rsidRDefault="008F595B">
      <w:pPr>
        <w:pStyle w:val="null-Zeile"/>
      </w:pPr>
    </w:p>
    <w:p w:rsidR="008F595B" w:rsidRDefault="008F595B">
      <w:pPr>
        <w:pStyle w:val="berschrift3"/>
      </w:pPr>
      <w:bookmarkStart w:id="40" w:name="_Toc168817274"/>
      <w:bookmarkStart w:id="41" w:name="_Toc168889947"/>
      <w:bookmarkStart w:id="42" w:name="_Toc233701990"/>
      <w:bookmarkStart w:id="43" w:name="_Toc528068708"/>
      <w:r>
        <w:t>Unvollständige Typdefinition</w:t>
      </w:r>
      <w:bookmarkEnd w:id="40"/>
      <w:bookmarkEnd w:id="41"/>
      <w:bookmarkEnd w:id="42"/>
      <w:bookmarkEnd w:id="43"/>
    </w:p>
    <w:p w:rsidR="008F595B" w:rsidRDefault="008F595B">
      <w:r>
        <w:t>Um das vorherige Schaubild als Datenstruktur anzulegen, müssten bei d</w:t>
      </w:r>
      <w:r>
        <w:t>y</w:t>
      </w:r>
      <w:r>
        <w:t>namischen Datenstrukturen Verbunde definiert werden, die als eine Komp</w:t>
      </w:r>
      <w:r>
        <w:t>o</w:t>
      </w:r>
      <w:r>
        <w:t>nente den Zeigertyp für denselben Verbund</w:t>
      </w:r>
      <w:r>
        <w:softHyphen/>
        <w:t>typ enthalten.</w:t>
      </w:r>
    </w:p>
    <w:p w:rsidR="008F595B" w:rsidRDefault="008F595B"/>
    <w:p w:rsidR="008F595B" w:rsidRPr="00001CB3" w:rsidRDefault="008F595B">
      <w:pPr>
        <w:pStyle w:val="Programm"/>
        <w:rPr>
          <w:color w:val="0000FF"/>
        </w:rPr>
      </w:pPr>
      <w:r w:rsidRPr="00001CB3">
        <w:rPr>
          <w:color w:val="0000FF"/>
        </w:rPr>
        <w:t xml:space="preserve">type </w:t>
      </w:r>
      <w:r w:rsidRPr="00001CB3">
        <w:t>ELEM_T</w:t>
      </w:r>
      <w:r w:rsidR="00EF25A5" w:rsidRPr="00001CB3">
        <w:t>R</w:t>
      </w:r>
      <w:r w:rsidRPr="00001CB3">
        <w:t xml:space="preserve"> </w:t>
      </w:r>
      <w:r w:rsidRPr="00001CB3">
        <w:rPr>
          <w:color w:val="0000FF"/>
        </w:rPr>
        <w:t>is record</w:t>
      </w:r>
    </w:p>
    <w:p w:rsidR="008F595B" w:rsidRDefault="008F595B">
      <w:pPr>
        <w:pStyle w:val="Programm"/>
      </w:pPr>
      <w:r w:rsidRPr="00001CB3">
        <w:rPr>
          <w:color w:val="0000FF"/>
        </w:rPr>
        <w:t xml:space="preserve">   </w:t>
      </w:r>
      <w:r w:rsidR="00001CB3">
        <w:t>Info</w:t>
      </w:r>
      <w:r w:rsidR="00001CB3">
        <w:tab/>
      </w:r>
      <w:r w:rsidR="00001CB3">
        <w:tab/>
      </w:r>
      <w:r w:rsidR="00001CB3">
        <w:tab/>
        <w:t>:</w:t>
      </w:r>
      <w:r>
        <w:t xml:space="preserve"> INTEGER;</w:t>
      </w:r>
    </w:p>
    <w:p w:rsidR="008F595B" w:rsidRDefault="008F595B">
      <w:pPr>
        <w:pStyle w:val="Programm"/>
        <w:rPr>
          <w:color w:val="008000"/>
        </w:rPr>
      </w:pPr>
      <w:r>
        <w:t xml:space="preserve">   </w:t>
      </w:r>
      <w:r w:rsidR="00001CB3">
        <w:t>Next_Ptr</w:t>
      </w:r>
      <w:r>
        <w:t xml:space="preserve"> </w:t>
      </w:r>
      <w:r w:rsidR="00001CB3">
        <w:tab/>
      </w:r>
      <w:r>
        <w:t xml:space="preserve">: </w:t>
      </w:r>
      <w:r w:rsidRPr="00511656">
        <w:rPr>
          <w:b/>
        </w:rPr>
        <w:t>ELEM_REF</w:t>
      </w:r>
      <w:r>
        <w:t>;</w:t>
      </w:r>
      <w:r>
        <w:tab/>
      </w:r>
      <w:r>
        <w:tab/>
      </w:r>
      <w:r>
        <w:rPr>
          <w:color w:val="008000"/>
        </w:rPr>
        <w:t xml:space="preserve">-- </w:t>
      </w:r>
      <w:r w:rsidRPr="00A102ED">
        <w:rPr>
          <w:color w:val="FF0000"/>
        </w:rPr>
        <w:t>Fehler</w:t>
      </w:r>
      <w:r>
        <w:rPr>
          <w:color w:val="008000"/>
        </w:rPr>
        <w:t>, da ZEIGER unbekannt</w:t>
      </w:r>
    </w:p>
    <w:p w:rsidR="008F595B" w:rsidRPr="00001CB3" w:rsidRDefault="008F595B">
      <w:pPr>
        <w:pStyle w:val="Programm"/>
      </w:pPr>
      <w:r w:rsidRPr="00001CB3">
        <w:rPr>
          <w:color w:val="0000FF"/>
        </w:rPr>
        <w:t>end record</w:t>
      </w:r>
      <w:r w:rsidRPr="00001CB3">
        <w:t>;</w:t>
      </w:r>
    </w:p>
    <w:p w:rsidR="008F595B" w:rsidRPr="00001CB3" w:rsidRDefault="008F595B">
      <w:pPr>
        <w:pStyle w:val="Programm"/>
      </w:pPr>
    </w:p>
    <w:p w:rsidR="008F595B" w:rsidRPr="00001CB3" w:rsidRDefault="008F595B">
      <w:pPr>
        <w:pStyle w:val="Programm"/>
      </w:pPr>
      <w:r w:rsidRPr="00001CB3">
        <w:rPr>
          <w:color w:val="0000FF"/>
        </w:rPr>
        <w:t xml:space="preserve">type </w:t>
      </w:r>
      <w:r w:rsidRPr="00001CB3">
        <w:t xml:space="preserve">ELEM_REF </w:t>
      </w:r>
      <w:r w:rsidRPr="00001CB3">
        <w:rPr>
          <w:color w:val="0000FF"/>
        </w:rPr>
        <w:t xml:space="preserve">is access </w:t>
      </w:r>
      <w:r w:rsidRPr="00001CB3">
        <w:t>ELEM_T</w:t>
      </w:r>
      <w:r w:rsidR="00EF25A5" w:rsidRPr="00001CB3">
        <w:t>R</w:t>
      </w:r>
      <w:r w:rsidRPr="00001CB3">
        <w:t>;</w:t>
      </w:r>
    </w:p>
    <w:p w:rsidR="008F595B" w:rsidRPr="00001CB3" w:rsidRDefault="008F595B"/>
    <w:p w:rsidR="008F595B" w:rsidRDefault="008F595B">
      <w:pPr>
        <w:pStyle w:val="Info"/>
        <w:framePr w:wrap="around"/>
      </w:pPr>
      <w:r>
        <w:t>unvollständige Typdefinition</w:t>
      </w:r>
    </w:p>
    <w:p w:rsidR="008F595B" w:rsidRDefault="008F595B">
      <w:r>
        <w:t xml:space="preserve">Diese Typdefinitionen sind </w:t>
      </w:r>
      <w:r>
        <w:rPr>
          <w:spacing w:val="60"/>
        </w:rPr>
        <w:t>nicht</w:t>
      </w:r>
      <w:r>
        <w:t xml:space="preserve"> korrekt, da nur vorher definierte Type</w:t>
      </w:r>
      <w:r>
        <w:t>n</w:t>
      </w:r>
      <w:r>
        <w:t>bezeichner verwendet werden dürfen. Auch ein Vertauschen der beiden Typdeklarationen bringt keine Lösung, da beide Typen sich gegenseitig b</w:t>
      </w:r>
      <w:r>
        <w:t>e</w:t>
      </w:r>
      <w:r>
        <w:t xml:space="preserve">nötigen. Ada bietet hierfür die </w:t>
      </w:r>
      <w:r>
        <w:rPr>
          <w:rStyle w:val="gesperrt"/>
        </w:rPr>
        <w:t>unvollständige Typdefinition</w:t>
      </w:r>
      <w:r>
        <w:rPr>
          <w:rStyle w:val="gesperrt"/>
        </w:rPr>
        <w:fldChar w:fldCharType="begin"/>
      </w:r>
      <w:r>
        <w:rPr>
          <w:rStyle w:val="gesperrt"/>
        </w:rPr>
        <w:instrText>XE "unvollständige Typdefinition"</w:instrText>
      </w:r>
      <w:r>
        <w:rPr>
          <w:rStyle w:val="gesperrt"/>
        </w:rPr>
        <w:fldChar w:fldCharType="end"/>
      </w:r>
      <w:r>
        <w:t xml:space="preserve"> als Lösung an:</w:t>
      </w:r>
    </w:p>
    <w:p w:rsidR="008F595B" w:rsidRDefault="008F595B"/>
    <w:p w:rsidR="008F595B" w:rsidRDefault="001F19B6">
      <w:pPr>
        <w:pStyle w:val="Info"/>
        <w:framePr w:wrap="around"/>
      </w:pPr>
      <w:r>
        <w:rPr>
          <w:noProof/>
        </w:rPr>
        <w:drawing>
          <wp:inline distT="0" distB="0" distL="0" distR="0">
            <wp:extent cx="628650" cy="342900"/>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inline>
        </w:drawing>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r>
        <w:tab/>
        <w:t>unvollständige_Typvereinbarung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r>
        <w:tab/>
      </w:r>
      <w:r>
        <w:tab/>
      </w:r>
      <w:r>
        <w:rPr>
          <w:b/>
        </w:rPr>
        <w:t>type</w:t>
      </w:r>
      <w:r>
        <w:t xml:space="preserve"> Bezeichner [ Diskrimantenanteil ]</w:t>
      </w:r>
      <w:r>
        <w:rPr>
          <w:b/>
        </w:rPr>
        <w:t>;</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 w:rsidR="008F595B" w:rsidRDefault="001F19B6">
      <w:pPr>
        <w:pStyle w:val="Info"/>
        <w:framePr w:wrap="around"/>
      </w:pPr>
      <w:r>
        <w:rPr>
          <w:noProof/>
        </w:rPr>
        <w:drawing>
          <wp:inline distT="0" distB="0" distL="0" distR="0">
            <wp:extent cx="390525" cy="390525"/>
            <wp:effectExtent l="0" t="0" r="9525" b="952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Bei einer </w:t>
      </w:r>
      <w:r w:rsidRPr="00A102ED">
        <w:rPr>
          <w:b/>
        </w:rPr>
        <w:t>unvollständigen</w:t>
      </w:r>
      <w:r>
        <w:t xml:space="preserve"> Typvereinbarung folgt nach dem Schlüsselwort </w:t>
      </w:r>
      <w:r>
        <w:rPr>
          <w:rStyle w:val="Programminline"/>
        </w:rPr>
        <w:t>type</w:t>
      </w:r>
      <w:r>
        <w:rPr>
          <w:spacing w:val="60"/>
        </w:rPr>
        <w:t xml:space="preserve"> nur </w:t>
      </w:r>
      <w:r>
        <w:t>der Typbezeichner. Der Typbezeichner darf nur für die Defin</w:t>
      </w:r>
      <w:r>
        <w:t>i</w:t>
      </w:r>
      <w:r>
        <w:t>tion von Zugriffstypen als Zieltyp verwendet werden. Diskriminanten von Elementtypen müssen auch im unvollständigen Teil vollständig sichtbar sein (analog zum ADT).</w:t>
      </w:r>
    </w:p>
    <w:p w:rsidR="008F595B" w:rsidRDefault="008F595B"/>
    <w:p w:rsidR="008F595B" w:rsidRDefault="001F19B6">
      <w:pPr>
        <w:pStyle w:val="Info"/>
        <w:framePr w:wrap="around"/>
      </w:pPr>
      <w:r>
        <w:rPr>
          <w:noProof/>
        </w:rPr>
        <w:drawing>
          <wp:inline distT="0" distB="0" distL="0" distR="0">
            <wp:extent cx="390525" cy="390525"/>
            <wp:effectExtent l="0" t="0" r="9525" b="9525"/>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Pr="00EF25A5" w:rsidRDefault="008F595B">
      <w:pPr>
        <w:pStyle w:val="Programm"/>
        <w:rPr>
          <w:lang w:val="en-GB"/>
        </w:rPr>
      </w:pPr>
      <w:r w:rsidRPr="00EF25A5">
        <w:rPr>
          <w:color w:val="0000FF"/>
          <w:lang w:val="en-GB"/>
        </w:rPr>
        <w:t xml:space="preserve">type </w:t>
      </w:r>
      <w:r w:rsidRPr="00EF25A5">
        <w:rPr>
          <w:lang w:val="en-GB"/>
        </w:rPr>
        <w:t>ELEM_T</w:t>
      </w:r>
      <w:r w:rsidR="00EF25A5" w:rsidRPr="00EF25A5">
        <w:rPr>
          <w:lang w:val="en-GB"/>
        </w:rPr>
        <w:t>R</w:t>
      </w:r>
      <w:r w:rsidRPr="00EF25A5">
        <w:rPr>
          <w:lang w:val="en-GB"/>
        </w:rPr>
        <w:t>;</w:t>
      </w:r>
    </w:p>
    <w:p w:rsidR="008F595B" w:rsidRPr="00EF25A5" w:rsidRDefault="008F595B">
      <w:pPr>
        <w:pStyle w:val="Programm"/>
        <w:rPr>
          <w:lang w:val="en-GB"/>
        </w:rPr>
      </w:pPr>
    </w:p>
    <w:p w:rsidR="008F595B" w:rsidRDefault="008F595B">
      <w:pPr>
        <w:pStyle w:val="Programm"/>
        <w:rPr>
          <w:lang w:val="en-GB"/>
        </w:rPr>
      </w:pPr>
      <w:r>
        <w:rPr>
          <w:color w:val="0000FF"/>
          <w:lang w:val="en-GB"/>
        </w:rPr>
        <w:t xml:space="preserve">type </w:t>
      </w:r>
      <w:r>
        <w:rPr>
          <w:lang w:val="en-GB"/>
        </w:rPr>
        <w:t xml:space="preserve">ELEM_REF </w:t>
      </w:r>
      <w:r>
        <w:rPr>
          <w:color w:val="0000FF"/>
          <w:lang w:val="en-GB"/>
        </w:rPr>
        <w:t xml:space="preserve">is access </w:t>
      </w:r>
      <w:r>
        <w:rPr>
          <w:lang w:val="en-GB"/>
        </w:rPr>
        <w:t>ELEM_T</w:t>
      </w:r>
      <w:r w:rsidR="00EF25A5">
        <w:rPr>
          <w:lang w:val="en-GB"/>
        </w:rPr>
        <w:t>R</w:t>
      </w:r>
      <w:r>
        <w:rPr>
          <w:lang w:val="en-GB"/>
        </w:rPr>
        <w:t>;</w:t>
      </w:r>
    </w:p>
    <w:p w:rsidR="008F595B" w:rsidRDefault="008F595B">
      <w:pPr>
        <w:pStyle w:val="Programm"/>
        <w:rPr>
          <w:lang w:val="en-GB"/>
        </w:rPr>
      </w:pPr>
    </w:p>
    <w:p w:rsidR="008F595B" w:rsidRPr="00001CB3" w:rsidRDefault="008F595B">
      <w:pPr>
        <w:pStyle w:val="Programm"/>
        <w:rPr>
          <w:color w:val="0000FF"/>
        </w:rPr>
      </w:pPr>
      <w:r w:rsidRPr="00001CB3">
        <w:rPr>
          <w:color w:val="0000FF"/>
        </w:rPr>
        <w:t xml:space="preserve">type </w:t>
      </w:r>
      <w:r w:rsidRPr="00001CB3">
        <w:t>ELEM_T</w:t>
      </w:r>
      <w:r w:rsidR="00EF25A5" w:rsidRPr="00001CB3">
        <w:t>R</w:t>
      </w:r>
      <w:r w:rsidRPr="00001CB3">
        <w:t xml:space="preserve"> </w:t>
      </w:r>
      <w:r w:rsidRPr="00001CB3">
        <w:rPr>
          <w:color w:val="0000FF"/>
        </w:rPr>
        <w:t>is record</w:t>
      </w:r>
    </w:p>
    <w:p w:rsidR="008F595B" w:rsidRDefault="008F595B">
      <w:pPr>
        <w:pStyle w:val="Programm"/>
      </w:pPr>
      <w:r w:rsidRPr="00001CB3">
        <w:rPr>
          <w:color w:val="0000FF"/>
        </w:rPr>
        <w:t xml:space="preserve">   </w:t>
      </w:r>
      <w:r>
        <w:t xml:space="preserve">Info </w:t>
      </w:r>
      <w:r w:rsidR="00001CB3">
        <w:tab/>
      </w:r>
      <w:r w:rsidR="00001CB3">
        <w:tab/>
      </w:r>
      <w:r>
        <w:t>: INTEGER;</w:t>
      </w:r>
    </w:p>
    <w:p w:rsidR="008F595B" w:rsidRPr="00001CB3" w:rsidRDefault="008F595B">
      <w:pPr>
        <w:pStyle w:val="Programm"/>
      </w:pPr>
      <w:r w:rsidRPr="00001CB3">
        <w:t xml:space="preserve">   </w:t>
      </w:r>
      <w:r w:rsidR="00001CB3" w:rsidRPr="00001CB3">
        <w:t>Next_Ptr</w:t>
      </w:r>
      <w:r w:rsidRPr="00001CB3">
        <w:t xml:space="preserve"> </w:t>
      </w:r>
      <w:r w:rsidR="00001CB3">
        <w:tab/>
      </w:r>
      <w:r w:rsidRPr="00001CB3">
        <w:t>: ELEM_REF;</w:t>
      </w:r>
    </w:p>
    <w:p w:rsidR="008F595B" w:rsidRDefault="008F595B">
      <w:pPr>
        <w:pStyle w:val="Programm"/>
      </w:pPr>
      <w:r>
        <w:rPr>
          <w:color w:val="0000FF"/>
        </w:rPr>
        <w:t>end record</w:t>
      </w:r>
      <w:r>
        <w:t>;</w:t>
      </w:r>
    </w:p>
    <w:p w:rsidR="008F595B" w:rsidRDefault="008F595B"/>
    <w:p w:rsidR="008F595B" w:rsidRDefault="008F595B">
      <w:r>
        <w:t>Jetzt kann die Zugriffstypdefinition angegeben werden, da der dazu benöti</w:t>
      </w:r>
      <w:r>
        <w:t>g</w:t>
      </w:r>
      <w:r>
        <w:t>te Typbe</w:t>
      </w:r>
      <w:r>
        <w:softHyphen/>
        <w:t xml:space="preserve">zeichner </w:t>
      </w:r>
      <w:r>
        <w:rPr>
          <w:rStyle w:val="Programminline"/>
        </w:rPr>
        <w:t>ELEM_T</w:t>
      </w:r>
      <w:r w:rsidR="00A07501">
        <w:rPr>
          <w:rStyle w:val="Programminline"/>
        </w:rPr>
        <w:t>R</w:t>
      </w:r>
      <w:r>
        <w:t xml:space="preserve"> bekannt ist. Im Anschluss wird die vollständige Typdeklaration sofort nachgeholt.</w:t>
      </w:r>
    </w:p>
    <w:p w:rsidR="008F595B" w:rsidRDefault="008F595B"/>
    <w:p w:rsidR="008F595B" w:rsidRDefault="008F595B">
      <w:r>
        <w:t xml:space="preserve">Jetzt können Zugriffsobjekte vom Typ </w:t>
      </w:r>
      <w:r>
        <w:rPr>
          <w:rStyle w:val="Programminline"/>
        </w:rPr>
        <w:t>ELEM_REF</w:t>
      </w:r>
      <w:r>
        <w:t xml:space="preserve"> und Zielobjekte vom Typ </w:t>
      </w:r>
      <w:r>
        <w:rPr>
          <w:rStyle w:val="Programminline"/>
        </w:rPr>
        <w:t>ELEM_T</w:t>
      </w:r>
      <w:r w:rsidR="00A102ED">
        <w:rPr>
          <w:rStyle w:val="Programminline"/>
        </w:rPr>
        <w:t>R</w:t>
      </w:r>
      <w:r>
        <w:t xml:space="preserve"> dynamisch angefordert werden.</w:t>
      </w:r>
    </w:p>
    <w:p w:rsidR="008F595B" w:rsidRDefault="008F595B"/>
    <w:p w:rsidR="008F595B" w:rsidRDefault="008F595B">
      <w:pPr>
        <w:pStyle w:val="Programm"/>
        <w:rPr>
          <w:color w:val="008000"/>
        </w:rPr>
      </w:pPr>
      <w:r>
        <w:rPr>
          <w:color w:val="008000"/>
        </w:rPr>
        <w:t>-- Deklaration von Zugriffsobjekten:</w:t>
      </w:r>
    </w:p>
    <w:p w:rsidR="008F595B" w:rsidRPr="00EF25A5" w:rsidRDefault="00EF25A5">
      <w:pPr>
        <w:pStyle w:val="Programm"/>
        <w:rPr>
          <w:color w:val="008000"/>
          <w:lang w:val="en-GB"/>
        </w:rPr>
      </w:pPr>
      <w:r w:rsidRPr="00EF25A5">
        <w:rPr>
          <w:lang w:val="en-GB"/>
        </w:rPr>
        <w:t>Start</w:t>
      </w:r>
      <w:r>
        <w:rPr>
          <w:lang w:val="en-GB"/>
        </w:rPr>
        <w:t>zeiger</w:t>
      </w:r>
      <w:r w:rsidR="008F595B" w:rsidRPr="00EF25A5">
        <w:rPr>
          <w:lang w:val="en-GB"/>
        </w:rPr>
        <w:t>, Pointer</w:t>
      </w:r>
      <w:r w:rsidR="008F595B" w:rsidRPr="00EF25A5">
        <w:rPr>
          <w:lang w:val="en-GB"/>
        </w:rPr>
        <w:tab/>
        <w:t>: ELEM_REF;</w:t>
      </w:r>
      <w:r w:rsidR="008F595B" w:rsidRPr="00EF25A5">
        <w:rPr>
          <w:lang w:val="en-GB"/>
        </w:rPr>
        <w:tab/>
      </w:r>
      <w:r w:rsidR="008F595B" w:rsidRPr="00EF25A5">
        <w:rPr>
          <w:lang w:val="en-GB"/>
        </w:rPr>
        <w:tab/>
      </w:r>
      <w:r w:rsidR="008F595B" w:rsidRPr="00EF25A5">
        <w:rPr>
          <w:lang w:val="en-GB"/>
        </w:rPr>
        <w:tab/>
      </w:r>
      <w:r w:rsidR="008F595B" w:rsidRPr="00EF25A5">
        <w:rPr>
          <w:lang w:val="en-GB"/>
        </w:rPr>
        <w:tab/>
      </w:r>
      <w:r w:rsidR="008F595B" w:rsidRPr="00EF25A5">
        <w:rPr>
          <w:lang w:val="en-GB"/>
        </w:rPr>
        <w:tab/>
      </w:r>
      <w:r w:rsidR="008F595B" w:rsidRPr="00EF25A5">
        <w:rPr>
          <w:lang w:val="en-GB"/>
        </w:rPr>
        <w:tab/>
      </w:r>
      <w:r w:rsidR="008F595B" w:rsidRPr="00EF25A5">
        <w:rPr>
          <w:lang w:val="en-GB"/>
        </w:rPr>
        <w:tab/>
      </w:r>
      <w:r w:rsidR="008F595B" w:rsidRPr="00EF25A5">
        <w:rPr>
          <w:color w:val="008000"/>
          <w:lang w:val="en-GB"/>
        </w:rPr>
        <w:t>-- (0)</w:t>
      </w:r>
    </w:p>
    <w:p w:rsidR="008F595B" w:rsidRPr="00EF25A5" w:rsidRDefault="008F595B">
      <w:pPr>
        <w:pStyle w:val="Programm"/>
        <w:rPr>
          <w:color w:val="008000"/>
          <w:lang w:val="en-GB"/>
        </w:rPr>
      </w:pPr>
    </w:p>
    <w:p w:rsidR="008F595B" w:rsidRDefault="008F595B">
      <w:pPr>
        <w:pStyle w:val="Programm"/>
        <w:rPr>
          <w:color w:val="008000"/>
        </w:rPr>
      </w:pPr>
      <w:r>
        <w:rPr>
          <w:color w:val="008000"/>
        </w:rPr>
        <w:t>-- Erzeugung von drei Zielobjekten mit Initialisierung:</w:t>
      </w:r>
    </w:p>
    <w:p w:rsidR="008F595B" w:rsidRDefault="008F595B">
      <w:pPr>
        <w:pStyle w:val="Programm"/>
        <w:rPr>
          <w:color w:val="008000"/>
        </w:rPr>
      </w:pPr>
      <w:r>
        <w:t xml:space="preserve">Startzeiger := </w:t>
      </w:r>
      <w:r>
        <w:rPr>
          <w:color w:val="0000FF"/>
        </w:rPr>
        <w:t xml:space="preserve">new </w:t>
      </w:r>
      <w:r>
        <w:t>ELEM_T</w:t>
      </w:r>
      <w:r w:rsidR="00FE5C27">
        <w:t>R</w:t>
      </w:r>
      <w:r>
        <w:t>'(</w:t>
      </w:r>
      <w:r>
        <w:rPr>
          <w:color w:val="800080"/>
        </w:rPr>
        <w:t>100</w:t>
      </w:r>
      <w:r>
        <w:t>, Startzeiger);</w:t>
      </w:r>
      <w:r>
        <w:tab/>
      </w:r>
      <w:r>
        <w:tab/>
      </w:r>
      <w:r>
        <w:rPr>
          <w:color w:val="008000"/>
        </w:rPr>
        <w:t>-- (1)</w:t>
      </w:r>
    </w:p>
    <w:p w:rsidR="008F595B" w:rsidRDefault="008F595B">
      <w:pPr>
        <w:pStyle w:val="Programm"/>
        <w:rPr>
          <w:color w:val="008000"/>
        </w:rPr>
      </w:pPr>
      <w:r>
        <w:t xml:space="preserve">Startzeiger := </w:t>
      </w:r>
      <w:r>
        <w:rPr>
          <w:color w:val="0000FF"/>
        </w:rPr>
        <w:t xml:space="preserve">new </w:t>
      </w:r>
      <w:r>
        <w:t>ELEM_T</w:t>
      </w:r>
      <w:r w:rsidR="00FE5C27">
        <w:t>R</w:t>
      </w:r>
      <w:r>
        <w:t>'(</w:t>
      </w:r>
      <w:r>
        <w:rPr>
          <w:color w:val="800080"/>
        </w:rPr>
        <w:t>200</w:t>
      </w:r>
      <w:r>
        <w:t>, Startzeiger);</w:t>
      </w:r>
      <w:r>
        <w:tab/>
      </w:r>
      <w:r>
        <w:tab/>
      </w:r>
      <w:r>
        <w:rPr>
          <w:color w:val="008000"/>
        </w:rPr>
        <w:t>-- (2)</w:t>
      </w:r>
    </w:p>
    <w:p w:rsidR="008F595B" w:rsidRDefault="008F595B">
      <w:pPr>
        <w:pStyle w:val="Programm"/>
      </w:pPr>
      <w:r>
        <w:t>Pointer := Startzeiger;</w:t>
      </w:r>
    </w:p>
    <w:p w:rsidR="008F595B" w:rsidRDefault="008F595B">
      <w:pPr>
        <w:pStyle w:val="Programm"/>
        <w:rPr>
          <w:color w:val="008000"/>
        </w:rPr>
      </w:pPr>
      <w:r>
        <w:t xml:space="preserve">Startzeiger := </w:t>
      </w:r>
      <w:r>
        <w:rPr>
          <w:color w:val="0000FF"/>
        </w:rPr>
        <w:t xml:space="preserve">new </w:t>
      </w:r>
      <w:r>
        <w:t>ELEM_T</w:t>
      </w:r>
      <w:r w:rsidR="00FE5C27">
        <w:t>R</w:t>
      </w:r>
      <w:r>
        <w:t>'(</w:t>
      </w:r>
      <w:r>
        <w:rPr>
          <w:color w:val="800080"/>
        </w:rPr>
        <w:t>300</w:t>
      </w:r>
      <w:r>
        <w:t>, Startzeiger);</w:t>
      </w:r>
      <w:r>
        <w:tab/>
      </w:r>
      <w:r>
        <w:tab/>
      </w:r>
      <w:r>
        <w:rPr>
          <w:color w:val="008000"/>
        </w:rPr>
        <w:t>-- (3)</w:t>
      </w:r>
    </w:p>
    <w:p w:rsidR="008F595B" w:rsidRDefault="008F595B">
      <w:pPr>
        <w:pStyle w:val="Programm"/>
        <w:rPr>
          <w:color w:val="008000"/>
        </w:rPr>
      </w:pPr>
    </w:p>
    <w:p w:rsidR="008F595B" w:rsidRDefault="008F595B">
      <w:pPr>
        <w:pStyle w:val="Programm"/>
        <w:rPr>
          <w:color w:val="008000"/>
        </w:rPr>
      </w:pPr>
      <w:r>
        <w:rPr>
          <w:color w:val="008000"/>
        </w:rPr>
        <w:t>-- Zuweisung an die Verbundkomponente Info:</w:t>
      </w:r>
    </w:p>
    <w:p w:rsidR="008F595B" w:rsidRDefault="008F595B">
      <w:pPr>
        <w:pStyle w:val="Programm"/>
      </w:pPr>
      <w:r>
        <w:t>Pointer.</w:t>
      </w:r>
      <w:r w:rsidR="00040C57">
        <w:t>All.</w:t>
      </w:r>
      <w:r>
        <w:t xml:space="preserve">Info := </w:t>
      </w:r>
      <w:r>
        <w:rPr>
          <w:color w:val="800080"/>
        </w:rPr>
        <w:t>250</w:t>
      </w:r>
      <w:r>
        <w:t>;</w:t>
      </w:r>
    </w:p>
    <w:p w:rsidR="008F595B" w:rsidRDefault="008F595B">
      <w:pPr>
        <w:pStyle w:val="Programm"/>
      </w:pPr>
    </w:p>
    <w:p w:rsidR="008F595B" w:rsidRDefault="008F595B">
      <w:pPr>
        <w:pStyle w:val="Programm"/>
        <w:rPr>
          <w:color w:val="008000"/>
        </w:rPr>
      </w:pPr>
      <w:r>
        <w:rPr>
          <w:color w:val="008000"/>
        </w:rPr>
        <w:t>-- Zeiger auf das dritte Element der Liste setzen:</w:t>
      </w:r>
    </w:p>
    <w:p w:rsidR="008F595B" w:rsidRPr="00001CB3" w:rsidRDefault="008F595B">
      <w:pPr>
        <w:pStyle w:val="Programm"/>
        <w:rPr>
          <w:color w:val="008000"/>
          <w:lang w:val="en-GB"/>
        </w:rPr>
      </w:pPr>
      <w:r w:rsidRPr="00001CB3">
        <w:rPr>
          <w:lang w:val="en-GB"/>
        </w:rPr>
        <w:t>Pointer := Startzeiger.</w:t>
      </w:r>
      <w:r w:rsidR="001A3D55">
        <w:rPr>
          <w:lang w:val="en-GB"/>
        </w:rPr>
        <w:t>All.</w:t>
      </w:r>
      <w:r w:rsidR="00001CB3" w:rsidRPr="00001CB3">
        <w:rPr>
          <w:lang w:val="en-GB"/>
        </w:rPr>
        <w:t>Next_Ptr</w:t>
      </w:r>
      <w:r w:rsidRPr="00001CB3">
        <w:rPr>
          <w:lang w:val="en-GB"/>
        </w:rPr>
        <w:t>.</w:t>
      </w:r>
      <w:r w:rsidR="001A3D55">
        <w:rPr>
          <w:lang w:val="en-GB"/>
        </w:rPr>
        <w:t>All.</w:t>
      </w:r>
      <w:r w:rsidR="00001CB3">
        <w:rPr>
          <w:lang w:val="en-GB"/>
        </w:rPr>
        <w:t>Next_Ptr</w:t>
      </w:r>
      <w:r w:rsidR="001A3D55">
        <w:rPr>
          <w:lang w:val="en-GB"/>
        </w:rPr>
        <w:t>;</w:t>
      </w:r>
      <w:r w:rsidR="001A3D55">
        <w:rPr>
          <w:lang w:val="en-GB"/>
        </w:rPr>
        <w:tab/>
      </w:r>
      <w:r w:rsidRPr="00001CB3">
        <w:rPr>
          <w:color w:val="008000"/>
          <w:lang w:val="en-GB"/>
        </w:rPr>
        <w:t>-- (4)</w:t>
      </w:r>
    </w:p>
    <w:p w:rsidR="008F595B" w:rsidRPr="00001CB3" w:rsidRDefault="008F595B">
      <w:pPr>
        <w:rPr>
          <w:b/>
          <w:lang w:val="en-GB"/>
        </w:rPr>
      </w:pPr>
    </w:p>
    <w:p w:rsidR="008F595B" w:rsidRPr="00001CB3" w:rsidRDefault="008F595B">
      <w:pPr>
        <w:jc w:val="left"/>
        <w:rPr>
          <w:lang w:val="en-GB"/>
        </w:rPr>
      </w:pPr>
      <w:r>
        <w:object w:dxaOrig="9219" w:dyaOrig="2198">
          <v:shape id="_x0000_i1031" type="#_x0000_t75" style="width:420.75pt;height:100.5pt" o:ole="" fillcolor="window">
            <v:imagedata r:id="rId42" o:title=""/>
          </v:shape>
          <o:OLEObject Type="Embed" ProgID="MSDraw" ShapeID="_x0000_i1031" DrawAspect="Content" ObjectID="_1611488168" r:id="rId43">
            <o:FieldCodes>\* MERGEFORMAT</o:FieldCodes>
          </o:OLEObject>
        </w:object>
      </w:r>
      <w:r>
        <w:object w:dxaOrig="6393" w:dyaOrig="2198">
          <v:shape id="_x0000_i1032" type="#_x0000_t75" style="width:291.75pt;height:100.5pt" o:ole="" fillcolor="window">
            <v:imagedata r:id="rId44" o:title=""/>
          </v:shape>
          <o:OLEObject Type="Embed" ProgID="MSDraw" ShapeID="_x0000_i1032" DrawAspect="Content" ObjectID="_1611488169" r:id="rId45">
            <o:FieldCodes>\* MERGEFORMAT</o:FieldCodes>
          </o:OLEObject>
        </w:object>
      </w:r>
    </w:p>
    <w:p w:rsidR="008F595B" w:rsidRDefault="008F595B">
      <w:pPr>
        <w:jc w:val="left"/>
      </w:pPr>
      <w:r>
        <w:object w:dxaOrig="6393" w:dyaOrig="2198">
          <v:shape id="_x0000_i1033" type="#_x0000_t75" style="width:291.75pt;height:100.5pt" o:ole="" fillcolor="window">
            <v:imagedata r:id="rId46" o:title=""/>
          </v:shape>
          <o:OLEObject Type="Embed" ProgID="MSDraw" ShapeID="_x0000_i1033" DrawAspect="Content" ObjectID="_1611488170" r:id="rId47">
            <o:FieldCodes>\* MERGEFORMAT</o:FieldCodes>
          </o:OLEObject>
        </w:object>
      </w:r>
    </w:p>
    <w:p w:rsidR="008F595B" w:rsidRDefault="008F595B">
      <w:pPr>
        <w:jc w:val="left"/>
      </w:pPr>
    </w:p>
    <w:p w:rsidR="008F595B" w:rsidRDefault="008F595B">
      <w:pPr>
        <w:pStyle w:val="null-Zeile"/>
      </w:pPr>
    </w:p>
    <w:p w:rsidR="008F595B" w:rsidRDefault="008F595B">
      <w:pPr>
        <w:pStyle w:val="berschrift3"/>
      </w:pPr>
      <w:bookmarkStart w:id="44" w:name="_Toc168817275"/>
      <w:bookmarkStart w:id="45" w:name="_Toc168889948"/>
      <w:bookmarkStart w:id="46" w:name="_Toc233701991"/>
      <w:bookmarkStart w:id="47" w:name="_Toc528068709"/>
      <w:r>
        <w:t>Operationen auf Listen</w:t>
      </w:r>
      <w:bookmarkEnd w:id="44"/>
      <w:bookmarkEnd w:id="45"/>
      <w:bookmarkEnd w:id="46"/>
      <w:bookmarkEnd w:id="47"/>
    </w:p>
    <w:p w:rsidR="008F595B" w:rsidRDefault="001F19B6">
      <w:pPr>
        <w:pStyle w:val="Info"/>
        <w:framePr w:wrap="around"/>
      </w:pPr>
      <w:r>
        <w:rPr>
          <w:noProof/>
        </w:rPr>
        <w:drawing>
          <wp:inline distT="0" distB="0" distL="0" distR="0">
            <wp:extent cx="390525" cy="390525"/>
            <wp:effectExtent l="0" t="0" r="9525" b="9525"/>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Im Folgenden wollen wir uns mit dem Operationen</w:t>
      </w:r>
    </w:p>
    <w:p w:rsidR="008F595B" w:rsidRDefault="008F595B">
      <w:pPr>
        <w:pStyle w:val="Standardaufzhlung"/>
        <w:tabs>
          <w:tab w:val="clear" w:pos="567"/>
        </w:tabs>
      </w:pPr>
      <w:r>
        <w:t>Durchsuchen</w:t>
      </w:r>
    </w:p>
    <w:p w:rsidR="008F595B" w:rsidRDefault="008F595B">
      <w:pPr>
        <w:pStyle w:val="Standardaufzhlung"/>
        <w:tabs>
          <w:tab w:val="clear" w:pos="567"/>
        </w:tabs>
      </w:pPr>
      <w:r>
        <w:t>Einfügen</w:t>
      </w:r>
    </w:p>
    <w:p w:rsidR="008F595B" w:rsidRDefault="008F595B">
      <w:pPr>
        <w:pStyle w:val="Standardaufzhlung"/>
        <w:tabs>
          <w:tab w:val="clear" w:pos="567"/>
        </w:tabs>
      </w:pPr>
      <w:r>
        <w:t>Löschen</w:t>
      </w:r>
    </w:p>
    <w:p w:rsidR="008F595B" w:rsidRDefault="008F595B">
      <w:r>
        <w:t>beschäftigen. Dabei wollen wir von folgender Datenstruktur ausgehen, die zur Implementierung einer sortierten Liste dient:</w:t>
      </w:r>
    </w:p>
    <w:p w:rsidR="008F595B" w:rsidRDefault="008F595B"/>
    <w:p w:rsidR="008F595B" w:rsidRDefault="001F19B6">
      <w:pPr>
        <w:pStyle w:val="Info"/>
        <w:framePr w:wrap="around"/>
      </w:pPr>
      <w:r>
        <w:rPr>
          <w:noProof/>
        </w:rPr>
        <w:drawing>
          <wp:inline distT="0" distB="0" distL="0" distR="0">
            <wp:extent cx="390525" cy="390525"/>
            <wp:effectExtent l="0" t="0" r="9525" b="9525"/>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Pr="00EF25A5" w:rsidRDefault="008F595B">
      <w:pPr>
        <w:pStyle w:val="Programm"/>
        <w:rPr>
          <w:lang w:val="en-GB"/>
        </w:rPr>
      </w:pPr>
      <w:r w:rsidRPr="00EF25A5">
        <w:rPr>
          <w:color w:val="0000FF"/>
          <w:lang w:val="en-GB"/>
        </w:rPr>
        <w:t xml:space="preserve">type </w:t>
      </w:r>
      <w:r w:rsidRPr="00EF25A5">
        <w:rPr>
          <w:lang w:val="en-GB"/>
        </w:rPr>
        <w:t>ELEM_T</w:t>
      </w:r>
      <w:r w:rsidR="00EF25A5" w:rsidRPr="00EF25A5">
        <w:rPr>
          <w:lang w:val="en-GB"/>
        </w:rPr>
        <w:t>R</w:t>
      </w:r>
      <w:r w:rsidRPr="00EF25A5">
        <w:rPr>
          <w:lang w:val="en-GB"/>
        </w:rPr>
        <w:t>;</w:t>
      </w:r>
    </w:p>
    <w:p w:rsidR="008F595B" w:rsidRPr="00EF25A5" w:rsidRDefault="008F595B">
      <w:pPr>
        <w:pStyle w:val="Programm"/>
        <w:rPr>
          <w:lang w:val="en-GB"/>
        </w:rPr>
      </w:pPr>
    </w:p>
    <w:p w:rsidR="008F595B" w:rsidRDefault="008F595B">
      <w:pPr>
        <w:pStyle w:val="Programm"/>
        <w:rPr>
          <w:lang w:val="en-GB"/>
        </w:rPr>
      </w:pPr>
      <w:r>
        <w:rPr>
          <w:color w:val="0000FF"/>
          <w:lang w:val="en-GB"/>
        </w:rPr>
        <w:t xml:space="preserve">type </w:t>
      </w:r>
      <w:r>
        <w:rPr>
          <w:lang w:val="en-GB"/>
        </w:rPr>
        <w:t xml:space="preserve">ELEM_REF </w:t>
      </w:r>
      <w:r>
        <w:rPr>
          <w:color w:val="0000FF"/>
          <w:lang w:val="en-GB"/>
        </w:rPr>
        <w:t xml:space="preserve">is access </w:t>
      </w:r>
      <w:r>
        <w:rPr>
          <w:lang w:val="en-GB"/>
        </w:rPr>
        <w:t>ELEM_T</w:t>
      </w:r>
      <w:r w:rsidR="00EF25A5">
        <w:rPr>
          <w:lang w:val="en-GB"/>
        </w:rPr>
        <w:t>R</w:t>
      </w:r>
      <w:r>
        <w:rPr>
          <w:lang w:val="en-GB"/>
        </w:rPr>
        <w:t>;</w:t>
      </w:r>
    </w:p>
    <w:p w:rsidR="008F595B" w:rsidRDefault="008F595B">
      <w:pPr>
        <w:pStyle w:val="Programm"/>
        <w:rPr>
          <w:lang w:val="en-GB"/>
        </w:rPr>
      </w:pPr>
    </w:p>
    <w:p w:rsidR="008F595B" w:rsidRPr="00EF25A5" w:rsidRDefault="008F595B">
      <w:pPr>
        <w:pStyle w:val="Programm"/>
        <w:rPr>
          <w:color w:val="0000FF"/>
        </w:rPr>
      </w:pPr>
      <w:r w:rsidRPr="00EF25A5">
        <w:rPr>
          <w:color w:val="0000FF"/>
        </w:rPr>
        <w:t xml:space="preserve">type </w:t>
      </w:r>
      <w:r w:rsidRPr="00EF25A5">
        <w:t>ELEM_T</w:t>
      </w:r>
      <w:r w:rsidR="00EF25A5" w:rsidRPr="00EF25A5">
        <w:t>R</w:t>
      </w:r>
      <w:r w:rsidRPr="00EF25A5">
        <w:rPr>
          <w:color w:val="0000FF"/>
        </w:rPr>
        <w:t xml:space="preserve"> is record</w:t>
      </w:r>
    </w:p>
    <w:p w:rsidR="008F595B" w:rsidRDefault="008F595B">
      <w:pPr>
        <w:pStyle w:val="Programm"/>
        <w:rPr>
          <w:color w:val="008000"/>
        </w:rPr>
      </w:pPr>
      <w:r w:rsidRPr="00EF25A5">
        <w:rPr>
          <w:color w:val="0000FF"/>
        </w:rPr>
        <w:t xml:space="preserve">   </w:t>
      </w:r>
      <w:r>
        <w:t>Schl : SCHLUESSEL</w:t>
      </w:r>
      <w:r w:rsidR="00EF25A5">
        <w:t>_T</w:t>
      </w:r>
      <w:r>
        <w:t>;</w:t>
      </w:r>
      <w:r>
        <w:tab/>
      </w:r>
      <w:r w:rsidR="00EF25A5">
        <w:t xml:space="preserve">  </w:t>
      </w:r>
      <w:r w:rsidR="00EF25A5">
        <w:tab/>
      </w:r>
      <w:r>
        <w:rPr>
          <w:color w:val="008000"/>
        </w:rPr>
        <w:t>-- Sortierkriterium mit definiertem "&lt;="</w:t>
      </w:r>
    </w:p>
    <w:p w:rsidR="008F595B" w:rsidRDefault="008F595B">
      <w:pPr>
        <w:pStyle w:val="Programm"/>
        <w:rPr>
          <w:color w:val="008000"/>
        </w:rPr>
      </w:pPr>
      <w:r>
        <w:rPr>
          <w:color w:val="008000"/>
        </w:rPr>
        <w:t xml:space="preserve">   </w:t>
      </w:r>
      <w:r>
        <w:t>Info : INFORMATION</w:t>
      </w:r>
      <w:r w:rsidR="00EF25A5">
        <w:t>_T</w:t>
      </w:r>
      <w:r>
        <w:t>;</w:t>
      </w:r>
      <w:r w:rsidR="00EF25A5">
        <w:tab/>
      </w:r>
      <w:r>
        <w:rPr>
          <w:color w:val="008000"/>
        </w:rPr>
        <w:t>-- nicht naeher definiert</w:t>
      </w:r>
    </w:p>
    <w:p w:rsidR="008F595B" w:rsidRPr="00001CB3" w:rsidRDefault="008F595B">
      <w:pPr>
        <w:pStyle w:val="Programm"/>
      </w:pPr>
      <w:r w:rsidRPr="00EF25A5">
        <w:rPr>
          <w:color w:val="008000"/>
        </w:rPr>
        <w:t xml:space="preserve">   </w:t>
      </w:r>
      <w:r w:rsidR="00001CB3" w:rsidRPr="00001CB3">
        <w:t>Next_Ptr</w:t>
      </w:r>
      <w:r w:rsidRPr="00001CB3">
        <w:t xml:space="preserve"> : ELEM_REF;</w:t>
      </w:r>
    </w:p>
    <w:p w:rsidR="008F595B" w:rsidRPr="00001CB3" w:rsidRDefault="008F595B">
      <w:pPr>
        <w:pStyle w:val="Programm"/>
      </w:pPr>
      <w:r w:rsidRPr="00001CB3">
        <w:rPr>
          <w:color w:val="0000FF"/>
        </w:rPr>
        <w:t>end record</w:t>
      </w:r>
      <w:r w:rsidRPr="00001CB3">
        <w:t>;</w:t>
      </w:r>
    </w:p>
    <w:p w:rsidR="008F595B" w:rsidRPr="00001CB3" w:rsidRDefault="008F595B"/>
    <w:p w:rsidR="008F595B" w:rsidRDefault="008F595B">
      <w:pPr>
        <w:pStyle w:val="Info"/>
        <w:framePr w:wrap="around"/>
      </w:pPr>
      <w:r>
        <w:t>Durchlaufen</w:t>
      </w:r>
    </w:p>
    <w:p w:rsidR="008F595B" w:rsidRDefault="001F19B6">
      <w:pPr>
        <w:pStyle w:val="Info"/>
        <w:framePr w:wrap="around"/>
      </w:pPr>
      <w:r>
        <w:rPr>
          <w:noProof/>
        </w:rPr>
        <w:drawing>
          <wp:inline distT="0" distB="0" distL="0" distR="0">
            <wp:extent cx="390525" cy="390525"/>
            <wp:effectExtent l="0" t="0" r="9525" b="9525"/>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Beim </w:t>
      </w:r>
      <w:r>
        <w:rPr>
          <w:rStyle w:val="gesperrt"/>
        </w:rPr>
        <w:t>Durchlaufen</w:t>
      </w:r>
      <w:r>
        <w:t xml:space="preserve"> </w:t>
      </w:r>
      <w:r>
        <w:fldChar w:fldCharType="begin"/>
      </w:r>
      <w:r>
        <w:instrText>XE "Durchlaufen einer Liste"</w:instrText>
      </w:r>
      <w:r>
        <w:fldChar w:fldCharType="end"/>
      </w:r>
      <w:r>
        <w:t>wollen wir auf jedes Listenelement einen einheitl</w:t>
      </w:r>
      <w:r>
        <w:t>i</w:t>
      </w:r>
      <w:r>
        <w:t>chen Algorith</w:t>
      </w:r>
      <w:r>
        <w:softHyphen/>
        <w:t xml:space="preserve">mus </w:t>
      </w:r>
      <w:r>
        <w:rPr>
          <w:rStyle w:val="Programminline"/>
        </w:rPr>
        <w:t>Aktion</w:t>
      </w:r>
      <w:r>
        <w:t xml:space="preserve"> auf die jeweilige Info</w:t>
      </w:r>
      <w:r>
        <w:t>r</w:t>
      </w:r>
      <w:r>
        <w:t>mation anwenden.</w:t>
      </w:r>
    </w:p>
    <w:p w:rsidR="008F595B" w:rsidRDefault="008F595B"/>
    <w:p w:rsidR="008F595B" w:rsidRDefault="008F595B">
      <w:pPr>
        <w:pStyle w:val="Programm"/>
        <w:rPr>
          <w:color w:val="0000FF"/>
          <w:lang w:val="en-GB"/>
        </w:rPr>
      </w:pPr>
      <w:r>
        <w:rPr>
          <w:color w:val="0000FF"/>
          <w:lang w:val="en-GB"/>
        </w:rPr>
        <w:t>generic</w:t>
      </w:r>
    </w:p>
    <w:p w:rsidR="008F595B" w:rsidRDefault="008F595B">
      <w:pPr>
        <w:pStyle w:val="Programm"/>
        <w:rPr>
          <w:lang w:val="en-GB"/>
        </w:rPr>
      </w:pPr>
      <w:r>
        <w:rPr>
          <w:color w:val="0000FF"/>
          <w:lang w:val="en-GB"/>
        </w:rPr>
        <w:t xml:space="preserve">   with procedure </w:t>
      </w:r>
      <w:r w:rsidRPr="00B33A72">
        <w:rPr>
          <w:b/>
          <w:lang w:val="en-GB"/>
        </w:rPr>
        <w:t>Aktion</w:t>
      </w:r>
      <w:r>
        <w:rPr>
          <w:lang w:val="en-GB"/>
        </w:rPr>
        <w:t xml:space="preserve"> (</w:t>
      </w:r>
    </w:p>
    <w:p w:rsidR="008F595B" w:rsidRDefault="008F595B">
      <w:pPr>
        <w:pStyle w:val="Programm"/>
      </w:pPr>
      <w:r w:rsidRPr="00D449AD">
        <w:t xml:space="preserve">         </w:t>
      </w:r>
      <w:r>
        <w:t xml:space="preserve">Schl : </w:t>
      </w:r>
      <w:r>
        <w:rPr>
          <w:color w:val="0000FF"/>
        </w:rPr>
        <w:t xml:space="preserve">in     </w:t>
      </w:r>
      <w:r>
        <w:t>SCHLUESSEL</w:t>
      </w:r>
      <w:r w:rsidR="00EF25A5">
        <w:t>_T</w:t>
      </w:r>
      <w:r>
        <w:t>;</w:t>
      </w:r>
    </w:p>
    <w:p w:rsidR="008F595B" w:rsidRPr="00D449AD" w:rsidRDefault="008F595B">
      <w:pPr>
        <w:pStyle w:val="Programm"/>
      </w:pPr>
      <w:r>
        <w:t xml:space="preserve">         </w:t>
      </w:r>
      <w:r w:rsidRPr="00D449AD">
        <w:t xml:space="preserve">Info : </w:t>
      </w:r>
      <w:r w:rsidRPr="00D449AD">
        <w:rPr>
          <w:color w:val="0000FF"/>
        </w:rPr>
        <w:t xml:space="preserve">in out </w:t>
      </w:r>
      <w:r w:rsidRPr="00D449AD">
        <w:t>INFORMATION</w:t>
      </w:r>
      <w:r w:rsidR="00EF25A5" w:rsidRPr="00D449AD">
        <w:t>_T</w:t>
      </w:r>
      <w:r w:rsidRPr="00D449AD">
        <w:t xml:space="preserve">) </w:t>
      </w:r>
      <w:r w:rsidRPr="00D449AD">
        <w:rPr>
          <w:color w:val="0000FF"/>
        </w:rPr>
        <w:t xml:space="preserve">is </w:t>
      </w:r>
      <w:r w:rsidRPr="00D449AD">
        <w:t>&lt;&gt;;</w:t>
      </w:r>
    </w:p>
    <w:p w:rsidR="008F595B" w:rsidRDefault="008F595B">
      <w:pPr>
        <w:pStyle w:val="Programm"/>
      </w:pPr>
      <w:r>
        <w:rPr>
          <w:color w:val="0000FF"/>
        </w:rPr>
        <w:t xml:space="preserve">procedure </w:t>
      </w:r>
      <w:r>
        <w:t>Durchlaufen (Start</w:t>
      </w:r>
      <w:r w:rsidR="00A24525">
        <w:t>_Ptr</w:t>
      </w:r>
      <w:r>
        <w:t xml:space="preserve"> : </w:t>
      </w:r>
      <w:r>
        <w:rPr>
          <w:color w:val="0000FF"/>
        </w:rPr>
        <w:t xml:space="preserve">in </w:t>
      </w:r>
      <w:r>
        <w:t>ELEM_REF);</w:t>
      </w:r>
    </w:p>
    <w:p w:rsidR="008F595B" w:rsidRDefault="008F595B">
      <w:pPr>
        <w:pStyle w:val="Programm"/>
      </w:pPr>
    </w:p>
    <w:p w:rsidR="008F595B" w:rsidRDefault="008F595B">
      <w:pPr>
        <w:pStyle w:val="Programm"/>
        <w:rPr>
          <w:color w:val="0000FF"/>
        </w:rPr>
      </w:pPr>
      <w:r>
        <w:rPr>
          <w:color w:val="0000FF"/>
        </w:rPr>
        <w:t xml:space="preserve">procedure </w:t>
      </w:r>
      <w:r>
        <w:t>Durchlaufen (Start</w:t>
      </w:r>
      <w:r w:rsidR="00A24525">
        <w:t>_Ptr</w:t>
      </w:r>
      <w:r>
        <w:t xml:space="preserve"> : </w:t>
      </w:r>
      <w:r>
        <w:rPr>
          <w:color w:val="0000FF"/>
        </w:rPr>
        <w:t xml:space="preserve">in </w:t>
      </w:r>
      <w:r>
        <w:t xml:space="preserve">ELEM_REF) </w:t>
      </w:r>
      <w:r>
        <w:rPr>
          <w:color w:val="0000FF"/>
        </w:rPr>
        <w:t>is</w:t>
      </w:r>
    </w:p>
    <w:p w:rsidR="008F595B" w:rsidRDefault="008F595B">
      <w:pPr>
        <w:pStyle w:val="Programm"/>
      </w:pPr>
      <w:r>
        <w:rPr>
          <w:color w:val="0000FF"/>
        </w:rPr>
        <w:t xml:space="preserve">   </w:t>
      </w:r>
      <w:r w:rsidR="00973A56">
        <w:t>Hilfs_Ptr</w:t>
      </w:r>
      <w:r>
        <w:t xml:space="preserve"> : ELEM_REF := Start</w:t>
      </w:r>
      <w:r w:rsidR="00A24525">
        <w:t>_Ptr</w:t>
      </w:r>
      <w:r>
        <w:t>;</w:t>
      </w:r>
    </w:p>
    <w:p w:rsidR="008F595B" w:rsidRDefault="008F595B">
      <w:pPr>
        <w:pStyle w:val="Programm"/>
        <w:rPr>
          <w:color w:val="008000"/>
          <w:lang w:val="en-GB"/>
        </w:rPr>
      </w:pPr>
      <w:r>
        <w:rPr>
          <w:color w:val="0000FF"/>
          <w:lang w:val="en-GB"/>
        </w:rPr>
        <w:t xml:space="preserve">begin </w:t>
      </w:r>
      <w:r>
        <w:rPr>
          <w:color w:val="008000"/>
          <w:lang w:val="en-GB"/>
        </w:rPr>
        <w:t>-- Durchlaufen</w:t>
      </w:r>
    </w:p>
    <w:p w:rsidR="008F595B" w:rsidRDefault="008F595B">
      <w:pPr>
        <w:pStyle w:val="Programm"/>
        <w:rPr>
          <w:color w:val="0000FF"/>
          <w:lang w:val="en-GB"/>
        </w:rPr>
      </w:pPr>
      <w:r>
        <w:rPr>
          <w:color w:val="008000"/>
          <w:lang w:val="en-GB"/>
        </w:rPr>
        <w:t xml:space="preserve">   </w:t>
      </w:r>
      <w:r>
        <w:rPr>
          <w:color w:val="0000FF"/>
          <w:lang w:val="en-GB"/>
        </w:rPr>
        <w:t xml:space="preserve">while </w:t>
      </w:r>
      <w:r w:rsidR="00973A56" w:rsidRPr="00973A56">
        <w:rPr>
          <w:lang w:val="en-GB"/>
        </w:rPr>
        <w:t>Hilfs_Ptr</w:t>
      </w:r>
      <w:r>
        <w:rPr>
          <w:lang w:val="en-GB"/>
        </w:rPr>
        <w:t xml:space="preserve"> /= </w:t>
      </w:r>
      <w:r>
        <w:rPr>
          <w:color w:val="0000FF"/>
          <w:lang w:val="en-GB"/>
        </w:rPr>
        <w:t>null loop</w:t>
      </w:r>
    </w:p>
    <w:p w:rsidR="00E55486" w:rsidRDefault="00E55486">
      <w:pPr>
        <w:pStyle w:val="Programm"/>
        <w:rPr>
          <w:color w:val="0000FF"/>
          <w:lang w:val="en-GB"/>
        </w:rPr>
      </w:pPr>
    </w:p>
    <w:p w:rsidR="008F595B" w:rsidRPr="00482C1A" w:rsidRDefault="008F595B">
      <w:pPr>
        <w:pStyle w:val="Programm"/>
        <w:rPr>
          <w:b/>
        </w:rPr>
      </w:pPr>
      <w:r w:rsidRPr="00973A56">
        <w:rPr>
          <w:color w:val="0000FF"/>
        </w:rPr>
        <w:t xml:space="preserve">      </w:t>
      </w:r>
      <w:r w:rsidRPr="00482C1A">
        <w:rPr>
          <w:b/>
        </w:rPr>
        <w:t>Aktion (</w:t>
      </w:r>
      <w:r w:rsidR="00973A56" w:rsidRPr="00482C1A">
        <w:rPr>
          <w:b/>
        </w:rPr>
        <w:t>Hilfs_Ptr.</w:t>
      </w:r>
      <w:r w:rsidR="00E55486" w:rsidRPr="00482C1A">
        <w:rPr>
          <w:b/>
        </w:rPr>
        <w:t>A</w:t>
      </w:r>
      <w:r w:rsidR="00973A56" w:rsidRPr="00482C1A">
        <w:rPr>
          <w:b/>
        </w:rPr>
        <w:t>ll</w:t>
      </w:r>
      <w:r w:rsidRPr="00482C1A">
        <w:rPr>
          <w:b/>
        </w:rPr>
        <w:t xml:space="preserve">.Schl, </w:t>
      </w:r>
      <w:r w:rsidR="00973A56" w:rsidRPr="00482C1A">
        <w:rPr>
          <w:b/>
        </w:rPr>
        <w:t>Hilfs_Ptr.</w:t>
      </w:r>
      <w:r w:rsidR="00432C9E" w:rsidRPr="00482C1A">
        <w:rPr>
          <w:b/>
        </w:rPr>
        <w:t>A</w:t>
      </w:r>
      <w:r w:rsidR="00973A56" w:rsidRPr="00482C1A">
        <w:rPr>
          <w:b/>
        </w:rPr>
        <w:t>ll.</w:t>
      </w:r>
      <w:r w:rsidRPr="00482C1A">
        <w:rPr>
          <w:b/>
        </w:rPr>
        <w:t>Info);</w:t>
      </w:r>
    </w:p>
    <w:p w:rsidR="00482C1A" w:rsidRDefault="00482C1A">
      <w:pPr>
        <w:pStyle w:val="Programm"/>
      </w:pPr>
    </w:p>
    <w:p w:rsidR="00973A56" w:rsidRPr="00973A56" w:rsidRDefault="00973A56">
      <w:pPr>
        <w:pStyle w:val="Programm"/>
        <w:rPr>
          <w:color w:val="008000"/>
        </w:rPr>
      </w:pPr>
      <w:r>
        <w:rPr>
          <w:color w:val="008000"/>
        </w:rPr>
        <w:t xml:space="preserve">     -- Zeiger "weiterschalten"</w:t>
      </w:r>
    </w:p>
    <w:p w:rsidR="00973A56" w:rsidRDefault="008F595B">
      <w:pPr>
        <w:pStyle w:val="Programm"/>
      </w:pPr>
      <w:r w:rsidRPr="00973A56">
        <w:t xml:space="preserve">      </w:t>
      </w:r>
      <w:r w:rsidR="00973A56">
        <w:t>Hilfs_Ptr</w:t>
      </w:r>
      <w:r>
        <w:t xml:space="preserve"> := </w:t>
      </w:r>
      <w:r w:rsidR="00973A56" w:rsidRPr="00973A56">
        <w:t>Hilfs_Ptr.</w:t>
      </w:r>
      <w:r w:rsidR="00E55486" w:rsidRPr="00E55486">
        <w:t>A</w:t>
      </w:r>
      <w:r w:rsidR="00973A56" w:rsidRPr="00E55486">
        <w:t>ll</w:t>
      </w:r>
      <w:r w:rsidR="00973A56" w:rsidRPr="00973A56">
        <w:t>.</w:t>
      </w:r>
      <w:r w:rsidR="00001CB3">
        <w:t>Next_Ptr</w:t>
      </w:r>
      <w:r>
        <w:t>;</w:t>
      </w:r>
      <w:r>
        <w:tab/>
      </w:r>
      <w:r>
        <w:tab/>
      </w:r>
      <w:r>
        <w:tab/>
      </w:r>
      <w:r>
        <w:tab/>
      </w:r>
    </w:p>
    <w:p w:rsidR="008F595B" w:rsidRDefault="008F595B">
      <w:pPr>
        <w:pStyle w:val="Programm"/>
        <w:rPr>
          <w:lang w:val="en-GB"/>
        </w:rPr>
      </w:pPr>
      <w:r>
        <w:rPr>
          <w:color w:val="008000"/>
        </w:rPr>
        <w:t xml:space="preserve">   </w:t>
      </w:r>
      <w:r>
        <w:rPr>
          <w:color w:val="0000FF"/>
          <w:lang w:val="en-GB"/>
        </w:rPr>
        <w:t>end loop</w:t>
      </w:r>
      <w:r>
        <w:rPr>
          <w:lang w:val="en-GB"/>
        </w:rPr>
        <w:t>;</w:t>
      </w:r>
    </w:p>
    <w:p w:rsidR="008F595B" w:rsidRDefault="008F595B">
      <w:pPr>
        <w:pStyle w:val="Programm"/>
        <w:rPr>
          <w:lang w:val="en-GB"/>
        </w:rPr>
      </w:pPr>
      <w:r>
        <w:rPr>
          <w:color w:val="0000FF"/>
          <w:lang w:val="en-GB"/>
        </w:rPr>
        <w:t xml:space="preserve">end </w:t>
      </w:r>
      <w:r>
        <w:rPr>
          <w:lang w:val="en-GB"/>
        </w:rPr>
        <w:t>Durchlaufen;</w:t>
      </w:r>
    </w:p>
    <w:p w:rsidR="008F595B" w:rsidRDefault="008F595B">
      <w:pPr>
        <w:rPr>
          <w:lang w:val="en-GB"/>
        </w:rPr>
      </w:pPr>
    </w:p>
    <w:p w:rsidR="008F595B" w:rsidRDefault="008F595B">
      <w:pPr>
        <w:pStyle w:val="Info"/>
        <w:framePr w:wrap="around"/>
      </w:pPr>
      <w:r>
        <w:t>Iterator</w:t>
      </w:r>
    </w:p>
    <w:p w:rsidR="00432C9E" w:rsidRDefault="008F595B">
      <w:r>
        <w:t>Die oben angegebene generische Prozedur dient also als Implementie</w:t>
      </w:r>
      <w:r>
        <w:softHyphen/>
        <w:t xml:space="preserve">rung einer generischen Schleife über </w:t>
      </w:r>
      <w:r>
        <w:rPr>
          <w:spacing w:val="60"/>
        </w:rPr>
        <w:t>alle</w:t>
      </w:r>
      <w:r>
        <w:t xml:space="preserve"> Listenelemente und wird entspr</w:t>
      </w:r>
      <w:r>
        <w:t>e</w:t>
      </w:r>
      <w:r>
        <w:t xml:space="preserve">chend als </w:t>
      </w:r>
      <w:r>
        <w:rPr>
          <w:rStyle w:val="Programminline"/>
        </w:rPr>
        <w:t>Iterator</w:t>
      </w:r>
      <w:r>
        <w:rPr>
          <w:rStyle w:val="Programminline"/>
        </w:rPr>
        <w:fldChar w:fldCharType="begin"/>
      </w:r>
      <w:r>
        <w:rPr>
          <w:rStyle w:val="Programminline"/>
        </w:rPr>
        <w:instrText>XE "Iterator"</w:instrText>
      </w:r>
      <w:r>
        <w:rPr>
          <w:rStyle w:val="Programminline"/>
        </w:rPr>
        <w:fldChar w:fldCharType="end"/>
      </w:r>
      <w:r>
        <w:t xml:space="preserve"> bezeichnet.</w:t>
      </w:r>
    </w:p>
    <w:p w:rsidR="008F595B" w:rsidRDefault="00432C9E">
      <w:r>
        <w:br w:type="page"/>
      </w:r>
    </w:p>
    <w:p w:rsidR="008F595B" w:rsidRDefault="008F595B">
      <w:pPr>
        <w:pStyle w:val="Info"/>
        <w:framePr w:wrap="around"/>
      </w:pPr>
      <w:r>
        <w:t>Einfügen</w:t>
      </w:r>
    </w:p>
    <w:p w:rsidR="008F595B" w:rsidRDefault="001F19B6">
      <w:pPr>
        <w:pStyle w:val="Info"/>
        <w:framePr w:wrap="around"/>
      </w:pPr>
      <w:r>
        <w:rPr>
          <w:noProof/>
        </w:rPr>
        <w:drawing>
          <wp:inline distT="0" distB="0" distL="0" distR="0">
            <wp:extent cx="390525" cy="390525"/>
            <wp:effectExtent l="0" t="0" r="9525" b="9525"/>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Beim </w:t>
      </w:r>
      <w:r>
        <w:rPr>
          <w:rStyle w:val="Programminline"/>
        </w:rPr>
        <w:t>Einfügen</w:t>
      </w:r>
      <w:r>
        <w:t xml:space="preserve"> in eine geordnete Liste</w:t>
      </w:r>
      <w:r>
        <w:fldChar w:fldCharType="begin"/>
      </w:r>
      <w:r>
        <w:instrText>XE "Einfügen in eine Liste"</w:instrText>
      </w:r>
      <w:r>
        <w:fldChar w:fldCharType="end"/>
      </w:r>
      <w:r>
        <w:t xml:space="preserve"> muss zunächst die Einfügestelle g</w:t>
      </w:r>
      <w:r>
        <w:t>e</w:t>
      </w:r>
      <w:r>
        <w:t xml:space="preserve">funden werden. Anschließend wird das neue Listenelement „eingekettet“. </w:t>
      </w:r>
    </w:p>
    <w:p w:rsidR="008F595B" w:rsidRDefault="008F595B">
      <w:r>
        <w:t>Ein Einfügen eines Elements mitten in der Liste stellt sich wie folgt dar:</w:t>
      </w:r>
    </w:p>
    <w:p w:rsidR="008F595B" w:rsidRDefault="008F595B"/>
    <w:p w:rsidR="008F595B" w:rsidRDefault="008F595B">
      <w:r>
        <w:object w:dxaOrig="9514" w:dyaOrig="3938">
          <v:shape id="_x0000_i1034" type="#_x0000_t75" style="width:433.5pt;height:179.25pt" o:ole="" fillcolor="window">
            <v:imagedata r:id="rId48" o:title=""/>
          </v:shape>
          <o:OLEObject Type="Embed" ProgID="MSDraw" ShapeID="_x0000_i1034" DrawAspect="Content" ObjectID="_1611488171" r:id="rId49">
            <o:FieldCodes>\* MERGEFORMAT</o:FieldCodes>
          </o:OLEObject>
        </w:object>
      </w:r>
    </w:p>
    <w:p w:rsidR="008F595B" w:rsidRDefault="008F595B">
      <w:pPr>
        <w:jc w:val="left"/>
      </w:pPr>
    </w:p>
    <w:p w:rsidR="008F595B" w:rsidRDefault="008F595B">
      <w:pPr>
        <w:jc w:val="left"/>
      </w:pPr>
      <w:r>
        <w:t>Das Ergebnis nach der Einkettung:</w:t>
      </w:r>
    </w:p>
    <w:p w:rsidR="008F595B" w:rsidRDefault="008F595B">
      <w:pPr>
        <w:jc w:val="left"/>
      </w:pPr>
    </w:p>
    <w:p w:rsidR="008F595B" w:rsidRDefault="008F595B">
      <w:r>
        <w:object w:dxaOrig="9514" w:dyaOrig="3938">
          <v:shape id="_x0000_i1035" type="#_x0000_t75" style="width:433.5pt;height:179.25pt" o:ole="" fillcolor="window">
            <v:imagedata r:id="rId50" o:title=""/>
          </v:shape>
          <o:OLEObject Type="Embed" ProgID="MSDraw" ShapeID="_x0000_i1035" DrawAspect="Content" ObjectID="_1611488172" r:id="rId51">
            <o:FieldCodes>\* MERGEFORMAT</o:FieldCodes>
          </o:OLEObject>
        </w:object>
      </w:r>
    </w:p>
    <w:p w:rsidR="008F595B" w:rsidRDefault="008F595B"/>
    <w:p w:rsidR="008F595B" w:rsidRDefault="008F595B">
      <w:r>
        <w:t>Bei der Suche ist zu beachten, dass ein Verweis auf das Vorgänger</w:t>
      </w:r>
      <w:r>
        <w:softHyphen/>
        <w:t>element der Ein</w:t>
      </w:r>
      <w:r>
        <w:softHyphen/>
        <w:t>fügestelle benötigt wird, da dessen Nachfolgerverweis auf das Einf</w:t>
      </w:r>
      <w:r>
        <w:t>ü</w:t>
      </w:r>
      <w:r>
        <w:t>geelement „umgebogen“ werden muss.</w:t>
      </w:r>
    </w:p>
    <w:p w:rsidR="008F595B" w:rsidRDefault="008F595B">
      <w:r>
        <w:br w:type="page"/>
      </w:r>
      <w:r>
        <w:lastRenderedPageBreak/>
        <w:t>Neben dem in der Zeichnung dargestellten Einfügevorgang, gibt es noch drei Spezial</w:t>
      </w:r>
      <w:r>
        <w:softHyphen/>
        <w:t>fälle, die auf den ersten Blick unterschiedliche Aktionen no</w:t>
      </w:r>
      <w:r>
        <w:t>t</w:t>
      </w:r>
      <w:r>
        <w:t>wendig machen.</w:t>
      </w:r>
    </w:p>
    <w:p w:rsidR="008F595B" w:rsidRDefault="008F595B">
      <w:pPr>
        <w:pStyle w:val="Standardaufzhlung"/>
      </w:pPr>
      <w:r>
        <w:t>Einfügen in eine leere Liste</w:t>
      </w:r>
    </w:p>
    <w:p w:rsidR="008F595B" w:rsidRDefault="008F595B">
      <w:pPr>
        <w:pStyle w:val="Standardeinzug"/>
      </w:pPr>
      <w:r>
        <w:t xml:space="preserve">Der Zeiger </w:t>
      </w:r>
      <w:r>
        <w:rPr>
          <w:rStyle w:val="Programminline"/>
        </w:rPr>
        <w:t>Start</w:t>
      </w:r>
      <w:r>
        <w:t xml:space="preserve"> hatte den Wert </w:t>
      </w:r>
      <w:r>
        <w:rPr>
          <w:rStyle w:val="Programminline"/>
        </w:rPr>
        <w:t>null</w:t>
      </w:r>
      <w:r>
        <w:t>. Der Zeiger muss auf das neue Element „umgebogen“ werden.</w:t>
      </w:r>
    </w:p>
    <w:p w:rsidR="008F595B" w:rsidRDefault="008F595B">
      <w:pPr>
        <w:pStyle w:val="Standardaufzhlung"/>
      </w:pPr>
      <w:r>
        <w:t>Einfügen am Anfang einer Liste</w:t>
      </w:r>
    </w:p>
    <w:p w:rsidR="008F595B" w:rsidRDefault="008F595B">
      <w:pPr>
        <w:pStyle w:val="Standardeinzug"/>
      </w:pPr>
      <w:r>
        <w:t>Die Nachfolgerkomponente des neuen Elementes bekommt den In</w:t>
      </w:r>
      <w:r>
        <w:softHyphen/>
        <w:t xml:space="preserve">halt des Zeigers </w:t>
      </w:r>
      <w:r>
        <w:rPr>
          <w:rStyle w:val="Programminline"/>
        </w:rPr>
        <w:t>Start</w:t>
      </w:r>
      <w:r>
        <w:t xml:space="preserve"> und </w:t>
      </w:r>
      <w:r>
        <w:rPr>
          <w:rStyle w:val="Programminline"/>
        </w:rPr>
        <w:t>Start</w:t>
      </w:r>
      <w:r>
        <w:t xml:space="preserve"> selbst muss auf das neue Element ve</w:t>
      </w:r>
      <w:r>
        <w:t>r</w:t>
      </w:r>
      <w:r>
        <w:t>weisen.</w:t>
      </w:r>
    </w:p>
    <w:p w:rsidR="008F595B" w:rsidRDefault="008F595B">
      <w:pPr>
        <w:pStyle w:val="Standardaufzhlung"/>
      </w:pPr>
      <w:r>
        <w:t>Einfügen am Ende einer Liste</w:t>
      </w:r>
    </w:p>
    <w:p w:rsidR="008F595B" w:rsidRDefault="008F595B">
      <w:pPr>
        <w:pStyle w:val="Standardeinzug"/>
      </w:pPr>
      <w:r>
        <w:t xml:space="preserve">Die Verweiskomponente des neuen Elementes ist mit </w:t>
      </w:r>
      <w:r>
        <w:rPr>
          <w:rStyle w:val="Programminline"/>
        </w:rPr>
        <w:t>null</w:t>
      </w:r>
      <w:r>
        <w:t xml:space="preserve"> zu initi</w:t>
      </w:r>
      <w:r>
        <w:t>a</w:t>
      </w:r>
      <w:r>
        <w:t>li</w:t>
      </w:r>
      <w:r>
        <w:softHyphen/>
        <w:t>sieren und die Verweiskomponente des letzten Elementes zeigt auf das neue Element.</w:t>
      </w:r>
    </w:p>
    <w:p w:rsidR="008F595B" w:rsidRDefault="008F595B"/>
    <w:p w:rsidR="008F595B" w:rsidRDefault="008F595B">
      <w:r>
        <w:t>Wenn man die beiden ersten Fälle genauer betrachtet, kommt man zu dem Ergebnis, dass sie zu einem Fall „Einfügen am Anfang einer Liste“ zusa</w:t>
      </w:r>
      <w:r>
        <w:t>m</w:t>
      </w:r>
      <w:r>
        <w:t>mengefasst werden können. Ebenso kann der Fall 3 wie ein „Einfügen i</w:t>
      </w:r>
      <w:r>
        <w:t>n</w:t>
      </w:r>
      <w:r>
        <w:t>nerhalb einer Liste“ behandelt werden.</w:t>
      </w:r>
    </w:p>
    <w:p w:rsidR="008F595B" w:rsidRDefault="008F595B"/>
    <w:p w:rsidR="008F595B" w:rsidRDefault="008F595B">
      <w:pPr>
        <w:pStyle w:val="Info"/>
        <w:framePr w:wrap="around"/>
      </w:pPr>
      <w:r>
        <w:t>sortiertes Einfügen in eine lineare Liste</w:t>
      </w:r>
    </w:p>
    <w:p w:rsidR="008F595B" w:rsidRDefault="001F19B6">
      <w:pPr>
        <w:pStyle w:val="Info"/>
        <w:framePr w:wrap="around"/>
      </w:pPr>
      <w:r>
        <w:rPr>
          <w:noProof/>
        </w:rPr>
        <w:drawing>
          <wp:inline distT="0" distB="0" distL="0" distR="0">
            <wp:extent cx="390525" cy="390525"/>
            <wp:effectExtent l="0" t="0" r="9525" b="9525"/>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pPr>
        <w:pStyle w:val="Programm"/>
      </w:pPr>
      <w:r>
        <w:rPr>
          <w:color w:val="0000FF"/>
        </w:rPr>
        <w:t xml:space="preserve">procedure </w:t>
      </w:r>
      <w:r>
        <w:t>Einfuegen (</w:t>
      </w:r>
    </w:p>
    <w:p w:rsidR="008F595B" w:rsidRPr="00203D4D" w:rsidRDefault="008F595B">
      <w:pPr>
        <w:pStyle w:val="Programm"/>
        <w:rPr>
          <w:lang w:val="en-US"/>
        </w:rPr>
      </w:pPr>
      <w:r w:rsidRPr="00203D4D">
        <w:rPr>
          <w:lang w:val="en-US"/>
        </w:rPr>
        <w:t xml:space="preserve">      Liste</w:t>
      </w:r>
      <w:r w:rsidR="00203D4D" w:rsidRPr="00203D4D">
        <w:rPr>
          <w:lang w:val="en-US"/>
        </w:rPr>
        <w:t>_Ptr</w:t>
      </w:r>
      <w:r w:rsidRPr="00203D4D">
        <w:rPr>
          <w:lang w:val="en-US"/>
        </w:rPr>
        <w:t xml:space="preserve"> : </w:t>
      </w:r>
      <w:r w:rsidRPr="00203D4D">
        <w:rPr>
          <w:color w:val="0000FF"/>
          <w:lang w:val="en-US"/>
        </w:rPr>
        <w:t xml:space="preserve">in out </w:t>
      </w:r>
      <w:r w:rsidRPr="00203D4D">
        <w:rPr>
          <w:lang w:val="en-US"/>
        </w:rPr>
        <w:t>ELEM_REF;</w:t>
      </w:r>
    </w:p>
    <w:p w:rsidR="008F595B" w:rsidRDefault="008F595B">
      <w:pPr>
        <w:pStyle w:val="Programm"/>
      </w:pPr>
      <w:r w:rsidRPr="00203D4D">
        <w:t xml:space="preserve">      </w:t>
      </w:r>
      <w:r>
        <w:t xml:space="preserve">Schl  </w:t>
      </w:r>
      <w:r w:rsidR="00203D4D">
        <w:t xml:space="preserve">    </w:t>
      </w:r>
      <w:r>
        <w:t xml:space="preserve">: </w:t>
      </w:r>
      <w:r>
        <w:rPr>
          <w:color w:val="0000FF"/>
        </w:rPr>
        <w:t xml:space="preserve">in     </w:t>
      </w:r>
      <w:r>
        <w:t>SCHLUESSEL</w:t>
      </w:r>
      <w:r w:rsidR="00D449AD">
        <w:t>_T</w:t>
      </w:r>
      <w:r>
        <w:t>;</w:t>
      </w:r>
    </w:p>
    <w:p w:rsidR="008F595B" w:rsidRDefault="008F595B">
      <w:pPr>
        <w:pStyle w:val="Programm"/>
        <w:rPr>
          <w:color w:val="0000FF"/>
        </w:rPr>
      </w:pPr>
      <w:r>
        <w:t xml:space="preserve">      Info  </w:t>
      </w:r>
      <w:r w:rsidR="00203D4D">
        <w:t xml:space="preserve">    </w:t>
      </w:r>
      <w:r>
        <w:t xml:space="preserve">: </w:t>
      </w:r>
      <w:r>
        <w:rPr>
          <w:color w:val="0000FF"/>
        </w:rPr>
        <w:t xml:space="preserve">in     </w:t>
      </w:r>
      <w:r>
        <w:t>INFORMATION</w:t>
      </w:r>
      <w:r w:rsidR="00D449AD">
        <w:t>_T</w:t>
      </w:r>
      <w:r>
        <w:t xml:space="preserve">) </w:t>
      </w:r>
      <w:r>
        <w:rPr>
          <w:color w:val="0000FF"/>
        </w:rPr>
        <w:t>is</w:t>
      </w:r>
    </w:p>
    <w:p w:rsidR="008F595B" w:rsidRDefault="008F595B">
      <w:pPr>
        <w:pStyle w:val="Programm"/>
      </w:pPr>
      <w:r>
        <w:rPr>
          <w:color w:val="0000FF"/>
        </w:rPr>
        <w:t xml:space="preserve">   </w:t>
      </w:r>
      <w:r>
        <w:t>Vorgaenger</w:t>
      </w:r>
      <w:r w:rsidR="00203D4D">
        <w:t>_Ptr</w:t>
      </w:r>
      <w:r>
        <w:t>,</w:t>
      </w:r>
    </w:p>
    <w:p w:rsidR="008F595B" w:rsidRDefault="008F595B">
      <w:pPr>
        <w:pStyle w:val="Programm"/>
      </w:pPr>
      <w:r>
        <w:t xml:space="preserve">   Einfuege</w:t>
      </w:r>
      <w:r w:rsidR="00203D4D">
        <w:t>_Ptr</w:t>
      </w:r>
      <w:r>
        <w:t xml:space="preserve"> : ELEM_REF := Liste</w:t>
      </w:r>
      <w:r w:rsidR="00764938">
        <w:t>_Ptr</w:t>
      </w:r>
      <w:r>
        <w:t>;</w:t>
      </w:r>
    </w:p>
    <w:p w:rsidR="008F595B" w:rsidRDefault="008F595B">
      <w:pPr>
        <w:pStyle w:val="Programm"/>
      </w:pPr>
    </w:p>
    <w:p w:rsidR="008F595B" w:rsidRDefault="008F595B">
      <w:pPr>
        <w:pStyle w:val="Programm"/>
        <w:rPr>
          <w:color w:val="008000"/>
        </w:rPr>
      </w:pPr>
      <w:r>
        <w:rPr>
          <w:color w:val="0000FF"/>
        </w:rPr>
        <w:t xml:space="preserve">begin </w:t>
      </w:r>
      <w:r>
        <w:rPr>
          <w:color w:val="008000"/>
        </w:rPr>
        <w:t>-- Einfuegen</w:t>
      </w:r>
    </w:p>
    <w:p w:rsidR="008F595B" w:rsidRDefault="008F595B">
      <w:pPr>
        <w:pStyle w:val="Programm"/>
        <w:rPr>
          <w:color w:val="008000"/>
        </w:rPr>
      </w:pPr>
      <w:r>
        <w:rPr>
          <w:color w:val="008000"/>
        </w:rPr>
        <w:t xml:space="preserve">   -- Einfuegestelle suchen:</w:t>
      </w:r>
    </w:p>
    <w:p w:rsidR="008F595B" w:rsidRPr="00203D4D" w:rsidRDefault="008F595B">
      <w:pPr>
        <w:pStyle w:val="Programm"/>
        <w:rPr>
          <w:lang w:val="en-US"/>
        </w:rPr>
      </w:pPr>
      <w:r w:rsidRPr="00203D4D">
        <w:rPr>
          <w:color w:val="008000"/>
          <w:lang w:val="en-US"/>
        </w:rPr>
        <w:t xml:space="preserve">   </w:t>
      </w:r>
      <w:r w:rsidRPr="00203D4D">
        <w:rPr>
          <w:color w:val="0000FF"/>
          <w:lang w:val="en-US"/>
        </w:rPr>
        <w:t xml:space="preserve">while </w:t>
      </w:r>
      <w:r w:rsidRPr="00203D4D">
        <w:rPr>
          <w:lang w:val="en-US"/>
        </w:rPr>
        <w:t>Einfuege</w:t>
      </w:r>
      <w:r w:rsidR="00203D4D" w:rsidRPr="00203D4D">
        <w:rPr>
          <w:lang w:val="en-US"/>
        </w:rPr>
        <w:t>_Ptr</w:t>
      </w:r>
      <w:r w:rsidRPr="00203D4D">
        <w:rPr>
          <w:lang w:val="en-US"/>
        </w:rPr>
        <w:t xml:space="preserve"> /= </w:t>
      </w:r>
      <w:r w:rsidRPr="00203D4D">
        <w:rPr>
          <w:color w:val="0000FF"/>
          <w:lang w:val="en-US"/>
        </w:rPr>
        <w:t xml:space="preserve">null and then </w:t>
      </w:r>
      <w:r w:rsidRPr="00203D4D">
        <w:rPr>
          <w:lang w:val="en-US"/>
        </w:rPr>
        <w:t>Einfuege</w:t>
      </w:r>
      <w:r w:rsidR="00203D4D" w:rsidRPr="00203D4D">
        <w:rPr>
          <w:lang w:val="en-US"/>
        </w:rPr>
        <w:t>_Ptr</w:t>
      </w:r>
      <w:r w:rsidRPr="00203D4D">
        <w:rPr>
          <w:lang w:val="en-US"/>
        </w:rPr>
        <w:t>.Schl &lt;= Schl</w:t>
      </w:r>
    </w:p>
    <w:p w:rsidR="008F595B" w:rsidRPr="00203D4D" w:rsidRDefault="008F595B">
      <w:pPr>
        <w:pStyle w:val="Programm"/>
        <w:rPr>
          <w:color w:val="0000FF"/>
          <w:lang w:val="en-US"/>
        </w:rPr>
      </w:pPr>
      <w:r w:rsidRPr="00203D4D">
        <w:rPr>
          <w:lang w:val="en-US"/>
        </w:rPr>
        <w:t xml:space="preserve">   </w:t>
      </w:r>
      <w:r w:rsidRPr="00203D4D">
        <w:rPr>
          <w:color w:val="0000FF"/>
          <w:lang w:val="en-US"/>
        </w:rPr>
        <w:t>loop</w:t>
      </w:r>
    </w:p>
    <w:p w:rsidR="008F595B" w:rsidRDefault="008F595B">
      <w:pPr>
        <w:pStyle w:val="Programm"/>
      </w:pPr>
      <w:r w:rsidRPr="00203D4D">
        <w:rPr>
          <w:color w:val="0000FF"/>
        </w:rPr>
        <w:t xml:space="preserve">      </w:t>
      </w:r>
      <w:r>
        <w:t>Vorgaenger</w:t>
      </w:r>
      <w:r w:rsidR="00203D4D">
        <w:t>_Ptr</w:t>
      </w:r>
      <w:r>
        <w:t xml:space="preserve">  := Einfuege</w:t>
      </w:r>
      <w:r w:rsidR="00203D4D">
        <w:t>_Ptr</w:t>
      </w:r>
      <w:r>
        <w:t>;</w:t>
      </w:r>
    </w:p>
    <w:p w:rsidR="008F595B" w:rsidRDefault="008F595B">
      <w:pPr>
        <w:pStyle w:val="Programm"/>
      </w:pPr>
      <w:r>
        <w:t xml:space="preserve">      Einfuege</w:t>
      </w:r>
      <w:r w:rsidR="00203D4D">
        <w:t xml:space="preserve">_Ptr   </w:t>
      </w:r>
      <w:r>
        <w:t xml:space="preserve"> := Einfuege</w:t>
      </w:r>
      <w:r w:rsidR="00203D4D">
        <w:t>_Ptr</w:t>
      </w:r>
      <w:r>
        <w:t>.</w:t>
      </w:r>
      <w:r w:rsidR="00001CB3">
        <w:t>Next_Ptr</w:t>
      </w:r>
      <w:r>
        <w:t>;</w:t>
      </w:r>
    </w:p>
    <w:p w:rsidR="008F595B" w:rsidRDefault="008F595B">
      <w:pPr>
        <w:pStyle w:val="Programm"/>
        <w:rPr>
          <w:lang w:val="en-GB"/>
        </w:rPr>
      </w:pPr>
      <w:r>
        <w:t xml:space="preserve">   </w:t>
      </w:r>
      <w:r>
        <w:rPr>
          <w:color w:val="0000FF"/>
          <w:lang w:val="en-GB"/>
        </w:rPr>
        <w:t>end loop</w:t>
      </w:r>
      <w:r>
        <w:rPr>
          <w:lang w:val="en-GB"/>
        </w:rPr>
        <w:t>;</w:t>
      </w:r>
    </w:p>
    <w:p w:rsidR="008F595B" w:rsidRDefault="008F595B">
      <w:pPr>
        <w:pStyle w:val="Programm"/>
        <w:rPr>
          <w:lang w:val="en-GB"/>
        </w:rPr>
      </w:pPr>
    </w:p>
    <w:p w:rsidR="008F595B" w:rsidRDefault="008F595B">
      <w:pPr>
        <w:pStyle w:val="Programm"/>
        <w:rPr>
          <w:color w:val="008000"/>
          <w:lang w:val="en-GB"/>
        </w:rPr>
      </w:pPr>
      <w:r>
        <w:rPr>
          <w:lang w:val="en-GB"/>
        </w:rPr>
        <w:t xml:space="preserve">   </w:t>
      </w:r>
      <w:r>
        <w:rPr>
          <w:color w:val="008000"/>
          <w:lang w:val="en-GB"/>
        </w:rPr>
        <w:t>-- Einketten:</w:t>
      </w:r>
    </w:p>
    <w:p w:rsidR="008F595B" w:rsidRDefault="008F595B">
      <w:pPr>
        <w:pStyle w:val="Programm"/>
        <w:rPr>
          <w:color w:val="0000FF"/>
        </w:rPr>
      </w:pPr>
      <w:r>
        <w:rPr>
          <w:color w:val="008000"/>
          <w:lang w:val="en-GB"/>
        </w:rPr>
        <w:t xml:space="preserve">   </w:t>
      </w:r>
      <w:r>
        <w:rPr>
          <w:color w:val="0000FF"/>
        </w:rPr>
        <w:t xml:space="preserve">if </w:t>
      </w:r>
      <w:r>
        <w:t>Vorgaenger</w:t>
      </w:r>
      <w:r w:rsidR="00E52CC4">
        <w:t>_Ptr</w:t>
      </w:r>
      <w:r>
        <w:t xml:space="preserve"> = Einfuege</w:t>
      </w:r>
      <w:r w:rsidR="00E52CC4">
        <w:t>_Ptr</w:t>
      </w:r>
      <w:r>
        <w:t xml:space="preserve"> </w:t>
      </w:r>
      <w:r>
        <w:rPr>
          <w:color w:val="0000FF"/>
        </w:rPr>
        <w:t>then</w:t>
      </w:r>
      <w:r>
        <w:rPr>
          <w:color w:val="0000FF"/>
        </w:rPr>
        <w:tab/>
      </w:r>
    </w:p>
    <w:p w:rsidR="008F595B" w:rsidRDefault="008F595B">
      <w:pPr>
        <w:pStyle w:val="Programm"/>
        <w:rPr>
          <w:color w:val="008000"/>
        </w:rPr>
      </w:pPr>
      <w:r>
        <w:rPr>
          <w:color w:val="0000FF"/>
        </w:rPr>
        <w:t xml:space="preserve">      </w:t>
      </w:r>
      <w:r>
        <w:rPr>
          <w:color w:val="008000"/>
        </w:rPr>
        <w:t>-- Einfuegen am Listenanfang oder leere Liste</w:t>
      </w:r>
    </w:p>
    <w:p w:rsidR="008F595B" w:rsidRDefault="008F595B">
      <w:pPr>
        <w:pStyle w:val="Programm"/>
      </w:pPr>
      <w:r>
        <w:rPr>
          <w:color w:val="008000"/>
        </w:rPr>
        <w:t xml:space="preserve">      </w:t>
      </w:r>
      <w:r>
        <w:t>Liste</w:t>
      </w:r>
      <w:r w:rsidR="00E52CC4">
        <w:t>_Ptr</w:t>
      </w:r>
      <w:r>
        <w:t xml:space="preserve"> := </w:t>
      </w:r>
      <w:r>
        <w:rPr>
          <w:color w:val="0000FF"/>
        </w:rPr>
        <w:t xml:space="preserve">new </w:t>
      </w:r>
      <w:r>
        <w:t>ELEM_T</w:t>
      </w:r>
      <w:r w:rsidR="00D449AD">
        <w:t>R</w:t>
      </w:r>
      <w:r>
        <w:t>'(Schl, Info, Liste</w:t>
      </w:r>
      <w:r w:rsidR="00EA5167">
        <w:t>_Ptr</w:t>
      </w:r>
      <w:r w:rsidR="00AD7B8D">
        <w:softHyphen/>
      </w:r>
      <w:r>
        <w:t>);</w:t>
      </w:r>
    </w:p>
    <w:p w:rsidR="008F595B" w:rsidRDefault="008F595B">
      <w:pPr>
        <w:pStyle w:val="Programm"/>
      </w:pPr>
    </w:p>
    <w:p w:rsidR="008F595B" w:rsidRDefault="008F595B">
      <w:pPr>
        <w:pStyle w:val="Programm"/>
        <w:rPr>
          <w:color w:val="0000FF"/>
        </w:rPr>
      </w:pPr>
      <w:r>
        <w:t xml:space="preserve">   </w:t>
      </w:r>
      <w:r>
        <w:rPr>
          <w:color w:val="0000FF"/>
        </w:rPr>
        <w:t>else</w:t>
      </w:r>
      <w:r>
        <w:rPr>
          <w:color w:val="0000FF"/>
        </w:rPr>
        <w:tab/>
      </w:r>
    </w:p>
    <w:p w:rsidR="008F595B" w:rsidRDefault="008F595B">
      <w:pPr>
        <w:pStyle w:val="Programm"/>
        <w:rPr>
          <w:color w:val="008000"/>
        </w:rPr>
      </w:pPr>
      <w:r>
        <w:rPr>
          <w:color w:val="0000FF"/>
        </w:rPr>
        <w:t xml:space="preserve">      </w:t>
      </w:r>
      <w:r>
        <w:rPr>
          <w:color w:val="008000"/>
        </w:rPr>
        <w:t>-- Einfuegen innerhalb der Liste oder am Listenende</w:t>
      </w:r>
    </w:p>
    <w:p w:rsidR="008F595B" w:rsidRDefault="008F595B">
      <w:pPr>
        <w:pStyle w:val="Programm"/>
      </w:pPr>
      <w:r>
        <w:rPr>
          <w:color w:val="008000"/>
        </w:rPr>
        <w:t xml:space="preserve">      </w:t>
      </w:r>
      <w:r>
        <w:t>Vorgaenger</w:t>
      </w:r>
      <w:r w:rsidR="00E52CC4">
        <w:t>_Ptr</w:t>
      </w:r>
      <w:r>
        <w:t>.</w:t>
      </w:r>
      <w:r w:rsidR="00001CB3">
        <w:t>Next_Ptr</w:t>
      </w:r>
      <w:r>
        <w:t xml:space="preserve"> :=</w:t>
      </w:r>
    </w:p>
    <w:p w:rsidR="008F595B" w:rsidRDefault="008F595B">
      <w:pPr>
        <w:pStyle w:val="Programm"/>
      </w:pPr>
      <w:r>
        <w:t xml:space="preserve">         </w:t>
      </w:r>
      <w:r w:rsidR="00A06F08">
        <w:t xml:space="preserve">        </w:t>
      </w:r>
      <w:r>
        <w:rPr>
          <w:color w:val="0000FF"/>
        </w:rPr>
        <w:t xml:space="preserve">new </w:t>
      </w:r>
      <w:r>
        <w:t>ELEM_T</w:t>
      </w:r>
      <w:r w:rsidR="00D449AD">
        <w:t>R</w:t>
      </w:r>
      <w:r>
        <w:t>'(Schl, Info, Einfuege</w:t>
      </w:r>
      <w:r w:rsidR="00E52CC4">
        <w:t>_Ptr</w:t>
      </w:r>
      <w:r>
        <w:t>);</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color w:val="0000FF"/>
          <w:lang w:val="en-GB"/>
        </w:rPr>
        <w:t xml:space="preserve">end </w:t>
      </w:r>
      <w:r>
        <w:rPr>
          <w:lang w:val="en-GB"/>
        </w:rPr>
        <w:t>Einfuegen;</w:t>
      </w:r>
    </w:p>
    <w:p w:rsidR="008F595B" w:rsidRDefault="008F595B">
      <w:pPr>
        <w:rPr>
          <w:lang w:val="en-GB"/>
        </w:rPr>
      </w:pPr>
    </w:p>
    <w:p w:rsidR="008F595B" w:rsidRDefault="008F595B">
      <w:pPr>
        <w:pStyle w:val="Info"/>
        <w:framePr w:wrap="around"/>
      </w:pPr>
      <w:r>
        <w:lastRenderedPageBreak/>
        <w:t>Ausfügen</w:t>
      </w:r>
    </w:p>
    <w:p w:rsidR="008F595B" w:rsidRDefault="001F19B6">
      <w:pPr>
        <w:pStyle w:val="Info"/>
        <w:framePr w:wrap="around"/>
      </w:pPr>
      <w:r>
        <w:rPr>
          <w:noProof/>
        </w:rPr>
        <w:drawing>
          <wp:inline distT="0" distB="0" distL="0" distR="0">
            <wp:extent cx="390525" cy="390525"/>
            <wp:effectExtent l="0" t="0" r="9525" b="9525"/>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Beim </w:t>
      </w:r>
      <w:r>
        <w:rPr>
          <w:rStyle w:val="gesperrt"/>
        </w:rPr>
        <w:t>Ausfügen</w:t>
      </w:r>
      <w:r>
        <w:t xml:space="preserve"> aus einer linearen Liste</w:t>
      </w:r>
      <w:r>
        <w:fldChar w:fldCharType="begin"/>
      </w:r>
      <w:r>
        <w:instrText>XE "Ausfügen aus einer Liste"</w:instrText>
      </w:r>
      <w:r>
        <w:fldChar w:fldCharType="end"/>
      </w:r>
      <w:r>
        <w:t xml:space="preserve"> wollen wir alle Listenelemente mit einem gegebenen Schlüssel aus der Liste löschen.</w:t>
      </w:r>
    </w:p>
    <w:p w:rsidR="008F595B" w:rsidRDefault="008F595B"/>
    <w:p w:rsidR="008F595B" w:rsidRDefault="008F595B">
      <w:r>
        <w:t>Ist ein auszufügendes Element gefunden, hat die Verweiskomponente des Vorgängers auf das Element zu zeigen, welches dem auszufügendem El</w:t>
      </w:r>
      <w:r>
        <w:t>e</w:t>
      </w:r>
      <w:r>
        <w:t>ment folgt. Das auszufügende Element sollte danach explizit freigegeben werden:</w:t>
      </w:r>
    </w:p>
    <w:p w:rsidR="008F595B" w:rsidRDefault="008F595B"/>
    <w:p w:rsidR="008F595B" w:rsidRDefault="008F595B" w:rsidP="003B6845">
      <w:pPr>
        <w:pStyle w:val="Info"/>
        <w:framePr w:wrap="around" w:x="9249" w:y="-6"/>
      </w:pPr>
      <w:r>
        <w:t>Freigabe von d</w:t>
      </w:r>
      <w:r>
        <w:t>y</w:t>
      </w:r>
      <w:r>
        <w:t>namischen Liste</w:t>
      </w:r>
      <w:r>
        <w:t>n</w:t>
      </w:r>
      <w:r>
        <w:t>elementen</w:t>
      </w:r>
    </w:p>
    <w:p w:rsidR="008F595B" w:rsidRDefault="008F595B" w:rsidP="003B6845">
      <w:pPr>
        <w:pStyle w:val="Programm"/>
        <w:rPr>
          <w:lang w:val="en-GB"/>
        </w:rPr>
      </w:pPr>
      <w:r>
        <w:rPr>
          <w:color w:val="0000FF"/>
          <w:lang w:val="en-GB"/>
        </w:rPr>
        <w:t xml:space="preserve">procedure </w:t>
      </w:r>
      <w:r>
        <w:rPr>
          <w:lang w:val="en-GB"/>
        </w:rPr>
        <w:t xml:space="preserve">Freigabe </w:t>
      </w:r>
      <w:r>
        <w:rPr>
          <w:color w:val="0000FF"/>
          <w:lang w:val="en-GB"/>
        </w:rPr>
        <w:t>is</w:t>
      </w:r>
      <w:r w:rsidR="003B6845">
        <w:rPr>
          <w:color w:val="0000FF"/>
          <w:lang w:val="en-GB"/>
        </w:rPr>
        <w:t xml:space="preserve"> </w:t>
      </w:r>
      <w:r>
        <w:rPr>
          <w:color w:val="0000FF"/>
          <w:lang w:val="en-GB"/>
        </w:rPr>
        <w:t xml:space="preserve">new </w:t>
      </w:r>
      <w:r>
        <w:rPr>
          <w:lang w:val="en-GB"/>
        </w:rPr>
        <w:t>Unchecked_Deallocation(ELEM_T</w:t>
      </w:r>
      <w:r w:rsidR="00D449AD">
        <w:rPr>
          <w:lang w:val="en-GB"/>
        </w:rPr>
        <w:t>R</w:t>
      </w:r>
      <w:r>
        <w:rPr>
          <w:lang w:val="en-GB"/>
        </w:rPr>
        <w:t>,</w:t>
      </w:r>
      <w:r w:rsidR="00DD658C">
        <w:rPr>
          <w:lang w:val="en-GB"/>
        </w:rPr>
        <w:t xml:space="preserve"> </w:t>
      </w:r>
      <w:r>
        <w:rPr>
          <w:lang w:val="en-GB"/>
        </w:rPr>
        <w:t>ELEM_REF);</w:t>
      </w:r>
    </w:p>
    <w:p w:rsidR="008F595B" w:rsidRDefault="008F595B">
      <w:pPr>
        <w:rPr>
          <w:lang w:val="en-GB"/>
        </w:rPr>
      </w:pPr>
    </w:p>
    <w:p w:rsidR="008F595B" w:rsidRDefault="008F595B">
      <w:r>
        <w:object w:dxaOrig="9514" w:dyaOrig="3310">
          <v:shape id="_x0000_i1036" type="#_x0000_t75" style="width:433.5pt;height:150.75pt" o:ole="" fillcolor="window">
            <v:imagedata r:id="rId52" o:title=""/>
          </v:shape>
          <o:OLEObject Type="Embed" ProgID="MSDraw" ShapeID="_x0000_i1036" DrawAspect="Content" ObjectID="_1611488173" r:id="rId53">
            <o:FieldCodes>\* MERGEFORMAT</o:FieldCodes>
          </o:OLEObject>
        </w:object>
      </w:r>
    </w:p>
    <w:p w:rsidR="008F595B" w:rsidRDefault="008F595B"/>
    <w:p w:rsidR="008F595B" w:rsidRDefault="008F595B">
      <w:r>
        <w:t>Auch hier sind neben o.a. Fall die folgenden Spezialfälle zu beachten, die besondere Beachtung erfordern:</w:t>
      </w:r>
    </w:p>
    <w:p w:rsidR="008F595B" w:rsidRDefault="008F595B">
      <w:pPr>
        <w:pStyle w:val="Standardaufzhlung"/>
      </w:pPr>
      <w:r>
        <w:t>Ausfügen in einer leeren Liste</w:t>
      </w:r>
    </w:p>
    <w:p w:rsidR="008F595B" w:rsidRDefault="008F595B">
      <w:pPr>
        <w:pStyle w:val="Standardeinzug"/>
      </w:pPr>
      <w:r>
        <w:t xml:space="preserve">Der Zeiger </w:t>
      </w:r>
      <w:r>
        <w:rPr>
          <w:rStyle w:val="Programminline"/>
        </w:rPr>
        <w:t>Start</w:t>
      </w:r>
      <w:r>
        <w:t xml:space="preserve"> hat den Wert </w:t>
      </w:r>
      <w:r>
        <w:rPr>
          <w:rStyle w:val="Programminline"/>
        </w:rPr>
        <w:t>null</w:t>
      </w:r>
      <w:r>
        <w:t xml:space="preserve"> und es müssen keine weiteren Aktionen durchgeführt werden.</w:t>
      </w:r>
    </w:p>
    <w:p w:rsidR="008F595B" w:rsidRDefault="008F595B">
      <w:pPr>
        <w:pStyle w:val="Standardaufzhlung"/>
      </w:pPr>
      <w:r>
        <w:t>Ausfügen am Anfang einer Liste</w:t>
      </w:r>
    </w:p>
    <w:p w:rsidR="008F595B" w:rsidRDefault="008F595B">
      <w:pPr>
        <w:pStyle w:val="Standardeinzug"/>
      </w:pPr>
      <w:r>
        <w:t xml:space="preserve">Der Zeiger </w:t>
      </w:r>
      <w:r>
        <w:rPr>
          <w:rStyle w:val="Programminline"/>
        </w:rPr>
        <w:t>Start</w:t>
      </w:r>
      <w:r>
        <w:t xml:space="preserve"> hat jetzt auf das zweite Listenelement zu zeigen.</w:t>
      </w:r>
    </w:p>
    <w:p w:rsidR="008F595B" w:rsidRDefault="008F595B">
      <w:pPr>
        <w:pStyle w:val="Standardaufzhlung"/>
      </w:pPr>
      <w:r>
        <w:t>Ausfügen am Ende einer Liste</w:t>
      </w:r>
    </w:p>
    <w:p w:rsidR="008F595B" w:rsidRDefault="008F595B">
      <w:pPr>
        <w:pStyle w:val="Standardeinzug"/>
      </w:pPr>
      <w:r>
        <w:t xml:space="preserve">Die Verweiskomponente des vorletzten Listenelementes ist mit </w:t>
      </w:r>
      <w:r>
        <w:rPr>
          <w:rStyle w:val="Programminline"/>
        </w:rPr>
        <w:t>null</w:t>
      </w:r>
      <w:r>
        <w:t xml:space="preserve"> zu initialisieren.</w:t>
      </w:r>
    </w:p>
    <w:p w:rsidR="008F595B" w:rsidRDefault="008F595B"/>
    <w:p w:rsidR="008F595B" w:rsidRDefault="002E5C3C">
      <w:r>
        <w:br w:type="page"/>
      </w:r>
      <w:r w:rsidR="008F595B">
        <w:lastRenderedPageBreak/>
        <w:t>Auch beim Ausfügen können jeweils zwei Fälle zusammengefasst werden.</w:t>
      </w:r>
    </w:p>
    <w:p w:rsidR="002E5C3C" w:rsidRDefault="002E5C3C"/>
    <w:p w:rsidR="002E5C3C" w:rsidRDefault="002E5C3C" w:rsidP="00B32998">
      <w:pPr>
        <w:pStyle w:val="Info"/>
        <w:framePr w:w="1920" w:wrap="around" w:x="894" w:y="58"/>
      </w:pPr>
      <w:r>
        <w:t>Löschen in einer geordneten line</w:t>
      </w:r>
      <w:r>
        <w:t>a</w:t>
      </w:r>
      <w:r>
        <w:t>ren Liste</w:t>
      </w:r>
    </w:p>
    <w:p w:rsidR="002E5C3C" w:rsidRDefault="001F19B6" w:rsidP="00B32998">
      <w:pPr>
        <w:pStyle w:val="Info"/>
        <w:framePr w:w="1920" w:wrap="around" w:x="894" w:y="58"/>
      </w:pPr>
      <w:r>
        <w:rPr>
          <w:noProof/>
        </w:rPr>
        <w:drawing>
          <wp:inline distT="0" distB="0" distL="0" distR="0">
            <wp:extent cx="390525" cy="390525"/>
            <wp:effectExtent l="0" t="0" r="9525" b="9525"/>
            <wp:docPr id="59" name="Bild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2E5C3C" w:rsidRDefault="002E5C3C" w:rsidP="00B32998">
      <w:pPr>
        <w:pStyle w:val="Info"/>
        <w:framePr w:w="1920" w:wrap="around" w:x="894" w:y="58"/>
      </w:pPr>
      <w:r>
        <w:t>Schlüssel</w:t>
      </w:r>
    </w:p>
    <w:p w:rsidR="002E5C3C" w:rsidRDefault="002E5C3C" w:rsidP="00B32998">
      <w:pPr>
        <w:pStyle w:val="Info"/>
        <w:framePr w:w="1920" w:wrap="around" w:x="894" w:y="58"/>
      </w:pPr>
      <w:r>
        <w:t xml:space="preserve"> eindeutig</w:t>
      </w:r>
    </w:p>
    <w:p w:rsidR="008F595B" w:rsidRPr="002E5C3C" w:rsidRDefault="008F595B">
      <w:pPr>
        <w:pStyle w:val="Programm"/>
      </w:pPr>
      <w:r w:rsidRPr="002E5C3C">
        <w:rPr>
          <w:color w:val="0000FF"/>
        </w:rPr>
        <w:t xml:space="preserve">procedure </w:t>
      </w:r>
      <w:r w:rsidRPr="002E5C3C">
        <w:t>Ausfuegen</w:t>
      </w:r>
      <w:r w:rsidRPr="002E5C3C">
        <w:rPr>
          <w:color w:val="0000FF"/>
        </w:rPr>
        <w:t xml:space="preserve"> </w:t>
      </w:r>
      <w:r w:rsidRPr="002E5C3C">
        <w:t>(</w:t>
      </w:r>
    </w:p>
    <w:p w:rsidR="008F595B" w:rsidRDefault="008F595B">
      <w:pPr>
        <w:pStyle w:val="Programm"/>
        <w:rPr>
          <w:lang w:val="en-GB"/>
        </w:rPr>
      </w:pPr>
      <w:r w:rsidRPr="00CB721E">
        <w:rPr>
          <w:lang w:val="en-US"/>
        </w:rPr>
        <w:t xml:space="preserve">      </w:t>
      </w:r>
      <w:r>
        <w:rPr>
          <w:lang w:val="en-GB"/>
        </w:rPr>
        <w:t>Liste</w:t>
      </w:r>
      <w:r w:rsidR="00CB721E">
        <w:rPr>
          <w:lang w:val="en-GB"/>
        </w:rPr>
        <w:t>_Ptr</w:t>
      </w:r>
      <w:r>
        <w:rPr>
          <w:lang w:val="en-GB"/>
        </w:rPr>
        <w:t xml:space="preserve"> : </w:t>
      </w:r>
      <w:r>
        <w:rPr>
          <w:color w:val="0000FF"/>
          <w:lang w:val="en-GB"/>
        </w:rPr>
        <w:t xml:space="preserve">in out </w:t>
      </w:r>
      <w:r>
        <w:rPr>
          <w:lang w:val="en-GB"/>
        </w:rPr>
        <w:t>ELEM_REF;</w:t>
      </w:r>
    </w:p>
    <w:p w:rsidR="008F595B" w:rsidRDefault="008F595B">
      <w:pPr>
        <w:pStyle w:val="Programm"/>
        <w:rPr>
          <w:color w:val="0000FF"/>
        </w:rPr>
      </w:pPr>
      <w:r w:rsidRPr="00CB721E">
        <w:t xml:space="preserve">      </w:t>
      </w:r>
      <w:r>
        <w:t xml:space="preserve">Schl  </w:t>
      </w:r>
      <w:r w:rsidR="00CB721E">
        <w:t xml:space="preserve">    </w:t>
      </w:r>
      <w:r>
        <w:t xml:space="preserve">: </w:t>
      </w:r>
      <w:r>
        <w:rPr>
          <w:color w:val="0000FF"/>
        </w:rPr>
        <w:t xml:space="preserve">in     </w:t>
      </w:r>
      <w:r>
        <w:t>SCHLUESSEL</w:t>
      </w:r>
      <w:r w:rsidR="00D449AD">
        <w:t>_T</w:t>
      </w:r>
      <w:r>
        <w:t xml:space="preserve">) </w:t>
      </w:r>
      <w:r>
        <w:rPr>
          <w:color w:val="0000FF"/>
        </w:rPr>
        <w:t>is</w:t>
      </w:r>
    </w:p>
    <w:p w:rsidR="008F595B" w:rsidRDefault="008F595B">
      <w:pPr>
        <w:pStyle w:val="Programm"/>
      </w:pPr>
      <w:r>
        <w:rPr>
          <w:color w:val="0000FF"/>
        </w:rPr>
        <w:t xml:space="preserve">   </w:t>
      </w:r>
      <w:r>
        <w:t>Vorg</w:t>
      </w:r>
      <w:r w:rsidR="00CB721E">
        <w:t>_Ptr</w:t>
      </w:r>
      <w:r>
        <w:t>, Loesch</w:t>
      </w:r>
      <w:r w:rsidR="00CB721E">
        <w:t>_Ptr</w:t>
      </w:r>
      <w:r>
        <w:t xml:space="preserve"> : ELEM_REF := Liste</w:t>
      </w:r>
      <w:r w:rsidR="00596539">
        <w:t>_Ptr</w:t>
      </w:r>
      <w:r>
        <w:t>;</w:t>
      </w:r>
    </w:p>
    <w:p w:rsidR="008F595B" w:rsidRDefault="008F595B">
      <w:pPr>
        <w:pStyle w:val="Programm"/>
      </w:pPr>
    </w:p>
    <w:p w:rsidR="008F595B" w:rsidRDefault="008F595B">
      <w:pPr>
        <w:pStyle w:val="Programm"/>
        <w:rPr>
          <w:color w:val="008000"/>
        </w:rPr>
      </w:pPr>
      <w:r>
        <w:rPr>
          <w:color w:val="0000FF"/>
        </w:rPr>
        <w:t xml:space="preserve">begin </w:t>
      </w:r>
      <w:r>
        <w:rPr>
          <w:color w:val="008000"/>
        </w:rPr>
        <w:t>-- Ausfuegen</w:t>
      </w:r>
    </w:p>
    <w:p w:rsidR="008F595B" w:rsidRDefault="008F595B">
      <w:pPr>
        <w:pStyle w:val="Programm"/>
        <w:rPr>
          <w:color w:val="008000"/>
        </w:rPr>
      </w:pPr>
      <w:r>
        <w:rPr>
          <w:color w:val="008000"/>
        </w:rPr>
        <w:t xml:space="preserve">   -- Ausfuegestelle suchen:</w:t>
      </w:r>
    </w:p>
    <w:p w:rsidR="008F595B" w:rsidRDefault="008F595B">
      <w:pPr>
        <w:pStyle w:val="Programm"/>
        <w:rPr>
          <w:color w:val="0000FF"/>
          <w:lang w:val="en-GB"/>
        </w:rPr>
      </w:pPr>
      <w:r>
        <w:rPr>
          <w:color w:val="008000"/>
          <w:lang w:val="en-GB"/>
        </w:rPr>
        <w:t xml:space="preserve">   </w:t>
      </w:r>
      <w:r>
        <w:rPr>
          <w:color w:val="0000FF"/>
          <w:lang w:val="en-GB"/>
        </w:rPr>
        <w:t xml:space="preserve">while </w:t>
      </w:r>
      <w:r>
        <w:rPr>
          <w:lang w:val="en-GB"/>
        </w:rPr>
        <w:t>Loesch</w:t>
      </w:r>
      <w:r w:rsidR="00CB721E">
        <w:rPr>
          <w:lang w:val="en-GB"/>
        </w:rPr>
        <w:t>_Ptr</w:t>
      </w:r>
      <w:r>
        <w:rPr>
          <w:lang w:val="en-GB"/>
        </w:rPr>
        <w:t xml:space="preserve"> /= </w:t>
      </w:r>
      <w:r>
        <w:rPr>
          <w:color w:val="0000FF"/>
          <w:lang w:val="en-GB"/>
        </w:rPr>
        <w:t xml:space="preserve">null and then </w:t>
      </w:r>
      <w:r>
        <w:rPr>
          <w:lang w:val="en-GB"/>
        </w:rPr>
        <w:t>Loesch</w:t>
      </w:r>
      <w:r w:rsidR="00CB721E">
        <w:rPr>
          <w:lang w:val="en-GB"/>
        </w:rPr>
        <w:t>_Ptr</w:t>
      </w:r>
      <w:r>
        <w:rPr>
          <w:lang w:val="en-GB"/>
        </w:rPr>
        <w:t xml:space="preserve">.Schl &lt; Schl </w:t>
      </w:r>
      <w:r>
        <w:rPr>
          <w:color w:val="0000FF"/>
          <w:lang w:val="en-GB"/>
        </w:rPr>
        <w:t>loop</w:t>
      </w:r>
    </w:p>
    <w:p w:rsidR="008F595B" w:rsidRPr="00B62F07" w:rsidRDefault="008F595B">
      <w:pPr>
        <w:pStyle w:val="Programm"/>
        <w:rPr>
          <w:lang w:val="en-GB"/>
        </w:rPr>
      </w:pPr>
      <w:r w:rsidRPr="00CB721E">
        <w:rPr>
          <w:color w:val="0000FF"/>
          <w:lang w:val="en-US"/>
        </w:rPr>
        <w:t xml:space="preserve">      </w:t>
      </w:r>
      <w:r w:rsidRPr="00B62F07">
        <w:rPr>
          <w:lang w:val="en-GB"/>
        </w:rPr>
        <w:t>Vorg</w:t>
      </w:r>
      <w:r w:rsidR="00CB721E" w:rsidRPr="00B62F07">
        <w:rPr>
          <w:lang w:val="en-GB"/>
        </w:rPr>
        <w:t>_Ptr</w:t>
      </w:r>
      <w:r w:rsidRPr="00B62F07">
        <w:rPr>
          <w:lang w:val="en-GB"/>
        </w:rPr>
        <w:t xml:space="preserve">   := Loesch</w:t>
      </w:r>
      <w:r w:rsidR="00CB721E" w:rsidRPr="00B62F07">
        <w:rPr>
          <w:lang w:val="en-GB"/>
        </w:rPr>
        <w:t>_Ptr</w:t>
      </w:r>
      <w:r w:rsidRPr="00B62F07">
        <w:rPr>
          <w:lang w:val="en-GB"/>
        </w:rPr>
        <w:t>;</w:t>
      </w:r>
    </w:p>
    <w:p w:rsidR="008F595B" w:rsidRPr="00B62F07" w:rsidRDefault="008F595B">
      <w:pPr>
        <w:pStyle w:val="Programm"/>
        <w:rPr>
          <w:lang w:val="en-GB"/>
        </w:rPr>
      </w:pPr>
      <w:r w:rsidRPr="00B62F07">
        <w:rPr>
          <w:lang w:val="en-GB"/>
        </w:rPr>
        <w:t xml:space="preserve">      Loesch</w:t>
      </w:r>
      <w:r w:rsidR="00CB721E" w:rsidRPr="00B62F07">
        <w:rPr>
          <w:lang w:val="en-GB"/>
        </w:rPr>
        <w:t>_Ptr</w:t>
      </w:r>
      <w:r w:rsidRPr="00B62F07">
        <w:rPr>
          <w:lang w:val="en-GB"/>
        </w:rPr>
        <w:t xml:space="preserve"> := Loesch</w:t>
      </w:r>
      <w:r w:rsidR="00CB721E" w:rsidRPr="00B62F07">
        <w:rPr>
          <w:lang w:val="en-GB"/>
        </w:rPr>
        <w:t>_Ptr</w:t>
      </w:r>
      <w:r w:rsidRPr="00B62F07">
        <w:rPr>
          <w:lang w:val="en-GB"/>
        </w:rPr>
        <w:t>.</w:t>
      </w:r>
      <w:r w:rsidR="00001CB3" w:rsidRPr="00B62F07">
        <w:rPr>
          <w:lang w:val="en-GB"/>
        </w:rPr>
        <w:t>Next_Ptr</w:t>
      </w:r>
      <w:r w:rsidRPr="00B62F07">
        <w:rPr>
          <w:lang w:val="en-GB"/>
        </w:rPr>
        <w:t>;</w:t>
      </w:r>
    </w:p>
    <w:p w:rsidR="008F595B" w:rsidRDefault="008F595B">
      <w:pPr>
        <w:pStyle w:val="Programm"/>
      </w:pPr>
      <w:r w:rsidRPr="00B62F07">
        <w:rPr>
          <w:lang w:val="en-GB"/>
        </w:rPr>
        <w:t xml:space="preserve">   </w:t>
      </w:r>
      <w:r>
        <w:rPr>
          <w:color w:val="0000FF"/>
        </w:rPr>
        <w:t>end loop</w:t>
      </w:r>
      <w:r>
        <w:t>;</w:t>
      </w:r>
    </w:p>
    <w:p w:rsidR="008F595B" w:rsidRDefault="008F595B">
      <w:pPr>
        <w:pStyle w:val="Programm"/>
      </w:pPr>
    </w:p>
    <w:p w:rsidR="008F595B" w:rsidRDefault="008F595B">
      <w:pPr>
        <w:pStyle w:val="Programm"/>
        <w:rPr>
          <w:color w:val="008000"/>
        </w:rPr>
      </w:pPr>
      <w:r>
        <w:t xml:space="preserve">   </w:t>
      </w:r>
      <w:r>
        <w:rPr>
          <w:color w:val="008000"/>
        </w:rPr>
        <w:t>-- das Elemente mit dem Schluessel Schl loeschen:</w:t>
      </w:r>
    </w:p>
    <w:p w:rsidR="008F595B" w:rsidRDefault="008F595B">
      <w:pPr>
        <w:pStyle w:val="Programm"/>
        <w:rPr>
          <w:color w:val="0000FF"/>
          <w:lang w:val="en-GB"/>
        </w:rPr>
      </w:pPr>
      <w:r>
        <w:rPr>
          <w:color w:val="008000"/>
          <w:lang w:val="en-GB"/>
        </w:rPr>
        <w:t xml:space="preserve">   </w:t>
      </w:r>
      <w:r>
        <w:rPr>
          <w:color w:val="0000FF"/>
          <w:lang w:val="en-GB"/>
        </w:rPr>
        <w:t xml:space="preserve">if </w:t>
      </w:r>
      <w:r>
        <w:rPr>
          <w:lang w:val="en-GB"/>
        </w:rPr>
        <w:t>Loesch</w:t>
      </w:r>
      <w:r w:rsidR="00B62F07">
        <w:rPr>
          <w:lang w:val="en-GB"/>
        </w:rPr>
        <w:t>_Ptr</w:t>
      </w:r>
      <w:r>
        <w:rPr>
          <w:lang w:val="en-GB"/>
        </w:rPr>
        <w:t xml:space="preserve"> /= </w:t>
      </w:r>
      <w:r>
        <w:rPr>
          <w:color w:val="0000FF"/>
          <w:lang w:val="en-GB"/>
        </w:rPr>
        <w:t xml:space="preserve">null and then </w:t>
      </w:r>
      <w:r>
        <w:rPr>
          <w:lang w:val="en-GB"/>
        </w:rPr>
        <w:t>Loesch</w:t>
      </w:r>
      <w:r w:rsidR="00B62F07">
        <w:rPr>
          <w:lang w:val="en-GB"/>
        </w:rPr>
        <w:t>_Ptr</w:t>
      </w:r>
      <w:r>
        <w:rPr>
          <w:lang w:val="en-GB"/>
        </w:rPr>
        <w:t xml:space="preserve">.Schl = Schl </w:t>
      </w:r>
      <w:r>
        <w:rPr>
          <w:color w:val="0000FF"/>
          <w:lang w:val="en-GB"/>
        </w:rPr>
        <w:t>then</w:t>
      </w:r>
    </w:p>
    <w:p w:rsidR="008F595B" w:rsidRDefault="008F595B">
      <w:pPr>
        <w:pStyle w:val="Programm"/>
        <w:rPr>
          <w:color w:val="0000FF"/>
          <w:lang w:val="en-GB"/>
        </w:rPr>
      </w:pPr>
      <w:r>
        <w:rPr>
          <w:color w:val="0000FF"/>
          <w:lang w:val="en-GB"/>
        </w:rPr>
        <w:t xml:space="preserve">      if </w:t>
      </w:r>
      <w:r>
        <w:rPr>
          <w:lang w:val="en-GB"/>
        </w:rPr>
        <w:t>Vorg</w:t>
      </w:r>
      <w:r w:rsidR="00B62F07">
        <w:rPr>
          <w:lang w:val="en-GB"/>
        </w:rPr>
        <w:t>_Ptr</w:t>
      </w:r>
      <w:r>
        <w:rPr>
          <w:lang w:val="en-GB"/>
        </w:rPr>
        <w:t xml:space="preserve"> = Loesch</w:t>
      </w:r>
      <w:r w:rsidR="00B62F07">
        <w:rPr>
          <w:lang w:val="en-GB"/>
        </w:rPr>
        <w:t>_Ptr</w:t>
      </w:r>
      <w:r>
        <w:rPr>
          <w:lang w:val="en-GB"/>
        </w:rPr>
        <w:t xml:space="preserve"> </w:t>
      </w:r>
      <w:r>
        <w:rPr>
          <w:color w:val="0000FF"/>
          <w:lang w:val="en-GB"/>
        </w:rPr>
        <w:t>then</w:t>
      </w:r>
    </w:p>
    <w:p w:rsidR="008F595B" w:rsidRDefault="008F595B">
      <w:pPr>
        <w:pStyle w:val="Programm"/>
        <w:rPr>
          <w:color w:val="008000"/>
        </w:rPr>
      </w:pPr>
      <w:r>
        <w:rPr>
          <w:color w:val="0000FF"/>
          <w:lang w:val="en-GB"/>
        </w:rPr>
        <w:t xml:space="preserve">         </w:t>
      </w:r>
      <w:r>
        <w:rPr>
          <w:color w:val="008000"/>
        </w:rPr>
        <w:t>-- Loeschen am Listenanfang</w:t>
      </w:r>
    </w:p>
    <w:p w:rsidR="008F595B" w:rsidRPr="00B62F07" w:rsidRDefault="008F595B">
      <w:pPr>
        <w:pStyle w:val="Programm"/>
        <w:rPr>
          <w:lang w:val="en-US"/>
        </w:rPr>
      </w:pPr>
      <w:r w:rsidRPr="00B62F07">
        <w:rPr>
          <w:color w:val="008000"/>
          <w:lang w:val="en-US"/>
        </w:rPr>
        <w:t xml:space="preserve">         </w:t>
      </w:r>
      <w:r w:rsidRPr="00B62F07">
        <w:rPr>
          <w:lang w:val="en-US"/>
        </w:rPr>
        <w:t>Liste</w:t>
      </w:r>
      <w:r w:rsidR="00B62F07" w:rsidRPr="00B62F07">
        <w:rPr>
          <w:lang w:val="en-US"/>
        </w:rPr>
        <w:t>_Ptr</w:t>
      </w:r>
      <w:r w:rsidRPr="00B62F07">
        <w:rPr>
          <w:lang w:val="en-US"/>
        </w:rPr>
        <w:t xml:space="preserve"> := Liste</w:t>
      </w:r>
      <w:r w:rsidR="00B62F07" w:rsidRPr="00B62F07">
        <w:rPr>
          <w:lang w:val="en-US"/>
        </w:rPr>
        <w:t>_Ptr</w:t>
      </w:r>
      <w:r w:rsidRPr="00B62F07">
        <w:rPr>
          <w:lang w:val="en-US"/>
        </w:rPr>
        <w:t>.</w:t>
      </w:r>
      <w:r w:rsidR="00001CB3" w:rsidRPr="00B62F07">
        <w:rPr>
          <w:lang w:val="en-US"/>
        </w:rPr>
        <w:t>Next_Ptr</w:t>
      </w:r>
      <w:r w:rsidRPr="00B62F07">
        <w:rPr>
          <w:lang w:val="en-US"/>
        </w:rPr>
        <w:t>;</w:t>
      </w:r>
    </w:p>
    <w:p w:rsidR="008F595B" w:rsidRDefault="008F595B">
      <w:pPr>
        <w:pStyle w:val="Programm"/>
        <w:rPr>
          <w:color w:val="0000FF"/>
        </w:rPr>
      </w:pPr>
      <w:r w:rsidRPr="00B62F07">
        <w:rPr>
          <w:lang w:val="en-US"/>
        </w:rPr>
        <w:t xml:space="preserve">      </w:t>
      </w:r>
      <w:r>
        <w:rPr>
          <w:color w:val="0000FF"/>
        </w:rPr>
        <w:t>else</w:t>
      </w:r>
    </w:p>
    <w:p w:rsidR="008F595B" w:rsidRDefault="008F595B">
      <w:pPr>
        <w:pStyle w:val="Programm"/>
        <w:rPr>
          <w:color w:val="008000"/>
        </w:rPr>
      </w:pPr>
      <w:r>
        <w:rPr>
          <w:color w:val="0000FF"/>
        </w:rPr>
        <w:t xml:space="preserve">         </w:t>
      </w:r>
      <w:r>
        <w:rPr>
          <w:color w:val="008000"/>
        </w:rPr>
        <w:t>-- Loeschen innerhalb der Liste oder am Listenende</w:t>
      </w:r>
    </w:p>
    <w:p w:rsidR="008F595B" w:rsidRPr="00001CB3" w:rsidRDefault="008F595B">
      <w:pPr>
        <w:pStyle w:val="Programm"/>
      </w:pPr>
      <w:r w:rsidRPr="00001CB3">
        <w:rPr>
          <w:color w:val="008000"/>
        </w:rPr>
        <w:t xml:space="preserve">         </w:t>
      </w:r>
      <w:r w:rsidRPr="00001CB3">
        <w:t>Vorg</w:t>
      </w:r>
      <w:r w:rsidR="00B62F07">
        <w:t>_Ptr</w:t>
      </w:r>
      <w:r w:rsidRPr="00001CB3">
        <w:t>.</w:t>
      </w:r>
      <w:r w:rsidR="00001CB3" w:rsidRPr="00001CB3">
        <w:t>Next_Ptr</w:t>
      </w:r>
      <w:r w:rsidRPr="00001CB3">
        <w:t xml:space="preserve"> := Loesch</w:t>
      </w:r>
      <w:r w:rsidR="00B62F07">
        <w:t>_Ptr</w:t>
      </w:r>
      <w:r w:rsidRPr="00001CB3">
        <w:t>.</w:t>
      </w:r>
      <w:r w:rsidR="00001CB3">
        <w:t>Next_Ptr</w:t>
      </w:r>
      <w:r w:rsidRPr="00001CB3">
        <w:t>;</w:t>
      </w:r>
    </w:p>
    <w:p w:rsidR="008F595B" w:rsidRDefault="008F595B">
      <w:pPr>
        <w:pStyle w:val="Programm"/>
        <w:rPr>
          <w:lang w:val="en-GB"/>
        </w:rPr>
      </w:pPr>
      <w:r w:rsidRPr="00001CB3">
        <w:t xml:space="preserve">      </w:t>
      </w:r>
      <w:r>
        <w:rPr>
          <w:color w:val="0000FF"/>
          <w:lang w:val="en-GB"/>
        </w:rPr>
        <w:t>end if</w:t>
      </w:r>
      <w:r>
        <w:rPr>
          <w:lang w:val="en-GB"/>
        </w:rPr>
        <w:t>;</w:t>
      </w:r>
    </w:p>
    <w:p w:rsidR="008F595B" w:rsidRDefault="008F595B">
      <w:pPr>
        <w:pStyle w:val="Programm"/>
        <w:rPr>
          <w:lang w:val="en-GB"/>
        </w:rPr>
      </w:pPr>
      <w:r>
        <w:rPr>
          <w:lang w:val="en-GB"/>
        </w:rPr>
        <w:t xml:space="preserve">      Freigabe(Loesch</w:t>
      </w:r>
      <w:r w:rsidR="00B62F07">
        <w:rPr>
          <w:lang w:val="en-GB"/>
        </w:rPr>
        <w:t>_Ptr</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EB2186" w:rsidRDefault="00EB2186">
      <w:pPr>
        <w:pStyle w:val="Programm"/>
        <w:rPr>
          <w:lang w:val="en-GB"/>
        </w:rPr>
      </w:pPr>
    </w:p>
    <w:p w:rsidR="008F595B" w:rsidRDefault="008F595B">
      <w:pPr>
        <w:pStyle w:val="Programm"/>
      </w:pPr>
      <w:r>
        <w:rPr>
          <w:color w:val="0000FF"/>
        </w:rPr>
        <w:t xml:space="preserve">end </w:t>
      </w:r>
      <w:r>
        <w:t>Ausfuegen;</w:t>
      </w:r>
    </w:p>
    <w:p w:rsidR="008F595B" w:rsidRDefault="008F595B"/>
    <w:p w:rsidR="00B32998" w:rsidRDefault="00B32998" w:rsidP="00B32998">
      <w:pPr>
        <w:pStyle w:val="Info"/>
        <w:framePr w:w="1995" w:wrap="around" w:x="759" w:y="395"/>
      </w:pPr>
      <w:r>
        <w:t>Wiederholtes L</w:t>
      </w:r>
      <w:r>
        <w:t>ö</w:t>
      </w:r>
      <w:r>
        <w:t>schen in einer geordneten line</w:t>
      </w:r>
      <w:r>
        <w:t>a</w:t>
      </w:r>
      <w:r>
        <w:t>ren Liste</w:t>
      </w:r>
    </w:p>
    <w:p w:rsidR="00B32998" w:rsidRDefault="001F19B6" w:rsidP="00B32998">
      <w:pPr>
        <w:pStyle w:val="Info"/>
        <w:framePr w:w="1995" w:wrap="around" w:x="759" w:y="395"/>
      </w:pPr>
      <w:r>
        <w:rPr>
          <w:noProof/>
        </w:rPr>
        <w:drawing>
          <wp:inline distT="0" distB="0" distL="0" distR="0">
            <wp:extent cx="390525" cy="390525"/>
            <wp:effectExtent l="0" t="0" r="9525" b="9525"/>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B32998" w:rsidRDefault="00B32998" w:rsidP="00B32998">
      <w:pPr>
        <w:pStyle w:val="Info"/>
        <w:framePr w:w="1995" w:wrap="around" w:x="759" w:y="395"/>
      </w:pPr>
      <w:r>
        <w:t>Schlüssel</w:t>
      </w:r>
    </w:p>
    <w:p w:rsidR="00B32998" w:rsidRDefault="00B32998" w:rsidP="00B32998">
      <w:pPr>
        <w:pStyle w:val="Info"/>
        <w:framePr w:w="1995" w:wrap="around" w:x="759" w:y="395"/>
      </w:pPr>
      <w:r>
        <w:t>nicht eindeutig</w:t>
      </w:r>
    </w:p>
    <w:p w:rsidR="008F595B" w:rsidRDefault="008F595B"/>
    <w:p w:rsidR="008F595B" w:rsidRDefault="008F595B">
      <w:pPr>
        <w:pStyle w:val="Programm"/>
        <w:rPr>
          <w:lang w:val="en-GB"/>
        </w:rPr>
      </w:pPr>
      <w:r>
        <w:rPr>
          <w:color w:val="0000FF"/>
          <w:lang w:val="en-GB"/>
        </w:rPr>
        <w:t xml:space="preserve">procedure </w:t>
      </w:r>
      <w:r>
        <w:rPr>
          <w:lang w:val="en-GB"/>
        </w:rPr>
        <w:t>Ausfuegen (</w:t>
      </w:r>
    </w:p>
    <w:p w:rsidR="008F595B" w:rsidRDefault="008F595B">
      <w:pPr>
        <w:pStyle w:val="Programm"/>
        <w:rPr>
          <w:lang w:val="en-GB"/>
        </w:rPr>
      </w:pPr>
      <w:r>
        <w:rPr>
          <w:lang w:val="en-GB"/>
        </w:rPr>
        <w:t xml:space="preserve">      Liste</w:t>
      </w:r>
      <w:r w:rsidR="00596539">
        <w:rPr>
          <w:lang w:val="en-GB"/>
        </w:rPr>
        <w:t>_Ptr</w:t>
      </w:r>
      <w:r>
        <w:rPr>
          <w:lang w:val="en-GB"/>
        </w:rPr>
        <w:t xml:space="preserve"> : </w:t>
      </w:r>
      <w:r>
        <w:rPr>
          <w:color w:val="0000FF"/>
          <w:lang w:val="en-GB"/>
        </w:rPr>
        <w:t xml:space="preserve">in out </w:t>
      </w:r>
      <w:r>
        <w:rPr>
          <w:lang w:val="en-GB"/>
        </w:rPr>
        <w:t>ELEM_REF;</w:t>
      </w:r>
    </w:p>
    <w:p w:rsidR="008F595B" w:rsidRDefault="008F595B">
      <w:pPr>
        <w:pStyle w:val="Programm"/>
        <w:rPr>
          <w:color w:val="0000FF"/>
        </w:rPr>
      </w:pPr>
      <w:r>
        <w:rPr>
          <w:lang w:val="en-GB"/>
        </w:rPr>
        <w:t xml:space="preserve">      </w:t>
      </w:r>
      <w:r>
        <w:t xml:space="preserve">Schl  </w:t>
      </w:r>
      <w:r w:rsidR="00AB76C8">
        <w:t xml:space="preserve">    </w:t>
      </w:r>
      <w:r>
        <w:t xml:space="preserve">: </w:t>
      </w:r>
      <w:r>
        <w:rPr>
          <w:color w:val="0000FF"/>
        </w:rPr>
        <w:t xml:space="preserve">in     </w:t>
      </w:r>
      <w:r>
        <w:t>SCHLUESSEL</w:t>
      </w:r>
      <w:r w:rsidR="00D449AD">
        <w:t>_T</w:t>
      </w:r>
      <w:r>
        <w:t xml:space="preserve">) </w:t>
      </w:r>
      <w:r>
        <w:rPr>
          <w:color w:val="0000FF"/>
        </w:rPr>
        <w:t>is</w:t>
      </w:r>
    </w:p>
    <w:p w:rsidR="008F595B" w:rsidRDefault="008F595B">
      <w:pPr>
        <w:pStyle w:val="Programm"/>
      </w:pPr>
      <w:r>
        <w:rPr>
          <w:color w:val="0000FF"/>
        </w:rPr>
        <w:t xml:space="preserve">   </w:t>
      </w:r>
      <w:r>
        <w:t>Vorg</w:t>
      </w:r>
      <w:r w:rsidR="00596539">
        <w:t>_Ptr</w:t>
      </w:r>
      <w:r>
        <w:t>, Loesch</w:t>
      </w:r>
      <w:r w:rsidR="00596539">
        <w:t>_Ptr</w:t>
      </w:r>
      <w:r>
        <w:t xml:space="preserve"> : ELEM_REF := Liste</w:t>
      </w:r>
      <w:r w:rsidR="00611A51">
        <w:t>_Ptr</w:t>
      </w:r>
      <w:r>
        <w:t>;</w:t>
      </w:r>
    </w:p>
    <w:p w:rsidR="008F595B" w:rsidRDefault="008F595B">
      <w:pPr>
        <w:pStyle w:val="Programm"/>
      </w:pPr>
    </w:p>
    <w:p w:rsidR="008F595B" w:rsidRDefault="008F595B">
      <w:pPr>
        <w:pStyle w:val="Programm"/>
        <w:rPr>
          <w:color w:val="008000"/>
        </w:rPr>
      </w:pPr>
      <w:r>
        <w:rPr>
          <w:color w:val="0000FF"/>
        </w:rPr>
        <w:t xml:space="preserve">begin </w:t>
      </w:r>
      <w:r w:rsidR="00D66EDC">
        <w:rPr>
          <w:color w:val="008000"/>
        </w:rPr>
        <w:t>–</w:t>
      </w:r>
      <w:r>
        <w:rPr>
          <w:color w:val="008000"/>
        </w:rPr>
        <w:t xml:space="preserve"> Ausfuegen</w:t>
      </w:r>
    </w:p>
    <w:p w:rsidR="00D66EDC" w:rsidRDefault="00D66EDC">
      <w:pPr>
        <w:pStyle w:val="Programm"/>
        <w:rPr>
          <w:color w:val="008000"/>
        </w:rPr>
      </w:pPr>
    </w:p>
    <w:p w:rsidR="008F595B" w:rsidRDefault="008F595B">
      <w:pPr>
        <w:pStyle w:val="Programm"/>
        <w:rPr>
          <w:color w:val="008000"/>
        </w:rPr>
      </w:pPr>
      <w:r>
        <w:rPr>
          <w:color w:val="008000"/>
        </w:rPr>
        <w:t xml:space="preserve">   -- Ausfuegestelle suchen:</w:t>
      </w:r>
    </w:p>
    <w:p w:rsidR="008F595B" w:rsidRDefault="008F595B">
      <w:pPr>
        <w:pStyle w:val="Programm"/>
        <w:rPr>
          <w:color w:val="0000FF"/>
          <w:lang w:val="en-GB"/>
        </w:rPr>
      </w:pPr>
      <w:r>
        <w:rPr>
          <w:color w:val="008000"/>
          <w:lang w:val="en-GB"/>
        </w:rPr>
        <w:t xml:space="preserve">   </w:t>
      </w:r>
      <w:r>
        <w:rPr>
          <w:color w:val="0000FF"/>
          <w:lang w:val="en-GB"/>
        </w:rPr>
        <w:t xml:space="preserve">while </w:t>
      </w:r>
      <w:r>
        <w:rPr>
          <w:lang w:val="en-GB"/>
        </w:rPr>
        <w:t>Loesch</w:t>
      </w:r>
      <w:r w:rsidR="00596539">
        <w:rPr>
          <w:lang w:val="en-GB"/>
        </w:rPr>
        <w:t>_Ptr</w:t>
      </w:r>
      <w:r>
        <w:rPr>
          <w:lang w:val="en-GB"/>
        </w:rPr>
        <w:t xml:space="preserve"> /= </w:t>
      </w:r>
      <w:r>
        <w:rPr>
          <w:color w:val="0000FF"/>
          <w:lang w:val="en-GB"/>
        </w:rPr>
        <w:t xml:space="preserve">null and then </w:t>
      </w:r>
      <w:r>
        <w:rPr>
          <w:lang w:val="en-GB"/>
        </w:rPr>
        <w:t>Loesch</w:t>
      </w:r>
      <w:r w:rsidR="00596539">
        <w:rPr>
          <w:lang w:val="en-GB"/>
        </w:rPr>
        <w:t>_Ptr</w:t>
      </w:r>
      <w:r>
        <w:rPr>
          <w:lang w:val="en-GB"/>
        </w:rPr>
        <w:t xml:space="preserve">.Schl &lt; Schl </w:t>
      </w:r>
      <w:r>
        <w:rPr>
          <w:color w:val="0000FF"/>
          <w:lang w:val="en-GB"/>
        </w:rPr>
        <w:t>loop</w:t>
      </w:r>
    </w:p>
    <w:p w:rsidR="008F595B" w:rsidRPr="00596539" w:rsidRDefault="008F595B">
      <w:pPr>
        <w:pStyle w:val="Programm"/>
        <w:rPr>
          <w:lang w:val="en-GB"/>
        </w:rPr>
      </w:pPr>
      <w:r w:rsidRPr="00596539">
        <w:rPr>
          <w:color w:val="0000FF"/>
          <w:lang w:val="en-US"/>
        </w:rPr>
        <w:t xml:space="preserve">      </w:t>
      </w:r>
      <w:r w:rsidRPr="00596539">
        <w:rPr>
          <w:lang w:val="en-GB"/>
        </w:rPr>
        <w:t>Vorg</w:t>
      </w:r>
      <w:r w:rsidR="00596539" w:rsidRPr="00596539">
        <w:rPr>
          <w:lang w:val="en-GB"/>
        </w:rPr>
        <w:t>_Ptr</w:t>
      </w:r>
      <w:r w:rsidRPr="00596539">
        <w:rPr>
          <w:lang w:val="en-GB"/>
        </w:rPr>
        <w:t xml:space="preserve"> </w:t>
      </w:r>
      <w:r w:rsidRPr="00596539">
        <w:rPr>
          <w:lang w:val="en-GB"/>
        </w:rPr>
        <w:tab/>
      </w:r>
      <w:r w:rsidR="00FE3427">
        <w:rPr>
          <w:lang w:val="en-GB"/>
        </w:rPr>
        <w:t xml:space="preserve">  </w:t>
      </w:r>
      <w:r w:rsidRPr="00596539">
        <w:rPr>
          <w:lang w:val="en-GB"/>
        </w:rPr>
        <w:t>:= Loesch</w:t>
      </w:r>
      <w:r w:rsidR="00596539" w:rsidRPr="00596539">
        <w:rPr>
          <w:lang w:val="en-GB"/>
        </w:rPr>
        <w:t>_Ptr</w:t>
      </w:r>
      <w:r w:rsidRPr="00596539">
        <w:rPr>
          <w:lang w:val="en-GB"/>
        </w:rPr>
        <w:t>;</w:t>
      </w:r>
    </w:p>
    <w:p w:rsidR="008F595B" w:rsidRDefault="008F595B">
      <w:pPr>
        <w:pStyle w:val="Programm"/>
        <w:rPr>
          <w:lang w:val="en-GB"/>
        </w:rPr>
      </w:pPr>
      <w:r w:rsidRPr="00596539">
        <w:rPr>
          <w:lang w:val="en-GB"/>
        </w:rPr>
        <w:t xml:space="preserve">      </w:t>
      </w:r>
      <w:r>
        <w:rPr>
          <w:lang w:val="en-GB"/>
        </w:rPr>
        <w:t>Loesch</w:t>
      </w:r>
      <w:r w:rsidR="00596539">
        <w:rPr>
          <w:lang w:val="en-GB"/>
        </w:rPr>
        <w:t>_Ptr</w:t>
      </w:r>
      <w:r w:rsidR="00FE3427">
        <w:rPr>
          <w:lang w:val="en-GB"/>
        </w:rPr>
        <w:t xml:space="preserve">  </w:t>
      </w:r>
      <w:r>
        <w:rPr>
          <w:lang w:val="en-GB"/>
        </w:rPr>
        <w:t>:= Loesch</w:t>
      </w:r>
      <w:r w:rsidR="00596539">
        <w:rPr>
          <w:lang w:val="en-GB"/>
        </w:rPr>
        <w:t>_Ptr</w:t>
      </w:r>
      <w:r>
        <w:rPr>
          <w:lang w:val="en-GB"/>
        </w:rPr>
        <w:t>.</w:t>
      </w:r>
      <w:r w:rsidR="00001CB3">
        <w:rPr>
          <w:lang w:val="en-GB"/>
        </w:rPr>
        <w:t>Next_Ptr</w:t>
      </w:r>
      <w:r>
        <w:rPr>
          <w:lang w:val="en-GB"/>
        </w:rPr>
        <w:t>;</w:t>
      </w:r>
    </w:p>
    <w:p w:rsidR="008F595B" w:rsidRDefault="008F595B">
      <w:pPr>
        <w:pStyle w:val="Programm"/>
      </w:pPr>
      <w:r>
        <w:rPr>
          <w:lang w:val="en-GB"/>
        </w:rPr>
        <w:t xml:space="preserve">   </w:t>
      </w:r>
      <w:r>
        <w:rPr>
          <w:color w:val="0000FF"/>
        </w:rPr>
        <w:t>end loop</w:t>
      </w:r>
      <w:r>
        <w:t>;</w:t>
      </w:r>
    </w:p>
    <w:p w:rsidR="008F595B" w:rsidRDefault="008F595B">
      <w:pPr>
        <w:pStyle w:val="Programm"/>
      </w:pPr>
    </w:p>
    <w:p w:rsidR="008F595B" w:rsidRDefault="008F595B">
      <w:pPr>
        <w:pStyle w:val="Programm"/>
        <w:rPr>
          <w:color w:val="008000"/>
        </w:rPr>
      </w:pPr>
      <w:r>
        <w:t xml:space="preserve">   </w:t>
      </w:r>
      <w:r>
        <w:rPr>
          <w:color w:val="008000"/>
        </w:rPr>
        <w:t>-- alle Elemente mit dem Schluessel Schl loeschen:</w:t>
      </w:r>
    </w:p>
    <w:p w:rsidR="008F595B" w:rsidRDefault="008F595B">
      <w:pPr>
        <w:pStyle w:val="Programm"/>
        <w:rPr>
          <w:color w:val="0000FF"/>
          <w:lang w:val="en-GB"/>
        </w:rPr>
      </w:pPr>
      <w:r>
        <w:rPr>
          <w:color w:val="008000"/>
          <w:lang w:val="en-GB"/>
        </w:rPr>
        <w:t xml:space="preserve">   </w:t>
      </w:r>
      <w:r>
        <w:rPr>
          <w:color w:val="0000FF"/>
          <w:lang w:val="en-GB"/>
        </w:rPr>
        <w:t xml:space="preserve">while </w:t>
      </w:r>
      <w:r>
        <w:rPr>
          <w:lang w:val="en-GB"/>
        </w:rPr>
        <w:t>Loesch</w:t>
      </w:r>
      <w:r w:rsidR="00596539">
        <w:rPr>
          <w:lang w:val="en-GB"/>
        </w:rPr>
        <w:t>_Ptr</w:t>
      </w:r>
      <w:r>
        <w:rPr>
          <w:lang w:val="en-GB"/>
        </w:rPr>
        <w:t xml:space="preserve"> /= </w:t>
      </w:r>
      <w:r>
        <w:rPr>
          <w:color w:val="0000FF"/>
          <w:lang w:val="en-GB"/>
        </w:rPr>
        <w:t xml:space="preserve">null and then </w:t>
      </w:r>
      <w:r>
        <w:rPr>
          <w:lang w:val="en-GB"/>
        </w:rPr>
        <w:t>Loesch</w:t>
      </w:r>
      <w:r w:rsidR="00596539">
        <w:rPr>
          <w:lang w:val="en-GB"/>
        </w:rPr>
        <w:t>_Ptr</w:t>
      </w:r>
      <w:r>
        <w:rPr>
          <w:lang w:val="en-GB"/>
        </w:rPr>
        <w:t xml:space="preserve">.Schl = Schl </w:t>
      </w:r>
      <w:r>
        <w:rPr>
          <w:color w:val="0000FF"/>
          <w:lang w:val="en-GB"/>
        </w:rPr>
        <w:t>loop</w:t>
      </w:r>
    </w:p>
    <w:p w:rsidR="008F595B" w:rsidRDefault="008F595B">
      <w:pPr>
        <w:pStyle w:val="Programm"/>
        <w:rPr>
          <w:color w:val="008000"/>
        </w:rPr>
      </w:pPr>
      <w:r w:rsidRPr="00596539">
        <w:rPr>
          <w:color w:val="0000FF"/>
        </w:rPr>
        <w:t xml:space="preserve">      </w:t>
      </w:r>
      <w:r>
        <w:rPr>
          <w:color w:val="0000FF"/>
        </w:rPr>
        <w:t xml:space="preserve">if </w:t>
      </w:r>
      <w:r>
        <w:t>Vorg</w:t>
      </w:r>
      <w:r w:rsidR="00596539">
        <w:t>_Ptr</w:t>
      </w:r>
      <w:r>
        <w:t xml:space="preserve"> = Loesch</w:t>
      </w:r>
      <w:r w:rsidR="00596539">
        <w:t>_Ptr</w:t>
      </w:r>
      <w:r>
        <w:t xml:space="preserve"> </w:t>
      </w:r>
      <w:r>
        <w:rPr>
          <w:color w:val="0000FF"/>
        </w:rPr>
        <w:t>then</w:t>
      </w:r>
      <w:r>
        <w:rPr>
          <w:color w:val="0000FF"/>
        </w:rPr>
        <w:tab/>
      </w:r>
      <w:r>
        <w:rPr>
          <w:color w:val="008000"/>
        </w:rPr>
        <w:t>-- Loeschen am Listenanfang</w:t>
      </w:r>
    </w:p>
    <w:p w:rsidR="008F595B" w:rsidRPr="00596539" w:rsidRDefault="008F595B">
      <w:pPr>
        <w:pStyle w:val="Programm"/>
        <w:rPr>
          <w:lang w:val="en-US"/>
        </w:rPr>
      </w:pPr>
      <w:r w:rsidRPr="00596539">
        <w:rPr>
          <w:color w:val="008000"/>
          <w:lang w:val="en-US"/>
        </w:rPr>
        <w:t xml:space="preserve">         </w:t>
      </w:r>
      <w:r w:rsidRPr="00596539">
        <w:rPr>
          <w:lang w:val="en-US"/>
        </w:rPr>
        <w:t>Liste</w:t>
      </w:r>
      <w:r w:rsidR="00596539" w:rsidRPr="00596539">
        <w:rPr>
          <w:lang w:val="en-US"/>
        </w:rPr>
        <w:t>_Ptr</w:t>
      </w:r>
      <w:r w:rsidRPr="00596539">
        <w:rPr>
          <w:lang w:val="en-US"/>
        </w:rPr>
        <w:t xml:space="preserve">  := Liste</w:t>
      </w:r>
      <w:r w:rsidR="00596539" w:rsidRPr="00596539">
        <w:rPr>
          <w:lang w:val="en-US"/>
        </w:rPr>
        <w:t>_Ptr</w:t>
      </w:r>
      <w:r w:rsidRPr="00596539">
        <w:rPr>
          <w:lang w:val="en-US"/>
        </w:rPr>
        <w:t>.</w:t>
      </w:r>
      <w:r w:rsidR="00001CB3" w:rsidRPr="00596539">
        <w:rPr>
          <w:lang w:val="en-US"/>
        </w:rPr>
        <w:t>Next_Ptr</w:t>
      </w:r>
      <w:r w:rsidRPr="00596539">
        <w:rPr>
          <w:lang w:val="en-US"/>
        </w:rPr>
        <w:t>;</w:t>
      </w:r>
    </w:p>
    <w:p w:rsidR="008F595B" w:rsidRDefault="008F595B">
      <w:pPr>
        <w:pStyle w:val="Programm"/>
      </w:pPr>
      <w:r w:rsidRPr="00596539">
        <w:t xml:space="preserve">         </w:t>
      </w:r>
      <w:r>
        <w:t>Freigabe(Loesch</w:t>
      </w:r>
      <w:r w:rsidR="00596539">
        <w:t>_Ptr</w:t>
      </w:r>
      <w:r>
        <w:t>);</w:t>
      </w:r>
    </w:p>
    <w:p w:rsidR="008F595B" w:rsidRDefault="008F595B">
      <w:pPr>
        <w:pStyle w:val="Programm"/>
      </w:pPr>
      <w:r>
        <w:t xml:space="preserve">         Vorg</w:t>
      </w:r>
      <w:r w:rsidR="00596539">
        <w:t>_Ptr</w:t>
      </w:r>
      <w:r>
        <w:t xml:space="preserve">   := Liste</w:t>
      </w:r>
      <w:r w:rsidR="00596539">
        <w:t>_Ptr</w:t>
      </w:r>
      <w:r>
        <w:t>;</w:t>
      </w:r>
    </w:p>
    <w:p w:rsidR="008F595B" w:rsidRDefault="008F595B">
      <w:pPr>
        <w:pStyle w:val="Programm"/>
      </w:pPr>
      <w:r>
        <w:t xml:space="preserve">         Loesch</w:t>
      </w:r>
      <w:r w:rsidR="00596539">
        <w:t>_Ptr</w:t>
      </w:r>
      <w:r>
        <w:t xml:space="preserve"> := Liste</w:t>
      </w:r>
      <w:r w:rsidR="00596539">
        <w:t>_Ptr</w:t>
      </w:r>
      <w:r>
        <w:t>;</w:t>
      </w:r>
    </w:p>
    <w:p w:rsidR="008F595B" w:rsidRDefault="008F595B">
      <w:pPr>
        <w:pStyle w:val="Programm"/>
        <w:rPr>
          <w:color w:val="008000"/>
        </w:rPr>
      </w:pPr>
      <w:r>
        <w:t xml:space="preserve">      </w:t>
      </w:r>
      <w:r>
        <w:rPr>
          <w:color w:val="0000FF"/>
        </w:rPr>
        <w:t>else</w:t>
      </w:r>
      <w:r>
        <w:rPr>
          <w:color w:val="0000FF"/>
        </w:rPr>
        <w:tab/>
      </w:r>
      <w:r>
        <w:rPr>
          <w:color w:val="008000"/>
        </w:rPr>
        <w:t>-- Loeschen innerhalb der Liste oder am Listenende</w:t>
      </w:r>
    </w:p>
    <w:p w:rsidR="008F595B" w:rsidRPr="00001CB3" w:rsidRDefault="008F595B">
      <w:pPr>
        <w:pStyle w:val="Programm"/>
      </w:pPr>
      <w:r w:rsidRPr="00001CB3">
        <w:rPr>
          <w:color w:val="008000"/>
        </w:rPr>
        <w:t xml:space="preserve">         </w:t>
      </w:r>
      <w:r w:rsidRPr="00001CB3">
        <w:t>Vorg</w:t>
      </w:r>
      <w:r w:rsidR="00596539">
        <w:t>_Ptr</w:t>
      </w:r>
      <w:r w:rsidRPr="00001CB3">
        <w:t>.</w:t>
      </w:r>
      <w:r w:rsidR="00001CB3" w:rsidRPr="00001CB3">
        <w:t>Next_Ptr</w:t>
      </w:r>
      <w:r w:rsidRPr="00001CB3">
        <w:t xml:space="preserve"> := Loesch</w:t>
      </w:r>
      <w:r w:rsidR="00596539">
        <w:t>_Ptr</w:t>
      </w:r>
      <w:r w:rsidRPr="00001CB3">
        <w:t>.</w:t>
      </w:r>
      <w:r w:rsidR="00001CB3">
        <w:t>Next_Ptr</w:t>
      </w:r>
      <w:r w:rsidRPr="00001CB3">
        <w:t>;</w:t>
      </w:r>
    </w:p>
    <w:p w:rsidR="008F595B" w:rsidRDefault="008F595B">
      <w:pPr>
        <w:pStyle w:val="Programm"/>
      </w:pPr>
      <w:r w:rsidRPr="00001CB3">
        <w:t xml:space="preserve">         </w:t>
      </w:r>
      <w:r>
        <w:t>Freigabe(Loesch</w:t>
      </w:r>
      <w:r w:rsidR="00596539">
        <w:t>_Ptr</w:t>
      </w:r>
      <w:r>
        <w:t>);</w:t>
      </w:r>
    </w:p>
    <w:p w:rsidR="008F595B" w:rsidRDefault="008F595B">
      <w:pPr>
        <w:pStyle w:val="Programm"/>
      </w:pPr>
      <w:r>
        <w:t xml:space="preserve">         Loesch</w:t>
      </w:r>
      <w:r w:rsidR="00596539">
        <w:t>_Ptr</w:t>
      </w:r>
      <w:r>
        <w:t xml:space="preserve">  := </w:t>
      </w:r>
      <w:r w:rsidR="00004886" w:rsidRPr="00D26AB6">
        <w:t>Vorg</w:t>
      </w:r>
      <w:r w:rsidR="00596539">
        <w:t>_Ptr</w:t>
      </w:r>
      <w:r>
        <w:t>.</w:t>
      </w:r>
      <w:r w:rsidR="00001CB3">
        <w:t>Next_Ptr</w:t>
      </w:r>
      <w:r>
        <w:t>;</w:t>
      </w:r>
    </w:p>
    <w:p w:rsidR="008F595B" w:rsidRPr="00D26AB6" w:rsidRDefault="008F595B">
      <w:pPr>
        <w:pStyle w:val="Programm"/>
      </w:pPr>
      <w:r>
        <w:t xml:space="preserve">      </w:t>
      </w:r>
      <w:r w:rsidRPr="00D26AB6">
        <w:rPr>
          <w:color w:val="0000FF"/>
        </w:rPr>
        <w:t>end if</w:t>
      </w:r>
      <w:r w:rsidRPr="00D26AB6">
        <w:t>;</w:t>
      </w:r>
    </w:p>
    <w:p w:rsidR="008F595B" w:rsidRDefault="008F595B">
      <w:pPr>
        <w:pStyle w:val="Programm"/>
      </w:pPr>
      <w:r w:rsidRPr="00D26AB6">
        <w:t xml:space="preserve">   </w:t>
      </w:r>
      <w:r w:rsidRPr="00D26AB6">
        <w:rPr>
          <w:color w:val="0000FF"/>
        </w:rPr>
        <w:t>end loop</w:t>
      </w:r>
      <w:r w:rsidRPr="00D26AB6">
        <w:t>;</w:t>
      </w:r>
    </w:p>
    <w:p w:rsidR="00B33A72" w:rsidRPr="00D26AB6" w:rsidRDefault="00B33A72">
      <w:pPr>
        <w:pStyle w:val="Programm"/>
      </w:pPr>
    </w:p>
    <w:p w:rsidR="008F595B" w:rsidRDefault="008F595B">
      <w:pPr>
        <w:pStyle w:val="Programm"/>
      </w:pPr>
      <w:r>
        <w:rPr>
          <w:color w:val="0000FF"/>
        </w:rPr>
        <w:t xml:space="preserve">end </w:t>
      </w:r>
      <w:r>
        <w:t>Ausfuegen;</w:t>
      </w:r>
    </w:p>
    <w:p w:rsidR="008F595B" w:rsidRDefault="002E5C3C">
      <w:r>
        <w:br w:type="page"/>
      </w:r>
      <w:r w:rsidR="008F595B">
        <w:lastRenderedPageBreak/>
        <w:t>Alle iterativen Listenoperationen lassen sich auch rekursiv lösen. Im Fo</w:t>
      </w:r>
      <w:r w:rsidR="008F595B">
        <w:t>l</w:t>
      </w:r>
      <w:r w:rsidR="008F595B">
        <w:t>genden sind für lineare Listen die rekursiven Versionen für Durchlaufen, Einfügen und Ausfügen aufg</w:t>
      </w:r>
      <w:r w:rsidR="008F595B">
        <w:t>e</w:t>
      </w:r>
      <w:r w:rsidR="008F595B">
        <w:t>führt:</w:t>
      </w:r>
    </w:p>
    <w:p w:rsidR="002E5C3C" w:rsidRDefault="001F19B6" w:rsidP="002E5C3C">
      <w:pPr>
        <w:pStyle w:val="Info"/>
        <w:framePr w:wrap="around" w:x="9174" w:y="-930"/>
      </w:pPr>
      <w:r>
        <w:rPr>
          <w:noProof/>
        </w:rPr>
        <w:drawing>
          <wp:inline distT="0" distB="0" distL="0" distR="0">
            <wp:extent cx="390525" cy="390525"/>
            <wp:effectExtent l="0" t="0" r="9525" b="9525"/>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 w:rsidR="008F595B" w:rsidRDefault="008F595B">
      <w:r>
        <w:t>Rekursives Durchlaufen</w:t>
      </w:r>
      <w:r>
        <w:fldChar w:fldCharType="begin"/>
      </w:r>
      <w:r>
        <w:instrText xml:space="preserve"> XE "Rekursives Durchlaufen" </w:instrText>
      </w:r>
      <w:r>
        <w:fldChar w:fldCharType="end"/>
      </w:r>
      <w:r>
        <w:t xml:space="preserve"> einer linearen Liste und Anwendung einer gen</w:t>
      </w:r>
      <w:r>
        <w:t>e</w:t>
      </w:r>
      <w:r>
        <w:t>risch übergebenen Aktion:</w:t>
      </w:r>
    </w:p>
    <w:p w:rsidR="008F595B" w:rsidRDefault="008F595B"/>
    <w:p w:rsidR="008F595B" w:rsidRDefault="008F595B">
      <w:pPr>
        <w:pStyle w:val="Programm"/>
        <w:rPr>
          <w:color w:val="0000FF"/>
          <w:lang w:val="en-GB"/>
        </w:rPr>
      </w:pPr>
      <w:r>
        <w:rPr>
          <w:color w:val="0000FF"/>
          <w:lang w:val="en-GB"/>
        </w:rPr>
        <w:t>generic</w:t>
      </w:r>
    </w:p>
    <w:p w:rsidR="008F595B" w:rsidRDefault="008F595B">
      <w:pPr>
        <w:pStyle w:val="Programm"/>
        <w:rPr>
          <w:lang w:val="en-GB"/>
        </w:rPr>
      </w:pPr>
      <w:r>
        <w:rPr>
          <w:color w:val="0000FF"/>
          <w:lang w:val="en-GB"/>
        </w:rPr>
        <w:t xml:space="preserve">   with procedure </w:t>
      </w:r>
      <w:r>
        <w:rPr>
          <w:lang w:val="en-GB"/>
        </w:rPr>
        <w:t>Aktion (</w:t>
      </w:r>
    </w:p>
    <w:p w:rsidR="008F595B" w:rsidRDefault="008F595B">
      <w:pPr>
        <w:pStyle w:val="Programm"/>
      </w:pPr>
      <w:r w:rsidRPr="00D449AD">
        <w:t xml:space="preserve">         </w:t>
      </w:r>
      <w:r>
        <w:t xml:space="preserve">Schl : </w:t>
      </w:r>
      <w:r>
        <w:rPr>
          <w:color w:val="0000FF"/>
        </w:rPr>
        <w:t xml:space="preserve">in     </w:t>
      </w:r>
      <w:r>
        <w:t>SCHLUESSEL</w:t>
      </w:r>
      <w:r w:rsidR="00D449AD">
        <w:t>_T</w:t>
      </w:r>
      <w:r>
        <w:t>;</w:t>
      </w:r>
    </w:p>
    <w:p w:rsidR="008F595B" w:rsidRPr="00D449AD" w:rsidRDefault="008F595B">
      <w:pPr>
        <w:pStyle w:val="Programm"/>
      </w:pPr>
      <w:r>
        <w:t xml:space="preserve">         </w:t>
      </w:r>
      <w:r w:rsidRPr="00D449AD">
        <w:t xml:space="preserve">Info : </w:t>
      </w:r>
      <w:r w:rsidRPr="00D449AD">
        <w:rPr>
          <w:color w:val="0000FF"/>
        </w:rPr>
        <w:t xml:space="preserve">in out </w:t>
      </w:r>
      <w:r w:rsidRPr="00D449AD">
        <w:t>INFORMATION</w:t>
      </w:r>
      <w:r w:rsidR="00D449AD" w:rsidRPr="00D449AD">
        <w:t>_T</w:t>
      </w:r>
      <w:r w:rsidRPr="00D449AD">
        <w:t>);</w:t>
      </w:r>
    </w:p>
    <w:p w:rsidR="008F595B" w:rsidRDefault="008F595B">
      <w:pPr>
        <w:pStyle w:val="Programm"/>
      </w:pPr>
      <w:r>
        <w:rPr>
          <w:color w:val="0000FF"/>
        </w:rPr>
        <w:t xml:space="preserve">procedure </w:t>
      </w:r>
      <w:r>
        <w:t>Durchlaufen (Liste</w:t>
      </w:r>
      <w:r w:rsidR="000A3F6E">
        <w:t>_Ptr</w:t>
      </w:r>
      <w:r>
        <w:t xml:space="preserve"> : </w:t>
      </w:r>
      <w:r>
        <w:rPr>
          <w:color w:val="0000FF"/>
        </w:rPr>
        <w:t xml:space="preserve">in </w:t>
      </w:r>
      <w:r>
        <w:t>ELEM_REF);</w:t>
      </w:r>
    </w:p>
    <w:p w:rsidR="008F595B" w:rsidRDefault="008F595B"/>
    <w:p w:rsidR="008F595B" w:rsidRDefault="008F595B" w:rsidP="002E5C3C">
      <w:pPr>
        <w:pStyle w:val="Info"/>
        <w:framePr w:wrap="around" w:x="9234" w:y="-3"/>
      </w:pPr>
      <w:r>
        <w:t>rekursives Durc</w:t>
      </w:r>
      <w:r>
        <w:t>h</w:t>
      </w:r>
      <w:r>
        <w:t>laufen</w:t>
      </w:r>
    </w:p>
    <w:p w:rsidR="008F595B" w:rsidRDefault="008F595B">
      <w:pPr>
        <w:pStyle w:val="Programm"/>
        <w:rPr>
          <w:color w:val="0000FF"/>
        </w:rPr>
      </w:pPr>
      <w:r>
        <w:rPr>
          <w:color w:val="0000FF"/>
        </w:rPr>
        <w:t xml:space="preserve">procedure </w:t>
      </w:r>
      <w:r>
        <w:t>Durchlaufen (Liste</w:t>
      </w:r>
      <w:r w:rsidR="000A3F6E">
        <w:t>_Ptr</w:t>
      </w:r>
      <w:r>
        <w:t xml:space="preserve"> : </w:t>
      </w:r>
      <w:r>
        <w:rPr>
          <w:color w:val="0000FF"/>
        </w:rPr>
        <w:t xml:space="preserve">in </w:t>
      </w:r>
      <w:r>
        <w:t xml:space="preserve">ELEM_REF) </w:t>
      </w:r>
      <w:r>
        <w:rPr>
          <w:color w:val="0000FF"/>
        </w:rPr>
        <w:t>is</w:t>
      </w:r>
    </w:p>
    <w:p w:rsidR="008F595B" w:rsidRDefault="008F595B">
      <w:pPr>
        <w:pStyle w:val="Programm"/>
        <w:rPr>
          <w:color w:val="0000FF"/>
          <w:lang w:val="en-GB"/>
        </w:rPr>
      </w:pP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Liste</w:t>
      </w:r>
      <w:r w:rsidR="000A3F6E">
        <w:rPr>
          <w:lang w:val="en-GB"/>
        </w:rPr>
        <w:t>_Ptr</w:t>
      </w:r>
      <w:r>
        <w:rPr>
          <w:lang w:val="en-GB"/>
        </w:rPr>
        <w:t xml:space="preserve"> /= </w:t>
      </w:r>
      <w:r>
        <w:rPr>
          <w:color w:val="0000FF"/>
          <w:lang w:val="en-GB"/>
        </w:rPr>
        <w:t>null then</w:t>
      </w:r>
    </w:p>
    <w:p w:rsidR="008F595B" w:rsidRPr="000A3F6E" w:rsidRDefault="008F595B">
      <w:pPr>
        <w:pStyle w:val="Programm"/>
        <w:rPr>
          <w:lang w:val="en-US"/>
        </w:rPr>
      </w:pPr>
      <w:r>
        <w:rPr>
          <w:color w:val="0000FF"/>
          <w:lang w:val="en-GB"/>
        </w:rPr>
        <w:t xml:space="preserve">      </w:t>
      </w:r>
      <w:r w:rsidRPr="000A3F6E">
        <w:rPr>
          <w:lang w:val="en-US"/>
        </w:rPr>
        <w:t>Aktion (Liste</w:t>
      </w:r>
      <w:r w:rsidR="000A3F6E" w:rsidRPr="000A3F6E">
        <w:rPr>
          <w:lang w:val="en-US"/>
        </w:rPr>
        <w:t>_Ptr</w:t>
      </w:r>
      <w:r w:rsidRPr="000A3F6E">
        <w:rPr>
          <w:lang w:val="en-US"/>
        </w:rPr>
        <w:t>.Schl, Liste</w:t>
      </w:r>
      <w:r w:rsidR="000A3F6E" w:rsidRPr="000A3F6E">
        <w:rPr>
          <w:lang w:val="en-US"/>
        </w:rPr>
        <w:t>_Ptr</w:t>
      </w:r>
      <w:r w:rsidRPr="000A3F6E">
        <w:rPr>
          <w:lang w:val="en-US"/>
        </w:rPr>
        <w:t>.Info);</w:t>
      </w:r>
    </w:p>
    <w:p w:rsidR="008F595B" w:rsidRPr="00EB2186" w:rsidRDefault="008F595B">
      <w:pPr>
        <w:pStyle w:val="Programm"/>
        <w:rPr>
          <w:b/>
        </w:rPr>
      </w:pPr>
      <w:r w:rsidRPr="00F14A64">
        <w:t xml:space="preserve">      </w:t>
      </w:r>
      <w:r w:rsidRPr="00EB2186">
        <w:rPr>
          <w:b/>
        </w:rPr>
        <w:t>Durchlaufen(Liste</w:t>
      </w:r>
      <w:r w:rsidR="000A3F6E">
        <w:rPr>
          <w:b/>
        </w:rPr>
        <w:t>_Ptr</w:t>
      </w:r>
      <w:r w:rsidRPr="00EB2186">
        <w:rPr>
          <w:b/>
        </w:rPr>
        <w:t>.</w:t>
      </w:r>
      <w:r w:rsidR="00001CB3" w:rsidRPr="00EB2186">
        <w:rPr>
          <w:b/>
        </w:rPr>
        <w:t>Next_Ptr</w:t>
      </w:r>
      <w:r w:rsidRPr="00EB2186">
        <w:rPr>
          <w:b/>
        </w:rPr>
        <w:t>);</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color w:val="0000FF"/>
          <w:lang w:val="en-GB"/>
        </w:rPr>
        <w:t xml:space="preserve">end </w:t>
      </w:r>
      <w:r>
        <w:rPr>
          <w:lang w:val="en-GB"/>
        </w:rPr>
        <w:t>Durchlaufen;</w:t>
      </w:r>
    </w:p>
    <w:p w:rsidR="008F595B" w:rsidRDefault="008F595B">
      <w:pPr>
        <w:rPr>
          <w:lang w:val="en-GB"/>
        </w:rPr>
      </w:pPr>
    </w:p>
    <w:p w:rsidR="008F595B" w:rsidRDefault="008F595B">
      <w:pPr>
        <w:rPr>
          <w:lang w:val="en-GB"/>
        </w:rPr>
      </w:pPr>
    </w:p>
    <w:p w:rsidR="008F595B" w:rsidRDefault="008F595B">
      <w:r>
        <w:t>Rekursives Einfügen</w:t>
      </w:r>
      <w:r>
        <w:fldChar w:fldCharType="begin"/>
      </w:r>
      <w:r>
        <w:instrText xml:space="preserve"> XE "Rekursives Einfügen" </w:instrText>
      </w:r>
      <w:r>
        <w:fldChar w:fldCharType="end"/>
      </w:r>
      <w:r>
        <w:t xml:space="preserve"> in eine sortierte, lineare Liste:</w:t>
      </w:r>
    </w:p>
    <w:p w:rsidR="008F595B" w:rsidRDefault="008F595B"/>
    <w:p w:rsidR="008F595B" w:rsidRDefault="008F595B" w:rsidP="002E5C3C">
      <w:pPr>
        <w:pStyle w:val="Info"/>
        <w:framePr w:wrap="around" w:x="9069" w:yAlign="top"/>
      </w:pPr>
      <w:r>
        <w:t>rekursives Einf</w:t>
      </w:r>
      <w:r>
        <w:t>ü</w:t>
      </w:r>
      <w:r>
        <w:t>gen</w:t>
      </w:r>
    </w:p>
    <w:p w:rsidR="008F595B" w:rsidRDefault="008F595B">
      <w:pPr>
        <w:pStyle w:val="Programm"/>
      </w:pPr>
      <w:r>
        <w:rPr>
          <w:color w:val="0000FF"/>
        </w:rPr>
        <w:t xml:space="preserve">procedure </w:t>
      </w:r>
      <w:r>
        <w:t>Einfuegen (</w:t>
      </w:r>
    </w:p>
    <w:p w:rsidR="008F595B" w:rsidRPr="00F14A64" w:rsidRDefault="008F595B">
      <w:pPr>
        <w:pStyle w:val="Programm"/>
        <w:rPr>
          <w:lang w:val="en-US"/>
        </w:rPr>
      </w:pPr>
      <w:r w:rsidRPr="00F14A64">
        <w:rPr>
          <w:lang w:val="en-US"/>
        </w:rPr>
        <w:t xml:space="preserve">      Liste</w:t>
      </w:r>
      <w:r w:rsidR="00F14A64" w:rsidRPr="00F14A64">
        <w:rPr>
          <w:lang w:val="en-US"/>
        </w:rPr>
        <w:t>_Ptr</w:t>
      </w:r>
      <w:r w:rsidRPr="00F14A64">
        <w:rPr>
          <w:lang w:val="en-US"/>
        </w:rPr>
        <w:t xml:space="preserve"> : </w:t>
      </w:r>
      <w:r w:rsidRPr="00F14A64">
        <w:rPr>
          <w:color w:val="0000FF"/>
          <w:lang w:val="en-US"/>
        </w:rPr>
        <w:t xml:space="preserve">in out </w:t>
      </w:r>
      <w:r w:rsidRPr="00F14A64">
        <w:rPr>
          <w:lang w:val="en-US"/>
        </w:rPr>
        <w:t>ELEM_REF;</w:t>
      </w:r>
    </w:p>
    <w:p w:rsidR="008F595B" w:rsidRDefault="008F595B">
      <w:pPr>
        <w:pStyle w:val="Programm"/>
      </w:pPr>
      <w:r w:rsidRPr="00F14A64">
        <w:t xml:space="preserve">      </w:t>
      </w:r>
      <w:r>
        <w:t xml:space="preserve">Schl  </w:t>
      </w:r>
      <w:r w:rsidR="00F14A64">
        <w:t xml:space="preserve">    </w:t>
      </w:r>
      <w:r>
        <w:t xml:space="preserve">: </w:t>
      </w:r>
      <w:r>
        <w:rPr>
          <w:color w:val="0000FF"/>
        </w:rPr>
        <w:t xml:space="preserve">in     </w:t>
      </w:r>
      <w:r>
        <w:t>SCHLUESSEL</w:t>
      </w:r>
      <w:r w:rsidR="00D449AD">
        <w:t>_T</w:t>
      </w:r>
      <w:r>
        <w:t>;</w:t>
      </w:r>
    </w:p>
    <w:p w:rsidR="008F595B" w:rsidRPr="00F14A64" w:rsidRDefault="008F595B">
      <w:pPr>
        <w:pStyle w:val="Programm"/>
        <w:rPr>
          <w:color w:val="0000FF"/>
        </w:rPr>
      </w:pPr>
      <w:r>
        <w:t xml:space="preserve">      </w:t>
      </w:r>
      <w:r w:rsidRPr="00F14A64">
        <w:t xml:space="preserve">Info  </w:t>
      </w:r>
      <w:r w:rsidR="00F14A64" w:rsidRPr="00F14A64">
        <w:t xml:space="preserve">    </w:t>
      </w:r>
      <w:r w:rsidRPr="00F14A64">
        <w:t xml:space="preserve">: </w:t>
      </w:r>
      <w:r w:rsidRPr="00F14A64">
        <w:rPr>
          <w:color w:val="0000FF"/>
        </w:rPr>
        <w:t xml:space="preserve">in     </w:t>
      </w:r>
      <w:r w:rsidRPr="00F14A64">
        <w:t>INFORMATION</w:t>
      </w:r>
      <w:r w:rsidR="00D449AD" w:rsidRPr="00F14A64">
        <w:t>_T</w:t>
      </w:r>
      <w:r w:rsidRPr="00F14A64">
        <w:t xml:space="preserve">) </w:t>
      </w:r>
      <w:r w:rsidRPr="00F14A64">
        <w:rPr>
          <w:color w:val="0000FF"/>
        </w:rPr>
        <w:t>is</w:t>
      </w:r>
    </w:p>
    <w:p w:rsidR="008F595B" w:rsidRPr="00F14A64" w:rsidRDefault="008F595B">
      <w:pPr>
        <w:pStyle w:val="Programm"/>
        <w:rPr>
          <w:color w:val="0000FF"/>
        </w:rPr>
      </w:pPr>
    </w:p>
    <w:p w:rsidR="008F595B" w:rsidRDefault="008F595B">
      <w:pPr>
        <w:pStyle w:val="Programm"/>
        <w:rPr>
          <w:color w:val="0000FF"/>
          <w:lang w:val="en-GB"/>
        </w:rPr>
      </w:pP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Liste</w:t>
      </w:r>
      <w:r w:rsidR="00F14A64">
        <w:rPr>
          <w:lang w:val="en-GB"/>
        </w:rPr>
        <w:t>_Ptr</w:t>
      </w:r>
      <w:r>
        <w:rPr>
          <w:lang w:val="en-GB"/>
        </w:rPr>
        <w:t xml:space="preserve"> = </w:t>
      </w:r>
      <w:r>
        <w:rPr>
          <w:color w:val="0000FF"/>
          <w:lang w:val="en-GB"/>
        </w:rPr>
        <w:t xml:space="preserve">null or else </w:t>
      </w:r>
      <w:r>
        <w:rPr>
          <w:lang w:val="en-GB"/>
        </w:rPr>
        <w:t>Schl &lt;= Liste</w:t>
      </w:r>
      <w:r w:rsidR="00F14A64">
        <w:rPr>
          <w:lang w:val="en-GB"/>
        </w:rPr>
        <w:t>_Ptr</w:t>
      </w:r>
      <w:r>
        <w:rPr>
          <w:lang w:val="en-GB"/>
        </w:rPr>
        <w:t xml:space="preserve">.Schl </w:t>
      </w:r>
      <w:r>
        <w:rPr>
          <w:color w:val="0000FF"/>
          <w:lang w:val="en-GB"/>
        </w:rPr>
        <w:t>then</w:t>
      </w:r>
    </w:p>
    <w:p w:rsidR="008F595B" w:rsidRDefault="008F595B">
      <w:pPr>
        <w:pStyle w:val="Programm"/>
        <w:rPr>
          <w:lang w:val="en-GB"/>
        </w:rPr>
      </w:pPr>
      <w:r>
        <w:rPr>
          <w:color w:val="0000FF"/>
          <w:lang w:val="en-GB"/>
        </w:rPr>
        <w:t xml:space="preserve">      </w:t>
      </w:r>
      <w:r>
        <w:rPr>
          <w:lang w:val="en-GB"/>
        </w:rPr>
        <w:t>Liste</w:t>
      </w:r>
      <w:r w:rsidR="00F14A64">
        <w:rPr>
          <w:lang w:val="en-GB"/>
        </w:rPr>
        <w:t>_Ptr</w:t>
      </w:r>
      <w:r>
        <w:rPr>
          <w:lang w:val="en-GB"/>
        </w:rPr>
        <w:t xml:space="preserve"> := </w:t>
      </w:r>
      <w:r>
        <w:rPr>
          <w:color w:val="0000FF"/>
          <w:lang w:val="en-GB"/>
        </w:rPr>
        <w:t xml:space="preserve">new </w:t>
      </w:r>
      <w:r>
        <w:rPr>
          <w:lang w:val="en-GB"/>
        </w:rPr>
        <w:t>ELEM_T</w:t>
      </w:r>
      <w:r w:rsidR="00A06F08">
        <w:rPr>
          <w:lang w:val="en-GB"/>
        </w:rPr>
        <w:t>R</w:t>
      </w:r>
      <w:r>
        <w:rPr>
          <w:lang w:val="en-GB"/>
        </w:rPr>
        <w:t>'(Schl, Info, Liste</w:t>
      </w:r>
      <w:r w:rsidR="00F14A64">
        <w:rPr>
          <w:lang w:val="en-GB"/>
        </w:rPr>
        <w:t>_Ptr</w:t>
      </w:r>
      <w:r>
        <w:rPr>
          <w:lang w:val="en-GB"/>
        </w:rPr>
        <w:t>);</w:t>
      </w:r>
    </w:p>
    <w:p w:rsidR="008F595B" w:rsidRDefault="008F595B">
      <w:pPr>
        <w:pStyle w:val="Programm"/>
        <w:rPr>
          <w:color w:val="0000FF"/>
          <w:lang w:val="en-GB"/>
        </w:rPr>
      </w:pPr>
      <w:r>
        <w:rPr>
          <w:lang w:val="en-GB"/>
        </w:rPr>
        <w:t xml:space="preserve">   </w:t>
      </w:r>
      <w:r>
        <w:rPr>
          <w:color w:val="0000FF"/>
          <w:lang w:val="en-GB"/>
        </w:rPr>
        <w:t>else</w:t>
      </w:r>
    </w:p>
    <w:p w:rsidR="008F595B" w:rsidRPr="00987AEC" w:rsidRDefault="008F595B">
      <w:pPr>
        <w:pStyle w:val="Programm"/>
        <w:rPr>
          <w:b/>
        </w:rPr>
      </w:pPr>
      <w:r w:rsidRPr="00001CB3">
        <w:rPr>
          <w:color w:val="0000FF"/>
        </w:rPr>
        <w:t xml:space="preserve">      </w:t>
      </w:r>
      <w:r w:rsidRPr="00987AEC">
        <w:rPr>
          <w:b/>
        </w:rPr>
        <w:t>Einfuegen(Liste</w:t>
      </w:r>
      <w:r w:rsidR="00F14A64">
        <w:rPr>
          <w:b/>
        </w:rPr>
        <w:t>_Ptr</w:t>
      </w:r>
      <w:r w:rsidRPr="00987AEC">
        <w:rPr>
          <w:b/>
        </w:rPr>
        <w:t>.</w:t>
      </w:r>
      <w:r w:rsidR="00001CB3" w:rsidRPr="00987AEC">
        <w:rPr>
          <w:b/>
        </w:rPr>
        <w:t>Next_Ptr</w:t>
      </w:r>
      <w:r w:rsidRPr="00987AEC">
        <w:rPr>
          <w:b/>
        </w:rPr>
        <w:t>, Schl, Info);</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color w:val="0000FF"/>
          <w:lang w:val="en-GB"/>
        </w:rPr>
        <w:t xml:space="preserve">end </w:t>
      </w:r>
      <w:r>
        <w:rPr>
          <w:lang w:val="en-GB"/>
        </w:rPr>
        <w:t>Einfuegen;</w:t>
      </w:r>
    </w:p>
    <w:p w:rsidR="008F595B" w:rsidRDefault="008F595B">
      <w:r>
        <w:rPr>
          <w:lang w:val="en-GB"/>
        </w:rPr>
        <w:br w:type="page"/>
      </w:r>
      <w:r>
        <w:lastRenderedPageBreak/>
        <w:t>Einmaliges rekursives Löschen</w:t>
      </w:r>
      <w:r>
        <w:fldChar w:fldCharType="begin"/>
      </w:r>
      <w:r>
        <w:instrText xml:space="preserve"> XE "Rekursives Löschen" </w:instrText>
      </w:r>
      <w:r>
        <w:fldChar w:fldCharType="end"/>
      </w:r>
      <w:r>
        <w:t xml:space="preserve"> aus einer so</w:t>
      </w:r>
      <w:r>
        <w:t>r</w:t>
      </w:r>
      <w:r>
        <w:t>tierten, linearen Liste:</w:t>
      </w:r>
    </w:p>
    <w:p w:rsidR="008F595B" w:rsidRDefault="008F595B"/>
    <w:p w:rsidR="008F595B" w:rsidRDefault="008F595B" w:rsidP="00845464">
      <w:pPr>
        <w:pStyle w:val="Info"/>
        <w:framePr w:wrap="around" w:x="1044" w:y="-2"/>
      </w:pPr>
      <w:r>
        <w:t xml:space="preserve">rekursives </w:t>
      </w:r>
      <w:r w:rsidR="00845464">
        <w:br/>
      </w:r>
      <w:r>
        <w:t>Ausf</w:t>
      </w:r>
      <w:r>
        <w:t>ü</w:t>
      </w:r>
      <w:r>
        <w:t>gen</w:t>
      </w:r>
    </w:p>
    <w:p w:rsidR="008F595B" w:rsidRDefault="008F595B">
      <w:pPr>
        <w:pStyle w:val="Programm"/>
        <w:rPr>
          <w:lang w:val="en-GB"/>
        </w:rPr>
      </w:pPr>
      <w:r>
        <w:rPr>
          <w:color w:val="0000FF"/>
          <w:lang w:val="en-GB"/>
        </w:rPr>
        <w:t xml:space="preserve">procedure </w:t>
      </w:r>
      <w:r>
        <w:rPr>
          <w:lang w:val="en-GB"/>
        </w:rPr>
        <w:t>Ausfuegen (</w:t>
      </w:r>
    </w:p>
    <w:p w:rsidR="008F595B" w:rsidRDefault="008F595B">
      <w:pPr>
        <w:pStyle w:val="Programm"/>
        <w:rPr>
          <w:lang w:val="en-GB"/>
        </w:rPr>
      </w:pPr>
      <w:r>
        <w:rPr>
          <w:lang w:val="en-GB"/>
        </w:rPr>
        <w:t xml:space="preserve">      Liste</w:t>
      </w:r>
      <w:r w:rsidR="00F14A64">
        <w:rPr>
          <w:lang w:val="en-GB"/>
        </w:rPr>
        <w:t>_Ptr</w:t>
      </w:r>
      <w:r>
        <w:rPr>
          <w:lang w:val="en-GB"/>
        </w:rPr>
        <w:t xml:space="preserve"> : </w:t>
      </w:r>
      <w:r>
        <w:rPr>
          <w:color w:val="0000FF"/>
          <w:lang w:val="en-GB"/>
        </w:rPr>
        <w:t xml:space="preserve">in out </w:t>
      </w:r>
      <w:r>
        <w:rPr>
          <w:lang w:val="en-GB"/>
        </w:rPr>
        <w:t>ELEM_REF;</w:t>
      </w:r>
    </w:p>
    <w:p w:rsidR="008F595B" w:rsidRDefault="008F595B">
      <w:pPr>
        <w:pStyle w:val="Programm"/>
        <w:rPr>
          <w:color w:val="0000FF"/>
        </w:rPr>
      </w:pPr>
      <w:r w:rsidRPr="00F14A64">
        <w:t xml:space="preserve">      </w:t>
      </w:r>
      <w:r>
        <w:t xml:space="preserve">Schl  </w:t>
      </w:r>
      <w:r w:rsidR="00F14A64">
        <w:t xml:space="preserve">    </w:t>
      </w:r>
      <w:r>
        <w:t xml:space="preserve">: </w:t>
      </w:r>
      <w:r>
        <w:rPr>
          <w:color w:val="0000FF"/>
        </w:rPr>
        <w:t xml:space="preserve">in     </w:t>
      </w:r>
      <w:r>
        <w:t>SCHLUESSEL</w:t>
      </w:r>
      <w:r w:rsidR="005735B0">
        <w:t>_T</w:t>
      </w:r>
      <w:r>
        <w:t xml:space="preserve">) </w:t>
      </w:r>
      <w:r>
        <w:rPr>
          <w:color w:val="0000FF"/>
        </w:rPr>
        <w:t>is</w:t>
      </w:r>
    </w:p>
    <w:p w:rsidR="008F595B" w:rsidRDefault="008F595B">
      <w:pPr>
        <w:pStyle w:val="Programm"/>
        <w:rPr>
          <w:color w:val="008000"/>
        </w:rPr>
      </w:pPr>
      <w:r>
        <w:rPr>
          <w:color w:val="0000FF"/>
        </w:rPr>
        <w:t xml:space="preserve">   </w:t>
      </w:r>
      <w:r>
        <w:t>Hilf</w:t>
      </w:r>
      <w:r w:rsidR="00F14A64">
        <w:t>_Ptr</w:t>
      </w:r>
      <w:r>
        <w:t xml:space="preserve"> : ELEM_REF := Liste</w:t>
      </w:r>
      <w:r w:rsidR="00F14A64">
        <w:t>_Ptr</w:t>
      </w:r>
      <w:r>
        <w:t xml:space="preserve">; </w:t>
      </w:r>
      <w:r>
        <w:rPr>
          <w:color w:val="008000"/>
        </w:rPr>
        <w:t>-- nur für Freigabe</w:t>
      </w:r>
    </w:p>
    <w:p w:rsidR="008F595B" w:rsidRDefault="008F595B">
      <w:pPr>
        <w:pStyle w:val="Programm"/>
        <w:rPr>
          <w:color w:val="0000FF"/>
          <w:lang w:val="en-GB"/>
        </w:rPr>
      </w:pP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Liste</w:t>
      </w:r>
      <w:r w:rsidR="00F14A64">
        <w:rPr>
          <w:lang w:val="en-GB"/>
        </w:rPr>
        <w:t>_Ptr</w:t>
      </w:r>
      <w:r>
        <w:rPr>
          <w:lang w:val="en-GB"/>
        </w:rPr>
        <w:t xml:space="preserve"> /= </w:t>
      </w:r>
      <w:r>
        <w:rPr>
          <w:color w:val="0000FF"/>
          <w:lang w:val="en-GB"/>
        </w:rPr>
        <w:t>null then</w:t>
      </w:r>
    </w:p>
    <w:p w:rsidR="008F595B" w:rsidRDefault="008F595B">
      <w:pPr>
        <w:pStyle w:val="Programm"/>
        <w:rPr>
          <w:color w:val="0000FF"/>
          <w:lang w:val="en-GB"/>
        </w:rPr>
      </w:pPr>
      <w:r>
        <w:rPr>
          <w:color w:val="0000FF"/>
          <w:lang w:val="en-GB"/>
        </w:rPr>
        <w:t xml:space="preserve">      if </w:t>
      </w:r>
      <w:r>
        <w:rPr>
          <w:lang w:val="en-GB"/>
        </w:rPr>
        <w:t>Schl = Liste</w:t>
      </w:r>
      <w:r w:rsidR="00F14A64">
        <w:rPr>
          <w:lang w:val="en-GB"/>
        </w:rPr>
        <w:t>_Ptr</w:t>
      </w:r>
      <w:r>
        <w:rPr>
          <w:lang w:val="en-GB"/>
        </w:rPr>
        <w:t xml:space="preserve">.Schl </w:t>
      </w:r>
      <w:r>
        <w:rPr>
          <w:color w:val="0000FF"/>
          <w:lang w:val="en-GB"/>
        </w:rPr>
        <w:t>then</w:t>
      </w:r>
    </w:p>
    <w:p w:rsidR="008F595B" w:rsidRPr="00F14A64" w:rsidRDefault="008F595B">
      <w:pPr>
        <w:pStyle w:val="Programm"/>
        <w:rPr>
          <w:lang w:val="en-US"/>
        </w:rPr>
      </w:pPr>
      <w:r>
        <w:rPr>
          <w:color w:val="0000FF"/>
          <w:lang w:val="en-GB"/>
        </w:rPr>
        <w:t xml:space="preserve">         </w:t>
      </w:r>
      <w:r w:rsidRPr="00F14A64">
        <w:rPr>
          <w:lang w:val="en-US"/>
        </w:rPr>
        <w:t>Liste</w:t>
      </w:r>
      <w:r w:rsidR="00F14A64" w:rsidRPr="00F14A64">
        <w:rPr>
          <w:lang w:val="en-US"/>
        </w:rPr>
        <w:t>_Ptr</w:t>
      </w:r>
      <w:r w:rsidRPr="00F14A64">
        <w:rPr>
          <w:lang w:val="en-US"/>
        </w:rPr>
        <w:t xml:space="preserve"> := Liste</w:t>
      </w:r>
      <w:r w:rsidR="00F14A64" w:rsidRPr="00F14A64">
        <w:rPr>
          <w:lang w:val="en-US"/>
        </w:rPr>
        <w:t>_Ptr</w:t>
      </w:r>
      <w:r w:rsidRPr="00F14A64">
        <w:rPr>
          <w:lang w:val="en-US"/>
        </w:rPr>
        <w:t>.</w:t>
      </w:r>
      <w:r w:rsidR="00001CB3" w:rsidRPr="00F14A64">
        <w:rPr>
          <w:lang w:val="en-US"/>
        </w:rPr>
        <w:t>Next_Ptr</w:t>
      </w:r>
      <w:r w:rsidRPr="00F14A64">
        <w:rPr>
          <w:lang w:val="en-US"/>
        </w:rPr>
        <w:t>;</w:t>
      </w:r>
    </w:p>
    <w:p w:rsidR="008F595B" w:rsidRDefault="008F595B">
      <w:pPr>
        <w:pStyle w:val="Programm"/>
      </w:pPr>
      <w:r w:rsidRPr="00F14A64">
        <w:rPr>
          <w:lang w:val="en-US"/>
        </w:rPr>
        <w:t xml:space="preserve">         </w:t>
      </w:r>
      <w:r>
        <w:t>Freigabe(Hilf</w:t>
      </w:r>
      <w:r w:rsidR="00F14A64">
        <w:t>_Ptr</w:t>
      </w:r>
      <w:r>
        <w:t>);</w:t>
      </w:r>
    </w:p>
    <w:p w:rsidR="008F595B" w:rsidRDefault="008F595B">
      <w:pPr>
        <w:pStyle w:val="Programm"/>
        <w:rPr>
          <w:color w:val="0000FF"/>
        </w:rPr>
      </w:pPr>
      <w:r>
        <w:t xml:space="preserve">      </w:t>
      </w:r>
      <w:r>
        <w:rPr>
          <w:color w:val="0000FF"/>
        </w:rPr>
        <w:t>else</w:t>
      </w:r>
    </w:p>
    <w:p w:rsidR="008F595B" w:rsidRPr="00987AEC" w:rsidRDefault="008F595B">
      <w:pPr>
        <w:pStyle w:val="Programm"/>
        <w:rPr>
          <w:b/>
        </w:rPr>
      </w:pPr>
      <w:r>
        <w:rPr>
          <w:color w:val="0000FF"/>
        </w:rPr>
        <w:t xml:space="preserve">         </w:t>
      </w:r>
      <w:r w:rsidRPr="00987AEC">
        <w:rPr>
          <w:b/>
        </w:rPr>
        <w:t>Ausfuegen(Liste</w:t>
      </w:r>
      <w:r w:rsidR="00F14A64">
        <w:rPr>
          <w:b/>
        </w:rPr>
        <w:t>_Ptr</w:t>
      </w:r>
      <w:r w:rsidRPr="00987AEC">
        <w:rPr>
          <w:b/>
        </w:rPr>
        <w:t>.</w:t>
      </w:r>
      <w:r w:rsidR="00001CB3" w:rsidRPr="00987AEC">
        <w:rPr>
          <w:b/>
        </w:rPr>
        <w:t>Next_Ptr</w:t>
      </w:r>
      <w:r w:rsidRPr="00987AEC">
        <w:rPr>
          <w:b/>
        </w:rPr>
        <w:t>, Schl);</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pPr>
      <w:r>
        <w:rPr>
          <w:color w:val="0000FF"/>
        </w:rPr>
        <w:t xml:space="preserve">end </w:t>
      </w:r>
      <w:r>
        <w:t>Ausfuegen;</w:t>
      </w:r>
    </w:p>
    <w:p w:rsidR="008F595B" w:rsidRDefault="008F595B"/>
    <w:p w:rsidR="008F595B" w:rsidRDefault="008F595B"/>
    <w:p w:rsidR="008F595B" w:rsidRDefault="008F595B">
      <w:r>
        <w:t>Wiederholtes rekursives Löschen aus einer sortierten, linearen Liste:</w:t>
      </w:r>
    </w:p>
    <w:p w:rsidR="008F595B" w:rsidRDefault="008F595B"/>
    <w:p w:rsidR="00845464" w:rsidRDefault="008F595B" w:rsidP="00845464">
      <w:pPr>
        <w:pStyle w:val="Info"/>
        <w:framePr w:wrap="around" w:x="969" w:y="5"/>
      </w:pPr>
      <w:r>
        <w:t xml:space="preserve">rekursives </w:t>
      </w:r>
    </w:p>
    <w:p w:rsidR="00845464" w:rsidRDefault="008F595B" w:rsidP="00845464">
      <w:pPr>
        <w:pStyle w:val="Info"/>
        <w:framePr w:wrap="around" w:x="969" w:y="5"/>
      </w:pPr>
      <w:r>
        <w:t xml:space="preserve">mehrfaches </w:t>
      </w:r>
    </w:p>
    <w:p w:rsidR="008F595B" w:rsidRDefault="008F595B" w:rsidP="00845464">
      <w:pPr>
        <w:pStyle w:val="Info"/>
        <w:framePr w:wrap="around" w:x="969" w:y="5"/>
      </w:pPr>
      <w:r>
        <w:t>Ausf</w:t>
      </w:r>
      <w:r>
        <w:t>ü</w:t>
      </w:r>
      <w:r>
        <w:t>gen</w:t>
      </w:r>
    </w:p>
    <w:p w:rsidR="008F595B" w:rsidRDefault="008F595B">
      <w:pPr>
        <w:pStyle w:val="Programm"/>
        <w:rPr>
          <w:lang w:val="en-GB"/>
        </w:rPr>
      </w:pPr>
      <w:bookmarkStart w:id="48" w:name="_Toc168817276"/>
      <w:r>
        <w:rPr>
          <w:color w:val="0000FF"/>
          <w:lang w:val="en-GB"/>
        </w:rPr>
        <w:t xml:space="preserve">procedure </w:t>
      </w:r>
      <w:r>
        <w:rPr>
          <w:lang w:val="en-GB"/>
        </w:rPr>
        <w:t>AusfuegenWdhg (</w:t>
      </w:r>
    </w:p>
    <w:p w:rsidR="008F595B" w:rsidRDefault="008F595B">
      <w:pPr>
        <w:pStyle w:val="Programm"/>
        <w:rPr>
          <w:lang w:val="en-GB"/>
        </w:rPr>
      </w:pPr>
      <w:r>
        <w:rPr>
          <w:lang w:val="en-GB"/>
        </w:rPr>
        <w:t xml:space="preserve">      Liste</w:t>
      </w:r>
      <w:r w:rsidR="008F13C4">
        <w:rPr>
          <w:lang w:val="en-GB"/>
        </w:rPr>
        <w:t>_Ptr</w:t>
      </w:r>
      <w:r>
        <w:rPr>
          <w:lang w:val="en-GB"/>
        </w:rPr>
        <w:t xml:space="preserve"> : </w:t>
      </w:r>
      <w:r>
        <w:rPr>
          <w:color w:val="0000FF"/>
          <w:lang w:val="en-GB"/>
        </w:rPr>
        <w:t xml:space="preserve">in out </w:t>
      </w:r>
      <w:r>
        <w:rPr>
          <w:lang w:val="en-GB"/>
        </w:rPr>
        <w:t>ELEM_REF;</w:t>
      </w:r>
    </w:p>
    <w:p w:rsidR="008F595B" w:rsidRDefault="008F595B">
      <w:pPr>
        <w:pStyle w:val="Programm"/>
        <w:rPr>
          <w:color w:val="0000FF"/>
        </w:rPr>
      </w:pPr>
      <w:r w:rsidRPr="008F13C4">
        <w:t xml:space="preserve">      </w:t>
      </w:r>
      <w:r>
        <w:t xml:space="preserve">Schl  </w:t>
      </w:r>
      <w:r w:rsidR="008F13C4">
        <w:t xml:space="preserve">    </w:t>
      </w:r>
      <w:r>
        <w:t xml:space="preserve">: </w:t>
      </w:r>
      <w:r>
        <w:rPr>
          <w:color w:val="0000FF"/>
        </w:rPr>
        <w:t xml:space="preserve">in     </w:t>
      </w:r>
      <w:r>
        <w:t>SCHLUESSEL</w:t>
      </w:r>
      <w:r w:rsidR="005735B0">
        <w:t>_T</w:t>
      </w:r>
      <w:r>
        <w:t xml:space="preserve">) </w:t>
      </w:r>
      <w:r>
        <w:rPr>
          <w:color w:val="0000FF"/>
        </w:rPr>
        <w:t>is</w:t>
      </w:r>
    </w:p>
    <w:p w:rsidR="008F595B" w:rsidRDefault="008F595B">
      <w:pPr>
        <w:pStyle w:val="Programm"/>
        <w:rPr>
          <w:color w:val="0000FF"/>
        </w:rPr>
      </w:pPr>
      <w:r>
        <w:t xml:space="preserve">   Hilf</w:t>
      </w:r>
      <w:r w:rsidR="008F13C4">
        <w:t>_Ptr</w:t>
      </w:r>
      <w:r>
        <w:t xml:space="preserve"> : ELEM_REF := Liste</w:t>
      </w:r>
      <w:r w:rsidR="008F13C4">
        <w:t>_Ptr</w:t>
      </w:r>
      <w:r>
        <w:t xml:space="preserve">; </w:t>
      </w:r>
      <w:r>
        <w:rPr>
          <w:color w:val="008000"/>
        </w:rPr>
        <w:t>--  nur für Freigabe noetig</w:t>
      </w:r>
    </w:p>
    <w:p w:rsidR="008F595B" w:rsidRDefault="008F595B">
      <w:pPr>
        <w:pStyle w:val="Programm"/>
        <w:rPr>
          <w:color w:val="0000FF"/>
          <w:lang w:val="en-GB"/>
        </w:rPr>
      </w:pP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Liste</w:t>
      </w:r>
      <w:r w:rsidR="008F13C4">
        <w:rPr>
          <w:lang w:val="en-GB"/>
        </w:rPr>
        <w:t>_Ptr</w:t>
      </w:r>
      <w:r>
        <w:rPr>
          <w:lang w:val="en-GB"/>
        </w:rPr>
        <w:t xml:space="preserve"> /= </w:t>
      </w:r>
      <w:r>
        <w:rPr>
          <w:color w:val="0000FF"/>
          <w:lang w:val="en-GB"/>
        </w:rPr>
        <w:t>null then</w:t>
      </w:r>
    </w:p>
    <w:p w:rsidR="008F595B" w:rsidRPr="008F13C4" w:rsidRDefault="008F595B">
      <w:pPr>
        <w:pStyle w:val="Programm"/>
        <w:rPr>
          <w:b/>
          <w:lang w:val="en-US"/>
        </w:rPr>
      </w:pPr>
      <w:r w:rsidRPr="008F13C4">
        <w:rPr>
          <w:color w:val="0000FF"/>
          <w:lang w:val="en-US"/>
        </w:rPr>
        <w:t xml:space="preserve">      </w:t>
      </w:r>
      <w:r w:rsidRPr="008F13C4">
        <w:rPr>
          <w:b/>
          <w:lang w:val="en-US"/>
        </w:rPr>
        <w:t>AusfuegenWdhg (Liste</w:t>
      </w:r>
      <w:r w:rsidR="008F13C4" w:rsidRPr="008F13C4">
        <w:rPr>
          <w:b/>
          <w:lang w:val="en-US"/>
        </w:rPr>
        <w:t>_Ptr</w:t>
      </w:r>
      <w:r w:rsidRPr="008F13C4">
        <w:rPr>
          <w:b/>
          <w:lang w:val="en-US"/>
        </w:rPr>
        <w:t>.</w:t>
      </w:r>
      <w:r w:rsidR="00001CB3" w:rsidRPr="008F13C4">
        <w:rPr>
          <w:b/>
          <w:lang w:val="en-US"/>
        </w:rPr>
        <w:t>Next_Ptr</w:t>
      </w:r>
      <w:r w:rsidRPr="008F13C4">
        <w:rPr>
          <w:b/>
          <w:lang w:val="en-US"/>
        </w:rPr>
        <w:t>, Schl);</w:t>
      </w:r>
    </w:p>
    <w:p w:rsidR="008F595B" w:rsidRDefault="008F595B">
      <w:pPr>
        <w:pStyle w:val="Programm"/>
        <w:rPr>
          <w:color w:val="0000FF"/>
          <w:lang w:val="en-GB"/>
        </w:rPr>
      </w:pPr>
      <w:r w:rsidRPr="008F13C4">
        <w:rPr>
          <w:lang w:val="en-US"/>
        </w:rPr>
        <w:t xml:space="preserve">      </w:t>
      </w:r>
      <w:r>
        <w:rPr>
          <w:color w:val="0000FF"/>
          <w:lang w:val="en-GB"/>
        </w:rPr>
        <w:t xml:space="preserve">if </w:t>
      </w:r>
      <w:r>
        <w:rPr>
          <w:lang w:val="en-GB"/>
        </w:rPr>
        <w:t>Schl = Liste</w:t>
      </w:r>
      <w:r w:rsidR="008F13C4">
        <w:rPr>
          <w:lang w:val="en-GB"/>
        </w:rPr>
        <w:t>_Ptr</w:t>
      </w:r>
      <w:r>
        <w:rPr>
          <w:lang w:val="en-GB"/>
        </w:rPr>
        <w:t xml:space="preserve">.Schl </w:t>
      </w:r>
      <w:r>
        <w:rPr>
          <w:color w:val="0000FF"/>
          <w:lang w:val="en-GB"/>
        </w:rPr>
        <w:t>then</w:t>
      </w:r>
    </w:p>
    <w:p w:rsidR="008F595B" w:rsidRDefault="008F595B">
      <w:pPr>
        <w:pStyle w:val="Programm"/>
        <w:rPr>
          <w:lang w:val="en-GB"/>
        </w:rPr>
      </w:pPr>
      <w:r>
        <w:rPr>
          <w:color w:val="0000FF"/>
          <w:lang w:val="en-GB"/>
        </w:rPr>
        <w:t xml:space="preserve">         </w:t>
      </w:r>
      <w:r>
        <w:rPr>
          <w:lang w:val="en-GB"/>
        </w:rPr>
        <w:t>Liste</w:t>
      </w:r>
      <w:r w:rsidR="008F13C4">
        <w:rPr>
          <w:lang w:val="en-GB"/>
        </w:rPr>
        <w:t>_Ptr</w:t>
      </w:r>
      <w:r>
        <w:rPr>
          <w:lang w:val="en-GB"/>
        </w:rPr>
        <w:t xml:space="preserve"> := Liste</w:t>
      </w:r>
      <w:r w:rsidR="008F13C4">
        <w:rPr>
          <w:lang w:val="en-GB"/>
        </w:rPr>
        <w:t>_Ptr</w:t>
      </w:r>
      <w:r>
        <w:rPr>
          <w:lang w:val="en-GB"/>
        </w:rPr>
        <w:t>.</w:t>
      </w:r>
      <w:r w:rsidR="00001CB3">
        <w:rPr>
          <w:lang w:val="en-GB"/>
        </w:rPr>
        <w:t>Next_Ptr</w:t>
      </w:r>
      <w:r>
        <w:rPr>
          <w:lang w:val="en-GB"/>
        </w:rPr>
        <w:t>;</w:t>
      </w:r>
    </w:p>
    <w:p w:rsidR="008F595B" w:rsidRDefault="008F595B">
      <w:pPr>
        <w:pStyle w:val="Programm"/>
        <w:rPr>
          <w:lang w:val="en-GB"/>
        </w:rPr>
      </w:pPr>
      <w:r>
        <w:t xml:space="preserve">         Freigabe(Hilf</w:t>
      </w:r>
      <w:r w:rsidR="008F13C4">
        <w:t>_Ptr</w:t>
      </w:r>
      <w: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r>
        <w:rPr>
          <w:color w:val="0000FF"/>
          <w:lang w:val="en-GB"/>
        </w:rPr>
        <w:t xml:space="preserve">end </w:t>
      </w:r>
      <w:r>
        <w:rPr>
          <w:lang w:val="en-GB"/>
        </w:rPr>
        <w:t>AusfuegenWdhg;</w:t>
      </w:r>
    </w:p>
    <w:p w:rsidR="008F595B" w:rsidRDefault="008F595B">
      <w:pPr>
        <w:rPr>
          <w:lang w:val="en-GB"/>
        </w:rPr>
      </w:pPr>
    </w:p>
    <w:p w:rsidR="008F595B" w:rsidRDefault="008F595B">
      <w:pPr>
        <w:pStyle w:val="null-Zeile"/>
        <w:rPr>
          <w:lang w:val="en-GB"/>
        </w:rPr>
      </w:pPr>
    </w:p>
    <w:p w:rsidR="00C32F88" w:rsidRDefault="00B8332B">
      <w:pPr>
        <w:pStyle w:val="berschrift3"/>
      </w:pPr>
      <w:bookmarkStart w:id="49" w:name="_Toc168889949"/>
      <w:bookmarkStart w:id="50" w:name="_Ref191786930"/>
      <w:bookmarkStart w:id="51" w:name="_Toc233701992"/>
      <w:bookmarkStart w:id="52" w:name="_Toc528068710"/>
      <w:r>
        <w:t xml:space="preserve">Shallow Copy vs </w:t>
      </w:r>
      <w:r w:rsidR="00C32F88">
        <w:t xml:space="preserve">Deep Copy – </w:t>
      </w:r>
      <w:r>
        <w:t>Zwe</w:t>
      </w:r>
      <w:r w:rsidR="00C32F88">
        <w:t>i Kopierverfa</w:t>
      </w:r>
      <w:r w:rsidR="00C32F88">
        <w:t>h</w:t>
      </w:r>
      <w:r w:rsidR="00C32F88">
        <w:t>ren</w:t>
      </w:r>
      <w:bookmarkEnd w:id="52"/>
    </w:p>
    <w:p w:rsidR="00C5754D" w:rsidRDefault="00C32F88" w:rsidP="00C32F88">
      <w:pPr>
        <w:pStyle w:val="Standardeinzug"/>
        <w:ind w:left="0"/>
      </w:pPr>
      <w:r>
        <w:t xml:space="preserve">Auf der Basis von einfachen Listenstrukturen wie oben eingeführt </w:t>
      </w:r>
      <w:r w:rsidR="00B8332B">
        <w:t>sollen</w:t>
      </w:r>
      <w:r>
        <w:t xml:space="preserve"> nun G</w:t>
      </w:r>
      <w:r>
        <w:t>e</w:t>
      </w:r>
      <w:r>
        <w:t xml:space="preserve">danken zu Kopiervorgängen angestellt werden. </w:t>
      </w:r>
      <w:r w:rsidR="00C5754D">
        <w:t>Dazu wird z</w:t>
      </w:r>
      <w:r w:rsidR="009C1B0E">
        <w:t>unächst ein neuer Listenzeiger d</w:t>
      </w:r>
      <w:r w:rsidR="00C5754D">
        <w:t>eklariert.</w:t>
      </w:r>
    </w:p>
    <w:p w:rsidR="00C5754D" w:rsidRDefault="00C5754D" w:rsidP="00C32F88">
      <w:pPr>
        <w:pStyle w:val="Standardeinzug"/>
        <w:ind w:left="0"/>
      </w:pPr>
    </w:p>
    <w:p w:rsidR="00C5754D" w:rsidRDefault="00C5754D" w:rsidP="00C5754D">
      <w:pPr>
        <w:pStyle w:val="Programm"/>
      </w:pPr>
      <w:r>
        <w:t>Kopie_der_Liste : ELEM_REF;</w:t>
      </w:r>
    </w:p>
    <w:p w:rsidR="00C5754D" w:rsidRDefault="00C5754D" w:rsidP="00C5754D"/>
    <w:p w:rsidR="00C5754D" w:rsidRDefault="00C32F88" w:rsidP="00C5754D">
      <w:pPr>
        <w:pStyle w:val="Standardeinzug"/>
        <w:ind w:left="0"/>
      </w:pPr>
      <w:r>
        <w:t xml:space="preserve">Die einfachste Form </w:t>
      </w:r>
      <w:r w:rsidR="00C5754D">
        <w:t>die</w:t>
      </w:r>
      <w:r>
        <w:t xml:space="preserve"> Liste </w:t>
      </w:r>
      <w:r w:rsidR="00C5754D">
        <w:t xml:space="preserve">über den neu eingeführten Zeiger zugänglich zu machen </w:t>
      </w:r>
      <w:r w:rsidR="00B8332B">
        <w:t>stellt</w:t>
      </w:r>
      <w:r>
        <w:t xml:space="preserve"> die folgende A</w:t>
      </w:r>
      <w:r>
        <w:t>n</w:t>
      </w:r>
      <w:r>
        <w:t>weisung</w:t>
      </w:r>
      <w:r w:rsidR="00B8332B">
        <w:t xml:space="preserve"> dar</w:t>
      </w:r>
      <w:r>
        <w:t>:</w:t>
      </w:r>
    </w:p>
    <w:p w:rsidR="00C5754D" w:rsidRDefault="00C5754D" w:rsidP="00C5754D">
      <w:pPr>
        <w:pStyle w:val="Standardeinzug"/>
        <w:ind w:left="0"/>
      </w:pPr>
    </w:p>
    <w:p w:rsidR="00C32F88" w:rsidRDefault="00C32F88" w:rsidP="00C32F88">
      <w:pPr>
        <w:pStyle w:val="Programm"/>
      </w:pPr>
      <w:r>
        <w:t>Kopie_der_Liste_Ptr := Start_Ptr;</w:t>
      </w:r>
    </w:p>
    <w:p w:rsidR="00C32F88" w:rsidRDefault="00C32F88" w:rsidP="00C32F88"/>
    <w:p w:rsidR="00C32F88" w:rsidRDefault="00C32F88" w:rsidP="00C32F88">
      <w:pPr>
        <w:pStyle w:val="Standardeinzug"/>
        <w:ind w:left="0"/>
      </w:pPr>
      <w:r>
        <w:t xml:space="preserve">Damit wurde eine sogenannte flache Kopie (respektive Shallow Copy) durchgeführt. Eine Kopie in dieser Art und Weise birgt Vor- und Nachteile. Sicherlich wird diese Anweisung </w:t>
      </w:r>
      <w:r w:rsidR="000F00BF">
        <w:t xml:space="preserve">zunächst </w:t>
      </w:r>
      <w:r>
        <w:t>Speicher- wie auch Laufzeito</w:t>
      </w:r>
      <w:r>
        <w:t>p</w:t>
      </w:r>
      <w:r>
        <w:t>timal sein.</w:t>
      </w:r>
      <w:r w:rsidR="000F00BF">
        <w:t xml:space="preserve"> Betrachten wir dazu konträr dennoch folgendes Verfahren unter </w:t>
      </w:r>
      <w:r w:rsidR="00B8332B">
        <w:t>V</w:t>
      </w:r>
      <w:r w:rsidR="000F00BF">
        <w:t xml:space="preserve">erwendung der </w:t>
      </w:r>
      <w:r w:rsidR="00E75641">
        <w:t>im Unterricht</w:t>
      </w:r>
      <w:r w:rsidR="000F00BF">
        <w:t xml:space="preserve"> eingeführten Schnittstelle</w:t>
      </w:r>
      <w:r w:rsidR="00B8332B">
        <w:t xml:space="preserve"> </w:t>
      </w:r>
      <w:r w:rsidR="00B8332B" w:rsidRPr="00B8332B">
        <w:rPr>
          <w:rFonts w:ascii="Courier New" w:hAnsi="Courier New" w:cs="Courier New"/>
          <w:sz w:val="20"/>
        </w:rPr>
        <w:t>Einf</w:t>
      </w:r>
      <w:r w:rsidR="00B8332B" w:rsidRPr="00B8332B">
        <w:rPr>
          <w:rFonts w:ascii="Courier New" w:hAnsi="Courier New" w:cs="Courier New"/>
          <w:sz w:val="20"/>
        </w:rPr>
        <w:t>ü</w:t>
      </w:r>
      <w:r w:rsidR="00B8332B" w:rsidRPr="00B8332B">
        <w:rPr>
          <w:rFonts w:ascii="Courier New" w:hAnsi="Courier New" w:cs="Courier New"/>
          <w:sz w:val="20"/>
        </w:rPr>
        <w:t>gen</w:t>
      </w:r>
      <w:r w:rsidR="00E75641">
        <w:rPr>
          <w:rFonts w:ascii="Courier New" w:hAnsi="Courier New" w:cs="Courier New"/>
          <w:sz w:val="20"/>
        </w:rPr>
        <w:t>_hinten</w:t>
      </w:r>
      <w:r w:rsidR="000F00BF">
        <w:t>:</w:t>
      </w:r>
    </w:p>
    <w:p w:rsidR="000F00BF" w:rsidRPr="00B8332B" w:rsidRDefault="000F00BF" w:rsidP="000F00BF"/>
    <w:p w:rsidR="000F00BF" w:rsidRDefault="000F00BF" w:rsidP="000F00BF">
      <w:pPr>
        <w:pStyle w:val="Programm"/>
        <w:rPr>
          <w:lang w:val="en-GB"/>
        </w:rPr>
      </w:pPr>
      <w:r w:rsidRPr="000F00BF">
        <w:rPr>
          <w:lang w:val="en-GB"/>
        </w:rPr>
        <w:t>Hilf_Ptr := Start_Ptr;</w:t>
      </w:r>
    </w:p>
    <w:p w:rsidR="000F00BF" w:rsidRDefault="00B8332B" w:rsidP="000F00BF">
      <w:pPr>
        <w:pStyle w:val="Programm"/>
        <w:rPr>
          <w:lang w:val="en-GB"/>
        </w:rPr>
      </w:pPr>
      <w:r w:rsidRPr="00B8332B">
        <w:rPr>
          <w:color w:val="0000FF"/>
          <w:lang w:val="en-GB"/>
        </w:rPr>
        <w:t>w</w:t>
      </w:r>
      <w:r w:rsidR="000F00BF" w:rsidRPr="00B8332B">
        <w:rPr>
          <w:color w:val="0000FF"/>
          <w:lang w:val="en-GB"/>
        </w:rPr>
        <w:t>hile</w:t>
      </w:r>
      <w:r w:rsidR="000F00BF" w:rsidRPr="000F00BF">
        <w:rPr>
          <w:lang w:val="en-GB"/>
        </w:rPr>
        <w:t xml:space="preserve"> Hilf_Ptr</w:t>
      </w:r>
      <w:r w:rsidR="000F00BF">
        <w:rPr>
          <w:lang w:val="en-GB"/>
        </w:rPr>
        <w:t xml:space="preserve"> </w:t>
      </w:r>
      <w:r>
        <w:rPr>
          <w:lang w:val="en-GB"/>
        </w:rPr>
        <w:t>/</w:t>
      </w:r>
      <w:r w:rsidR="000F00BF">
        <w:rPr>
          <w:lang w:val="en-GB"/>
        </w:rPr>
        <w:t xml:space="preserve">= </w:t>
      </w:r>
      <w:r w:rsidRPr="00E75641">
        <w:rPr>
          <w:color w:val="0000FF"/>
          <w:lang w:val="en-GB"/>
        </w:rPr>
        <w:t>n</w:t>
      </w:r>
      <w:r w:rsidR="000F00BF" w:rsidRPr="00E75641">
        <w:rPr>
          <w:color w:val="0000FF"/>
          <w:lang w:val="en-GB"/>
        </w:rPr>
        <w:t>ull</w:t>
      </w:r>
      <w:r w:rsidR="000F00BF">
        <w:rPr>
          <w:lang w:val="en-GB"/>
        </w:rPr>
        <w:t xml:space="preserve"> loop</w:t>
      </w:r>
    </w:p>
    <w:p w:rsidR="000F00BF" w:rsidRDefault="000F00BF" w:rsidP="000F00BF">
      <w:pPr>
        <w:pStyle w:val="Programm"/>
        <w:rPr>
          <w:lang w:val="en-GB"/>
        </w:rPr>
      </w:pPr>
    </w:p>
    <w:p w:rsidR="000F00BF" w:rsidRDefault="000F00BF" w:rsidP="000F00BF">
      <w:pPr>
        <w:pStyle w:val="Programm"/>
      </w:pPr>
      <w:r>
        <w:rPr>
          <w:lang w:val="en-GB"/>
        </w:rPr>
        <w:tab/>
      </w:r>
      <w:r w:rsidRPr="000F00BF">
        <w:t>Einfuegen</w:t>
      </w:r>
      <w:r w:rsidR="00E75641">
        <w:t>_hinten</w:t>
      </w:r>
      <w:r w:rsidRPr="000F00BF">
        <w:t>(</w:t>
      </w:r>
      <w:r>
        <w:tab/>
      </w:r>
      <w:r w:rsidRPr="000F00BF">
        <w:t xml:space="preserve">Liste </w:t>
      </w:r>
      <w:r>
        <w:tab/>
      </w:r>
      <w:r w:rsidRPr="000F00BF">
        <w:t xml:space="preserve">=&gt; Kopie_der_Liste, </w:t>
      </w:r>
    </w:p>
    <w:p w:rsidR="000F00BF" w:rsidRDefault="000F00BF" w:rsidP="000F00BF">
      <w:pPr>
        <w:pStyle w:val="Programm"/>
      </w:pPr>
      <w:r>
        <w:tab/>
      </w:r>
      <w:r>
        <w:tab/>
      </w:r>
      <w:r>
        <w:tab/>
      </w:r>
      <w:r>
        <w:tab/>
      </w:r>
      <w:r>
        <w:tab/>
      </w:r>
      <w:r w:rsidR="00E75641">
        <w:tab/>
      </w:r>
      <w:r w:rsidR="00E75641">
        <w:tab/>
      </w:r>
      <w:r w:rsidR="00E75641">
        <w:tab/>
      </w:r>
      <w:r w:rsidRPr="000F00BF">
        <w:t xml:space="preserve">Schl </w:t>
      </w:r>
      <w:r>
        <w:tab/>
      </w:r>
      <w:r>
        <w:tab/>
      </w:r>
      <w:r w:rsidRPr="000F00BF">
        <w:t xml:space="preserve">=&gt; </w:t>
      </w:r>
      <w:r>
        <w:t>Hilf_Ptr.Schl</w:t>
      </w:r>
      <w:r w:rsidRPr="000F00BF">
        <w:t xml:space="preserve">, </w:t>
      </w:r>
    </w:p>
    <w:p w:rsidR="000F00BF" w:rsidRPr="000F00BF" w:rsidRDefault="000F00BF" w:rsidP="000F00BF">
      <w:pPr>
        <w:pStyle w:val="Programm"/>
      </w:pPr>
      <w:r>
        <w:tab/>
      </w:r>
      <w:r>
        <w:tab/>
      </w:r>
      <w:r>
        <w:tab/>
      </w:r>
      <w:r>
        <w:tab/>
      </w:r>
      <w:r>
        <w:tab/>
      </w:r>
      <w:r w:rsidR="00E75641">
        <w:tab/>
      </w:r>
      <w:r w:rsidR="00E75641">
        <w:tab/>
      </w:r>
      <w:r w:rsidR="00E75641">
        <w:tab/>
      </w:r>
      <w:r w:rsidRPr="000F00BF">
        <w:t xml:space="preserve">Info </w:t>
      </w:r>
      <w:r>
        <w:tab/>
      </w:r>
      <w:r>
        <w:tab/>
      </w:r>
      <w:r w:rsidRPr="000F00BF">
        <w:t xml:space="preserve">=&gt; </w:t>
      </w:r>
      <w:r>
        <w:t>Hilf_Ptr.Info</w:t>
      </w:r>
      <w:r w:rsidRPr="000F00BF">
        <w:t>)</w:t>
      </w:r>
      <w:r>
        <w:t>;</w:t>
      </w:r>
    </w:p>
    <w:p w:rsidR="000F00BF" w:rsidRDefault="000F00BF" w:rsidP="000F00BF">
      <w:pPr>
        <w:pStyle w:val="Programm"/>
      </w:pPr>
    </w:p>
    <w:p w:rsidR="000F00BF" w:rsidRPr="001C4ED8" w:rsidRDefault="000F00BF" w:rsidP="000F00BF">
      <w:pPr>
        <w:pStyle w:val="Programm"/>
        <w:rPr>
          <w:lang w:val="en-GB"/>
        </w:rPr>
      </w:pPr>
      <w:r w:rsidRPr="00001CB3">
        <w:tab/>
      </w:r>
      <w:r w:rsidRPr="001C4ED8">
        <w:rPr>
          <w:lang w:val="en-GB"/>
        </w:rPr>
        <w:t>Hilf_Ptr := Hilf_Ptr.</w:t>
      </w:r>
      <w:r w:rsidR="00D26AB6" w:rsidRPr="001C4ED8">
        <w:rPr>
          <w:lang w:val="en-GB"/>
        </w:rPr>
        <w:t>Next</w:t>
      </w:r>
      <w:r w:rsidRPr="001C4ED8">
        <w:rPr>
          <w:lang w:val="en-GB"/>
        </w:rPr>
        <w:t>_Ptr;</w:t>
      </w:r>
    </w:p>
    <w:p w:rsidR="000F00BF" w:rsidRPr="001C4ED8" w:rsidRDefault="000F00BF" w:rsidP="000F00BF">
      <w:pPr>
        <w:pStyle w:val="Programm"/>
        <w:rPr>
          <w:lang w:val="en-GB"/>
        </w:rPr>
      </w:pPr>
    </w:p>
    <w:p w:rsidR="000F00BF" w:rsidRPr="00B8332B" w:rsidRDefault="00B8332B" w:rsidP="000F00BF">
      <w:pPr>
        <w:pStyle w:val="Programm"/>
        <w:rPr>
          <w:lang w:val="en-GB"/>
        </w:rPr>
      </w:pPr>
      <w:r w:rsidRPr="00B8332B">
        <w:rPr>
          <w:color w:val="0000FF"/>
          <w:lang w:val="en-GB"/>
        </w:rPr>
        <w:t>e</w:t>
      </w:r>
      <w:r w:rsidR="000F00BF" w:rsidRPr="00B8332B">
        <w:rPr>
          <w:color w:val="0000FF"/>
          <w:lang w:val="en-GB"/>
        </w:rPr>
        <w:t>nd loop</w:t>
      </w:r>
      <w:r w:rsidR="000F00BF" w:rsidRPr="00B8332B">
        <w:rPr>
          <w:lang w:val="en-GB"/>
        </w:rPr>
        <w:t>;</w:t>
      </w:r>
    </w:p>
    <w:p w:rsidR="000F00BF" w:rsidRPr="00B8332B" w:rsidRDefault="000F00BF" w:rsidP="000F00BF">
      <w:pPr>
        <w:rPr>
          <w:lang w:val="en-GB"/>
        </w:rPr>
      </w:pPr>
    </w:p>
    <w:p w:rsidR="000F00BF" w:rsidRDefault="000F00BF" w:rsidP="000F00BF">
      <w:r>
        <w:t xml:space="preserve">Mit diesen Anweisungen wurde eine Tiefenkopie (respektive Deep Copy) durchgeführt. </w:t>
      </w:r>
      <w:r w:rsidR="00B8332B">
        <w:t>Es wurde elementweise</w:t>
      </w:r>
      <w:r>
        <w:t xml:space="preserve"> eine komplette Kopie der Liste </w:t>
      </w:r>
      <w:r w:rsidR="00B8332B">
        <w:t>kr</w:t>
      </w:r>
      <w:r w:rsidR="00B8332B">
        <w:t>e</w:t>
      </w:r>
      <w:r w:rsidR="00B8332B">
        <w:t xml:space="preserve">iert, </w:t>
      </w:r>
      <w:r>
        <w:t>die ein eigenständiges Objekt zur Manipulation da</w:t>
      </w:r>
      <w:r>
        <w:t>r</w:t>
      </w:r>
      <w:r>
        <w:t>stellt.</w:t>
      </w:r>
    </w:p>
    <w:p w:rsidR="00B8332B" w:rsidRDefault="000F00BF" w:rsidP="000F00BF">
      <w:r>
        <w:t>Eine Grafik die die beiden Verfahren noch einmal voneinander abgrenzt:</w:t>
      </w:r>
    </w:p>
    <w:p w:rsidR="000F00BF" w:rsidRDefault="001F19B6" w:rsidP="000F00BF">
      <w:r>
        <w:rPr>
          <w:noProof/>
        </w:rPr>
        <w:drawing>
          <wp:inline distT="0" distB="0" distL="0" distR="0">
            <wp:extent cx="2238375" cy="1600200"/>
            <wp:effectExtent l="0" t="0" r="9525" b="0"/>
            <wp:docPr id="62"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38375" cy="1600200"/>
                    </a:xfrm>
                    <a:prstGeom prst="rect">
                      <a:avLst/>
                    </a:prstGeom>
                    <a:noFill/>
                    <a:ln>
                      <a:noFill/>
                    </a:ln>
                  </pic:spPr>
                </pic:pic>
              </a:graphicData>
            </a:graphic>
          </wp:inline>
        </w:drawing>
      </w:r>
      <w:r w:rsidR="00B8332B">
        <w:t xml:space="preserve">    </w:t>
      </w:r>
      <w:r>
        <w:rPr>
          <w:noProof/>
        </w:rPr>
        <w:drawing>
          <wp:inline distT="0" distB="0" distL="0" distR="0">
            <wp:extent cx="2286000" cy="1504950"/>
            <wp:effectExtent l="0" t="0" r="0" b="0"/>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86000" cy="1504950"/>
                    </a:xfrm>
                    <a:prstGeom prst="rect">
                      <a:avLst/>
                    </a:prstGeom>
                    <a:noFill/>
                    <a:ln>
                      <a:noFill/>
                    </a:ln>
                  </pic:spPr>
                </pic:pic>
              </a:graphicData>
            </a:graphic>
          </wp:inline>
        </w:drawing>
      </w:r>
    </w:p>
    <w:p w:rsidR="00B8332B" w:rsidRPr="00B8332B" w:rsidRDefault="00B8332B" w:rsidP="000F00BF">
      <w:r w:rsidRPr="00B8332B">
        <w:t>Deep Copy</w:t>
      </w:r>
      <w:r w:rsidRPr="00B8332B">
        <w:tab/>
      </w:r>
      <w:r w:rsidRPr="00B8332B">
        <w:tab/>
      </w:r>
      <w:r w:rsidRPr="00B8332B">
        <w:tab/>
      </w:r>
      <w:r w:rsidRPr="00B8332B">
        <w:tab/>
      </w:r>
      <w:r w:rsidRPr="00B8332B">
        <w:tab/>
      </w:r>
      <w:r>
        <w:tab/>
      </w:r>
      <w:r>
        <w:tab/>
      </w:r>
      <w:r>
        <w:tab/>
      </w:r>
      <w:r>
        <w:tab/>
      </w:r>
      <w:r>
        <w:tab/>
      </w:r>
      <w:r>
        <w:tab/>
      </w:r>
      <w:r w:rsidRPr="00B8332B">
        <w:t>Shallow Copy</w:t>
      </w:r>
    </w:p>
    <w:p w:rsidR="008F595B" w:rsidRDefault="009C1B0E">
      <w:pPr>
        <w:pStyle w:val="berschrift3"/>
      </w:pPr>
      <w:bookmarkStart w:id="53" w:name="_Ref508787950"/>
      <w:bookmarkStart w:id="54" w:name="_Toc528068711"/>
      <w:r>
        <w:t>A</w:t>
      </w:r>
      <w:r w:rsidR="008F595B">
        <w:t>nwendungsbeispiel: Mengen</w:t>
      </w:r>
      <w:bookmarkEnd w:id="48"/>
      <w:bookmarkEnd w:id="49"/>
      <w:bookmarkEnd w:id="50"/>
      <w:bookmarkEnd w:id="51"/>
      <w:bookmarkEnd w:id="53"/>
      <w:bookmarkEnd w:id="54"/>
    </w:p>
    <w:p w:rsidR="008F595B" w:rsidRDefault="008F595B">
      <w:r>
        <w:t>Auf der Basis einer solchen linearen Listenstruktur und den darauf aufg</w:t>
      </w:r>
      <w:r>
        <w:t>e</w:t>
      </w:r>
      <w:r>
        <w:t>zeigten grundle</w:t>
      </w:r>
      <w:r>
        <w:softHyphen/>
        <w:t>genden Algorithmen können je nach Aufgabenstellung Op</w:t>
      </w:r>
      <w:r>
        <w:t>e</w:t>
      </w:r>
      <w:r>
        <w:t>rationen bzw. Prozeduren festgelegt werden.</w:t>
      </w:r>
    </w:p>
    <w:p w:rsidR="008F595B" w:rsidRDefault="008F595B"/>
    <w:p w:rsidR="008F595B" w:rsidRDefault="008F595B">
      <w:pPr>
        <w:pStyle w:val="Info"/>
        <w:framePr w:wrap="around"/>
      </w:pPr>
      <w:r>
        <w:t>Mengen</w:t>
      </w:r>
    </w:p>
    <w:p w:rsidR="008F595B" w:rsidRDefault="008F595B">
      <w:r>
        <w:t>Lineare Listen lassen sich auch zur Implementierung von Menge</w:t>
      </w:r>
      <w:r>
        <w:fldChar w:fldCharType="begin"/>
      </w:r>
      <w:r>
        <w:instrText>XE "Me</w:instrText>
      </w:r>
      <w:r>
        <w:instrText>n</w:instrText>
      </w:r>
      <w:r>
        <w:instrText>ge"</w:instrText>
      </w:r>
      <w:r>
        <w:fldChar w:fldCharType="end"/>
      </w:r>
      <w:r>
        <w:t>n heranzi</w:t>
      </w:r>
      <w:r>
        <w:t>e</w:t>
      </w:r>
      <w:r>
        <w:t>hen. Für das Verwalten von Mengen eines beliebigen Date</w:t>
      </w:r>
      <w:r>
        <w:t>n</w:t>
      </w:r>
      <w:r>
        <w:t>typs wäre zum Beispiel fol</w:t>
      </w:r>
      <w:r>
        <w:softHyphen/>
        <w:t>gender Aufbau der Liste möglich:</w:t>
      </w:r>
    </w:p>
    <w:p w:rsidR="008F595B" w:rsidRDefault="008F595B"/>
    <w:p w:rsidR="008F595B" w:rsidRDefault="008F595B">
      <w:pPr>
        <w:jc w:val="center"/>
      </w:pPr>
      <w:r>
        <w:object w:dxaOrig="7796" w:dyaOrig="2625">
          <v:shape id="_x0000_i1037" type="#_x0000_t75" style="width:355.5pt;height:120pt" o:ole="" fillcolor="window">
            <v:imagedata r:id="rId56" o:title=""/>
          </v:shape>
          <o:OLEObject Type="Embed" ProgID="MSDraw" ShapeID="_x0000_i1037" DrawAspect="Content" ObjectID="_1611488174" r:id="rId57">
            <o:FieldCodes>\* MERGEFORMAT</o:FieldCodes>
          </o:OLEObject>
        </w:object>
      </w:r>
    </w:p>
    <w:p w:rsidR="008F595B" w:rsidRDefault="008F595B"/>
    <w:p w:rsidR="008F595B" w:rsidRDefault="008F595B"/>
    <w:p w:rsidR="008F595B" w:rsidRDefault="008F595B">
      <w:r>
        <w:t>Wir haben hier neben den Listenelemen</w:t>
      </w:r>
      <w:r>
        <w:softHyphen/>
        <w:t>ten noch ein Startelement. Dieses Startele</w:t>
      </w:r>
      <w:r>
        <w:softHyphen/>
        <w:t>ment beinhaltet neben der Verweiskomponente zusätzlich die In</w:t>
      </w:r>
      <w:r>
        <w:softHyphen/>
        <w:t>formation, wie viele Elemente in der Menge enthalten sind.</w:t>
      </w:r>
    </w:p>
    <w:p w:rsidR="008F595B" w:rsidRDefault="008F595B"/>
    <w:p w:rsidR="008F595B" w:rsidRDefault="008F595B">
      <w:pPr>
        <w:pStyle w:val="Info"/>
        <w:framePr w:wrap="around"/>
      </w:pPr>
      <w:r>
        <w:t>Mengen</w:t>
      </w:r>
      <w:r>
        <w:softHyphen/>
        <w:t>verwaltung</w:t>
      </w:r>
    </w:p>
    <w:p w:rsidR="008F595B" w:rsidRDefault="001F19B6">
      <w:pPr>
        <w:pStyle w:val="Info"/>
        <w:framePr w:wrap="around"/>
      </w:pPr>
      <w:r>
        <w:rPr>
          <w:noProof/>
        </w:rPr>
        <w:drawing>
          <wp:inline distT="0" distB="0" distL="0" distR="0">
            <wp:extent cx="533400" cy="400050"/>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p>
    <w:p w:rsidR="008F595B" w:rsidRDefault="008F595B">
      <w:r>
        <w:t>Die mögliche Implementierung einer Mengenverwaltung</w:t>
      </w:r>
      <w:r>
        <w:fldChar w:fldCharType="begin"/>
      </w:r>
      <w:r>
        <w:instrText>XE "Menge</w:instrText>
      </w:r>
      <w:r>
        <w:instrText>n</w:instrText>
      </w:r>
      <w:r>
        <w:instrText>verwaltung"</w:instrText>
      </w:r>
      <w:r>
        <w:fldChar w:fldCharType="end"/>
      </w:r>
      <w:r>
        <w:t xml:space="preserve"> benutzt oben da</w:t>
      </w:r>
      <w:r>
        <w:t>r</w:t>
      </w:r>
      <w:r>
        <w:t>gestellte Datenstrukturen in einem gener</w:t>
      </w:r>
      <w:r>
        <w:t>i</w:t>
      </w:r>
      <w:r>
        <w:t xml:space="preserve">schen Paket. Das Paket stellt nach Ausprägung den abstrakten Datentyp </w:t>
      </w:r>
      <w:r>
        <w:rPr>
          <w:rStyle w:val="Programminline"/>
        </w:rPr>
        <w:t>MENGE</w:t>
      </w:r>
      <w:r>
        <w:t xml:space="preserve"> zur Verfügung. Durch Übergabe von geeigneten Unterprogrammen ist ins</w:t>
      </w:r>
      <w:r>
        <w:softHyphen/>
        <w:t>besondere auch die Instanzi</w:t>
      </w:r>
      <w:r>
        <w:t>e</w:t>
      </w:r>
      <w:r>
        <w:t xml:space="preserve">rung des Pakets mit dem Elementtyp </w:t>
      </w:r>
      <w:r>
        <w:rPr>
          <w:rStyle w:val="Programminline"/>
        </w:rPr>
        <w:t>MENGE</w:t>
      </w:r>
      <w:r>
        <w:t xml:space="preserve"> selbst möglich, so dass sogar Mengen von Mengen (Potenzmenge</w:t>
      </w:r>
      <w:r>
        <w:fldChar w:fldCharType="begin"/>
      </w:r>
      <w:r>
        <w:instrText>XE "Potenzmenge"</w:instrText>
      </w:r>
      <w:r>
        <w:fldChar w:fldCharType="end"/>
      </w:r>
      <w:r>
        <w:t>n) verwaltet werden kön</w:t>
      </w:r>
      <w:r>
        <w:softHyphen/>
        <w:t>nen.</w:t>
      </w:r>
    </w:p>
    <w:p w:rsidR="008F595B" w:rsidRDefault="008F595B">
      <w:r>
        <w:t>Die Realisierung des Paketes wird in einer begleitenden Übung gefordert.</w:t>
      </w:r>
    </w:p>
    <w:p w:rsidR="008F595B" w:rsidRDefault="008F595B"/>
    <w:p w:rsidR="008F595B" w:rsidRDefault="008F595B">
      <w:pPr>
        <w:pStyle w:val="null-Zeile"/>
      </w:pPr>
      <w:bookmarkStart w:id="55" w:name="_Toc168817277"/>
    </w:p>
    <w:p w:rsidR="008F595B" w:rsidRDefault="008F595B">
      <w:pPr>
        <w:pStyle w:val="berschrift2"/>
      </w:pPr>
      <w:bookmarkStart w:id="56" w:name="_Toc168889950"/>
      <w:bookmarkStart w:id="57" w:name="_Toc233701993"/>
      <w:bookmarkStart w:id="58" w:name="_Toc528068712"/>
      <w:r>
        <w:t>Bäume</w:t>
      </w:r>
      <w:bookmarkEnd w:id="55"/>
      <w:bookmarkEnd w:id="56"/>
      <w:bookmarkEnd w:id="57"/>
      <w:bookmarkEnd w:id="58"/>
    </w:p>
    <w:p w:rsidR="008F595B" w:rsidRDefault="008F595B">
      <w:r>
        <w:t>Die bisher in diesem Kapitel dargestellten Datenstrukturen waren au</w:t>
      </w:r>
      <w:r>
        <w:t>s</w:t>
      </w:r>
      <w:r>
        <w:t>schließlich linear und eignen sich aus diesem Grunde nicht zur Darstellung hierarchischer Abhängigkeiten zwischen Datenelementen, wie z.B. bei der Darstellung von Stammbäumen.</w:t>
      </w:r>
    </w:p>
    <w:p w:rsidR="008F595B" w:rsidRDefault="008F595B"/>
    <w:p w:rsidR="008F595B" w:rsidRDefault="008F595B">
      <w:pPr>
        <w:pStyle w:val="Info"/>
        <w:framePr w:wrap="around"/>
      </w:pPr>
      <w:r>
        <w:t>Baum</w:t>
      </w:r>
    </w:p>
    <w:p w:rsidR="008F595B" w:rsidRDefault="008F595B">
      <w:r>
        <w:t>Aus diesem Grund wird im folgenden Abschnitt die nicht-lineare Date</w:t>
      </w:r>
      <w:r>
        <w:t>n</w:t>
      </w:r>
      <w:r>
        <w:t xml:space="preserve">struktur </w:t>
      </w:r>
      <w:r>
        <w:rPr>
          <w:rStyle w:val="gesperrt"/>
        </w:rPr>
        <w:t>Baum</w:t>
      </w:r>
      <w:r>
        <w:rPr>
          <w:rStyle w:val="gesperrt"/>
        </w:rPr>
        <w:fldChar w:fldCharType="begin"/>
      </w:r>
      <w:r>
        <w:rPr>
          <w:rStyle w:val="gesperrt"/>
        </w:rPr>
        <w:instrText>XE "Baum"</w:instrText>
      </w:r>
      <w:r>
        <w:rPr>
          <w:rStyle w:val="gesperrt"/>
        </w:rPr>
        <w:fldChar w:fldCharType="end"/>
      </w:r>
      <w:r>
        <w:t xml:space="preserve"> vorgestellt.</w:t>
      </w:r>
    </w:p>
    <w:p w:rsidR="008F595B" w:rsidRDefault="008F595B"/>
    <w:p w:rsidR="008F595B" w:rsidRDefault="008F595B">
      <w:r>
        <w:object w:dxaOrig="7821" w:dyaOrig="4406">
          <v:shape id="_x0000_i1038" type="#_x0000_t75" style="width:368.25pt;height:207.75pt" o:ole="" fillcolor="window">
            <v:imagedata r:id="rId59" o:title=""/>
          </v:shape>
          <o:OLEObject Type="Embed" ProgID="MSDraw" ShapeID="_x0000_i1038" DrawAspect="Content" ObjectID="_1611488175" r:id="rId60">
            <o:FieldCodes>\* MERGEFORMAT</o:FieldCodes>
          </o:OLEObject>
        </w:object>
      </w:r>
    </w:p>
    <w:p w:rsidR="008F595B" w:rsidRDefault="008F595B"/>
    <w:p w:rsidR="008F595B" w:rsidRDefault="008F595B">
      <w:r>
        <w:t>Ein gerichteter Graph heißt (gerichteter) Baum, wenn gilt:</w:t>
      </w:r>
    </w:p>
    <w:p w:rsidR="008F595B" w:rsidRDefault="008F595B">
      <w:pPr>
        <w:pStyle w:val="Info"/>
        <w:framePr w:wrap="around"/>
      </w:pPr>
      <w:r>
        <w:t>Wurzel</w:t>
      </w:r>
    </w:p>
    <w:p w:rsidR="008F595B" w:rsidRDefault="008F595B">
      <w:pPr>
        <w:pStyle w:val="Standardaufzhlung"/>
      </w:pPr>
      <w:r>
        <w:t>Es gibt genau einen Knoten, der keinen Vorgänger hat. Dieser Kn</w:t>
      </w:r>
      <w:r>
        <w:t>o</w:t>
      </w:r>
      <w:r>
        <w:t xml:space="preserve">ten heißt </w:t>
      </w:r>
      <w:r>
        <w:rPr>
          <w:rStyle w:val="gesperrt"/>
        </w:rPr>
        <w:t>Wurzel</w:t>
      </w:r>
      <w:r>
        <w:rPr>
          <w:rStyle w:val="gesperrt"/>
        </w:rPr>
        <w:fldChar w:fldCharType="begin"/>
      </w:r>
      <w:r>
        <w:rPr>
          <w:rStyle w:val="gesperrt"/>
        </w:rPr>
        <w:instrText>XE "Wurzel"</w:instrText>
      </w:r>
      <w:r>
        <w:rPr>
          <w:rStyle w:val="gesperrt"/>
        </w:rPr>
        <w:fldChar w:fldCharType="end"/>
      </w:r>
      <w:r>
        <w:t xml:space="preserve"> des Baumes.</w:t>
      </w:r>
    </w:p>
    <w:p w:rsidR="008F595B" w:rsidRDefault="008F595B">
      <w:pPr>
        <w:pStyle w:val="Standardaufzhlung"/>
      </w:pPr>
      <w:r>
        <w:t>Jeder Knoten, mit Ausnahme der Wurzel, hat genau einen Vorgä</w:t>
      </w:r>
      <w:r>
        <w:t>n</w:t>
      </w:r>
      <w:r>
        <w:t>ger.</w:t>
      </w:r>
    </w:p>
    <w:p w:rsidR="008F595B" w:rsidRDefault="008F595B">
      <w:pPr>
        <w:pStyle w:val="Standardaufzhlung"/>
      </w:pPr>
      <w:r>
        <w:t>Jeder Knoten ist von der Wurzel aus auf genau einem Weg erreic</w:t>
      </w:r>
      <w:r>
        <w:t>h</w:t>
      </w:r>
      <w:r>
        <w:t>bar.</w:t>
      </w:r>
    </w:p>
    <w:p w:rsidR="008F595B" w:rsidRDefault="008F595B"/>
    <w:p w:rsidR="008F595B" w:rsidRDefault="008F595B">
      <w:r>
        <w:t>Für einen Baum gilt:</w:t>
      </w:r>
    </w:p>
    <w:p w:rsidR="008F595B" w:rsidRDefault="008F595B">
      <w:pPr>
        <w:pStyle w:val="Info"/>
        <w:framePr w:wrap="around"/>
      </w:pPr>
      <w:r>
        <w:t>Ast</w:t>
      </w:r>
    </w:p>
    <w:p w:rsidR="008F595B" w:rsidRDefault="008F595B">
      <w:pPr>
        <w:pStyle w:val="Standardaufzhlung"/>
      </w:pPr>
      <w:r>
        <w:t>Ein Weg vom Wurzelknoten zu einem Knoten, der keine Nachfo</w:t>
      </w:r>
      <w:r>
        <w:t>l</w:t>
      </w:r>
      <w:r>
        <w:t>ger hat, wird als Ast</w:t>
      </w:r>
      <w:r>
        <w:fldChar w:fldCharType="begin"/>
      </w:r>
      <w:r>
        <w:instrText>XE "Ast"</w:instrText>
      </w:r>
      <w:r>
        <w:fldChar w:fldCharType="end"/>
      </w:r>
      <w:r>
        <w:t xml:space="preserve"> bezeichnet.</w:t>
      </w:r>
    </w:p>
    <w:p w:rsidR="008F595B" w:rsidRDefault="008F595B">
      <w:pPr>
        <w:pStyle w:val="Info"/>
        <w:framePr w:wrap="around"/>
      </w:pPr>
      <w:r>
        <w:t>Tiefe</w:t>
      </w:r>
    </w:p>
    <w:p w:rsidR="008F595B" w:rsidRDefault="008F595B">
      <w:pPr>
        <w:pStyle w:val="Standardaufzhlung"/>
      </w:pPr>
      <w:r>
        <w:t>Die Tiefe</w:t>
      </w:r>
      <w:r>
        <w:fldChar w:fldCharType="begin"/>
      </w:r>
      <w:r>
        <w:instrText>XE "Tiefe"</w:instrText>
      </w:r>
      <w:r>
        <w:fldChar w:fldCharType="end"/>
      </w:r>
      <w:r>
        <w:t xml:space="preserve"> eines Baumes ist die Anzahl der Knoten des Asts mit den mei</w:t>
      </w:r>
      <w:r>
        <w:t>s</w:t>
      </w:r>
      <w:r>
        <w:t>ten Knoten.</w:t>
      </w:r>
    </w:p>
    <w:p w:rsidR="008F595B" w:rsidRDefault="008F595B">
      <w:pPr>
        <w:pStyle w:val="Info"/>
        <w:framePr w:wrap="around"/>
      </w:pPr>
      <w:r>
        <w:t>Teilbaum</w:t>
      </w:r>
    </w:p>
    <w:p w:rsidR="008F595B" w:rsidRDefault="008F595B">
      <w:pPr>
        <w:pStyle w:val="Standardaufzhlung"/>
      </w:pPr>
      <w:r>
        <w:t>Die Söhne eines gegebenen Knotens bilden die Wurzeln von sog</w:t>
      </w:r>
      <w:r>
        <w:t>e</w:t>
      </w:r>
      <w:r>
        <w:t xml:space="preserve">nannten </w:t>
      </w:r>
      <w:r>
        <w:rPr>
          <w:rStyle w:val="gesperrt"/>
        </w:rPr>
        <w:t>Teil</w:t>
      </w:r>
      <w:r>
        <w:rPr>
          <w:rStyle w:val="gesperrt"/>
        </w:rPr>
        <w:softHyphen/>
        <w:t>bäumen</w:t>
      </w:r>
      <w:r>
        <w:fldChar w:fldCharType="begin"/>
      </w:r>
      <w:r>
        <w:instrText>XE "Teilbaum"</w:instrText>
      </w:r>
      <w:r>
        <w:fldChar w:fldCharType="end"/>
      </w:r>
      <w:r>
        <w:t>.</w:t>
      </w:r>
    </w:p>
    <w:p w:rsidR="008F595B" w:rsidRDefault="008F595B">
      <w:pPr>
        <w:pStyle w:val="Info"/>
        <w:framePr w:wrap="around"/>
      </w:pPr>
      <w:r>
        <w:t>Blatt</w:t>
      </w:r>
    </w:p>
    <w:p w:rsidR="008F595B" w:rsidRDefault="008F595B">
      <w:pPr>
        <w:pStyle w:val="Standardaufzhlung"/>
      </w:pPr>
      <w:r>
        <w:t xml:space="preserve">Ein Knoten ohne weitere Söhne heißt </w:t>
      </w:r>
      <w:r>
        <w:rPr>
          <w:rStyle w:val="gesperrt"/>
        </w:rPr>
        <w:t>Blatt</w:t>
      </w:r>
      <w:r>
        <w:fldChar w:fldCharType="begin"/>
      </w:r>
      <w:r>
        <w:instrText>XE "Blatt"</w:instrText>
      </w:r>
      <w:r>
        <w:fldChar w:fldCharType="end"/>
      </w:r>
      <w:r>
        <w:t>.</w:t>
      </w:r>
    </w:p>
    <w:p w:rsidR="008F595B" w:rsidRDefault="008F595B">
      <w:pPr>
        <w:pStyle w:val="Info"/>
        <w:framePr w:wrap="around"/>
      </w:pPr>
      <w:r>
        <w:t>leerer Baum</w:t>
      </w:r>
    </w:p>
    <w:p w:rsidR="008F595B" w:rsidRDefault="008F595B">
      <w:pPr>
        <w:pStyle w:val="Standardaufzhlung"/>
      </w:pPr>
      <w:r>
        <w:t xml:space="preserve">Ein Graph ohne Knoten wird als </w:t>
      </w:r>
      <w:r>
        <w:rPr>
          <w:rStyle w:val="gesperrt"/>
        </w:rPr>
        <w:t>leerer Baum</w:t>
      </w:r>
      <w:r>
        <w:rPr>
          <w:rStyle w:val="gesperrt"/>
        </w:rPr>
        <w:fldChar w:fldCharType="begin"/>
      </w:r>
      <w:r>
        <w:rPr>
          <w:rStyle w:val="gesperrt"/>
        </w:rPr>
        <w:instrText>XE "leerer Baum"</w:instrText>
      </w:r>
      <w:r>
        <w:rPr>
          <w:rStyle w:val="gesperrt"/>
        </w:rPr>
        <w:fldChar w:fldCharType="end"/>
      </w:r>
      <w:r>
        <w:t xml:space="preserve"> b</w:t>
      </w:r>
      <w:r>
        <w:t>e</w:t>
      </w:r>
      <w:r>
        <w:t>zeichnet.</w:t>
      </w:r>
    </w:p>
    <w:p w:rsidR="008F595B" w:rsidRDefault="008F595B"/>
    <w:p w:rsidR="008F595B" w:rsidRDefault="008F595B"/>
    <w:p w:rsidR="008F595B" w:rsidRDefault="008F595B">
      <w:pPr>
        <w:pStyle w:val="Info"/>
        <w:framePr w:wrap="around"/>
      </w:pPr>
      <w:r>
        <w:t>Binärbaum</w:t>
      </w:r>
    </w:p>
    <w:p w:rsidR="008F595B" w:rsidRDefault="001F19B6">
      <w:pPr>
        <w:pStyle w:val="Info"/>
        <w:framePr w:wrap="around"/>
      </w:pPr>
      <w:r>
        <w:rPr>
          <w:noProof/>
        </w:rPr>
        <w:drawing>
          <wp:inline distT="0" distB="0" distL="0" distR="0">
            <wp:extent cx="390525" cy="390525"/>
            <wp:effectExtent l="0" t="0" r="9525" b="9525"/>
            <wp:docPr id="67" name="Bild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Im Folgenden werden wir als Spezialform von Bäumen den </w:t>
      </w:r>
      <w:r>
        <w:rPr>
          <w:rStyle w:val="gesperrt"/>
        </w:rPr>
        <w:t>Binärbaum</w:t>
      </w:r>
      <w:r>
        <w:rPr>
          <w:rStyle w:val="gesperrt"/>
        </w:rPr>
        <w:fldChar w:fldCharType="begin"/>
      </w:r>
      <w:r>
        <w:rPr>
          <w:rStyle w:val="gesperrt"/>
        </w:rPr>
        <w:instrText>XE "Binärbaum"</w:instrText>
      </w:r>
      <w:r>
        <w:rPr>
          <w:rStyle w:val="gesperrt"/>
        </w:rPr>
        <w:fldChar w:fldCharType="end"/>
      </w:r>
      <w:r>
        <w:t xml:space="preserve"> betrachten. Ein Binärbaum ist ein Baum, dessen Knoten maximal </w:t>
      </w:r>
      <w:r>
        <w:rPr>
          <w:spacing w:val="60"/>
        </w:rPr>
        <w:t>zwei</w:t>
      </w:r>
      <w:r>
        <w:t xml:space="preserve"> Sö</w:t>
      </w:r>
      <w:r>
        <w:t>h</w:t>
      </w:r>
      <w:r>
        <w:t>ne haben können.</w:t>
      </w:r>
    </w:p>
    <w:p w:rsidR="008F595B" w:rsidRDefault="008F595B"/>
    <w:p w:rsidR="008F595B" w:rsidRDefault="008F595B"/>
    <w:p w:rsidR="008F595B" w:rsidRDefault="008F595B">
      <w:pPr>
        <w:ind w:left="567" w:hanging="567"/>
      </w:pPr>
      <w:r>
        <w:t>Ein Binärbaum ist wie folgt rekursiv definiert:</w:t>
      </w:r>
    </w:p>
    <w:p w:rsidR="008F595B" w:rsidRDefault="008F595B">
      <w:pPr>
        <w:pStyle w:val="Standardnummerierung"/>
        <w:numPr>
          <w:ilvl w:val="0"/>
          <w:numId w:val="6"/>
        </w:numPr>
      </w:pPr>
      <w:r>
        <w:t>Ein leerer Baum ist ein Binärbaum.</w:t>
      </w:r>
    </w:p>
    <w:p w:rsidR="008F595B" w:rsidRDefault="008F595B">
      <w:pPr>
        <w:pStyle w:val="Standardnummerierung"/>
      </w:pPr>
      <w:r>
        <w:t>Ein Knoten K ist ein Binärbaum.</w:t>
      </w:r>
    </w:p>
    <w:p w:rsidR="008F595B" w:rsidRDefault="008F595B">
      <w:pPr>
        <w:pStyle w:val="Standardnummerierung"/>
      </w:pPr>
      <w:r>
        <w:t>Sind B1 und B2 Binärbäume und K ein Knoten, dann ist auch folgen</w:t>
      </w:r>
      <w:r>
        <w:softHyphen/>
        <w:t>der Graph ein Binärbaum:</w:t>
      </w:r>
    </w:p>
    <w:p w:rsidR="008F595B" w:rsidRDefault="008F595B"/>
    <w:p w:rsidR="008F595B" w:rsidRDefault="008F595B">
      <w:pPr>
        <w:jc w:val="center"/>
      </w:pPr>
      <w:r>
        <w:object w:dxaOrig="3501" w:dyaOrig="2660">
          <v:shape id="_x0000_i1039" type="#_x0000_t75" style="width:144.75pt;height:110.25pt" o:ole="" fillcolor="window">
            <v:imagedata r:id="rId61" o:title=""/>
          </v:shape>
          <o:OLEObject Type="Embed" ProgID="MSDraw" ShapeID="_x0000_i1039" DrawAspect="Content" ObjectID="_1611488176" r:id="rId62">
            <o:FieldCodes>\* MERGEFORMAT</o:FieldCodes>
          </o:OLEObject>
        </w:object>
      </w:r>
    </w:p>
    <w:p w:rsidR="008F595B" w:rsidRDefault="008F595B"/>
    <w:p w:rsidR="008F595B" w:rsidRDefault="008F595B">
      <w:r>
        <w:t>Alle rekursiven Algorithmen auf Bäume basieren auf dieser abstrakten B</w:t>
      </w:r>
      <w:r>
        <w:t>e</w:t>
      </w:r>
      <w:r>
        <w:t xml:space="preserve">trachtungsweise. </w:t>
      </w:r>
    </w:p>
    <w:p w:rsidR="008F595B" w:rsidRDefault="008F595B">
      <w:pPr>
        <w:pStyle w:val="null-Zeile"/>
      </w:pPr>
    </w:p>
    <w:p w:rsidR="008F595B" w:rsidRDefault="008F595B">
      <w:pPr>
        <w:pStyle w:val="berschrift3"/>
      </w:pPr>
      <w:bookmarkStart w:id="59" w:name="_Toc67812382"/>
      <w:bookmarkStart w:id="60" w:name="_Toc168889951"/>
      <w:bookmarkStart w:id="61" w:name="_Toc233701994"/>
      <w:bookmarkStart w:id="62" w:name="_Toc528068713"/>
      <w:r>
        <w:t>Speicherung von Binärbäumen</w:t>
      </w:r>
      <w:bookmarkEnd w:id="59"/>
      <w:bookmarkEnd w:id="60"/>
      <w:bookmarkEnd w:id="61"/>
      <w:bookmarkEnd w:id="62"/>
    </w:p>
    <w:p w:rsidR="008F595B" w:rsidRDefault="001F19B6">
      <w:pPr>
        <w:pStyle w:val="Info"/>
        <w:framePr w:wrap="around" w:y="84"/>
      </w:pPr>
      <w:r>
        <w:rPr>
          <w:noProof/>
        </w:rPr>
        <w:drawing>
          <wp:inline distT="0" distB="0" distL="0" distR="0">
            <wp:extent cx="390525" cy="390525"/>
            <wp:effectExtent l="0" t="0" r="9525" b="9525"/>
            <wp:docPr id="69" name="Bild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rPr>
          <w:noProof/>
          <w:sz w:val="20"/>
        </w:rPr>
        <w:pict>
          <v:shape id="_x0000_s1029" type="#_x0000_t75" style="position:absolute;left:0;text-align:left;margin-left:.6pt;margin-top:31.05pt;width:409.35pt;height:247.95pt;z-index:251657216" fillcolor="#0c9" strokecolor="blue" strokeweight="2.5pt">
            <v:imagedata r:id="rId63" o:title=""/>
            <w10:wrap type="topAndBottom"/>
          </v:shape>
          <o:OLEObject Type="Embed" ProgID="Word.Document.8" ShapeID="_x0000_s1029" DrawAspect="Content" ObjectID="_1611488186" r:id="rId64">
            <o:FieldCodes>\s</o:FieldCodes>
          </o:OLEObject>
        </w:pict>
      </w:r>
      <w:r>
        <w:t>Ein Binärbaum kann folgendermaßen implementiert werden:</w:t>
      </w:r>
    </w:p>
    <w:p w:rsidR="008F595B" w:rsidRDefault="008F595B"/>
    <w:p w:rsidR="008F595B" w:rsidRDefault="008F595B">
      <w:r>
        <w:t>Jeder Knoten (Vater) des Baumes wird durch ein dynamisches Daten</w:t>
      </w:r>
      <w:r>
        <w:softHyphen/>
        <w:t>objekt darge</w:t>
      </w:r>
      <w:r>
        <w:softHyphen/>
        <w:t>stellt, das Informationen und jeweils einen Verweis auf jeden der be</w:t>
      </w:r>
      <w:r>
        <w:t>i</w:t>
      </w:r>
      <w:r>
        <w:t>den mög</w:t>
      </w:r>
      <w:r>
        <w:softHyphen/>
        <w:t>lichen Nachfolger (Söhne) ent</w:t>
      </w:r>
      <w:r>
        <w:softHyphen/>
        <w:t xml:space="preserve">hält. Ist kein Sohn mehr vorhanden, ist die jeweilige Zugriffskomponente auf </w:t>
      </w:r>
      <w:r>
        <w:rPr>
          <w:rStyle w:val="Programminline"/>
        </w:rPr>
        <w:t>null</w:t>
      </w:r>
      <w:r>
        <w:t xml:space="preserve"> gesetzt.</w:t>
      </w:r>
    </w:p>
    <w:p w:rsidR="008F595B" w:rsidRDefault="008F595B"/>
    <w:p w:rsidR="008F595B" w:rsidRDefault="008F595B" w:rsidP="00D71758">
      <w:pPr>
        <w:pStyle w:val="Info"/>
        <w:framePr w:wrap="around" w:x="9054" w:y="8"/>
      </w:pPr>
      <w:r>
        <w:t>Deklarationen für Binärbäume</w:t>
      </w:r>
    </w:p>
    <w:p w:rsidR="008F595B" w:rsidRDefault="001F19B6" w:rsidP="00D71758">
      <w:pPr>
        <w:pStyle w:val="Info"/>
        <w:framePr w:wrap="around" w:x="9054" w:y="8"/>
      </w:pPr>
      <w:r>
        <w:rPr>
          <w:noProof/>
        </w:rPr>
        <w:drawing>
          <wp:inline distT="0" distB="0" distL="0" distR="0">
            <wp:extent cx="390525" cy="390525"/>
            <wp:effectExtent l="0" t="0" r="9525" b="9525"/>
            <wp:docPr id="70"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sidP="00D71758">
      <w:pPr>
        <w:pStyle w:val="Info"/>
        <w:framePr w:wrap="around" w:x="9054" w:y="8"/>
      </w:pPr>
    </w:p>
    <w:p w:rsidR="008F595B" w:rsidRPr="009F1F7F" w:rsidRDefault="008F595B">
      <w:pPr>
        <w:pStyle w:val="Programm"/>
        <w:rPr>
          <w:lang w:val="en-GB"/>
        </w:rPr>
      </w:pPr>
      <w:r w:rsidRPr="009F1F7F">
        <w:rPr>
          <w:color w:val="0000FF"/>
          <w:lang w:val="en-GB"/>
        </w:rPr>
        <w:t xml:space="preserve">type </w:t>
      </w:r>
      <w:r w:rsidRPr="009F1F7F">
        <w:rPr>
          <w:lang w:val="en-GB"/>
        </w:rPr>
        <w:t>KNOTEN_T</w:t>
      </w:r>
      <w:r w:rsidR="009F1F7F" w:rsidRPr="009F1F7F">
        <w:rPr>
          <w:lang w:val="en-GB"/>
        </w:rPr>
        <w:t>R</w:t>
      </w:r>
      <w:r w:rsidRPr="009F1F7F">
        <w:rPr>
          <w:lang w:val="en-GB"/>
        </w:rPr>
        <w:t>;</w:t>
      </w:r>
    </w:p>
    <w:p w:rsidR="008F595B" w:rsidRDefault="008F595B">
      <w:pPr>
        <w:pStyle w:val="Programm"/>
        <w:rPr>
          <w:lang w:val="en-GB"/>
        </w:rPr>
      </w:pPr>
      <w:r>
        <w:rPr>
          <w:color w:val="0000FF"/>
          <w:lang w:val="en-GB"/>
        </w:rPr>
        <w:t xml:space="preserve">type </w:t>
      </w:r>
      <w:r>
        <w:rPr>
          <w:lang w:val="en-GB"/>
        </w:rPr>
        <w:t xml:space="preserve">KNOTEN_REF </w:t>
      </w:r>
      <w:r>
        <w:rPr>
          <w:color w:val="0000FF"/>
          <w:lang w:val="en-GB"/>
        </w:rPr>
        <w:t xml:space="preserve">is access </w:t>
      </w:r>
      <w:r>
        <w:rPr>
          <w:lang w:val="en-GB"/>
        </w:rPr>
        <w:t>KNOTEN_T</w:t>
      </w:r>
      <w:r w:rsidR="009F1F7F">
        <w:rPr>
          <w:lang w:val="en-GB"/>
        </w:rPr>
        <w:t>R</w:t>
      </w:r>
      <w:r>
        <w:rPr>
          <w:lang w:val="en-GB"/>
        </w:rPr>
        <w:t>;</w:t>
      </w:r>
    </w:p>
    <w:p w:rsidR="008F595B" w:rsidRDefault="008F595B">
      <w:pPr>
        <w:pStyle w:val="Programm"/>
        <w:rPr>
          <w:lang w:val="en-GB"/>
        </w:rPr>
      </w:pPr>
    </w:p>
    <w:p w:rsidR="008F595B" w:rsidRPr="00130F76" w:rsidRDefault="008F595B">
      <w:pPr>
        <w:pStyle w:val="Programm"/>
        <w:rPr>
          <w:color w:val="0000FF"/>
        </w:rPr>
      </w:pPr>
      <w:r w:rsidRPr="00130F76">
        <w:rPr>
          <w:color w:val="0000FF"/>
        </w:rPr>
        <w:t xml:space="preserve">type </w:t>
      </w:r>
      <w:r w:rsidRPr="00130F76">
        <w:t>KNOTEN_T</w:t>
      </w:r>
      <w:r w:rsidR="009F1F7F" w:rsidRPr="00130F76">
        <w:t>R</w:t>
      </w:r>
      <w:r w:rsidRPr="00130F76">
        <w:t xml:space="preserve"> </w:t>
      </w:r>
      <w:r w:rsidRPr="00130F76">
        <w:rPr>
          <w:color w:val="0000FF"/>
        </w:rPr>
        <w:t>is record</w:t>
      </w:r>
    </w:p>
    <w:p w:rsidR="008F595B" w:rsidRDefault="008F595B">
      <w:pPr>
        <w:pStyle w:val="Programm"/>
        <w:rPr>
          <w:color w:val="008000"/>
        </w:rPr>
      </w:pPr>
      <w:r w:rsidRPr="000A7450">
        <w:rPr>
          <w:color w:val="0000FF"/>
        </w:rPr>
        <w:t xml:space="preserve">   </w:t>
      </w:r>
      <w:r>
        <w:t xml:space="preserve">Schl   </w:t>
      </w:r>
      <w:r w:rsidR="00987AEC">
        <w:t xml:space="preserve">    </w:t>
      </w:r>
      <w:r>
        <w:t>: SCHLUESSEL</w:t>
      </w:r>
      <w:r w:rsidR="000A7450">
        <w:t>_T</w:t>
      </w:r>
      <w:r>
        <w:t>;</w:t>
      </w:r>
      <w:r>
        <w:tab/>
      </w:r>
      <w:r>
        <w:tab/>
      </w:r>
      <w:r>
        <w:rPr>
          <w:color w:val="008000"/>
        </w:rPr>
        <w:t>-- Sortierkriterium z.B. POSITIVE</w:t>
      </w:r>
    </w:p>
    <w:p w:rsidR="008F595B" w:rsidRDefault="008F595B">
      <w:pPr>
        <w:pStyle w:val="Programm"/>
        <w:rPr>
          <w:color w:val="008000"/>
        </w:rPr>
      </w:pPr>
      <w:r>
        <w:rPr>
          <w:color w:val="008000"/>
        </w:rPr>
        <w:t xml:space="preserve">   </w:t>
      </w:r>
      <w:r>
        <w:t xml:space="preserve">Info   </w:t>
      </w:r>
      <w:r w:rsidR="00987AEC">
        <w:t xml:space="preserve">    </w:t>
      </w:r>
      <w:r>
        <w:t>: INFORMATION</w:t>
      </w:r>
      <w:r w:rsidR="000A7450">
        <w:t>_T</w:t>
      </w:r>
      <w:r>
        <w:t>;</w:t>
      </w:r>
      <w:r>
        <w:tab/>
      </w:r>
      <w:r w:rsidR="00987AEC">
        <w:t xml:space="preserve">   </w:t>
      </w:r>
      <w:r>
        <w:rPr>
          <w:color w:val="008000"/>
        </w:rPr>
        <w:t>-- Zusatzmerkmal z.B. CHARACTER</w:t>
      </w:r>
    </w:p>
    <w:p w:rsidR="008F595B" w:rsidRDefault="008F595B">
      <w:pPr>
        <w:pStyle w:val="Programm"/>
      </w:pPr>
      <w:r>
        <w:rPr>
          <w:color w:val="008000"/>
        </w:rPr>
        <w:t xml:space="preserve">   </w:t>
      </w:r>
      <w:r>
        <w:t>Links</w:t>
      </w:r>
      <w:r w:rsidR="00987AEC">
        <w:t>_Ptr</w:t>
      </w:r>
      <w:r>
        <w:t>,</w:t>
      </w:r>
    </w:p>
    <w:p w:rsidR="008F595B" w:rsidRDefault="008F595B">
      <w:pPr>
        <w:pStyle w:val="Programm"/>
      </w:pPr>
      <w:r>
        <w:t xml:space="preserve">   Rechts</w:t>
      </w:r>
      <w:r w:rsidR="00987AEC">
        <w:t>_Ptr</w:t>
      </w:r>
      <w:r>
        <w:t xml:space="preserve"> : KNOTEN_REF;</w:t>
      </w:r>
    </w:p>
    <w:p w:rsidR="008F595B" w:rsidRDefault="008F595B">
      <w:pPr>
        <w:pStyle w:val="Programm"/>
      </w:pPr>
      <w:r>
        <w:rPr>
          <w:color w:val="0000FF"/>
        </w:rPr>
        <w:t>end record</w:t>
      </w:r>
      <w:r>
        <w:t>;</w:t>
      </w:r>
    </w:p>
    <w:p w:rsidR="008F595B" w:rsidRDefault="008F595B">
      <w:pPr>
        <w:rPr>
          <w:sz w:val="16"/>
        </w:rPr>
      </w:pPr>
    </w:p>
    <w:p w:rsidR="008F595B" w:rsidRDefault="008F595B">
      <w:pPr>
        <w:pStyle w:val="Info"/>
        <w:framePr w:wrap="around"/>
      </w:pPr>
      <w:r>
        <w:t>geordneter Binä</w:t>
      </w:r>
      <w:r>
        <w:t>r</w:t>
      </w:r>
      <w:r>
        <w:t>baum</w:t>
      </w:r>
    </w:p>
    <w:p w:rsidR="008F595B" w:rsidRDefault="001F19B6">
      <w:pPr>
        <w:pStyle w:val="Info"/>
        <w:framePr w:wrap="around"/>
      </w:pPr>
      <w:r>
        <w:rPr>
          <w:noProof/>
        </w:rPr>
        <w:drawing>
          <wp:inline distT="0" distB="0" distL="0" distR="0">
            <wp:extent cx="390525" cy="390525"/>
            <wp:effectExtent l="0" t="0" r="9525" b="9525"/>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Man spricht von einem </w:t>
      </w:r>
      <w:r w:rsidRPr="00D71758">
        <w:rPr>
          <w:rStyle w:val="gesperrt"/>
          <w:b/>
        </w:rPr>
        <w:t>geordneten</w:t>
      </w:r>
      <w:r>
        <w:rPr>
          <w:rStyle w:val="gesperrt"/>
        </w:rPr>
        <w:t xml:space="preserve"> Binärbaum</w:t>
      </w:r>
      <w:r>
        <w:fldChar w:fldCharType="begin"/>
      </w:r>
      <w:r>
        <w:instrText>XE "geordneter Binä</w:instrText>
      </w:r>
      <w:r>
        <w:instrText>r</w:instrText>
      </w:r>
      <w:r>
        <w:instrText>baum"</w:instrText>
      </w:r>
      <w:r>
        <w:fldChar w:fldCharType="end"/>
      </w:r>
      <w:r>
        <w:t>, wenn die Schlüssel der Sö</w:t>
      </w:r>
      <w:r>
        <w:t>h</w:t>
      </w:r>
      <w:r>
        <w:t>ne eines Knotens in einer geordneten Beziehung zueinander und zum Knoten selbst stehen. Dies ist z.B. der Fall, wenn der linke Sohn kle</w:t>
      </w:r>
      <w:r>
        <w:t>i</w:t>
      </w:r>
      <w:r>
        <w:t>ner oder gleich dem Vaterknoten ist und dieser kleiner als sein rechter Sohn ist.</w:t>
      </w:r>
    </w:p>
    <w:p w:rsidR="008F595B" w:rsidRDefault="008F595B"/>
    <w:p w:rsidR="008F595B" w:rsidRDefault="001F19B6">
      <w:pPr>
        <w:pStyle w:val="Info"/>
        <w:framePr w:wrap="around"/>
      </w:pPr>
      <w:r>
        <w:rPr>
          <w:noProof/>
        </w:rPr>
        <w:drawing>
          <wp:inline distT="0" distB="0" distL="0" distR="0">
            <wp:extent cx="514350" cy="390525"/>
            <wp:effectExtent l="0" t="0" r="0" b="9525"/>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r>
        <w:t>Wir werden uns im Folgenden ausschließlich mit geordneten Binärbäumen beschäfti</w:t>
      </w:r>
      <w:r>
        <w:softHyphen/>
        <w:t>gen.</w:t>
      </w:r>
    </w:p>
    <w:p w:rsidR="008F595B" w:rsidRDefault="008F595B">
      <w:pPr>
        <w:pStyle w:val="null-Zeile"/>
      </w:pPr>
    </w:p>
    <w:p w:rsidR="008F595B" w:rsidRDefault="008F595B">
      <w:pPr>
        <w:pStyle w:val="berschrift3"/>
      </w:pPr>
      <w:bookmarkStart w:id="63" w:name="_Toc67812383"/>
      <w:bookmarkStart w:id="64" w:name="_Toc168889952"/>
      <w:bookmarkStart w:id="65" w:name="_Toc233701995"/>
      <w:bookmarkStart w:id="66" w:name="_Toc528068714"/>
      <w:r>
        <w:t>Operationen auf Binärbäume</w:t>
      </w:r>
      <w:bookmarkEnd w:id="63"/>
      <w:bookmarkEnd w:id="64"/>
      <w:bookmarkEnd w:id="65"/>
      <w:bookmarkEnd w:id="66"/>
    </w:p>
    <w:p w:rsidR="008F595B" w:rsidRDefault="008F595B">
      <w:pPr>
        <w:pStyle w:val="Info"/>
        <w:framePr w:wrap="around"/>
      </w:pPr>
      <w:r>
        <w:t>Durchlaufen</w:t>
      </w:r>
    </w:p>
    <w:p w:rsidR="008F595B" w:rsidRDefault="008F595B">
      <w:r>
        <w:t xml:space="preserve">Beim </w:t>
      </w:r>
      <w:r>
        <w:rPr>
          <w:rStyle w:val="gesperrt"/>
        </w:rPr>
        <w:t>Durchlaufen</w:t>
      </w:r>
      <w:r>
        <w:t xml:space="preserve"> eines (geordneten) Binärbaums</w:t>
      </w:r>
      <w:r>
        <w:fldChar w:fldCharType="begin"/>
      </w:r>
      <w:r>
        <w:instrText>XE "Durchlaufen eines Binärbaums"</w:instrText>
      </w:r>
      <w:r>
        <w:fldChar w:fldCharType="end"/>
      </w:r>
      <w:r>
        <w:t xml:space="preserve"> wird, je nach der konkreten Aufgabenstellung, entweder der gesamte Baum (also jeder Kn</w:t>
      </w:r>
      <w:r>
        <w:t>o</w:t>
      </w:r>
      <w:r>
        <w:t>ten) oder nur ein Teil eines Baumes durchlaufen. Da wir entgegen dem Durchlauf-Algorithmus bei Listen bei Binärbäumen zwei Verweise auf Nachfolgeknoten haben, kommen wir hier auf die oben angesprochene r</w:t>
      </w:r>
      <w:r>
        <w:t>e</w:t>
      </w:r>
      <w:r>
        <w:t>kursive Be</w:t>
      </w:r>
      <w:r>
        <w:softHyphen/>
        <w:t>trachtungsweise von Bäumen zurück.</w:t>
      </w:r>
    </w:p>
    <w:p w:rsidR="008F595B" w:rsidRDefault="008F595B"/>
    <w:p w:rsidR="008F595B" w:rsidRDefault="008F595B" w:rsidP="00ED3EB9">
      <w:pPr>
        <w:pStyle w:val="Info"/>
        <w:framePr w:wrap="around" w:x="1119" w:y="-3"/>
      </w:pPr>
      <w:r>
        <w:t>rekursives Durc</w:t>
      </w:r>
      <w:r>
        <w:t>h</w:t>
      </w:r>
      <w:r>
        <w:t>laufen eines Baums</w:t>
      </w:r>
    </w:p>
    <w:p w:rsidR="008F595B" w:rsidRDefault="008F595B">
      <w:pPr>
        <w:pStyle w:val="Programm"/>
        <w:rPr>
          <w:color w:val="0000FF"/>
          <w:lang w:val="en-GB"/>
        </w:rPr>
      </w:pPr>
      <w:r>
        <w:rPr>
          <w:color w:val="0000FF"/>
          <w:lang w:val="en-GB"/>
        </w:rPr>
        <w:t>generic</w:t>
      </w:r>
    </w:p>
    <w:p w:rsidR="008F595B" w:rsidRDefault="008F595B">
      <w:pPr>
        <w:pStyle w:val="Programm"/>
        <w:rPr>
          <w:lang w:val="en-GB"/>
        </w:rPr>
      </w:pPr>
      <w:r>
        <w:rPr>
          <w:color w:val="0000FF"/>
          <w:lang w:val="en-GB"/>
        </w:rPr>
        <w:t xml:space="preserve">   with procedure </w:t>
      </w:r>
      <w:r>
        <w:rPr>
          <w:lang w:val="en-GB"/>
        </w:rPr>
        <w:t>Aktion (</w:t>
      </w:r>
    </w:p>
    <w:p w:rsidR="008F595B" w:rsidRDefault="008F595B">
      <w:pPr>
        <w:pStyle w:val="Programm"/>
      </w:pPr>
      <w:r w:rsidRPr="009F1F7F">
        <w:t xml:space="preserve">         </w:t>
      </w:r>
      <w:r>
        <w:t xml:space="preserve">Schl : </w:t>
      </w:r>
      <w:r>
        <w:rPr>
          <w:color w:val="0000FF"/>
        </w:rPr>
        <w:t xml:space="preserve">in     </w:t>
      </w:r>
      <w:r>
        <w:t>SCHLUESSEL</w:t>
      </w:r>
      <w:r w:rsidR="000A7450">
        <w:t>_T</w:t>
      </w:r>
      <w:r>
        <w:t>;</w:t>
      </w:r>
    </w:p>
    <w:p w:rsidR="008F595B" w:rsidRPr="009F1F7F" w:rsidRDefault="008F595B">
      <w:pPr>
        <w:pStyle w:val="Programm"/>
      </w:pPr>
      <w:r>
        <w:t xml:space="preserve">         </w:t>
      </w:r>
      <w:r w:rsidRPr="009F1F7F">
        <w:t xml:space="preserve">Info : </w:t>
      </w:r>
      <w:r w:rsidRPr="009F1F7F">
        <w:rPr>
          <w:color w:val="0000FF"/>
        </w:rPr>
        <w:t xml:space="preserve">in out </w:t>
      </w:r>
      <w:r w:rsidRPr="009F1F7F">
        <w:t>INFORMATION</w:t>
      </w:r>
      <w:r w:rsidR="000A7450" w:rsidRPr="009F1F7F">
        <w:t>_T</w:t>
      </w:r>
      <w:r w:rsidRPr="009F1F7F">
        <w:t xml:space="preserve">) </w:t>
      </w:r>
      <w:r w:rsidRPr="009F1F7F">
        <w:rPr>
          <w:color w:val="0000FF"/>
        </w:rPr>
        <w:t xml:space="preserve">is </w:t>
      </w:r>
      <w:r w:rsidRPr="009F1F7F">
        <w:t>&lt;&gt;;</w:t>
      </w:r>
    </w:p>
    <w:p w:rsidR="008F595B" w:rsidRDefault="008F595B">
      <w:pPr>
        <w:pStyle w:val="Programm"/>
      </w:pPr>
      <w:r>
        <w:rPr>
          <w:color w:val="0000FF"/>
        </w:rPr>
        <w:t xml:space="preserve">procedure </w:t>
      </w:r>
      <w:r>
        <w:t>Durchlaufen (Wurzel</w:t>
      </w:r>
      <w:r w:rsidR="00BE4037">
        <w:t>_Ptr</w:t>
      </w:r>
      <w:r>
        <w:t xml:space="preserve"> : </w:t>
      </w:r>
      <w:r>
        <w:rPr>
          <w:color w:val="0000FF"/>
        </w:rPr>
        <w:t xml:space="preserve">in </w:t>
      </w:r>
      <w:r>
        <w:t>KNOTEN_REF);</w:t>
      </w:r>
    </w:p>
    <w:p w:rsidR="008F595B" w:rsidRDefault="008F595B"/>
    <w:p w:rsidR="008F595B" w:rsidRDefault="008F595B"/>
    <w:p w:rsidR="008F595B" w:rsidRDefault="001F19B6">
      <w:pPr>
        <w:pStyle w:val="Info"/>
        <w:framePr w:wrap="around"/>
      </w:pPr>
      <w:r>
        <w:rPr>
          <w:noProof/>
        </w:rPr>
        <w:drawing>
          <wp:inline distT="0" distB="0" distL="0" distR="0">
            <wp:extent cx="390525" cy="390525"/>
            <wp:effectExtent l="0" t="0" r="9525" b="9525"/>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Programm"/>
        <w:rPr>
          <w:color w:val="0000FF"/>
        </w:rPr>
      </w:pPr>
      <w:r>
        <w:rPr>
          <w:color w:val="0000FF"/>
        </w:rPr>
        <w:t xml:space="preserve">procedure </w:t>
      </w:r>
      <w:r>
        <w:t>Durchlaufen (Wurzel</w:t>
      </w:r>
      <w:r w:rsidR="00BE4037">
        <w:t>_Ptr</w:t>
      </w:r>
      <w:r>
        <w:t xml:space="preserve"> : KNOTEN_REF) </w:t>
      </w:r>
      <w:r>
        <w:rPr>
          <w:color w:val="0000FF"/>
        </w:rPr>
        <w:t>is</w:t>
      </w:r>
    </w:p>
    <w:p w:rsidR="008F595B" w:rsidRDefault="008F595B">
      <w:pPr>
        <w:pStyle w:val="Programm"/>
        <w:rPr>
          <w:color w:val="008000"/>
          <w:lang w:val="en-GB"/>
        </w:rPr>
      </w:pPr>
      <w:r>
        <w:rPr>
          <w:color w:val="0000FF"/>
          <w:lang w:val="en-GB"/>
        </w:rPr>
        <w:t xml:space="preserve">begin </w:t>
      </w:r>
      <w:r>
        <w:rPr>
          <w:color w:val="008000"/>
          <w:lang w:val="en-GB"/>
        </w:rPr>
        <w:t>-- Durchlaufen</w:t>
      </w:r>
    </w:p>
    <w:p w:rsidR="008F595B" w:rsidRDefault="008F595B">
      <w:pPr>
        <w:pStyle w:val="Programm"/>
        <w:rPr>
          <w:color w:val="008000"/>
          <w:lang w:val="en-GB"/>
        </w:rPr>
      </w:pPr>
    </w:p>
    <w:p w:rsidR="008F595B" w:rsidRPr="00BE4037" w:rsidRDefault="008F595B">
      <w:pPr>
        <w:pStyle w:val="Programm"/>
        <w:rPr>
          <w:color w:val="0000FF"/>
        </w:rPr>
      </w:pPr>
      <w:r w:rsidRPr="00BE4037">
        <w:rPr>
          <w:color w:val="008000"/>
        </w:rPr>
        <w:t xml:space="preserve">   </w:t>
      </w:r>
      <w:r w:rsidRPr="00BE4037">
        <w:rPr>
          <w:color w:val="0000FF"/>
        </w:rPr>
        <w:t xml:space="preserve">if </w:t>
      </w:r>
      <w:r w:rsidRPr="00BE4037">
        <w:t>Wurzel</w:t>
      </w:r>
      <w:r w:rsidR="00BE4037" w:rsidRPr="00BE4037">
        <w:t>_Ptr</w:t>
      </w:r>
      <w:r w:rsidRPr="00BE4037">
        <w:t xml:space="preserve"> /= </w:t>
      </w:r>
      <w:r w:rsidRPr="00BE4037">
        <w:rPr>
          <w:color w:val="0000FF"/>
        </w:rPr>
        <w:t>null then</w:t>
      </w:r>
    </w:p>
    <w:p w:rsidR="008F595B" w:rsidRPr="00BE4037" w:rsidRDefault="008F595B">
      <w:pPr>
        <w:pStyle w:val="Programm"/>
        <w:rPr>
          <w:color w:val="0000FF"/>
        </w:rPr>
      </w:pPr>
    </w:p>
    <w:p w:rsidR="008F595B" w:rsidRDefault="008F595B">
      <w:pPr>
        <w:pStyle w:val="Programm"/>
      </w:pPr>
      <w:r w:rsidRPr="00BE4037">
        <w:rPr>
          <w:color w:val="0000FF"/>
        </w:rPr>
        <w:t xml:space="preserve">      </w:t>
      </w:r>
      <w:r>
        <w:t>Durchlaufen (Wurzel</w:t>
      </w:r>
      <w:r w:rsidR="00BE4037">
        <w:t>_Ptr.All</w:t>
      </w:r>
      <w:r>
        <w:t>.Links</w:t>
      </w:r>
      <w:r w:rsidR="00130F76">
        <w:t>_Ptr</w:t>
      </w:r>
      <w:r>
        <w:t>);</w:t>
      </w:r>
    </w:p>
    <w:p w:rsidR="008F595B" w:rsidRDefault="008F595B">
      <w:pPr>
        <w:pStyle w:val="Programm"/>
      </w:pPr>
    </w:p>
    <w:p w:rsidR="008F595B" w:rsidRDefault="008F595B">
      <w:pPr>
        <w:pStyle w:val="Programm"/>
      </w:pPr>
      <w:r>
        <w:t xml:space="preserve">      Aktion (Wurzel</w:t>
      </w:r>
      <w:r w:rsidR="00BE4037">
        <w:t>_Ptr.All.</w:t>
      </w:r>
      <w:r>
        <w:t>Schl, Wurzel</w:t>
      </w:r>
      <w:r w:rsidR="00BE4037">
        <w:t>_Ptr.All</w:t>
      </w:r>
      <w:r>
        <w:t>.Info);</w:t>
      </w:r>
    </w:p>
    <w:p w:rsidR="008F595B" w:rsidRDefault="008F595B">
      <w:pPr>
        <w:pStyle w:val="Programm"/>
      </w:pPr>
    </w:p>
    <w:p w:rsidR="008F595B" w:rsidRDefault="008F595B">
      <w:pPr>
        <w:pStyle w:val="Programm"/>
      </w:pPr>
      <w:r>
        <w:t xml:space="preserve">      Durchlaufen (Wurzel</w:t>
      </w:r>
      <w:r w:rsidR="00BE4037">
        <w:t>_Ptr.All</w:t>
      </w:r>
      <w:r>
        <w:t>.Rechts</w:t>
      </w:r>
      <w:r w:rsidR="00130F76">
        <w:t>_Ptr</w:t>
      </w:r>
      <w:r>
        <w:t>);</w:t>
      </w:r>
    </w:p>
    <w:p w:rsidR="008F595B" w:rsidRDefault="008F595B">
      <w:pPr>
        <w:pStyle w:val="Programm"/>
      </w:pPr>
    </w:p>
    <w:p w:rsidR="008F595B" w:rsidRPr="00BE4037" w:rsidRDefault="008F595B">
      <w:pPr>
        <w:pStyle w:val="Programm"/>
      </w:pPr>
      <w:r>
        <w:t xml:space="preserve">   </w:t>
      </w:r>
      <w:r w:rsidRPr="00BE4037">
        <w:rPr>
          <w:color w:val="0000FF"/>
        </w:rPr>
        <w:t>end if</w:t>
      </w:r>
      <w:r w:rsidRPr="00BE4037">
        <w:t>;</w:t>
      </w:r>
    </w:p>
    <w:p w:rsidR="008F595B" w:rsidRPr="00BE4037" w:rsidRDefault="008F595B">
      <w:pPr>
        <w:pStyle w:val="Programm"/>
      </w:pPr>
    </w:p>
    <w:p w:rsidR="008F595B" w:rsidRPr="00BE4037" w:rsidRDefault="008F595B">
      <w:pPr>
        <w:pStyle w:val="Programm"/>
      </w:pPr>
      <w:r w:rsidRPr="00BE4037">
        <w:rPr>
          <w:color w:val="0000FF"/>
        </w:rPr>
        <w:t xml:space="preserve">end </w:t>
      </w:r>
      <w:r w:rsidRPr="00BE4037">
        <w:t>Durchlaufen;</w:t>
      </w:r>
    </w:p>
    <w:p w:rsidR="008F595B" w:rsidRPr="00BE4037" w:rsidRDefault="008F595B"/>
    <w:p w:rsidR="008F595B" w:rsidRPr="00BE4037" w:rsidRDefault="008F595B"/>
    <w:p w:rsidR="008F595B" w:rsidRDefault="008F595B">
      <w:pPr>
        <w:pStyle w:val="Info"/>
        <w:framePr w:wrap="around"/>
      </w:pPr>
      <w:r>
        <w:t>In-Order-Durchlauf</w:t>
      </w:r>
    </w:p>
    <w:p w:rsidR="008F595B" w:rsidRDefault="008F595B">
      <w:pPr>
        <w:jc w:val="center"/>
      </w:pPr>
      <w:r>
        <w:object w:dxaOrig="6628" w:dyaOrig="3836">
          <v:shape id="_x0000_i1040" type="#_x0000_t75" style="width:283.5pt;height:156.75pt" o:ole="" fillcolor="window">
            <v:imagedata r:id="rId65" o:title=""/>
          </v:shape>
          <o:OLEObject Type="Embed" ProgID="MSDraw" ShapeID="_x0000_i1040" DrawAspect="Content" ObjectID="_1611488177" r:id="rId66">
            <o:FieldCodes>\* MERGEFORMAT</o:FieldCodes>
          </o:OLEObject>
        </w:object>
      </w:r>
    </w:p>
    <w:p w:rsidR="008F595B" w:rsidRDefault="008F595B" w:rsidP="00032027">
      <w:pPr>
        <w:pStyle w:val="Info"/>
        <w:framePr w:w="0" w:hSpace="0" w:wrap="auto" w:vAnchor="margin" w:hAnchor="text" w:xAlign="left" w:yAlign="inline"/>
        <w:jc w:val="both"/>
      </w:pPr>
    </w:p>
    <w:p w:rsidR="00ED3EB9" w:rsidRDefault="00ED3EB9" w:rsidP="00ED3EB9">
      <w:pPr>
        <w:pStyle w:val="Info"/>
        <w:framePr w:wrap="around" w:x="9144" w:y="84"/>
      </w:pPr>
      <w:r>
        <w:t>In-Order-Durchlauf</w:t>
      </w:r>
    </w:p>
    <w:p w:rsidR="00ED3EB9" w:rsidRDefault="00ED3EB9" w:rsidP="00ED3EB9">
      <w:pPr>
        <w:pStyle w:val="Info"/>
        <w:framePr w:wrap="around" w:x="9144" w:y="84"/>
      </w:pPr>
    </w:p>
    <w:p w:rsidR="00ED3EB9" w:rsidRDefault="001F19B6" w:rsidP="00ED3EB9">
      <w:pPr>
        <w:pStyle w:val="Info"/>
        <w:framePr w:wrap="around" w:x="9144" w:y="84"/>
      </w:pPr>
      <w:r>
        <w:rPr>
          <w:noProof/>
        </w:rPr>
        <w:drawing>
          <wp:inline distT="0" distB="0" distL="0" distR="0">
            <wp:extent cx="390525" cy="390525"/>
            <wp:effectExtent l="0" t="0" r="9525" b="9525"/>
            <wp:docPr id="75" name="Bild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032027">
      <w:r>
        <w:br w:type="page"/>
      </w:r>
      <w:r w:rsidR="008F595B">
        <w:t xml:space="preserve">Diese Art des Durchlaufens eines Binärbaums wird auch als </w:t>
      </w:r>
      <w:r w:rsidR="008F595B">
        <w:rPr>
          <w:rStyle w:val="gesperrt"/>
        </w:rPr>
        <w:t>In-Order-Durchlauf</w:t>
      </w:r>
      <w:r w:rsidR="008F595B">
        <w:fldChar w:fldCharType="begin"/>
      </w:r>
      <w:r w:rsidR="008F595B">
        <w:instrText>XE "In-Order-Durchlauf"</w:instrText>
      </w:r>
      <w:r w:rsidR="008F595B">
        <w:fldChar w:fldCharType="end"/>
      </w:r>
      <w:r w:rsidR="008F595B">
        <w:t xml:space="preserve"> bezeichnet, da jeweils der linke Teilbaum zuerst besucht wird, dann der Knoten bearbeitet und a</w:t>
      </w:r>
      <w:r w:rsidR="008F595B">
        <w:t>n</w:t>
      </w:r>
      <w:r w:rsidR="008F595B">
        <w:t>schließend der rechte Teilbaum be</w:t>
      </w:r>
      <w:r w:rsidR="008F595B">
        <w:softHyphen/>
        <w:t>sucht wird. Bei einem geordneten Binä</w:t>
      </w:r>
      <w:r w:rsidR="008F595B">
        <w:t>r</w:t>
      </w:r>
      <w:r w:rsidR="008F595B">
        <w:t>baum werden bei dieser Durchlauf</w:t>
      </w:r>
      <w:r w:rsidR="008F595B">
        <w:softHyphen/>
        <w:t xml:space="preserve">form die Knoten in </w:t>
      </w:r>
      <w:r w:rsidR="008F595B">
        <w:rPr>
          <w:spacing w:val="60"/>
        </w:rPr>
        <w:t>Sortierreihenfolge</w:t>
      </w:r>
      <w:r w:rsidR="008F595B">
        <w:t xml:space="preserve"> bearbe</w:t>
      </w:r>
      <w:r w:rsidR="008F595B">
        <w:t>i</w:t>
      </w:r>
      <w:r w:rsidR="008F595B">
        <w:t>tet.</w:t>
      </w:r>
    </w:p>
    <w:p w:rsidR="008F595B" w:rsidRDefault="008F595B"/>
    <w:p w:rsidR="008F595B" w:rsidRDefault="008F595B">
      <w:r>
        <w:t>Entsprechend sind die folgenden Durchlaufformen definiert:</w:t>
      </w:r>
    </w:p>
    <w:p w:rsidR="008F595B" w:rsidRDefault="008F595B"/>
    <w:p w:rsidR="008F595B" w:rsidRDefault="008F595B">
      <w:pPr>
        <w:pStyle w:val="Info"/>
        <w:framePr w:wrap="around"/>
      </w:pPr>
      <w:r>
        <w:t>Pre-Order-Durchlauf</w:t>
      </w:r>
    </w:p>
    <w:p w:rsidR="008F595B" w:rsidRDefault="008F595B">
      <w:pPr>
        <w:pStyle w:val="Standardaufzhlung"/>
      </w:pPr>
      <w:r>
        <w:t>Pre-Order-Durchlauf</w:t>
      </w:r>
      <w:r>
        <w:fldChar w:fldCharType="begin"/>
      </w:r>
      <w:r>
        <w:instrText>XE "Pre-Order-Durchlauf"</w:instrText>
      </w:r>
      <w:r>
        <w:fldChar w:fldCharType="end"/>
      </w:r>
    </w:p>
    <w:p w:rsidR="00032027" w:rsidRDefault="008F595B">
      <w:pPr>
        <w:pStyle w:val="Doppeleinzug"/>
        <w:ind w:left="567"/>
      </w:pPr>
      <w:r>
        <w:t>Zuerst wird der Knoten bearbeitet, dann wird der linke Teil</w:t>
      </w:r>
      <w:r>
        <w:softHyphen/>
        <w:t>baum und anschließend der rechte Teilbaum besucht.</w:t>
      </w:r>
      <w:r w:rsidR="00D737E2">
        <w:t xml:space="preserve"> </w:t>
      </w:r>
    </w:p>
    <w:p w:rsidR="008F595B" w:rsidRDefault="00D737E2">
      <w:pPr>
        <w:pStyle w:val="Doppeleinzug"/>
        <w:ind w:left="567"/>
      </w:pPr>
      <w:r>
        <w:t>Nützlich zum Erstellen e</w:t>
      </w:r>
      <w:r>
        <w:t>i</w:t>
      </w:r>
      <w:r>
        <w:t>ner 1:1 Kopie (tiefe Kopie) des Baumes.</w:t>
      </w:r>
    </w:p>
    <w:p w:rsidR="008F595B" w:rsidRDefault="008F595B"/>
    <w:p w:rsidR="008F595B" w:rsidRDefault="008F595B">
      <w:pPr>
        <w:pStyle w:val="Programm"/>
        <w:ind w:left="567"/>
      </w:pPr>
      <w:r>
        <w:t>Aktion (Wurzel</w:t>
      </w:r>
      <w:r w:rsidR="00141B97">
        <w:t>_Ptr</w:t>
      </w:r>
      <w:r>
        <w:t>.Schl, Wurzel</w:t>
      </w:r>
      <w:r w:rsidR="00141B97">
        <w:t>_Ptr</w:t>
      </w:r>
      <w:r>
        <w:t>.Info);</w:t>
      </w:r>
    </w:p>
    <w:p w:rsidR="008F595B" w:rsidRDefault="008F595B">
      <w:pPr>
        <w:pStyle w:val="Programm"/>
        <w:ind w:left="567"/>
      </w:pPr>
      <w:r>
        <w:t>Durchlaufen (Wurzel</w:t>
      </w:r>
      <w:r w:rsidR="00141B97">
        <w:t>_Ptr</w:t>
      </w:r>
      <w:r>
        <w:t>.Links</w:t>
      </w:r>
      <w:r w:rsidR="00B74732">
        <w:t>_Ptr</w:t>
      </w:r>
      <w:r>
        <w:t>);</w:t>
      </w:r>
    </w:p>
    <w:p w:rsidR="008F595B" w:rsidRDefault="008F595B" w:rsidP="00032027">
      <w:pPr>
        <w:pStyle w:val="Programm"/>
        <w:ind w:left="567"/>
      </w:pPr>
      <w:r>
        <w:t>Durchlaufen (Wurzel</w:t>
      </w:r>
      <w:r w:rsidR="00141B97">
        <w:t>_Ptr</w:t>
      </w:r>
      <w:r>
        <w:t>.Rechts</w:t>
      </w:r>
      <w:r w:rsidR="00B74732">
        <w:t>_Ptr</w:t>
      </w:r>
      <w:r>
        <w:t>);</w:t>
      </w:r>
    </w:p>
    <w:p w:rsidR="008F595B" w:rsidRDefault="001F19B6">
      <w:pPr>
        <w:ind w:left="567"/>
      </w:pPr>
      <w:r>
        <w:rPr>
          <w:noProof/>
        </w:rPr>
        <w:drawing>
          <wp:inline distT="0" distB="0" distL="0" distR="0">
            <wp:extent cx="2609850" cy="1495425"/>
            <wp:effectExtent l="0" t="0" r="0" b="9525"/>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609850" cy="1495425"/>
                    </a:xfrm>
                    <a:prstGeom prst="rect">
                      <a:avLst/>
                    </a:prstGeom>
                    <a:noFill/>
                    <a:ln>
                      <a:noFill/>
                    </a:ln>
                  </pic:spPr>
                </pic:pic>
              </a:graphicData>
            </a:graphic>
          </wp:inline>
        </w:drawing>
      </w:r>
    </w:p>
    <w:p w:rsidR="008F595B" w:rsidRDefault="008F595B"/>
    <w:p w:rsidR="008F595B" w:rsidRDefault="008F595B">
      <w:pPr>
        <w:pStyle w:val="Info"/>
        <w:framePr w:wrap="around"/>
      </w:pPr>
      <w:r>
        <w:t>Post-Order-Durchlauf</w:t>
      </w:r>
    </w:p>
    <w:p w:rsidR="008F595B" w:rsidRDefault="008F595B">
      <w:pPr>
        <w:pStyle w:val="Standardaufzhlung"/>
      </w:pPr>
      <w:r>
        <w:t>Post-Order-Durchlauf</w:t>
      </w:r>
      <w:r>
        <w:fldChar w:fldCharType="begin"/>
      </w:r>
      <w:r>
        <w:instrText>XE "Post-Order-Durchlauf"</w:instrText>
      </w:r>
      <w:r>
        <w:fldChar w:fldCharType="end"/>
      </w:r>
    </w:p>
    <w:p w:rsidR="008F595B" w:rsidRDefault="008F595B">
      <w:pPr>
        <w:pStyle w:val="Doppeleinzug"/>
        <w:ind w:left="567"/>
      </w:pPr>
      <w:r>
        <w:t>Zuerst wird der linke Teilbaum und anschließend der rechte Teilbaum b</w:t>
      </w:r>
      <w:r>
        <w:t>e</w:t>
      </w:r>
      <w:r>
        <w:t>sucht und danach erst der Knoten bearbeitet.</w:t>
      </w:r>
    </w:p>
    <w:p w:rsidR="00032027" w:rsidRDefault="00032027">
      <w:pPr>
        <w:pStyle w:val="Doppeleinzug"/>
        <w:ind w:left="567"/>
      </w:pPr>
      <w:r>
        <w:t>Nützlich zum Löschen des gesamten Baumes, da nur Blätter gelöscht werden müssen.</w:t>
      </w:r>
    </w:p>
    <w:p w:rsidR="008F595B" w:rsidRDefault="008F595B">
      <w:pPr>
        <w:pStyle w:val="TabellenZeile"/>
        <w:spacing w:line="240" w:lineRule="auto"/>
      </w:pPr>
    </w:p>
    <w:p w:rsidR="008F595B" w:rsidRDefault="008F595B">
      <w:pPr>
        <w:pStyle w:val="Programm"/>
        <w:ind w:left="567"/>
      </w:pPr>
      <w:r>
        <w:t>Durchlaufen (Wurzel</w:t>
      </w:r>
      <w:r w:rsidR="009F7B29">
        <w:t>_Ptr</w:t>
      </w:r>
      <w:r>
        <w:t>.Links</w:t>
      </w:r>
      <w:r w:rsidR="00217D4F">
        <w:t>_Ptr</w:t>
      </w:r>
      <w:r>
        <w:t>);</w:t>
      </w:r>
    </w:p>
    <w:p w:rsidR="008F595B" w:rsidRDefault="008F595B">
      <w:pPr>
        <w:pStyle w:val="Programm"/>
        <w:ind w:left="567"/>
      </w:pPr>
      <w:r>
        <w:t>Durchlaufen (Wurzel</w:t>
      </w:r>
      <w:r w:rsidR="009F7B29">
        <w:t>_Ptr</w:t>
      </w:r>
      <w:r>
        <w:t>.Rechts</w:t>
      </w:r>
      <w:r w:rsidR="00217D4F">
        <w:t>_Ptr</w:t>
      </w:r>
      <w:r>
        <w:t>);</w:t>
      </w:r>
    </w:p>
    <w:p w:rsidR="008F595B" w:rsidRDefault="008F595B">
      <w:pPr>
        <w:pStyle w:val="Programm"/>
        <w:ind w:left="567"/>
      </w:pPr>
      <w:r>
        <w:t>Aktion (Wurzel</w:t>
      </w:r>
      <w:r w:rsidR="009F7B29">
        <w:t>_Ptr</w:t>
      </w:r>
      <w:r>
        <w:t>.Schl, Wurzel</w:t>
      </w:r>
      <w:r w:rsidR="009F7B29">
        <w:t>_Ptr</w:t>
      </w:r>
      <w:r>
        <w:t>.Info);</w:t>
      </w:r>
    </w:p>
    <w:p w:rsidR="008F595B" w:rsidRDefault="001F19B6">
      <w:pPr>
        <w:pStyle w:val="Standardeinzug"/>
      </w:pPr>
      <w:r>
        <w:rPr>
          <w:noProof/>
        </w:rPr>
        <w:drawing>
          <wp:inline distT="0" distB="0" distL="0" distR="0">
            <wp:extent cx="2762250" cy="1590675"/>
            <wp:effectExtent l="0" t="0" r="0" b="9525"/>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62250" cy="1590675"/>
                    </a:xfrm>
                    <a:prstGeom prst="rect">
                      <a:avLst/>
                    </a:prstGeom>
                    <a:noFill/>
                    <a:ln>
                      <a:noFill/>
                    </a:ln>
                  </pic:spPr>
                </pic:pic>
              </a:graphicData>
            </a:graphic>
          </wp:inline>
        </w:drawing>
      </w:r>
    </w:p>
    <w:p w:rsidR="008F595B" w:rsidRDefault="008F595B">
      <w:pPr>
        <w:pStyle w:val="null-Zeile"/>
      </w:pPr>
    </w:p>
    <w:p w:rsidR="008F595B" w:rsidRDefault="008F595B">
      <w:pPr>
        <w:pStyle w:val="Info"/>
        <w:framePr w:wrap="around"/>
      </w:pPr>
      <w:r>
        <w:t>Einfügen in Binä</w:t>
      </w:r>
      <w:r>
        <w:t>r</w:t>
      </w:r>
      <w:r>
        <w:t>baum</w:t>
      </w:r>
    </w:p>
    <w:p w:rsidR="008F595B" w:rsidRDefault="001F19B6">
      <w:pPr>
        <w:pStyle w:val="Info"/>
        <w:framePr w:wrap="around"/>
      </w:pPr>
      <w:r>
        <w:rPr>
          <w:noProof/>
        </w:rPr>
        <w:drawing>
          <wp:inline distT="0" distB="0" distL="0" distR="0">
            <wp:extent cx="390525" cy="390525"/>
            <wp:effectExtent l="0" t="0" r="9525" b="9525"/>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r>
        <w:t xml:space="preserve">Beim </w:t>
      </w:r>
      <w:r>
        <w:rPr>
          <w:rStyle w:val="gesperrt"/>
        </w:rPr>
        <w:t>Einfügen</w:t>
      </w:r>
      <w:r>
        <w:t xml:space="preserve"> von Knoten in einen geordneten Binärbaum</w:t>
      </w:r>
      <w:r>
        <w:fldChar w:fldCharType="begin"/>
      </w:r>
      <w:r>
        <w:instrText>XE "Einfügen in einen Binärbaum"</w:instrText>
      </w:r>
      <w:r>
        <w:fldChar w:fldCharType="end"/>
      </w:r>
      <w:r>
        <w:t xml:space="preserve"> müssen die Knoten gemäß einem Schlüssel (Sortie</w:t>
      </w:r>
      <w:r>
        <w:t>r</w:t>
      </w:r>
      <w:r>
        <w:t>kriterium) so eingeordnet werden, dass die gegebene Ordnung gewahrt bleibt.</w:t>
      </w:r>
    </w:p>
    <w:p w:rsidR="008F595B" w:rsidRDefault="008F595B"/>
    <w:p w:rsidR="008F595B" w:rsidRDefault="008F595B">
      <w:r>
        <w:t>Wir wollen unsere zugrundelie</w:t>
      </w:r>
      <w:r>
        <w:softHyphen/>
        <w:t>gende Ordnung definieren, die einen geordn</w:t>
      </w:r>
      <w:r>
        <w:t>e</w:t>
      </w:r>
      <w:r>
        <w:t>ten Binärbaum ausmacht:</w:t>
      </w:r>
    </w:p>
    <w:p w:rsidR="008F595B" w:rsidRDefault="008F595B"/>
    <w:p w:rsidR="008F595B" w:rsidRDefault="008F595B">
      <w:pPr>
        <w:jc w:val="center"/>
      </w:pPr>
      <w:r>
        <w:rPr>
          <w:noProof/>
          <w:sz w:val="20"/>
        </w:rPr>
        <w:pict>
          <v:shape id="_x0000_s1030" type="#_x0000_t75" style="position:absolute;left:0;text-align:left;margin-left:-.15pt;margin-top:36.05pt;width:410.15pt;height:221.45pt;z-index:251658240" fillcolor="#0c9" strokecolor="blue" strokeweight="2.5pt">
            <v:imagedata r:id="rId69" o:title=""/>
            <w10:wrap type="topAndBottom"/>
          </v:shape>
          <o:OLEObject Type="Embed" ProgID="Word.Document.8" ShapeID="_x0000_s1030" DrawAspect="Content" ObjectID="_1611488187" r:id="rId70">
            <o:FieldCodes>\s</o:FieldCodes>
          </o:OLEObject>
        </w:pict>
      </w:r>
      <w:r>
        <w:rPr>
          <w:position w:val="-6"/>
        </w:rPr>
        <w:object w:dxaOrig="6240" w:dyaOrig="279">
          <v:shape id="_x0000_i1041" type="#_x0000_t75" style="width:312pt;height:14.25pt" o:ole="" fillcolor="window">
            <v:imagedata r:id="rId71" o:title=""/>
          </v:shape>
          <o:OLEObject Type="Embed" ProgID="Equation" ShapeID="_x0000_i1041" DrawAspect="Content" ObjectID="_1611488178" r:id="rId72"/>
        </w:object>
      </w:r>
    </w:p>
    <w:p w:rsidR="008F595B" w:rsidRDefault="008F595B"/>
    <w:p w:rsidR="008F595B" w:rsidRDefault="008F595B"/>
    <w:p w:rsidR="008F595B" w:rsidRDefault="008F595B">
      <w:r>
        <w:rPr>
          <w:noProof/>
          <w:sz w:val="20"/>
        </w:rPr>
        <w:pict>
          <v:shape id="_x0000_s1031" type="#_x0000_t75" style="position:absolute;left:0;text-align:left;margin-left:-.15pt;margin-top:22.75pt;width:410.3pt;height:196.55pt;z-index:251659264" fillcolor="#0c9" strokecolor="blue" strokeweight="2.5pt">
            <v:imagedata r:id="rId73" o:title=""/>
            <w10:wrap type="topAndBottom"/>
          </v:shape>
          <o:OLEObject Type="Embed" ProgID="Word.Document.8" ShapeID="_x0000_s1031" DrawAspect="Content" ObjectID="_1611488188" r:id="rId74">
            <o:FieldCodes>\s</o:FieldCodes>
          </o:OLEObject>
        </w:pict>
      </w:r>
      <w:r>
        <w:t>Als neue Zahl soll die 37 eingefügt werden.</w:t>
      </w:r>
    </w:p>
    <w:p w:rsidR="008F595B" w:rsidRDefault="008F595B"/>
    <w:p w:rsidR="008F595B" w:rsidRDefault="008F595B">
      <w:pPr>
        <w:pStyle w:val="null-Zeile"/>
      </w:pPr>
    </w:p>
    <w:p w:rsidR="008F595B" w:rsidRDefault="001F19B6">
      <w:pPr>
        <w:pStyle w:val="Info"/>
        <w:framePr w:wrap="around"/>
      </w:pPr>
      <w:r>
        <w:rPr>
          <w:noProof/>
        </w:rPr>
        <w:drawing>
          <wp:inline distT="0" distB="0" distL="0" distR="0">
            <wp:extent cx="390525" cy="390525"/>
            <wp:effectExtent l="0" t="0" r="9525" b="9525"/>
            <wp:docPr id="80" name="Bil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Beim Einfügen wird von der Wurzel ausgehend entschieden, ob das Suchen im linken oder rechten Teilbaum fortgesetzt wird. Ist der Schlüssel</w:t>
      </w:r>
      <w:r>
        <w:softHyphen/>
        <w:t>wert des einzufügenden Knotens kleiner gleich dem der Wur</w:t>
      </w:r>
      <w:r>
        <w:softHyphen/>
        <w:t>zel des aktuellen Tei</w:t>
      </w:r>
      <w:r>
        <w:t>l</w:t>
      </w:r>
      <w:r>
        <w:t>baums, wird in den linken Teilbaum gewechselt, ansonsten in den rechten. Dort wird nach dem gleichen Verfahren weiter entschieden. Dieses Suchve</w:t>
      </w:r>
      <w:r>
        <w:t>r</w:t>
      </w:r>
      <w:r>
        <w:t xml:space="preserve">fahren sucht </w:t>
      </w:r>
      <w:r>
        <w:rPr>
          <w:spacing w:val="60"/>
        </w:rPr>
        <w:t>rekursiv</w:t>
      </w:r>
      <w:r>
        <w:t xml:space="preserve"> weiter, bis kein weiterer Teilbaum mehr vorha</w:t>
      </w:r>
      <w:r>
        <w:t>n</w:t>
      </w:r>
      <w:r>
        <w:t xml:space="preserve">den ist. Ist der aktuelle Zeigerwert </w:t>
      </w:r>
      <w:r>
        <w:rPr>
          <w:rStyle w:val="Programminline"/>
        </w:rPr>
        <w:t>null</w:t>
      </w:r>
      <w:r>
        <w:t xml:space="preserve">, ist die Einfügestelle gefunden und dieser (ehemals </w:t>
      </w:r>
      <w:r>
        <w:rPr>
          <w:rStyle w:val="Programminline"/>
        </w:rPr>
        <w:t>null</w:t>
      </w:r>
      <w:r>
        <w:t>-) Zeiger wird mit einem Verweis auf den neuen Kn</w:t>
      </w:r>
      <w:r>
        <w:t>o</w:t>
      </w:r>
      <w:r>
        <w:t xml:space="preserve">ten besetzt. Für unseren speziellen Fall erfolgt das Einfügen über die Knoten mit den Zahlen </w:t>
      </w:r>
      <w:r>
        <w:rPr>
          <w:b/>
        </w:rPr>
        <w:t>38</w:t>
      </w:r>
      <w:r>
        <w:t xml:space="preserve">, </w:t>
      </w:r>
      <w:r>
        <w:rPr>
          <w:b/>
        </w:rPr>
        <w:t>14</w:t>
      </w:r>
      <w:r>
        <w:t xml:space="preserve">, </w:t>
      </w:r>
      <w:r>
        <w:rPr>
          <w:b/>
        </w:rPr>
        <w:t>23</w:t>
      </w:r>
      <w:r>
        <w:t>.</w:t>
      </w:r>
    </w:p>
    <w:p w:rsidR="00B75E04" w:rsidRDefault="00B75E04" w:rsidP="00B52F8F">
      <w:pPr>
        <w:pStyle w:val="Info"/>
        <w:framePr w:h="1651" w:hRule="exact" w:wrap="around" w:x="9024" w:y="354"/>
      </w:pPr>
      <w:r>
        <w:t xml:space="preserve">Einfügen in </w:t>
      </w:r>
      <w:r w:rsidR="00B52F8F">
        <w:br/>
      </w:r>
      <w:r>
        <w:t>Binä</w:t>
      </w:r>
      <w:r>
        <w:t>r</w:t>
      </w:r>
      <w:r>
        <w:t>baum</w:t>
      </w:r>
    </w:p>
    <w:p w:rsidR="00B52F8F" w:rsidRDefault="00B52F8F" w:rsidP="00B52F8F">
      <w:pPr>
        <w:pStyle w:val="Info"/>
        <w:framePr w:h="1651" w:hRule="exact" w:wrap="around" w:x="9024" w:y="354"/>
      </w:pPr>
    </w:p>
    <w:p w:rsidR="00B75E04" w:rsidRDefault="001F19B6" w:rsidP="00B52F8F">
      <w:pPr>
        <w:pStyle w:val="Info"/>
        <w:framePr w:h="1651" w:hRule="exact" w:wrap="around" w:x="9024" w:y="354"/>
      </w:pPr>
      <w:r>
        <w:rPr>
          <w:noProof/>
        </w:rPr>
        <w:drawing>
          <wp:inline distT="0" distB="0" distL="0" distR="0">
            <wp:extent cx="390525" cy="390525"/>
            <wp:effectExtent l="0" t="0" r="9525" b="9525"/>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B75E04" w:rsidRDefault="00B75E04" w:rsidP="00B52F8F">
      <w:pPr>
        <w:pStyle w:val="Info"/>
        <w:framePr w:h="1651" w:hRule="exact" w:wrap="around" w:x="9024" w:y="354"/>
      </w:pPr>
    </w:p>
    <w:p w:rsidR="008F595B" w:rsidRDefault="008F595B"/>
    <w:p w:rsidR="008F595B" w:rsidRDefault="008F595B">
      <w:pPr>
        <w:pStyle w:val="Programm"/>
      </w:pPr>
      <w:r>
        <w:rPr>
          <w:color w:val="0000FF"/>
        </w:rPr>
        <w:t xml:space="preserve">procedure </w:t>
      </w:r>
      <w:r>
        <w:t>Einfuegen (</w:t>
      </w:r>
    </w:p>
    <w:p w:rsidR="008F595B" w:rsidRPr="00EF33C4" w:rsidRDefault="008F595B">
      <w:pPr>
        <w:pStyle w:val="Programm"/>
        <w:rPr>
          <w:lang w:val="en-US"/>
        </w:rPr>
      </w:pPr>
      <w:r w:rsidRPr="00EF33C4">
        <w:rPr>
          <w:lang w:val="en-US"/>
        </w:rPr>
        <w:t xml:space="preserve">      Wurzel</w:t>
      </w:r>
      <w:r w:rsidR="00EF33C4" w:rsidRPr="00EF33C4">
        <w:rPr>
          <w:lang w:val="en-US"/>
        </w:rPr>
        <w:t>_Ptr</w:t>
      </w:r>
      <w:r w:rsidRPr="00EF33C4">
        <w:rPr>
          <w:lang w:val="en-US"/>
        </w:rPr>
        <w:t xml:space="preserve"> : </w:t>
      </w:r>
      <w:r w:rsidRPr="00EF33C4">
        <w:rPr>
          <w:color w:val="0000FF"/>
          <w:lang w:val="en-US"/>
        </w:rPr>
        <w:t xml:space="preserve">in out </w:t>
      </w:r>
      <w:r w:rsidRPr="00EF33C4">
        <w:rPr>
          <w:lang w:val="en-US"/>
        </w:rPr>
        <w:t>KNOTEN_REF;</w:t>
      </w:r>
    </w:p>
    <w:p w:rsidR="008F595B" w:rsidRDefault="008F595B">
      <w:pPr>
        <w:pStyle w:val="Programm"/>
      </w:pPr>
      <w:r w:rsidRPr="00EF33C4">
        <w:t xml:space="preserve">      </w:t>
      </w:r>
      <w:r>
        <w:t xml:space="preserve">Schl   </w:t>
      </w:r>
      <w:r w:rsidR="00EF33C4">
        <w:t xml:space="preserve">    </w:t>
      </w:r>
      <w:r>
        <w:t xml:space="preserve">: </w:t>
      </w:r>
      <w:r>
        <w:rPr>
          <w:color w:val="0000FF"/>
        </w:rPr>
        <w:t xml:space="preserve">in     </w:t>
      </w:r>
      <w:r>
        <w:t>SCHLUESSEL</w:t>
      </w:r>
      <w:r w:rsidR="009F1F7F">
        <w:t>_T</w:t>
      </w:r>
      <w:r>
        <w:t>;</w:t>
      </w:r>
    </w:p>
    <w:p w:rsidR="008F595B" w:rsidRDefault="008F595B">
      <w:pPr>
        <w:pStyle w:val="Programm"/>
        <w:rPr>
          <w:color w:val="0000FF"/>
        </w:rPr>
      </w:pPr>
      <w:r>
        <w:t xml:space="preserve">      Info   </w:t>
      </w:r>
      <w:r w:rsidR="00EF33C4">
        <w:t xml:space="preserve">    </w:t>
      </w:r>
      <w:r>
        <w:t xml:space="preserve">: </w:t>
      </w:r>
      <w:r>
        <w:rPr>
          <w:color w:val="0000FF"/>
        </w:rPr>
        <w:t xml:space="preserve">in     </w:t>
      </w:r>
      <w:r>
        <w:t>INFORMATION</w:t>
      </w:r>
      <w:r w:rsidR="009F1F7F">
        <w:t>_T</w:t>
      </w:r>
      <w:r>
        <w:t xml:space="preserve">) </w:t>
      </w:r>
      <w:r>
        <w:rPr>
          <w:color w:val="0000FF"/>
        </w:rPr>
        <w:t>is</w:t>
      </w:r>
    </w:p>
    <w:p w:rsidR="008F595B" w:rsidRDefault="008F595B">
      <w:pPr>
        <w:pStyle w:val="Programm"/>
        <w:rPr>
          <w:color w:val="008000"/>
        </w:rPr>
      </w:pPr>
      <w:r>
        <w:rPr>
          <w:color w:val="0000FF"/>
        </w:rPr>
        <w:t xml:space="preserve">begin </w:t>
      </w:r>
      <w:r>
        <w:rPr>
          <w:color w:val="008000"/>
        </w:rPr>
        <w:t>-- Einfuegen</w:t>
      </w:r>
    </w:p>
    <w:p w:rsidR="008F595B" w:rsidRDefault="008F595B">
      <w:pPr>
        <w:pStyle w:val="Programm"/>
        <w:rPr>
          <w:color w:val="008000"/>
        </w:rPr>
      </w:pPr>
    </w:p>
    <w:p w:rsidR="008F595B" w:rsidRDefault="008F595B">
      <w:pPr>
        <w:pStyle w:val="Programm"/>
        <w:rPr>
          <w:color w:val="008000"/>
        </w:rPr>
      </w:pPr>
      <w:r>
        <w:rPr>
          <w:color w:val="008000"/>
        </w:rPr>
        <w:t xml:space="preserve">   </w:t>
      </w:r>
      <w:r>
        <w:rPr>
          <w:color w:val="0000FF"/>
        </w:rPr>
        <w:t xml:space="preserve">if </w:t>
      </w:r>
      <w:r>
        <w:t>Wurzel</w:t>
      </w:r>
      <w:r w:rsidR="00EF33C4">
        <w:t>_Ptr</w:t>
      </w:r>
      <w:r>
        <w:t xml:space="preserve"> = </w:t>
      </w:r>
      <w:r>
        <w:rPr>
          <w:color w:val="0000FF"/>
        </w:rPr>
        <w:t>null then</w:t>
      </w:r>
      <w:r>
        <w:rPr>
          <w:color w:val="0000FF"/>
        </w:rPr>
        <w:tab/>
      </w:r>
      <w:r>
        <w:rPr>
          <w:color w:val="0000FF"/>
        </w:rPr>
        <w:tab/>
      </w:r>
      <w:r>
        <w:rPr>
          <w:color w:val="008000"/>
        </w:rPr>
        <w:t>-- Einfuegestelle gefunden</w:t>
      </w:r>
    </w:p>
    <w:p w:rsidR="008F595B" w:rsidRDefault="008F595B">
      <w:pPr>
        <w:pStyle w:val="Programm"/>
        <w:rPr>
          <w:color w:val="008000"/>
        </w:rPr>
      </w:pPr>
    </w:p>
    <w:p w:rsidR="008F595B" w:rsidRDefault="008F595B">
      <w:pPr>
        <w:pStyle w:val="Programm"/>
      </w:pPr>
      <w:r>
        <w:rPr>
          <w:color w:val="008000"/>
        </w:rPr>
        <w:t xml:space="preserve">      </w:t>
      </w:r>
      <w:r>
        <w:t>Wurzel</w:t>
      </w:r>
      <w:r w:rsidR="00EF33C4">
        <w:t>_Ptr</w:t>
      </w:r>
      <w:r>
        <w:t xml:space="preserve"> := </w:t>
      </w:r>
      <w:r>
        <w:rPr>
          <w:color w:val="0000FF"/>
        </w:rPr>
        <w:t xml:space="preserve">new </w:t>
      </w:r>
      <w:r>
        <w:t>KNOTEN_T</w:t>
      </w:r>
      <w:r w:rsidR="009F1F7F">
        <w:t>R</w:t>
      </w:r>
      <w:r>
        <w:t xml:space="preserve">'(Schl, Info, </w:t>
      </w:r>
      <w:r>
        <w:rPr>
          <w:color w:val="0000FF"/>
        </w:rPr>
        <w:t>null</w:t>
      </w:r>
      <w:r>
        <w:t xml:space="preserve">, </w:t>
      </w:r>
      <w:r>
        <w:rPr>
          <w:color w:val="0000FF"/>
        </w:rPr>
        <w:t>null</w:t>
      </w:r>
      <w:r>
        <w:t>);</w:t>
      </w:r>
    </w:p>
    <w:p w:rsidR="008F595B" w:rsidRDefault="008F595B">
      <w:pPr>
        <w:pStyle w:val="Programm"/>
      </w:pPr>
    </w:p>
    <w:p w:rsidR="008F595B" w:rsidRDefault="008F595B">
      <w:pPr>
        <w:pStyle w:val="Programm"/>
        <w:rPr>
          <w:color w:val="008000"/>
        </w:rPr>
      </w:pPr>
      <w:r>
        <w:t xml:space="preserve">   </w:t>
      </w:r>
      <w:r>
        <w:rPr>
          <w:color w:val="0000FF"/>
        </w:rPr>
        <w:t>else</w:t>
      </w:r>
      <w:r>
        <w:rPr>
          <w:color w:val="0000FF"/>
        </w:rPr>
        <w:tab/>
      </w:r>
      <w:r>
        <w:rPr>
          <w:color w:val="0000FF"/>
        </w:rPr>
        <w:tab/>
      </w:r>
      <w:r>
        <w:rPr>
          <w:color w:val="008000"/>
        </w:rPr>
        <w:t>-- Weitersuchen</w:t>
      </w:r>
    </w:p>
    <w:p w:rsidR="008F595B" w:rsidRDefault="008F595B">
      <w:pPr>
        <w:pStyle w:val="Programm"/>
        <w:rPr>
          <w:color w:val="008000"/>
        </w:rPr>
      </w:pPr>
      <w:r>
        <w:rPr>
          <w:color w:val="008000"/>
        </w:rPr>
        <w:t xml:space="preserve">      </w:t>
      </w:r>
      <w:r>
        <w:rPr>
          <w:color w:val="0000FF"/>
        </w:rPr>
        <w:t xml:space="preserve">if </w:t>
      </w:r>
      <w:r>
        <w:t>Schl &lt;= Wurzel</w:t>
      </w:r>
      <w:r w:rsidR="00EF33C4">
        <w:t>_Ptr</w:t>
      </w:r>
      <w:r>
        <w:t xml:space="preserve">.Schl </w:t>
      </w:r>
      <w:r>
        <w:rPr>
          <w:color w:val="0000FF"/>
        </w:rPr>
        <w:t>then</w:t>
      </w:r>
      <w:r>
        <w:rPr>
          <w:color w:val="0000FF"/>
        </w:rPr>
        <w:tab/>
      </w:r>
      <w:r>
        <w:rPr>
          <w:color w:val="0000FF"/>
        </w:rPr>
        <w:tab/>
      </w:r>
      <w:r>
        <w:rPr>
          <w:color w:val="0000FF"/>
        </w:rPr>
        <w:tab/>
      </w:r>
      <w:r>
        <w:rPr>
          <w:color w:val="008000"/>
        </w:rPr>
        <w:t>-- im linken Teilbaum</w:t>
      </w:r>
    </w:p>
    <w:p w:rsidR="008F595B" w:rsidRDefault="008F595B">
      <w:pPr>
        <w:pStyle w:val="Programm"/>
      </w:pPr>
      <w:r>
        <w:rPr>
          <w:color w:val="008000"/>
        </w:rPr>
        <w:t xml:space="preserve">         </w:t>
      </w:r>
      <w:r>
        <w:t>Einfuegen (Wurzel</w:t>
      </w:r>
      <w:r w:rsidR="00EF33C4">
        <w:t>_Ptr</w:t>
      </w:r>
      <w:r>
        <w:t>.Links</w:t>
      </w:r>
      <w:r w:rsidR="000B4DF1">
        <w:t>_Ptr</w:t>
      </w:r>
      <w:r>
        <w:t>, Schl, Info);</w:t>
      </w:r>
    </w:p>
    <w:p w:rsidR="008F595B" w:rsidRDefault="008F595B">
      <w:pPr>
        <w:pStyle w:val="Programm"/>
        <w:rPr>
          <w:color w:val="008000"/>
        </w:rPr>
      </w:pPr>
      <w:r>
        <w:t xml:space="preserve">      </w:t>
      </w:r>
      <w:r>
        <w:rPr>
          <w:color w:val="0000FF"/>
        </w:rPr>
        <w:t xml:space="preserve">else </w:t>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8000"/>
        </w:rPr>
        <w:t>-- im rechten Teilbaum</w:t>
      </w:r>
    </w:p>
    <w:p w:rsidR="008F595B" w:rsidRDefault="008F595B">
      <w:pPr>
        <w:pStyle w:val="Programm"/>
      </w:pPr>
      <w:r>
        <w:rPr>
          <w:color w:val="008000"/>
        </w:rPr>
        <w:t xml:space="preserve">         </w:t>
      </w:r>
      <w:r>
        <w:t>Einfuegen (Wurzel</w:t>
      </w:r>
      <w:r w:rsidR="00EF33C4">
        <w:t>_Ptr</w:t>
      </w:r>
      <w:r>
        <w:t>.Rechts</w:t>
      </w:r>
      <w:r w:rsidR="000B4DF1">
        <w:t>_Ptr</w:t>
      </w:r>
      <w:r>
        <w:t>, Schl, Info);</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pPr>
      <w:r>
        <w:rPr>
          <w:color w:val="0000FF"/>
        </w:rPr>
        <w:t xml:space="preserve">end </w:t>
      </w:r>
      <w:r>
        <w:t>Einfuegen;</w:t>
      </w:r>
    </w:p>
    <w:p w:rsidR="008F595B" w:rsidRDefault="008F595B"/>
    <w:p w:rsidR="008F595B" w:rsidRDefault="008F595B">
      <w:pPr>
        <w:pStyle w:val="null-Zeile"/>
      </w:pPr>
    </w:p>
    <w:p w:rsidR="008F595B" w:rsidRDefault="008F595B">
      <w:pPr>
        <w:pStyle w:val="Info"/>
        <w:framePr w:wrap="around"/>
      </w:pPr>
      <w:r>
        <w:t>Löschen im Binä</w:t>
      </w:r>
      <w:r>
        <w:t>r</w:t>
      </w:r>
      <w:r>
        <w:t>baum</w:t>
      </w:r>
      <w:r>
        <w:rPr>
          <w:i w:val="0"/>
          <w:color w:val="auto"/>
          <w:sz w:val="24"/>
        </w:rPr>
        <w:fldChar w:fldCharType="begin"/>
      </w:r>
      <w:r>
        <w:rPr>
          <w:i w:val="0"/>
          <w:color w:val="auto"/>
          <w:sz w:val="24"/>
        </w:rPr>
        <w:instrText>XE "Au</w:instrText>
      </w:r>
      <w:r>
        <w:rPr>
          <w:i w:val="0"/>
          <w:color w:val="auto"/>
          <w:sz w:val="24"/>
        </w:rPr>
        <w:instrText>s</w:instrText>
      </w:r>
      <w:r>
        <w:rPr>
          <w:i w:val="0"/>
          <w:color w:val="auto"/>
          <w:sz w:val="24"/>
        </w:rPr>
        <w:instrText>fügen aus einem Binärbaum"</w:instrText>
      </w:r>
      <w:r>
        <w:rPr>
          <w:i w:val="0"/>
          <w:color w:val="auto"/>
          <w:sz w:val="24"/>
        </w:rPr>
        <w:fldChar w:fldCharType="end"/>
      </w:r>
    </w:p>
    <w:p w:rsidR="008F595B" w:rsidRDefault="001F19B6">
      <w:pPr>
        <w:pStyle w:val="Info"/>
        <w:framePr w:wrap="around"/>
      </w:pPr>
      <w:r>
        <w:rPr>
          <w:noProof/>
        </w:rPr>
        <w:drawing>
          <wp:inline distT="0" distB="0" distL="0" distR="0">
            <wp:extent cx="390525" cy="390525"/>
            <wp:effectExtent l="0" t="0" r="9525" b="9525"/>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r>
        <w:t xml:space="preserve">Das </w:t>
      </w:r>
      <w:r>
        <w:rPr>
          <w:rStyle w:val="gesperrt"/>
        </w:rPr>
        <w:t>Entfernen</w:t>
      </w:r>
      <w:r>
        <w:t xml:space="preserve"> eines Knotens aus einem Baum ist nicht so einfach, da hier Beson</w:t>
      </w:r>
      <w:r>
        <w:softHyphen/>
        <w:t>derheiten auftreten können, die eine unterschiedliche Behan</w:t>
      </w:r>
      <w:r>
        <w:t>d</w:t>
      </w:r>
      <w:r>
        <w:t>lung erfordern. Auf Grund dieser Besonderheit gehen wir beim Löschen von e</w:t>
      </w:r>
      <w:r>
        <w:t>i</w:t>
      </w:r>
      <w:r>
        <w:t>nem</w:t>
      </w:r>
      <w:r>
        <w:rPr>
          <w:spacing w:val="60"/>
        </w:rPr>
        <w:t xml:space="preserve"> eindeutigen </w:t>
      </w:r>
      <w:r>
        <w:t>Schlüssel aus.</w:t>
      </w:r>
    </w:p>
    <w:p w:rsidR="008F595B" w:rsidRDefault="008F595B">
      <w:r>
        <w:t>Zuerst muss das zu löschende Element im Baum gesucht werden (z.B. durch In-Order-Durchlauf mit Vergleich der Schlüssel). Haben wir das auszuf</w:t>
      </w:r>
      <w:r>
        <w:t>ü</w:t>
      </w:r>
      <w:r>
        <w:t>gende Element gefunden, sind für das weitere Vorgehen drei Fälle zu unte</w:t>
      </w:r>
      <w:r>
        <w:t>r</w:t>
      </w:r>
      <w:r>
        <w:t>scheiden:</w:t>
      </w:r>
    </w:p>
    <w:p w:rsidR="008F595B" w:rsidRDefault="008F595B"/>
    <w:p w:rsidR="008F595B" w:rsidRDefault="008F595B">
      <w:pPr>
        <w:pStyle w:val="Info"/>
        <w:framePr w:wrap="around"/>
      </w:pPr>
      <w:r>
        <w:t>Löschknoten hat</w:t>
      </w:r>
    </w:p>
    <w:p w:rsidR="008F595B" w:rsidRDefault="008F595B">
      <w:pPr>
        <w:pStyle w:val="Info"/>
        <w:framePr w:wrap="around"/>
      </w:pPr>
      <w:r>
        <w:t>keinen Nachfolger</w:t>
      </w:r>
    </w:p>
    <w:p w:rsidR="008F595B" w:rsidRDefault="008F595B">
      <w:pPr>
        <w:pStyle w:val="Standardaufzhlung"/>
      </w:pPr>
      <w:r>
        <w:t xml:space="preserve">das Element besitzt </w:t>
      </w:r>
      <w:r>
        <w:rPr>
          <w:spacing w:val="60"/>
        </w:rPr>
        <w:t>keinen</w:t>
      </w:r>
      <w:r>
        <w:t xml:space="preserve"> Nachfolger (Blatt):</w:t>
      </w:r>
    </w:p>
    <w:p w:rsidR="008F595B" w:rsidRDefault="008F595B">
      <w:pPr>
        <w:pStyle w:val="Doppeleinzug"/>
        <w:ind w:left="568"/>
      </w:pPr>
      <w:r>
        <w:t>Der entsprechende Zeiger (linker oder rechter Verweis) des Vorgä</w:t>
      </w:r>
      <w:r>
        <w:t>n</w:t>
      </w:r>
      <w:r>
        <w:t xml:space="preserve">gerknotens wird durch </w:t>
      </w:r>
      <w:r>
        <w:rPr>
          <w:rStyle w:val="Programminline"/>
        </w:rPr>
        <w:t>null</w:t>
      </w:r>
      <w:r>
        <w:t xml:space="preserve"> ersetzt.</w:t>
      </w:r>
    </w:p>
    <w:p w:rsidR="008F595B" w:rsidRDefault="008F595B">
      <w:pPr>
        <w:pStyle w:val="Doppeleinzug"/>
        <w:ind w:left="568"/>
      </w:pPr>
    </w:p>
    <w:p w:rsidR="008F595B" w:rsidRDefault="008F595B">
      <w:pPr>
        <w:pStyle w:val="Info"/>
        <w:framePr w:wrap="around"/>
      </w:pPr>
      <w:r>
        <w:t>einen Nachfolger</w:t>
      </w:r>
    </w:p>
    <w:p w:rsidR="008F595B" w:rsidRDefault="008F595B">
      <w:pPr>
        <w:pStyle w:val="Standardaufzhlung"/>
      </w:pPr>
      <w:r>
        <w:t xml:space="preserve">das Element besitzt </w:t>
      </w:r>
      <w:r>
        <w:rPr>
          <w:spacing w:val="60"/>
        </w:rPr>
        <w:t>einen</w:t>
      </w:r>
      <w:r>
        <w:t xml:space="preserve"> Nachfolger:</w:t>
      </w:r>
    </w:p>
    <w:p w:rsidR="008F595B" w:rsidRDefault="008F595B">
      <w:pPr>
        <w:pStyle w:val="Doppeleinzug"/>
        <w:ind w:left="568"/>
      </w:pPr>
      <w:r>
        <w:t>Der entsprechende Zeiger des Vorgängerknotens wird durch den Ve</w:t>
      </w:r>
      <w:r>
        <w:t>r</w:t>
      </w:r>
      <w:r>
        <w:t>weis auf diesen einen Nachfolgerknoten ersetzt.</w:t>
      </w:r>
    </w:p>
    <w:p w:rsidR="008F595B" w:rsidRDefault="008F595B">
      <w:pPr>
        <w:pStyle w:val="Doppeleinzug"/>
        <w:ind w:left="568"/>
      </w:pPr>
    </w:p>
    <w:p w:rsidR="008F595B" w:rsidRDefault="008F595B">
      <w:pPr>
        <w:pStyle w:val="Info"/>
        <w:framePr w:wrap="around"/>
      </w:pPr>
      <w:r>
        <w:t>zwei Nachfolger</w:t>
      </w:r>
    </w:p>
    <w:p w:rsidR="008F595B" w:rsidRDefault="008F595B">
      <w:pPr>
        <w:pStyle w:val="Standardaufzhlung"/>
      </w:pPr>
      <w:r>
        <w:t xml:space="preserve">das Element besitzt </w:t>
      </w:r>
      <w:r>
        <w:rPr>
          <w:spacing w:val="60"/>
        </w:rPr>
        <w:t>zwei</w:t>
      </w:r>
      <w:r>
        <w:t xml:space="preserve"> Nachfolger:</w:t>
      </w:r>
    </w:p>
    <w:p w:rsidR="008F595B" w:rsidRDefault="008F595B">
      <w:pPr>
        <w:pStyle w:val="Doppeleinzug"/>
        <w:ind w:left="568"/>
      </w:pPr>
      <w:r>
        <w:t>In diesem Fall ersetzen wir das zu entfernende Element, indem wir es durch das kleinste Element des rechten (bzw. größte Element des li</w:t>
      </w:r>
      <w:r>
        <w:t>n</w:t>
      </w:r>
      <w:r>
        <w:t>ken) Teilbaums ersetzen. Dieses Element hat höchstens einen Nac</w:t>
      </w:r>
      <w:r>
        <w:t>h</w:t>
      </w:r>
      <w:r>
        <w:t>folger.</w:t>
      </w:r>
    </w:p>
    <w:p w:rsidR="008F595B" w:rsidRDefault="008F595B"/>
    <w:p w:rsidR="008F595B" w:rsidRDefault="008F595B">
      <w:pPr>
        <w:pStyle w:val="null-Zeile"/>
      </w:pPr>
    </w:p>
    <w:p w:rsidR="008F595B" w:rsidRDefault="008F595B">
      <w:r>
        <w:rPr>
          <w:noProof/>
          <w:sz w:val="20"/>
        </w:rPr>
        <w:pict>
          <v:shape id="_x0000_s1032" type="#_x0000_t75" style="position:absolute;left:0;text-align:left;margin-left:-.15pt;margin-top:30.95pt;width:410.3pt;height:221pt;z-index:251660288" fillcolor="#0c9" strokecolor="blue" strokeweight="2.5pt">
            <v:imagedata r:id="rId75" o:title=""/>
            <w10:wrap type="topAndBottom"/>
          </v:shape>
          <o:OLEObject Type="Embed" ProgID="Word.Document.8" ShapeID="_x0000_s1032" DrawAspect="Content" ObjectID="_1611488189" r:id="rId76">
            <o:FieldCodes>\s</o:FieldCodes>
          </o:OLEObject>
        </w:pict>
      </w:r>
      <w:r>
        <w:t>Wieder wollen wir die Vorgehensweise an einem Beispiel illustrieren:</w:t>
      </w:r>
    </w:p>
    <w:p w:rsidR="008F595B" w:rsidRDefault="008F595B"/>
    <w:p w:rsidR="008F595B" w:rsidRDefault="008F595B"/>
    <w:p w:rsidR="008F595B" w:rsidRDefault="008F595B">
      <w:r>
        <w:t>Der Knoten mit dem Schlüssel 14 soll ausgefügt werden. Er wird, da er g</w:t>
      </w:r>
      <w:r>
        <w:t>e</w:t>
      </w:r>
      <w:r>
        <w:t>nau zwei Nachfolger besitzt, durch das kleinste Element des rechten Tei</w:t>
      </w:r>
      <w:r>
        <w:t>l</w:t>
      </w:r>
      <w:r>
        <w:t>baums (Schlüssel 18) ersetzt.</w:t>
      </w:r>
    </w:p>
    <w:p w:rsidR="008F595B" w:rsidRDefault="008F595B">
      <w:r>
        <w:rPr>
          <w:noProof/>
          <w:sz w:val="20"/>
        </w:rPr>
        <w:pict>
          <v:shape id="_x0000_s1033" type="#_x0000_t75" style="position:absolute;left:0;text-align:left;margin-left:-43.95pt;margin-top:37.15pt;width:410.3pt;height:196.55pt;z-index:251661312" fillcolor="#0c9" strokecolor="blue" strokeweight="2.5pt">
            <v:imagedata r:id="rId77" o:title=""/>
            <w10:wrap type="topAndBottom"/>
          </v:shape>
          <o:OLEObject Type="Embed" ProgID="Word.Document.8" ShapeID="_x0000_s1033" DrawAspect="Content" ObjectID="_1611488190" r:id="rId78">
            <o:FieldCodes>\s</o:FieldCodes>
          </o:OLEObject>
        </w:pict>
      </w:r>
    </w:p>
    <w:p w:rsidR="008F595B" w:rsidRDefault="008F595B">
      <w:pPr>
        <w:pStyle w:val="null-Zeile"/>
      </w:pPr>
    </w:p>
    <w:p w:rsidR="008F595B" w:rsidRDefault="008F595B">
      <w:pPr>
        <w:pStyle w:val="Programm"/>
      </w:pPr>
      <w:bookmarkStart w:id="67" w:name="_Toc67812384"/>
      <w:r>
        <w:rPr>
          <w:color w:val="0000FF"/>
        </w:rPr>
        <w:t xml:space="preserve">procedure </w:t>
      </w:r>
      <w:r>
        <w:t>Loeschen (</w:t>
      </w:r>
    </w:p>
    <w:p w:rsidR="008F595B" w:rsidRDefault="008F595B">
      <w:pPr>
        <w:pStyle w:val="Programm"/>
      </w:pPr>
      <w:r>
        <w:t xml:space="preserve">      Wurzel</w:t>
      </w:r>
      <w:r w:rsidR="00D4575E">
        <w:t>_Ptr</w:t>
      </w:r>
      <w:r>
        <w:t xml:space="preserve"> : </w:t>
      </w:r>
      <w:r>
        <w:rPr>
          <w:color w:val="0000FF"/>
        </w:rPr>
        <w:t xml:space="preserve">in out </w:t>
      </w:r>
      <w:r>
        <w:rPr>
          <w:lang w:val="en-GB"/>
        </w:rPr>
        <w:t>KNOTEN_REF</w:t>
      </w:r>
      <w:r>
        <w:t>;</w:t>
      </w:r>
    </w:p>
    <w:p w:rsidR="008F595B" w:rsidRDefault="008F595B">
      <w:pPr>
        <w:pStyle w:val="Programm"/>
        <w:rPr>
          <w:color w:val="0000FF"/>
        </w:rPr>
      </w:pPr>
      <w:r>
        <w:t xml:space="preserve">      Schl   </w:t>
      </w:r>
      <w:r w:rsidR="00D4575E">
        <w:t xml:space="preserve">    </w:t>
      </w:r>
      <w:r>
        <w:t xml:space="preserve">: </w:t>
      </w:r>
      <w:r>
        <w:rPr>
          <w:color w:val="0000FF"/>
        </w:rPr>
        <w:t xml:space="preserve">in     </w:t>
      </w:r>
      <w:r>
        <w:t>SCHLUESSEL</w:t>
      </w:r>
      <w:r w:rsidR="009F1F7F">
        <w:t>_T</w:t>
      </w:r>
      <w:r>
        <w:t xml:space="preserve">) </w:t>
      </w:r>
      <w:r>
        <w:rPr>
          <w:color w:val="0000FF"/>
        </w:rPr>
        <w:t>is</w:t>
      </w:r>
    </w:p>
    <w:p w:rsidR="008F595B" w:rsidRDefault="008F595B">
      <w:pPr>
        <w:pStyle w:val="Programm"/>
      </w:pPr>
      <w:r>
        <w:rPr>
          <w:color w:val="0000FF"/>
        </w:rPr>
        <w:t xml:space="preserve">   </w:t>
      </w:r>
      <w:r>
        <w:t>Hilf</w:t>
      </w:r>
      <w:r w:rsidR="00D4575E">
        <w:t>_Ptr</w:t>
      </w:r>
      <w:r>
        <w:t xml:space="preserve"> : KNOTEN_REF := Wurzel</w:t>
      </w:r>
      <w:r w:rsidR="00D4575E">
        <w:t>_Ptr</w:t>
      </w:r>
      <w:r>
        <w:t>;</w:t>
      </w:r>
    </w:p>
    <w:p w:rsidR="008F595B" w:rsidRDefault="008F595B">
      <w:pPr>
        <w:pStyle w:val="Programm"/>
      </w:pPr>
    </w:p>
    <w:p w:rsidR="008F595B" w:rsidRDefault="008F595B">
      <w:pPr>
        <w:pStyle w:val="Programm"/>
        <w:rPr>
          <w:color w:val="008000"/>
        </w:rPr>
      </w:pPr>
      <w:r>
        <w:rPr>
          <w:color w:val="0000FF"/>
        </w:rPr>
        <w:t xml:space="preserve">begin </w:t>
      </w:r>
      <w:r>
        <w:rPr>
          <w:color w:val="008000"/>
        </w:rPr>
        <w:t>-- Loeschen</w:t>
      </w:r>
    </w:p>
    <w:p w:rsidR="008F595B" w:rsidRDefault="008F595B">
      <w:pPr>
        <w:pStyle w:val="Programm"/>
        <w:rPr>
          <w:color w:val="008000"/>
        </w:rPr>
      </w:pPr>
    </w:p>
    <w:p w:rsidR="008F595B" w:rsidRDefault="008F595B">
      <w:pPr>
        <w:pStyle w:val="Programm"/>
        <w:rPr>
          <w:color w:val="0000FF"/>
          <w:lang w:val="en-GB"/>
        </w:rPr>
      </w:pPr>
      <w:r w:rsidRPr="00D4575E">
        <w:rPr>
          <w:color w:val="008000"/>
          <w:lang w:val="en-US"/>
        </w:rPr>
        <w:t xml:space="preserve">   </w:t>
      </w:r>
      <w:r>
        <w:rPr>
          <w:color w:val="0000FF"/>
          <w:lang w:val="en-GB"/>
        </w:rPr>
        <w:t xml:space="preserve">if </w:t>
      </w:r>
      <w:r>
        <w:rPr>
          <w:lang w:val="en-GB"/>
        </w:rPr>
        <w:t>Wurzel</w:t>
      </w:r>
      <w:r w:rsidR="00D4575E">
        <w:rPr>
          <w:lang w:val="en-GB"/>
        </w:rPr>
        <w:t>_Ptr</w:t>
      </w:r>
      <w:r>
        <w:rPr>
          <w:lang w:val="en-GB"/>
        </w:rPr>
        <w:t xml:space="preserve"> /= </w:t>
      </w:r>
      <w:r>
        <w:rPr>
          <w:color w:val="0000FF"/>
          <w:lang w:val="en-GB"/>
        </w:rPr>
        <w:t>null then</w:t>
      </w:r>
    </w:p>
    <w:p w:rsidR="008F595B" w:rsidRDefault="008F595B">
      <w:pPr>
        <w:pStyle w:val="Programm"/>
        <w:rPr>
          <w:color w:val="0000FF"/>
          <w:lang w:val="en-GB"/>
        </w:rPr>
      </w:pPr>
    </w:p>
    <w:p w:rsidR="008F595B" w:rsidRDefault="008F595B">
      <w:pPr>
        <w:pStyle w:val="Programm"/>
        <w:rPr>
          <w:color w:val="0000FF"/>
          <w:lang w:val="en-GB"/>
        </w:rPr>
      </w:pPr>
      <w:r>
        <w:rPr>
          <w:color w:val="0000FF"/>
          <w:lang w:val="en-GB"/>
        </w:rPr>
        <w:t xml:space="preserve">      if </w:t>
      </w:r>
      <w:r>
        <w:rPr>
          <w:lang w:val="en-GB"/>
        </w:rPr>
        <w:t>Schl &lt; Wurzel</w:t>
      </w:r>
      <w:r w:rsidR="00D4575E">
        <w:rPr>
          <w:lang w:val="en-GB"/>
        </w:rPr>
        <w:t>_Ptr</w:t>
      </w:r>
      <w:r>
        <w:rPr>
          <w:lang w:val="en-GB"/>
        </w:rPr>
        <w:t xml:space="preserve">.Schl </w:t>
      </w:r>
      <w:r>
        <w:rPr>
          <w:color w:val="0000FF"/>
          <w:lang w:val="en-GB"/>
        </w:rPr>
        <w:t>then</w:t>
      </w:r>
    </w:p>
    <w:p w:rsidR="008F595B" w:rsidRDefault="008F595B">
      <w:pPr>
        <w:pStyle w:val="Programm"/>
        <w:rPr>
          <w:color w:val="008000"/>
        </w:rPr>
      </w:pPr>
      <w:r>
        <w:rPr>
          <w:color w:val="0000FF"/>
          <w:lang w:val="en-GB"/>
        </w:rPr>
        <w:t xml:space="preserve">         </w:t>
      </w:r>
      <w:r>
        <w:rPr>
          <w:color w:val="008000"/>
        </w:rPr>
        <w:t>-- Weitersuchen im linken Teilbaum</w:t>
      </w:r>
    </w:p>
    <w:p w:rsidR="008F595B" w:rsidRDefault="008F595B">
      <w:pPr>
        <w:pStyle w:val="Programm"/>
      </w:pPr>
      <w:r>
        <w:rPr>
          <w:color w:val="008000"/>
        </w:rPr>
        <w:t xml:space="preserve">         </w:t>
      </w:r>
      <w:r>
        <w:t>Loeschen (Wurzel</w:t>
      </w:r>
      <w:r w:rsidR="00D4575E">
        <w:t>_Ptr</w:t>
      </w:r>
      <w:r>
        <w:t>.Links</w:t>
      </w:r>
      <w:r w:rsidR="00D4575E">
        <w:t>_Ptr</w:t>
      </w:r>
      <w:r>
        <w:t>, Schl);</w:t>
      </w:r>
    </w:p>
    <w:p w:rsidR="008F595B" w:rsidRDefault="008F595B">
      <w:pPr>
        <w:pStyle w:val="Programm"/>
      </w:pPr>
    </w:p>
    <w:p w:rsidR="008F595B" w:rsidRPr="00D4575E" w:rsidRDefault="008F595B">
      <w:pPr>
        <w:pStyle w:val="Programm"/>
        <w:rPr>
          <w:color w:val="0000FF"/>
          <w:lang w:val="en-US"/>
        </w:rPr>
      </w:pPr>
      <w:r w:rsidRPr="00D4575E">
        <w:t xml:space="preserve">      </w:t>
      </w:r>
      <w:r w:rsidRPr="00D4575E">
        <w:rPr>
          <w:color w:val="0000FF"/>
          <w:lang w:val="en-US"/>
        </w:rPr>
        <w:t xml:space="preserve">elsif </w:t>
      </w:r>
      <w:r w:rsidRPr="00D4575E">
        <w:rPr>
          <w:lang w:val="en-US"/>
        </w:rPr>
        <w:t>Schl &gt; Wurzel</w:t>
      </w:r>
      <w:r w:rsidR="00D4575E" w:rsidRPr="00D4575E">
        <w:rPr>
          <w:lang w:val="en-US"/>
        </w:rPr>
        <w:t>_Ptr</w:t>
      </w:r>
      <w:r w:rsidRPr="00D4575E">
        <w:rPr>
          <w:lang w:val="en-US"/>
        </w:rPr>
        <w:t xml:space="preserve">.Schl </w:t>
      </w:r>
      <w:r w:rsidRPr="00D4575E">
        <w:rPr>
          <w:color w:val="0000FF"/>
          <w:lang w:val="en-US"/>
        </w:rPr>
        <w:t>then</w:t>
      </w:r>
    </w:p>
    <w:p w:rsidR="008F595B" w:rsidRDefault="008F595B">
      <w:pPr>
        <w:pStyle w:val="Programm"/>
        <w:rPr>
          <w:color w:val="008000"/>
        </w:rPr>
      </w:pPr>
      <w:r w:rsidRPr="00D4575E">
        <w:rPr>
          <w:color w:val="0000FF"/>
          <w:lang w:val="en-US"/>
        </w:rPr>
        <w:t xml:space="preserve">         </w:t>
      </w:r>
      <w:r>
        <w:rPr>
          <w:color w:val="008000"/>
        </w:rPr>
        <w:t>-- Weitersuchen im rechten Teilbaum</w:t>
      </w:r>
    </w:p>
    <w:p w:rsidR="008F595B" w:rsidRDefault="008F595B">
      <w:pPr>
        <w:pStyle w:val="Programm"/>
      </w:pPr>
      <w:r>
        <w:rPr>
          <w:color w:val="008000"/>
        </w:rPr>
        <w:t xml:space="preserve">         </w:t>
      </w:r>
      <w:r>
        <w:t>Loeschen (Wurzel</w:t>
      </w:r>
      <w:r w:rsidR="00D4575E">
        <w:t>_Ptr</w:t>
      </w:r>
      <w:r>
        <w:t>.Rechts</w:t>
      </w:r>
      <w:r w:rsidR="00D4575E">
        <w:t>_Ptr</w:t>
      </w:r>
      <w:r>
        <w:t>, Schl);</w:t>
      </w:r>
    </w:p>
    <w:p w:rsidR="008F595B" w:rsidRDefault="008F595B">
      <w:pPr>
        <w:pStyle w:val="Programm"/>
      </w:pPr>
    </w:p>
    <w:p w:rsidR="008F595B" w:rsidRDefault="008F595B">
      <w:pPr>
        <w:pStyle w:val="Programm"/>
        <w:rPr>
          <w:color w:val="008000"/>
        </w:rPr>
      </w:pPr>
      <w:r>
        <w:t xml:space="preserve">      </w:t>
      </w:r>
      <w:r>
        <w:rPr>
          <w:color w:val="0000FF"/>
        </w:rPr>
        <w:t>else</w:t>
      </w:r>
      <w:r>
        <w:rPr>
          <w:color w:val="0000FF"/>
        </w:rPr>
        <w:tab/>
      </w:r>
      <w:r>
        <w:rPr>
          <w:color w:val="008000"/>
        </w:rPr>
        <w:t>-- Knoten gefunden und loeschen</w:t>
      </w:r>
    </w:p>
    <w:p w:rsidR="008F595B" w:rsidRPr="00B71668" w:rsidRDefault="008F595B">
      <w:pPr>
        <w:pStyle w:val="Programm"/>
        <w:rPr>
          <w:color w:val="0000FF"/>
          <w:lang w:val="en-US"/>
        </w:rPr>
      </w:pPr>
      <w:r>
        <w:rPr>
          <w:color w:val="008000"/>
        </w:rPr>
        <w:t xml:space="preserve">         </w:t>
      </w:r>
      <w:r w:rsidRPr="00B71668">
        <w:rPr>
          <w:color w:val="0000FF"/>
          <w:lang w:val="en-US"/>
        </w:rPr>
        <w:t xml:space="preserve">if </w:t>
      </w:r>
      <w:r w:rsidRPr="00B71668">
        <w:rPr>
          <w:lang w:val="en-US"/>
        </w:rPr>
        <w:t>Wurzel</w:t>
      </w:r>
      <w:r w:rsidR="00D4575E" w:rsidRPr="00B71668">
        <w:rPr>
          <w:lang w:val="en-US"/>
        </w:rPr>
        <w:t>_Ptr</w:t>
      </w:r>
      <w:r w:rsidRPr="00B71668">
        <w:rPr>
          <w:lang w:val="en-US"/>
        </w:rPr>
        <w:t>.Links</w:t>
      </w:r>
      <w:r w:rsidR="00D4575E" w:rsidRPr="00B71668">
        <w:rPr>
          <w:lang w:val="en-US"/>
        </w:rPr>
        <w:t>_Ptr</w:t>
      </w:r>
      <w:r w:rsidRPr="00B71668">
        <w:rPr>
          <w:lang w:val="en-US"/>
        </w:rPr>
        <w:t xml:space="preserve"> = </w:t>
      </w:r>
      <w:r w:rsidRPr="00B71668">
        <w:rPr>
          <w:color w:val="0000FF"/>
          <w:lang w:val="en-US"/>
        </w:rPr>
        <w:t xml:space="preserve">null and </w:t>
      </w:r>
      <w:r w:rsidR="00D4575E" w:rsidRPr="00B71668">
        <w:rPr>
          <w:color w:val="0000FF"/>
          <w:lang w:val="en-US"/>
        </w:rPr>
        <w:br/>
        <w:t xml:space="preserve"> </w:t>
      </w:r>
      <w:r w:rsidR="00D4575E" w:rsidRPr="00B71668">
        <w:rPr>
          <w:color w:val="0000FF"/>
          <w:lang w:val="en-US"/>
        </w:rPr>
        <w:tab/>
      </w:r>
      <w:r w:rsidR="00D4575E" w:rsidRPr="00B71668">
        <w:rPr>
          <w:color w:val="0000FF"/>
          <w:lang w:val="en-US"/>
        </w:rPr>
        <w:tab/>
      </w:r>
      <w:r w:rsidR="00D4575E" w:rsidRPr="00B71668">
        <w:rPr>
          <w:color w:val="0000FF"/>
          <w:lang w:val="en-US"/>
        </w:rPr>
        <w:tab/>
      </w:r>
      <w:r w:rsidR="00D4575E" w:rsidRPr="00B71668">
        <w:rPr>
          <w:color w:val="0000FF"/>
          <w:lang w:val="en-US"/>
        </w:rPr>
        <w:tab/>
        <w:t xml:space="preserve"> </w:t>
      </w:r>
      <w:r w:rsidRPr="00B71668">
        <w:rPr>
          <w:lang w:val="en-US"/>
        </w:rPr>
        <w:t>Wurzel</w:t>
      </w:r>
      <w:r w:rsidR="00B71668" w:rsidRPr="00B71668">
        <w:rPr>
          <w:lang w:val="en-US"/>
        </w:rPr>
        <w:t>_Ptr</w:t>
      </w:r>
      <w:r w:rsidRPr="00B71668">
        <w:rPr>
          <w:lang w:val="en-US"/>
        </w:rPr>
        <w:t>.Rechts</w:t>
      </w:r>
      <w:r w:rsidR="00B71668" w:rsidRPr="00B71668">
        <w:rPr>
          <w:lang w:val="en-US"/>
        </w:rPr>
        <w:t>_Ptr</w:t>
      </w:r>
      <w:r w:rsidRPr="00B71668">
        <w:rPr>
          <w:lang w:val="en-US"/>
        </w:rPr>
        <w:t xml:space="preserve"> = </w:t>
      </w:r>
      <w:r w:rsidRPr="00B71668">
        <w:rPr>
          <w:color w:val="0000FF"/>
          <w:lang w:val="en-US"/>
        </w:rPr>
        <w:t>null then</w:t>
      </w:r>
    </w:p>
    <w:p w:rsidR="008F595B" w:rsidRDefault="008F595B">
      <w:pPr>
        <w:pStyle w:val="Programm"/>
        <w:rPr>
          <w:color w:val="008000"/>
        </w:rPr>
      </w:pPr>
      <w:r w:rsidRPr="00B71668">
        <w:rPr>
          <w:color w:val="0000FF"/>
          <w:lang w:val="en-US"/>
        </w:rPr>
        <w:t xml:space="preserve">            </w:t>
      </w:r>
      <w:r>
        <w:rPr>
          <w:color w:val="008000"/>
        </w:rPr>
        <w:t>-- das Element besitzt keine Nachfolger</w:t>
      </w:r>
    </w:p>
    <w:p w:rsidR="008F595B" w:rsidRDefault="008F595B">
      <w:pPr>
        <w:pStyle w:val="Programm"/>
      </w:pPr>
      <w:r>
        <w:rPr>
          <w:color w:val="008000"/>
        </w:rPr>
        <w:t xml:space="preserve">            </w:t>
      </w:r>
      <w:r>
        <w:t>Freigabe(Wurzel</w:t>
      </w:r>
      <w:r w:rsidR="00B71668">
        <w:t>_Ptr</w:t>
      </w:r>
      <w:r>
        <w:t>);</w:t>
      </w:r>
    </w:p>
    <w:p w:rsidR="008F595B" w:rsidRDefault="008F595B">
      <w:pPr>
        <w:pStyle w:val="Programm"/>
      </w:pPr>
    </w:p>
    <w:p w:rsidR="008F595B" w:rsidRDefault="008F595B">
      <w:pPr>
        <w:pStyle w:val="Programm"/>
        <w:rPr>
          <w:color w:val="0000FF"/>
        </w:rPr>
      </w:pPr>
      <w:r>
        <w:t xml:space="preserve">         </w:t>
      </w:r>
      <w:r>
        <w:rPr>
          <w:color w:val="0000FF"/>
        </w:rPr>
        <w:t xml:space="preserve">elsif </w:t>
      </w:r>
      <w:r>
        <w:t>Wurzel</w:t>
      </w:r>
      <w:r w:rsidR="00B71668">
        <w:t>_Ptr</w:t>
      </w:r>
      <w:r>
        <w:t>.Rechts</w:t>
      </w:r>
      <w:r w:rsidR="00B71668">
        <w:t>_Ptr</w:t>
      </w:r>
      <w:r>
        <w:t xml:space="preserve"> = </w:t>
      </w:r>
      <w:r>
        <w:rPr>
          <w:color w:val="0000FF"/>
        </w:rPr>
        <w:t>null then</w:t>
      </w:r>
    </w:p>
    <w:p w:rsidR="008F595B" w:rsidRDefault="008F595B">
      <w:pPr>
        <w:pStyle w:val="Programm"/>
        <w:rPr>
          <w:color w:val="008000"/>
        </w:rPr>
      </w:pPr>
      <w:r>
        <w:rPr>
          <w:color w:val="0000FF"/>
        </w:rPr>
        <w:t xml:space="preserve">            </w:t>
      </w:r>
      <w:r>
        <w:rPr>
          <w:color w:val="008000"/>
        </w:rPr>
        <w:t>-- nur linker Sohn vorhanden</w:t>
      </w:r>
    </w:p>
    <w:p w:rsidR="008F595B" w:rsidRDefault="008F595B">
      <w:pPr>
        <w:pStyle w:val="Programm"/>
      </w:pPr>
      <w:r>
        <w:rPr>
          <w:color w:val="008000"/>
        </w:rPr>
        <w:t xml:space="preserve">            </w:t>
      </w:r>
      <w:r>
        <w:t>Wurzel</w:t>
      </w:r>
      <w:r w:rsidR="00B71668">
        <w:t>_Ptr</w:t>
      </w:r>
      <w:r>
        <w:t xml:space="preserve"> := Wurzel</w:t>
      </w:r>
      <w:r w:rsidR="00B71668">
        <w:t>_Ptr</w:t>
      </w:r>
      <w:r>
        <w:t>.Links</w:t>
      </w:r>
      <w:r w:rsidR="00B71668">
        <w:t>_Ptr</w:t>
      </w:r>
      <w:r>
        <w:t>;</w:t>
      </w:r>
    </w:p>
    <w:p w:rsidR="008F595B" w:rsidRPr="00B71668" w:rsidRDefault="008F595B">
      <w:pPr>
        <w:pStyle w:val="Programm"/>
        <w:rPr>
          <w:lang w:val="en-US"/>
        </w:rPr>
      </w:pPr>
      <w:r w:rsidRPr="00B71668">
        <w:rPr>
          <w:lang w:val="en-US"/>
        </w:rPr>
        <w:t xml:space="preserve">            Freigabe(Hilf</w:t>
      </w:r>
      <w:r w:rsidR="00B71668" w:rsidRPr="00B71668">
        <w:rPr>
          <w:lang w:val="en-US"/>
        </w:rPr>
        <w:t>_Ptr</w:t>
      </w:r>
      <w:r w:rsidRPr="00B71668">
        <w:rPr>
          <w:lang w:val="en-US"/>
        </w:rPr>
        <w:t>);</w:t>
      </w:r>
    </w:p>
    <w:p w:rsidR="008F595B" w:rsidRPr="00B71668" w:rsidRDefault="008F595B">
      <w:pPr>
        <w:pStyle w:val="Programm"/>
        <w:rPr>
          <w:lang w:val="en-US"/>
        </w:rPr>
      </w:pPr>
    </w:p>
    <w:p w:rsidR="008F595B" w:rsidRDefault="008F595B">
      <w:pPr>
        <w:pStyle w:val="Programm"/>
        <w:rPr>
          <w:color w:val="0000FF"/>
          <w:lang w:val="en-GB"/>
        </w:rPr>
      </w:pPr>
      <w:r w:rsidRPr="00B71668">
        <w:rPr>
          <w:lang w:val="en-US"/>
        </w:rPr>
        <w:t xml:space="preserve">         </w:t>
      </w:r>
      <w:r>
        <w:rPr>
          <w:color w:val="0000FF"/>
          <w:lang w:val="en-GB"/>
        </w:rPr>
        <w:t xml:space="preserve">elsif </w:t>
      </w:r>
      <w:r>
        <w:rPr>
          <w:lang w:val="en-GB"/>
        </w:rPr>
        <w:t>Wurzel</w:t>
      </w:r>
      <w:r w:rsidR="00B71668">
        <w:rPr>
          <w:lang w:val="en-GB"/>
        </w:rPr>
        <w:t>_Ptr</w:t>
      </w:r>
      <w:r>
        <w:rPr>
          <w:lang w:val="en-GB"/>
        </w:rPr>
        <w:t>.Links</w:t>
      </w:r>
      <w:r w:rsidR="00B71668">
        <w:rPr>
          <w:lang w:val="en-GB"/>
        </w:rPr>
        <w:t>_Ptr</w:t>
      </w:r>
      <w:r>
        <w:rPr>
          <w:lang w:val="en-GB"/>
        </w:rPr>
        <w:t xml:space="preserve"> = </w:t>
      </w:r>
      <w:r>
        <w:rPr>
          <w:color w:val="0000FF"/>
          <w:lang w:val="en-GB"/>
        </w:rPr>
        <w:t>null then</w:t>
      </w:r>
    </w:p>
    <w:p w:rsidR="008F595B" w:rsidRDefault="008F595B">
      <w:pPr>
        <w:pStyle w:val="Programm"/>
        <w:rPr>
          <w:color w:val="008000"/>
        </w:rPr>
      </w:pPr>
      <w:r>
        <w:rPr>
          <w:color w:val="0000FF"/>
          <w:lang w:val="en-GB"/>
        </w:rPr>
        <w:t xml:space="preserve">            </w:t>
      </w:r>
      <w:r>
        <w:rPr>
          <w:color w:val="008000"/>
        </w:rPr>
        <w:t>-- nur rechter Sohn vorhanden</w:t>
      </w:r>
    </w:p>
    <w:p w:rsidR="008F595B" w:rsidRDefault="008F595B">
      <w:pPr>
        <w:pStyle w:val="Programm"/>
      </w:pPr>
      <w:r>
        <w:rPr>
          <w:color w:val="008000"/>
        </w:rPr>
        <w:t xml:space="preserve">            </w:t>
      </w:r>
      <w:r>
        <w:t>Wurzel</w:t>
      </w:r>
      <w:r w:rsidR="00B71668">
        <w:t>_Ptr</w:t>
      </w:r>
      <w:r>
        <w:t xml:space="preserve"> := Wurzel</w:t>
      </w:r>
      <w:r w:rsidR="00B71668">
        <w:t>_Ptr</w:t>
      </w:r>
      <w:r>
        <w:t>.Rechts</w:t>
      </w:r>
      <w:r w:rsidR="00B71668">
        <w:t>_Ptr</w:t>
      </w:r>
      <w:r>
        <w:t>;</w:t>
      </w:r>
    </w:p>
    <w:p w:rsidR="008F595B" w:rsidRDefault="008F595B">
      <w:pPr>
        <w:pStyle w:val="Programm"/>
      </w:pPr>
      <w:r>
        <w:t xml:space="preserve">            Freigabe(Hilf</w:t>
      </w:r>
      <w:r w:rsidR="00B71668">
        <w:t>_Ptr</w:t>
      </w:r>
      <w:r>
        <w:t>);</w:t>
      </w:r>
    </w:p>
    <w:p w:rsidR="008F595B" w:rsidRDefault="008F595B">
      <w:pPr>
        <w:pStyle w:val="Programm"/>
      </w:pPr>
    </w:p>
    <w:p w:rsidR="008F595B" w:rsidRDefault="008F595B">
      <w:pPr>
        <w:pStyle w:val="Programm"/>
        <w:rPr>
          <w:color w:val="008000"/>
        </w:rPr>
      </w:pPr>
      <w:r>
        <w:t xml:space="preserve">         </w:t>
      </w:r>
      <w:r>
        <w:rPr>
          <w:color w:val="0000FF"/>
        </w:rPr>
        <w:t xml:space="preserve">else </w:t>
      </w:r>
      <w:r>
        <w:rPr>
          <w:color w:val="008000"/>
        </w:rPr>
        <w:t>-- zwei Soehne vorhanden</w:t>
      </w:r>
    </w:p>
    <w:p w:rsidR="008F595B" w:rsidRDefault="008F595B">
      <w:pPr>
        <w:pStyle w:val="Programm"/>
        <w:rPr>
          <w:color w:val="008000"/>
        </w:rPr>
      </w:pPr>
      <w:r>
        <w:rPr>
          <w:color w:val="008000"/>
        </w:rPr>
        <w:t xml:space="preserve">            -- 1. in rechten Teilbaum gehen</w:t>
      </w:r>
    </w:p>
    <w:p w:rsidR="008F595B" w:rsidRDefault="008F595B">
      <w:pPr>
        <w:pStyle w:val="Programm"/>
      </w:pPr>
      <w:r>
        <w:rPr>
          <w:color w:val="008000"/>
        </w:rPr>
        <w:t xml:space="preserve">            </w:t>
      </w:r>
      <w:r>
        <w:t>Hilf</w:t>
      </w:r>
      <w:r w:rsidR="00296E72">
        <w:t>_Ptr</w:t>
      </w:r>
      <w:r>
        <w:t xml:space="preserve"> := Wurzel</w:t>
      </w:r>
      <w:r w:rsidR="00296E72">
        <w:t>_Ptr</w:t>
      </w:r>
      <w:r>
        <w:t>.Rechts</w:t>
      </w:r>
      <w:r w:rsidR="00296E72">
        <w:t>_Ptr</w:t>
      </w:r>
      <w:r>
        <w:t>;</w:t>
      </w:r>
    </w:p>
    <w:p w:rsidR="008F595B" w:rsidRDefault="008F595B">
      <w:pPr>
        <w:pStyle w:val="Programm"/>
        <w:rPr>
          <w:color w:val="008000"/>
        </w:rPr>
      </w:pPr>
      <w:r>
        <w:t xml:space="preserve">            </w:t>
      </w:r>
      <w:r>
        <w:rPr>
          <w:color w:val="008000"/>
        </w:rPr>
        <w:t>-- 2. dort kleinstes Element finden</w:t>
      </w:r>
    </w:p>
    <w:p w:rsidR="008F595B" w:rsidRDefault="008F595B">
      <w:pPr>
        <w:pStyle w:val="Programm"/>
        <w:rPr>
          <w:color w:val="0000FF"/>
          <w:lang w:val="en-GB"/>
        </w:rPr>
      </w:pPr>
      <w:r w:rsidRPr="00296E72">
        <w:rPr>
          <w:color w:val="008000"/>
          <w:lang w:val="en-US"/>
        </w:rPr>
        <w:t xml:space="preserve">            </w:t>
      </w:r>
      <w:r>
        <w:rPr>
          <w:color w:val="0000FF"/>
          <w:lang w:val="en-GB"/>
        </w:rPr>
        <w:t xml:space="preserve">while </w:t>
      </w:r>
      <w:r>
        <w:rPr>
          <w:lang w:val="en-GB"/>
        </w:rPr>
        <w:t>Hilf</w:t>
      </w:r>
      <w:r w:rsidR="00296E72">
        <w:rPr>
          <w:lang w:val="en-GB"/>
        </w:rPr>
        <w:t>_Ptr</w:t>
      </w:r>
      <w:r>
        <w:rPr>
          <w:lang w:val="en-GB"/>
        </w:rPr>
        <w:t>.Links</w:t>
      </w:r>
      <w:r w:rsidR="00296E72">
        <w:rPr>
          <w:lang w:val="en-GB"/>
        </w:rPr>
        <w:t>_Ptr</w:t>
      </w:r>
      <w:r>
        <w:rPr>
          <w:lang w:val="en-GB"/>
        </w:rPr>
        <w:t xml:space="preserve"> /= </w:t>
      </w:r>
      <w:r>
        <w:rPr>
          <w:color w:val="0000FF"/>
          <w:lang w:val="en-GB"/>
        </w:rPr>
        <w:t>null loop</w:t>
      </w:r>
    </w:p>
    <w:p w:rsidR="008F595B" w:rsidRDefault="008F595B">
      <w:pPr>
        <w:pStyle w:val="Programm"/>
      </w:pPr>
      <w:r w:rsidRPr="00296E72">
        <w:rPr>
          <w:color w:val="0000FF"/>
        </w:rPr>
        <w:t xml:space="preserve">               </w:t>
      </w:r>
      <w:r>
        <w:t>Hilf</w:t>
      </w:r>
      <w:r w:rsidR="00296E72">
        <w:t>_Ptr</w:t>
      </w:r>
      <w:r>
        <w:t xml:space="preserve"> := Hilf</w:t>
      </w:r>
      <w:r w:rsidR="00296E72">
        <w:t>_Ptr</w:t>
      </w:r>
      <w:r>
        <w:t>.Links</w:t>
      </w:r>
      <w:r w:rsidR="00296E72">
        <w:t>_Ptr</w:t>
      </w:r>
      <w:r>
        <w:t>;</w:t>
      </w:r>
    </w:p>
    <w:p w:rsidR="008F595B" w:rsidRDefault="008F595B">
      <w:pPr>
        <w:pStyle w:val="Programm"/>
      </w:pPr>
      <w:r>
        <w:t xml:space="preserve">            </w:t>
      </w:r>
      <w:r>
        <w:rPr>
          <w:color w:val="0000FF"/>
        </w:rPr>
        <w:t>end loop</w:t>
      </w:r>
      <w:r>
        <w:t>;</w:t>
      </w:r>
    </w:p>
    <w:p w:rsidR="008F595B" w:rsidRDefault="008F595B">
      <w:pPr>
        <w:pStyle w:val="Programm"/>
        <w:rPr>
          <w:color w:val="008000"/>
        </w:rPr>
      </w:pPr>
      <w:r>
        <w:t xml:space="preserve">            </w:t>
      </w:r>
      <w:r>
        <w:rPr>
          <w:color w:val="008000"/>
        </w:rPr>
        <w:t>-- 3. Inhalt des kleinsten Elementes uebertragen</w:t>
      </w:r>
    </w:p>
    <w:p w:rsidR="008F595B" w:rsidRDefault="008F595B">
      <w:pPr>
        <w:pStyle w:val="Programm"/>
      </w:pPr>
      <w:r>
        <w:rPr>
          <w:color w:val="008000"/>
        </w:rPr>
        <w:t xml:space="preserve">            </w:t>
      </w:r>
      <w:r>
        <w:t>Wurzel</w:t>
      </w:r>
      <w:r w:rsidR="00296E72">
        <w:t>_Ptr</w:t>
      </w:r>
      <w:r>
        <w:t>.Schl := Hilf</w:t>
      </w:r>
      <w:r w:rsidR="00296E72">
        <w:t>_Ptr</w:t>
      </w:r>
      <w:r>
        <w:t>.Schl;</w:t>
      </w:r>
    </w:p>
    <w:p w:rsidR="008F595B" w:rsidRDefault="008F595B">
      <w:pPr>
        <w:pStyle w:val="Programm"/>
      </w:pPr>
      <w:r>
        <w:t xml:space="preserve">            Wurzel</w:t>
      </w:r>
      <w:r w:rsidR="00296E72">
        <w:t>_Ptr</w:t>
      </w:r>
      <w:r>
        <w:t>.Info := Hilf</w:t>
      </w:r>
      <w:r w:rsidR="00296E72">
        <w:t>_Ptr</w:t>
      </w:r>
      <w:r>
        <w:t>.Info;</w:t>
      </w:r>
    </w:p>
    <w:p w:rsidR="008F595B" w:rsidRDefault="008F595B">
      <w:pPr>
        <w:pStyle w:val="Programm"/>
        <w:rPr>
          <w:color w:val="008000"/>
        </w:rPr>
      </w:pPr>
      <w:r>
        <w:t xml:space="preserve">            </w:t>
      </w:r>
      <w:r>
        <w:rPr>
          <w:color w:val="008000"/>
        </w:rPr>
        <w:t xml:space="preserve">-- 4. kleinstes Element im rechten Teilbaum löschen </w:t>
      </w:r>
    </w:p>
    <w:p w:rsidR="008F595B" w:rsidRDefault="008F595B">
      <w:pPr>
        <w:pStyle w:val="Programm"/>
        <w:rPr>
          <w:color w:val="008000"/>
        </w:rPr>
      </w:pPr>
      <w:r>
        <w:rPr>
          <w:color w:val="008000"/>
        </w:rPr>
        <w:t xml:space="preserve">            -– (hat höchstens 1 Nachfolger)</w:t>
      </w:r>
    </w:p>
    <w:p w:rsidR="008F595B" w:rsidRDefault="008F595B">
      <w:pPr>
        <w:pStyle w:val="Programm"/>
      </w:pPr>
      <w:r>
        <w:rPr>
          <w:color w:val="008000"/>
        </w:rPr>
        <w:t xml:space="preserve">            </w:t>
      </w:r>
      <w:r>
        <w:t>Loeschen (Wurzel</w:t>
      </w:r>
      <w:r w:rsidR="00296E72">
        <w:t>_Ptr</w:t>
      </w:r>
      <w:r>
        <w:t>.Rechts</w:t>
      </w:r>
      <w:r w:rsidR="00296E72">
        <w:t>_Ptr</w:t>
      </w:r>
      <w:r>
        <w:t>, Hilf</w:t>
      </w:r>
      <w:r w:rsidR="00296E72">
        <w:t>_Ptr</w:t>
      </w:r>
      <w:r>
        <w:t>.Schl);</w:t>
      </w:r>
    </w:p>
    <w:p w:rsidR="008F595B" w:rsidRDefault="008F595B">
      <w:pPr>
        <w:pStyle w:val="Programm"/>
      </w:pP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lang w:val="en-GB"/>
        </w:rPr>
      </w:pPr>
      <w:r>
        <w:rPr>
          <w:color w:val="0000FF"/>
          <w:lang w:val="en-GB"/>
        </w:rPr>
        <w:t xml:space="preserve">end </w:t>
      </w:r>
      <w:r>
        <w:rPr>
          <w:lang w:val="en-GB"/>
        </w:rPr>
        <w:t>Loeschen;</w:t>
      </w:r>
    </w:p>
    <w:p w:rsidR="008F595B" w:rsidRDefault="008F595B">
      <w:pPr>
        <w:pStyle w:val="null-Zeile"/>
        <w:rPr>
          <w:lang w:val="en-GB"/>
        </w:rPr>
      </w:pPr>
    </w:p>
    <w:p w:rsidR="008F595B" w:rsidRDefault="008F595B">
      <w:pPr>
        <w:pStyle w:val="berschrift2"/>
      </w:pPr>
      <w:bookmarkStart w:id="68" w:name="_Toc168889953"/>
      <w:bookmarkStart w:id="69" w:name="_Toc233701996"/>
      <w:bookmarkStart w:id="70" w:name="_Toc528068715"/>
      <w:r>
        <w:t>Graphen</w:t>
      </w:r>
      <w:bookmarkEnd w:id="67"/>
      <w:bookmarkEnd w:id="68"/>
      <w:bookmarkEnd w:id="69"/>
      <w:bookmarkEnd w:id="70"/>
    </w:p>
    <w:p w:rsidR="008F595B" w:rsidRDefault="008F595B">
      <w:pPr>
        <w:pStyle w:val="Info"/>
        <w:framePr w:wrap="around"/>
      </w:pPr>
      <w:r>
        <w:t>Graph =</w:t>
      </w:r>
    </w:p>
    <w:p w:rsidR="008F595B" w:rsidRDefault="008F595B">
      <w:pPr>
        <w:pStyle w:val="Info"/>
        <w:framePr w:wrap="around"/>
      </w:pPr>
      <w:r>
        <w:t>Knoten +</w:t>
      </w:r>
    </w:p>
    <w:p w:rsidR="008F595B" w:rsidRDefault="008F595B">
      <w:pPr>
        <w:pStyle w:val="Info"/>
        <w:framePr w:wrap="around"/>
      </w:pPr>
      <w:r>
        <w:t>Kanten</w:t>
      </w:r>
    </w:p>
    <w:p w:rsidR="008F595B" w:rsidRDefault="001F19B6">
      <w:pPr>
        <w:pStyle w:val="Info"/>
        <w:framePr w:wrap="around"/>
      </w:pPr>
      <w:r>
        <w:rPr>
          <w:noProof/>
        </w:rPr>
        <w:drawing>
          <wp:inline distT="0" distB="0" distL="0" distR="0">
            <wp:extent cx="390525" cy="390525"/>
            <wp:effectExtent l="0" t="0" r="9525" b="9525"/>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
        <w:t xml:space="preserve">Ein </w:t>
      </w:r>
      <w:r>
        <w:rPr>
          <w:rStyle w:val="gesperrt"/>
        </w:rPr>
        <w:t>Graph</w:t>
      </w:r>
      <w:r>
        <w:rPr>
          <w:rStyle w:val="gesperrt"/>
        </w:rPr>
        <w:fldChar w:fldCharType="begin"/>
      </w:r>
      <w:r>
        <w:rPr>
          <w:rStyle w:val="gesperrt"/>
        </w:rPr>
        <w:instrText>XE "Graph"</w:instrText>
      </w:r>
      <w:r>
        <w:rPr>
          <w:rStyle w:val="gesperrt"/>
        </w:rPr>
        <w:fldChar w:fldCharType="end"/>
      </w:r>
      <w:r>
        <w:t xml:space="preserve"> ist anschaulich gesprochen ein Gebilde, das aus Punkten bzw. </w:t>
      </w:r>
      <w:r>
        <w:rPr>
          <w:rStyle w:val="gesperrt"/>
        </w:rPr>
        <w:t>Knoten</w:t>
      </w:r>
      <w:r>
        <w:rPr>
          <w:rStyle w:val="gesperrt"/>
        </w:rPr>
        <w:fldChar w:fldCharType="begin"/>
      </w:r>
      <w:r>
        <w:rPr>
          <w:rStyle w:val="gesperrt"/>
        </w:rPr>
        <w:instrText>XE "Knoten"</w:instrText>
      </w:r>
      <w:r>
        <w:rPr>
          <w:rStyle w:val="gesperrt"/>
        </w:rPr>
        <w:fldChar w:fldCharType="end"/>
      </w:r>
      <w:r>
        <w:t xml:space="preserve"> und Linien bzw. </w:t>
      </w:r>
      <w:r>
        <w:rPr>
          <w:rStyle w:val="gesperrt"/>
        </w:rPr>
        <w:t>Kante</w:t>
      </w:r>
      <w:r>
        <w:rPr>
          <w:rStyle w:val="gesperrt"/>
        </w:rPr>
        <w:fldChar w:fldCharType="begin"/>
      </w:r>
      <w:r>
        <w:rPr>
          <w:rStyle w:val="gesperrt"/>
        </w:rPr>
        <w:instrText>XE "Kante"</w:instrText>
      </w:r>
      <w:r>
        <w:rPr>
          <w:rStyle w:val="gesperrt"/>
        </w:rPr>
        <w:fldChar w:fldCharType="end"/>
      </w:r>
      <w:r>
        <w:rPr>
          <w:rStyle w:val="gesperrt"/>
        </w:rPr>
        <w:t>n</w:t>
      </w:r>
      <w:r>
        <w:t xml:space="preserve"> besteht, welche entweder zwei Kn</w:t>
      </w:r>
      <w:r>
        <w:t>o</w:t>
      </w:r>
      <w:r>
        <w:t>ten oder einen Knoten mit sich selbst (</w:t>
      </w:r>
      <w:r>
        <w:rPr>
          <w:rStyle w:val="gesperrt"/>
        </w:rPr>
        <w:t>Schlinge</w:t>
      </w:r>
      <w:r>
        <w:fldChar w:fldCharType="begin"/>
      </w:r>
      <w:r>
        <w:instrText>XE "Schlinge"</w:instrText>
      </w:r>
      <w:r>
        <w:fldChar w:fldCharType="end"/>
      </w:r>
      <w:r>
        <w:t>) verbinden. Ist den Ka</w:t>
      </w:r>
      <w:r>
        <w:t>n</w:t>
      </w:r>
      <w:r>
        <w:t xml:space="preserve">ten eine Orientierung zugewiesen, heißen sie </w:t>
      </w:r>
      <w:r>
        <w:rPr>
          <w:rStyle w:val="gesperrt"/>
        </w:rPr>
        <w:t>gerichtete Kanten</w:t>
      </w:r>
      <w:r>
        <w:rPr>
          <w:rStyle w:val="gesperrt"/>
        </w:rPr>
        <w:fldChar w:fldCharType="begin"/>
      </w:r>
      <w:r>
        <w:rPr>
          <w:rStyle w:val="gesperrt"/>
        </w:rPr>
        <w:instrText>XE "gerichtete Kante"</w:instrText>
      </w:r>
      <w:r>
        <w:rPr>
          <w:rStyle w:val="gesperrt"/>
        </w:rPr>
        <w:fldChar w:fldCharType="end"/>
      </w:r>
      <w:r>
        <w:t xml:space="preserve"> oder Pfeile und der Graph wird als </w:t>
      </w:r>
      <w:r>
        <w:rPr>
          <w:rStyle w:val="gesperrt"/>
        </w:rPr>
        <w:t>gerichteter Graph</w:t>
      </w:r>
      <w:r>
        <w:rPr>
          <w:rStyle w:val="gesperrt"/>
        </w:rPr>
        <w:fldChar w:fldCharType="begin"/>
      </w:r>
      <w:r>
        <w:rPr>
          <w:rStyle w:val="gesperrt"/>
        </w:rPr>
        <w:instrText>XE "gerichteter Graph"</w:instrText>
      </w:r>
      <w:r>
        <w:rPr>
          <w:rStyle w:val="gesperrt"/>
        </w:rPr>
        <w:fldChar w:fldCharType="end"/>
      </w:r>
      <w:r>
        <w:t xml:space="preserve"> bezeic</w:t>
      </w:r>
      <w:r>
        <w:t>h</w:t>
      </w:r>
      <w:r>
        <w:t>net.</w:t>
      </w:r>
    </w:p>
    <w:p w:rsidR="008F595B" w:rsidRDefault="008F595B">
      <w:pPr>
        <w:pStyle w:val="TabellenZeile"/>
        <w:spacing w:line="240" w:lineRule="auto"/>
      </w:pPr>
    </w:p>
    <w:p w:rsidR="008F595B" w:rsidRDefault="008F595B">
      <w:r>
        <w:t>Wir wollen uns im Folgenden ausschließlich mit gerichteten Graphen b</w:t>
      </w:r>
      <w:r>
        <w:t>e</w:t>
      </w:r>
      <w:r>
        <w:t>schäfti</w:t>
      </w:r>
      <w:r>
        <w:softHyphen/>
        <w:t>gen.</w:t>
      </w:r>
    </w:p>
    <w:p w:rsidR="008F595B" w:rsidRDefault="008F595B">
      <w:pPr>
        <w:pStyle w:val="TabellenZeile"/>
        <w:spacing w:line="240" w:lineRule="auto"/>
      </w:pPr>
    </w:p>
    <w:p w:rsidR="008F595B" w:rsidRDefault="008F595B">
      <w:pPr>
        <w:pStyle w:val="Info"/>
        <w:framePr w:wrap="around"/>
      </w:pPr>
      <w:r>
        <w:t>Gerichteter Graph</w:t>
      </w:r>
    </w:p>
    <w:p w:rsidR="008F595B" w:rsidRDefault="008F595B">
      <w:pPr>
        <w:rPr>
          <w:sz w:val="16"/>
        </w:rPr>
      </w:pPr>
      <w:r>
        <w:t>Mathematisch (und wie wir später noch sehen werden auch programmtec</w:t>
      </w:r>
      <w:r>
        <w:t>h</w:t>
      </w:r>
      <w:r>
        <w:t xml:space="preserve">nisch) lässt sich ein </w:t>
      </w:r>
      <w:r>
        <w:rPr>
          <w:rStyle w:val="gesperrt"/>
        </w:rPr>
        <w:t>gerichteter Graph</w:t>
      </w:r>
      <w:r>
        <w:rPr>
          <w:rStyle w:val="gesperrt"/>
        </w:rPr>
        <w:fldChar w:fldCharType="begin"/>
      </w:r>
      <w:r>
        <w:rPr>
          <w:rStyle w:val="gesperrt"/>
        </w:rPr>
        <w:instrText>XE "gerichteter Graph"</w:instrText>
      </w:r>
      <w:r>
        <w:rPr>
          <w:rStyle w:val="gesperrt"/>
        </w:rPr>
        <w:fldChar w:fldCharType="end"/>
      </w:r>
      <w:r>
        <w:t xml:space="preserve"> </w:t>
      </w:r>
      <w:r>
        <w:rPr>
          <w:i/>
        </w:rPr>
        <w:t>G</w:t>
      </w:r>
      <w:r>
        <w:t xml:space="preserve"> darstellen durch:</w:t>
      </w:r>
    </w:p>
    <w:p w:rsidR="008F595B" w:rsidRDefault="008F595B">
      <w:pPr>
        <w:pStyle w:val="Standardaufzhlung"/>
      </w:pPr>
      <w:r>
        <w:t>die Menge der Knoten</w:t>
      </w:r>
      <w:r>
        <w:rPr>
          <w:i/>
        </w:rPr>
        <w:t xml:space="preserve"> V </w:t>
      </w:r>
      <w:r>
        <w:t>(engl. vertices) und</w:t>
      </w:r>
    </w:p>
    <w:p w:rsidR="008F595B" w:rsidRDefault="008F595B">
      <w:pPr>
        <w:pStyle w:val="Standardaufzhlung"/>
      </w:pPr>
      <w:r>
        <w:t xml:space="preserve">die Menge der Kanten </w:t>
      </w:r>
      <w:r>
        <w:rPr>
          <w:i/>
        </w:rPr>
        <w:t>E</w:t>
      </w:r>
      <w:r>
        <w:t xml:space="preserve"> (engl. edges), wobei jeder Kante </w:t>
      </w:r>
      <w:r>
        <w:br/>
        <w:t>ge</w:t>
      </w:r>
      <w:r>
        <w:softHyphen/>
        <w:t>nau ein geordnetes Knotenpaar zu</w:t>
      </w:r>
      <w:r>
        <w:softHyphen/>
        <w:t>geordnet ist.</w:t>
      </w:r>
    </w:p>
    <w:p w:rsidR="008F595B" w:rsidRDefault="008F595B"/>
    <w:p w:rsidR="008F595B" w:rsidRDefault="008F595B">
      <w:pPr>
        <w:pStyle w:val="Info"/>
        <w:framePr w:wrap="around"/>
      </w:pPr>
      <w:r>
        <w:t>Beispiel</w:t>
      </w:r>
    </w:p>
    <w:p w:rsidR="008F595B" w:rsidRDefault="008F595B">
      <w:r>
        <w:t xml:space="preserve">Der durch die Mengen </w:t>
      </w:r>
    </w:p>
    <w:p w:rsidR="008F595B" w:rsidRDefault="008F595B">
      <w:pPr>
        <w:jc w:val="center"/>
      </w:pPr>
      <w:r>
        <w:rPr>
          <w:position w:val="-28"/>
        </w:rPr>
        <w:object w:dxaOrig="4400" w:dyaOrig="680">
          <v:shape id="_x0000_i1042" type="#_x0000_t75" style="width:219.75pt;height:33.75pt" o:ole="">
            <v:imagedata r:id="rId79" o:title=""/>
          </v:shape>
          <o:OLEObject Type="Embed" ProgID="Equation" ShapeID="_x0000_i1042" DrawAspect="Content" ObjectID="_1611488179" r:id="rId80"/>
        </w:object>
      </w:r>
    </w:p>
    <w:p w:rsidR="008F595B" w:rsidRDefault="008F595B">
      <w:r>
        <w:t>festgelegte gerichtete Graph sieht folgendermaßen aus:</w:t>
      </w:r>
    </w:p>
    <w:p w:rsidR="008F595B" w:rsidRDefault="008F595B">
      <w:pPr>
        <w:pStyle w:val="TabellenZeile"/>
        <w:spacing w:line="240" w:lineRule="auto"/>
      </w:pPr>
    </w:p>
    <w:p w:rsidR="008F595B" w:rsidRDefault="008F595B">
      <w:pPr>
        <w:jc w:val="center"/>
      </w:pPr>
      <w:r>
        <w:object w:dxaOrig="4413" w:dyaOrig="2132">
          <v:shape id="_x0000_i1043" type="#_x0000_t75" style="width:220.5pt;height:106.5pt" o:ole="" fillcolor="window">
            <v:imagedata r:id="rId81" o:title=""/>
          </v:shape>
          <o:OLEObject Type="Embed" ProgID="MSDraw" ShapeID="_x0000_i1043" DrawAspect="Content" ObjectID="_1611488180" r:id="rId82">
            <o:FieldCodes>\* MERGEFORMAT</o:FieldCodes>
          </o:OLEObject>
        </w:object>
      </w:r>
    </w:p>
    <w:p w:rsidR="008F595B" w:rsidRDefault="008F595B"/>
    <w:p w:rsidR="008F595B" w:rsidRDefault="008F595B">
      <w:r>
        <w:t>Die Knoten und Kanten von Graphen können zusätzlich noch mit Informat</w:t>
      </w:r>
      <w:r>
        <w:t>i</w:t>
      </w:r>
      <w:r>
        <w:t>onen versehen werden.</w:t>
      </w:r>
    </w:p>
    <w:p w:rsidR="008F595B" w:rsidRDefault="008F595B">
      <w:r>
        <w:t>Beispiele für die Anwendung von Graphen sind:</w:t>
      </w:r>
    </w:p>
    <w:p w:rsidR="008F595B" w:rsidRDefault="008F595B">
      <w:pPr>
        <w:pStyle w:val="Standardaufzhlung"/>
        <w:tabs>
          <w:tab w:val="clear" w:pos="567"/>
        </w:tabs>
      </w:pPr>
      <w:r>
        <w:t>Entfernungstabellen</w:t>
      </w:r>
    </w:p>
    <w:p w:rsidR="008F595B" w:rsidRDefault="008F595B">
      <w:pPr>
        <w:pStyle w:val="Standardaufzhlung"/>
        <w:tabs>
          <w:tab w:val="clear" w:pos="567"/>
        </w:tabs>
      </w:pPr>
      <w:r>
        <w:t>Projektplanung</w:t>
      </w:r>
    </w:p>
    <w:p w:rsidR="008F595B" w:rsidRDefault="008F595B">
      <w:pPr>
        <w:pStyle w:val="Standardaufzhlung"/>
        <w:tabs>
          <w:tab w:val="clear" w:pos="567"/>
        </w:tabs>
      </w:pPr>
      <w:r>
        <w:t>Simulation des Betriebes von Rechenanlagen</w:t>
      </w:r>
    </w:p>
    <w:p w:rsidR="008F595B" w:rsidRDefault="008F595B">
      <w:pPr>
        <w:pStyle w:val="null-Zeile"/>
      </w:pPr>
    </w:p>
    <w:p w:rsidR="008F595B" w:rsidRDefault="008F595B">
      <w:pPr>
        <w:pStyle w:val="berschrift3"/>
      </w:pPr>
      <w:bookmarkStart w:id="71" w:name="_Toc67812385"/>
      <w:bookmarkStart w:id="72" w:name="_Toc168889954"/>
      <w:bookmarkStart w:id="73" w:name="_Toc233701997"/>
      <w:bookmarkStart w:id="74" w:name="_Toc528068716"/>
      <w:r>
        <w:t>Speicherung von Graphen</w:t>
      </w:r>
      <w:bookmarkEnd w:id="71"/>
      <w:bookmarkEnd w:id="72"/>
      <w:bookmarkEnd w:id="73"/>
      <w:bookmarkEnd w:id="74"/>
    </w:p>
    <w:p w:rsidR="008F595B" w:rsidRDefault="008F595B">
      <w:r>
        <w:t xml:space="preserve">Im Folgenden wird die Speicherung von gerichteten Graphen mit Hilfe </w:t>
      </w:r>
      <w:r>
        <w:br/>
        <w:t>dy</w:t>
      </w:r>
      <w:r>
        <w:softHyphen/>
        <w:t xml:space="preserve">namischer Datenstrukturen vorgestellt. Dabei sind zum einen Knoten und zum anderen Kanten abzuspeichern. Beides erfolgt in Form von Listen. Aus Gründen der Abstraktion wird außerdem noch der Datentyp </w:t>
      </w:r>
      <w:r>
        <w:rPr>
          <w:rStyle w:val="Programminline"/>
        </w:rPr>
        <w:t>GRAPH_T</w:t>
      </w:r>
      <w:r>
        <w:t xml:space="preserve"> eing</w:t>
      </w:r>
      <w:r>
        <w:t>e</w:t>
      </w:r>
      <w:r>
        <w:t>führt.</w:t>
      </w:r>
    </w:p>
    <w:p w:rsidR="008F595B" w:rsidRDefault="008F595B"/>
    <w:p w:rsidR="008F595B" w:rsidRDefault="008F595B">
      <w:pPr>
        <w:jc w:val="center"/>
      </w:pPr>
      <w:r>
        <w:object w:dxaOrig="2493" w:dyaOrig="2223">
          <v:shape id="_x0000_i1044" type="#_x0000_t75" style="width:124.5pt;height:111pt" o:ole="" fillcolor="window">
            <v:imagedata r:id="rId83" o:title=""/>
          </v:shape>
          <o:OLEObject Type="Embed" ProgID="MSDraw" ShapeID="_x0000_i1044" DrawAspect="Content" ObjectID="_1611488181" r:id="rId84">
            <o:FieldCodes>\* MERGEFORMAT</o:FieldCodes>
          </o:OLEObject>
        </w:object>
      </w:r>
    </w:p>
    <w:p w:rsidR="008F595B" w:rsidRDefault="008F595B">
      <w:pPr>
        <w:jc w:val="center"/>
      </w:pPr>
    </w:p>
    <w:p w:rsidR="008F595B" w:rsidRDefault="008F595B">
      <w:r>
        <w:t>Die Knoten eines Graphen werden als einfach verkettete Liste</w:t>
      </w:r>
      <w:r>
        <w:fldChar w:fldCharType="begin"/>
      </w:r>
      <w:r>
        <w:instrText>XE "Liste"</w:instrText>
      </w:r>
      <w:r>
        <w:fldChar w:fldCharType="end"/>
      </w:r>
      <w:r>
        <w:t xml:space="preserve"> dargestellt. Dabei enthält jeder Knoten einen Verweis auf eine Kantenliste der Kanten, dessen Start</w:t>
      </w:r>
      <w:r>
        <w:softHyphen/>
        <w:t>knoten er ist. In der Kantenliste selbst werden die Kanten durch Verweise auf die Zielknoten repräsentiert.</w:t>
      </w:r>
    </w:p>
    <w:p w:rsidR="008F595B" w:rsidRDefault="008F595B">
      <w:r>
        <w:object w:dxaOrig="8911" w:dyaOrig="6878">
          <v:shape id="_x0000_i1045" type="#_x0000_t75" style="width:408.75pt;height:315.75pt" o:ole="" fillcolor="window">
            <v:imagedata r:id="rId85" o:title=""/>
          </v:shape>
          <o:OLEObject Type="Embed" ProgID="MSDraw" ShapeID="_x0000_i1045" DrawAspect="Content" ObjectID="_1611488182" r:id="rId86">
            <o:FieldCodes>\* MERGEFORMAT</o:FieldCodes>
          </o:OLEObject>
        </w:object>
      </w:r>
    </w:p>
    <w:p w:rsidR="008F595B" w:rsidRDefault="008F595B">
      <w:r>
        <w:t>Die Bedeutung der einzelnen Komponenten sind den entsprechenden Typd</w:t>
      </w:r>
      <w:r>
        <w:t>e</w:t>
      </w:r>
      <w:r>
        <w:t>finitionen zu entnehmen (die Reihenfolge entspricht der der grafischen Da</w:t>
      </w:r>
      <w:r>
        <w:t>r</w:t>
      </w:r>
      <w:r>
        <w:t>stellung):</w:t>
      </w:r>
    </w:p>
    <w:p w:rsidR="008F595B" w:rsidRDefault="008F595B"/>
    <w:p w:rsidR="008F595B" w:rsidRPr="00BA72A8" w:rsidRDefault="008F595B">
      <w:pPr>
        <w:pStyle w:val="Programm"/>
        <w:rPr>
          <w:lang w:val="en-GB"/>
        </w:rPr>
      </w:pPr>
      <w:r w:rsidRPr="00BA72A8">
        <w:rPr>
          <w:color w:val="0000FF"/>
          <w:lang w:val="en-GB"/>
        </w:rPr>
        <w:t xml:space="preserve">type </w:t>
      </w:r>
      <w:r w:rsidRPr="00BA72A8">
        <w:rPr>
          <w:lang w:val="en-GB"/>
        </w:rPr>
        <w:t>KNOTEN_T</w:t>
      </w:r>
      <w:r w:rsidR="00BA72A8" w:rsidRPr="00BA72A8">
        <w:rPr>
          <w:lang w:val="en-GB"/>
        </w:rPr>
        <w:t>R</w:t>
      </w:r>
      <w:r w:rsidRPr="00BA72A8">
        <w:rPr>
          <w:lang w:val="en-GB"/>
        </w:rPr>
        <w:t>;</w:t>
      </w:r>
    </w:p>
    <w:p w:rsidR="008F595B" w:rsidRDefault="008F595B">
      <w:pPr>
        <w:pStyle w:val="Programm"/>
        <w:rPr>
          <w:lang w:val="en-GB"/>
        </w:rPr>
      </w:pPr>
      <w:r>
        <w:rPr>
          <w:color w:val="0000FF"/>
          <w:lang w:val="en-GB"/>
        </w:rPr>
        <w:t xml:space="preserve">type </w:t>
      </w:r>
      <w:r>
        <w:rPr>
          <w:lang w:val="en-GB"/>
        </w:rPr>
        <w:t xml:space="preserve">KNOTEN_REF </w:t>
      </w:r>
      <w:r>
        <w:rPr>
          <w:color w:val="0000FF"/>
          <w:lang w:val="en-GB"/>
        </w:rPr>
        <w:t xml:space="preserve">is access </w:t>
      </w:r>
      <w:r>
        <w:rPr>
          <w:lang w:val="en-GB"/>
        </w:rPr>
        <w:t>KNOTEN_T</w:t>
      </w:r>
      <w:r w:rsidR="00BA72A8">
        <w:rPr>
          <w:lang w:val="en-GB"/>
        </w:rPr>
        <w:t>R</w:t>
      </w:r>
      <w:r>
        <w:rPr>
          <w:lang w:val="en-GB"/>
        </w:rPr>
        <w:t>;</w:t>
      </w:r>
    </w:p>
    <w:p w:rsidR="008F595B" w:rsidRDefault="008F595B">
      <w:pPr>
        <w:pStyle w:val="Programm"/>
        <w:rPr>
          <w:lang w:val="en-GB"/>
        </w:rPr>
      </w:pPr>
    </w:p>
    <w:p w:rsidR="008F595B" w:rsidRPr="00BA72A8" w:rsidRDefault="008F595B">
      <w:pPr>
        <w:pStyle w:val="Programm"/>
      </w:pPr>
      <w:r w:rsidRPr="00BA72A8">
        <w:rPr>
          <w:color w:val="0000FF"/>
        </w:rPr>
        <w:t xml:space="preserve">type </w:t>
      </w:r>
      <w:r w:rsidRPr="00BA72A8">
        <w:t>KANTE</w:t>
      </w:r>
      <w:r w:rsidR="00BA72A8" w:rsidRPr="00BA72A8">
        <w:t>N</w:t>
      </w:r>
      <w:r w:rsidRPr="00BA72A8">
        <w:t>_T</w:t>
      </w:r>
      <w:r w:rsidR="00BA72A8" w:rsidRPr="00BA72A8">
        <w:t>R</w:t>
      </w:r>
      <w:r w:rsidRPr="00BA72A8">
        <w:t>;</w:t>
      </w:r>
    </w:p>
    <w:p w:rsidR="008F595B" w:rsidRPr="00BA72A8" w:rsidRDefault="008F595B">
      <w:pPr>
        <w:pStyle w:val="Programm"/>
      </w:pPr>
      <w:r w:rsidRPr="00BA72A8">
        <w:rPr>
          <w:color w:val="0000FF"/>
        </w:rPr>
        <w:t xml:space="preserve">type </w:t>
      </w:r>
      <w:r w:rsidRPr="00BA72A8">
        <w:t>KANTE</w:t>
      </w:r>
      <w:r w:rsidR="00BA72A8" w:rsidRPr="00BA72A8">
        <w:t>N</w:t>
      </w:r>
      <w:r w:rsidRPr="00BA72A8">
        <w:t xml:space="preserve">_REF </w:t>
      </w:r>
      <w:r w:rsidRPr="00BA72A8">
        <w:rPr>
          <w:color w:val="0000FF"/>
        </w:rPr>
        <w:t xml:space="preserve">is access </w:t>
      </w:r>
      <w:r w:rsidRPr="00BA72A8">
        <w:t>KANTE</w:t>
      </w:r>
      <w:r w:rsidR="004B1A4A">
        <w:t>N</w:t>
      </w:r>
      <w:r w:rsidRPr="00BA72A8">
        <w:t>_T</w:t>
      </w:r>
      <w:r w:rsidR="00BA72A8" w:rsidRPr="00BA72A8">
        <w:t>R</w:t>
      </w:r>
      <w:r w:rsidRPr="00BA72A8">
        <w:t>;</w:t>
      </w:r>
    </w:p>
    <w:p w:rsidR="008F595B" w:rsidRPr="00BA72A8" w:rsidRDefault="008F595B">
      <w:pPr>
        <w:pStyle w:val="Programm"/>
      </w:pPr>
    </w:p>
    <w:p w:rsidR="008F595B" w:rsidRDefault="008F595B">
      <w:pPr>
        <w:pStyle w:val="Programm"/>
        <w:rPr>
          <w:color w:val="008000"/>
          <w:lang w:val="en-GB"/>
        </w:rPr>
      </w:pPr>
      <w:r>
        <w:rPr>
          <w:color w:val="0000FF"/>
          <w:lang w:val="en-GB"/>
        </w:rPr>
        <w:t xml:space="preserve">type </w:t>
      </w:r>
      <w:r>
        <w:rPr>
          <w:lang w:val="en-GB"/>
        </w:rPr>
        <w:t>KNOTEN_T</w:t>
      </w:r>
      <w:r w:rsidR="00BA72A8">
        <w:rPr>
          <w:lang w:val="en-GB"/>
        </w:rPr>
        <w:t>R</w:t>
      </w:r>
      <w:r>
        <w:rPr>
          <w:lang w:val="en-GB"/>
        </w:rPr>
        <w:t xml:space="preserve"> </w:t>
      </w:r>
      <w:r>
        <w:rPr>
          <w:color w:val="0000FF"/>
          <w:lang w:val="en-GB"/>
        </w:rPr>
        <w:t>is record</w:t>
      </w:r>
    </w:p>
    <w:p w:rsidR="008F595B" w:rsidRDefault="008F595B">
      <w:pPr>
        <w:pStyle w:val="Programm"/>
        <w:rPr>
          <w:color w:val="008000"/>
        </w:rPr>
      </w:pPr>
      <w:r w:rsidRPr="00847753">
        <w:rPr>
          <w:color w:val="008000"/>
        </w:rPr>
        <w:t xml:space="preserve">   </w:t>
      </w:r>
      <w:r>
        <w:t>Nummer      : KNOTEN_NUMMERN</w:t>
      </w:r>
      <w:r w:rsidR="00847753">
        <w:t>_T</w:t>
      </w:r>
      <w:r>
        <w:t>;</w:t>
      </w:r>
      <w:r>
        <w:tab/>
      </w:r>
      <w:r>
        <w:rPr>
          <w:color w:val="008000"/>
        </w:rPr>
        <w:t>-- Knotennummer zur</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Identifikation.</w:t>
      </w:r>
    </w:p>
    <w:p w:rsidR="008F595B" w:rsidRDefault="008F595B">
      <w:pPr>
        <w:pStyle w:val="Programm"/>
        <w:rPr>
          <w:color w:val="008000"/>
        </w:rPr>
      </w:pPr>
      <w:r>
        <w:rPr>
          <w:color w:val="008000"/>
        </w:rPr>
        <w:t xml:space="preserve">   </w:t>
      </w:r>
      <w:r>
        <w:t>Info        : KNOTEN_INFO</w:t>
      </w:r>
      <w:r w:rsidR="00847753">
        <w:t>_T</w:t>
      </w:r>
      <w:r>
        <w:t>;</w:t>
      </w:r>
      <w:r>
        <w:tab/>
      </w:r>
      <w:r>
        <w:tab/>
      </w:r>
      <w:r>
        <w:rPr>
          <w:color w:val="008000"/>
        </w:rPr>
        <w:t>-- Informationsmenge.</w:t>
      </w:r>
    </w:p>
    <w:p w:rsidR="008F595B" w:rsidRDefault="008F595B">
      <w:pPr>
        <w:pStyle w:val="Programm"/>
        <w:rPr>
          <w:color w:val="008000"/>
        </w:rPr>
      </w:pPr>
      <w:r>
        <w:rPr>
          <w:color w:val="008000"/>
        </w:rPr>
        <w:t xml:space="preserve">   </w:t>
      </w:r>
      <w:r>
        <w:t xml:space="preserve">Markierung  : NATURAL := </w:t>
      </w:r>
      <w:r>
        <w:rPr>
          <w:color w:val="800080"/>
        </w:rPr>
        <w:t>0</w:t>
      </w:r>
      <w:r>
        <w:t>;</w:t>
      </w:r>
      <w:r>
        <w:tab/>
      </w:r>
      <w:r>
        <w:tab/>
      </w:r>
      <w:r>
        <w:rPr>
          <w:color w:val="008000"/>
        </w:rPr>
        <w:t>-- fuer verschiedene</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Algorithmen muessen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Knoten markiert werden.</w:t>
      </w:r>
    </w:p>
    <w:p w:rsidR="008F595B" w:rsidRDefault="008F595B">
      <w:pPr>
        <w:pStyle w:val="Programm"/>
        <w:rPr>
          <w:color w:val="008000"/>
        </w:rPr>
      </w:pPr>
      <w:r>
        <w:rPr>
          <w:color w:val="008000"/>
        </w:rPr>
        <w:t xml:space="preserve">   </w:t>
      </w:r>
      <w:r>
        <w:t>Kantenliste</w:t>
      </w:r>
      <w:r w:rsidR="002A2FEC">
        <w:t>_Ptr</w:t>
      </w:r>
      <w:r>
        <w:t xml:space="preserve"> : KANTE</w:t>
      </w:r>
      <w:r w:rsidR="00BA72A8">
        <w:t>N</w:t>
      </w:r>
      <w:r>
        <w:t>_REF;</w:t>
      </w:r>
      <w:r>
        <w:tab/>
      </w:r>
      <w:r>
        <w:rPr>
          <w:color w:val="008000"/>
        </w:rPr>
        <w:t>-- Verweis auf das erste</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Element der Kantenliste,</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dessen Startknoten dieser</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Knoten ist.</w:t>
      </w:r>
    </w:p>
    <w:p w:rsidR="008F595B" w:rsidRDefault="008F595B">
      <w:pPr>
        <w:pStyle w:val="Programm"/>
        <w:rPr>
          <w:color w:val="008000"/>
        </w:rPr>
      </w:pPr>
      <w:r>
        <w:t xml:space="preserve">   </w:t>
      </w:r>
      <w:r w:rsidR="00001CB3">
        <w:t>Next_Ptr</w:t>
      </w:r>
      <w:r>
        <w:t xml:space="preserve">    : KNOTEN_REF;</w:t>
      </w:r>
      <w:r>
        <w:tab/>
      </w:r>
      <w:r>
        <w:tab/>
      </w:r>
      <w:r>
        <w:tab/>
      </w:r>
      <w:r>
        <w:rPr>
          <w:color w:val="008000"/>
        </w:rPr>
        <w:t>-- naechster Knoten in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der Knotenliste.</w:t>
      </w:r>
    </w:p>
    <w:p w:rsidR="008F595B" w:rsidRDefault="008F595B">
      <w:pPr>
        <w:pStyle w:val="Programm"/>
        <w:rPr>
          <w:lang w:val="en-GB"/>
        </w:rPr>
      </w:pPr>
      <w:r>
        <w:rPr>
          <w:color w:val="0000FF"/>
          <w:lang w:val="en-GB"/>
        </w:rPr>
        <w:t>end record</w:t>
      </w:r>
      <w:r>
        <w:rPr>
          <w:lang w:val="en-GB"/>
        </w:rPr>
        <w:t>;</w:t>
      </w:r>
    </w:p>
    <w:p w:rsidR="008F595B" w:rsidRDefault="008F595B">
      <w:pPr>
        <w:pStyle w:val="Programm"/>
        <w:rPr>
          <w:lang w:val="en-GB"/>
        </w:rPr>
      </w:pPr>
    </w:p>
    <w:p w:rsidR="008F595B" w:rsidRDefault="008F595B">
      <w:pPr>
        <w:pStyle w:val="Programm"/>
        <w:rPr>
          <w:lang w:val="en-GB"/>
        </w:rPr>
      </w:pPr>
    </w:p>
    <w:p w:rsidR="008F595B" w:rsidRPr="002A2FEC" w:rsidRDefault="008F595B">
      <w:pPr>
        <w:pStyle w:val="Programm"/>
        <w:rPr>
          <w:color w:val="0000FF"/>
        </w:rPr>
      </w:pPr>
      <w:r w:rsidRPr="002A2FEC">
        <w:rPr>
          <w:color w:val="0000FF"/>
        </w:rPr>
        <w:t xml:space="preserve">type </w:t>
      </w:r>
      <w:r w:rsidRPr="002A2FEC">
        <w:t>KANTE</w:t>
      </w:r>
      <w:r w:rsidR="00BA72A8" w:rsidRPr="002A2FEC">
        <w:t>N</w:t>
      </w:r>
      <w:r w:rsidRPr="002A2FEC">
        <w:t>_T</w:t>
      </w:r>
      <w:r w:rsidR="00BA72A8" w:rsidRPr="002A2FEC">
        <w:t>R</w:t>
      </w:r>
      <w:r w:rsidRPr="002A2FEC">
        <w:t xml:space="preserve"> </w:t>
      </w:r>
      <w:r w:rsidRPr="002A2FEC">
        <w:rPr>
          <w:color w:val="0000FF"/>
        </w:rPr>
        <w:t>is record</w:t>
      </w:r>
    </w:p>
    <w:p w:rsidR="008F595B" w:rsidRDefault="008F595B">
      <w:pPr>
        <w:pStyle w:val="Programm"/>
        <w:rPr>
          <w:color w:val="008000"/>
        </w:rPr>
      </w:pPr>
      <w:r>
        <w:rPr>
          <w:color w:val="0000FF"/>
        </w:rPr>
        <w:t xml:space="preserve">   </w:t>
      </w:r>
      <w:r>
        <w:t>Endknoten</w:t>
      </w:r>
      <w:r w:rsidR="002A2FEC">
        <w:t>_Ptr</w:t>
      </w:r>
      <w:r>
        <w:t xml:space="preserve">  : KNOTEN_REF;</w:t>
      </w:r>
      <w:r>
        <w:tab/>
      </w:r>
      <w:r>
        <w:tab/>
      </w:r>
      <w:r>
        <w:rPr>
          <w:color w:val="008000"/>
        </w:rPr>
        <w:t>-- Verweis auf den Endknoten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der Kante in Knotenliste.</w:t>
      </w:r>
    </w:p>
    <w:p w:rsidR="008F595B" w:rsidRDefault="008F595B">
      <w:pPr>
        <w:pStyle w:val="Programm"/>
        <w:rPr>
          <w:color w:val="008000"/>
        </w:rPr>
      </w:pPr>
      <w:r>
        <w:rPr>
          <w:color w:val="008000"/>
        </w:rPr>
        <w:t xml:space="preserve">   </w:t>
      </w:r>
      <w:r>
        <w:t>Info       : KANTEN_INFO</w:t>
      </w:r>
      <w:r w:rsidR="00847753">
        <w:t>_T</w:t>
      </w:r>
      <w:r>
        <w:t>;</w:t>
      </w:r>
      <w:r>
        <w:tab/>
      </w:r>
      <w:r>
        <w:tab/>
      </w:r>
      <w:r>
        <w:rPr>
          <w:color w:val="008000"/>
        </w:rPr>
        <w:t>-- Informationsmenge.</w:t>
      </w:r>
    </w:p>
    <w:p w:rsidR="008F595B" w:rsidRDefault="008F595B">
      <w:pPr>
        <w:pStyle w:val="Programm"/>
        <w:rPr>
          <w:color w:val="008000"/>
        </w:rPr>
      </w:pPr>
      <w:r>
        <w:rPr>
          <w:color w:val="008000"/>
        </w:rPr>
        <w:t xml:space="preserve">   </w:t>
      </w:r>
      <w:r>
        <w:t xml:space="preserve">Markierung : NATURAL := </w:t>
      </w:r>
      <w:r>
        <w:rPr>
          <w:color w:val="800080"/>
        </w:rPr>
        <w:t>0</w:t>
      </w:r>
      <w:r>
        <w:t>;</w:t>
      </w:r>
      <w:r>
        <w:tab/>
      </w:r>
      <w:r>
        <w:tab/>
      </w:r>
      <w:r>
        <w:rPr>
          <w:color w:val="008000"/>
        </w:rPr>
        <w:t>-- fuer verschiedene</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Algorithmen muessen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Kanten markiert werden.</w:t>
      </w:r>
    </w:p>
    <w:p w:rsidR="008F595B" w:rsidRDefault="008F595B">
      <w:pPr>
        <w:pStyle w:val="Programm"/>
        <w:rPr>
          <w:color w:val="008000"/>
        </w:rPr>
      </w:pPr>
      <w:r>
        <w:rPr>
          <w:color w:val="008000"/>
        </w:rPr>
        <w:t xml:space="preserve">   </w:t>
      </w:r>
      <w:r>
        <w:t>Next</w:t>
      </w:r>
      <w:r w:rsidR="00001CB3">
        <w:t>_Ptr</w:t>
      </w:r>
      <w:r>
        <w:t xml:space="preserve">   : KANTE</w:t>
      </w:r>
      <w:r w:rsidR="00BA72A8">
        <w:t>N</w:t>
      </w:r>
      <w:r>
        <w:t>_REF;</w:t>
      </w:r>
      <w:r>
        <w:tab/>
      </w:r>
      <w:r>
        <w:tab/>
      </w:r>
      <w:r>
        <w:tab/>
      </w:r>
      <w:r>
        <w:rPr>
          <w:color w:val="008000"/>
        </w:rPr>
        <w:t>-- naechste Kante in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der Kantenliste.</w:t>
      </w:r>
    </w:p>
    <w:p w:rsidR="008F595B" w:rsidRDefault="008F595B">
      <w:pPr>
        <w:pStyle w:val="Programm"/>
      </w:pPr>
      <w:r>
        <w:rPr>
          <w:color w:val="0000FF"/>
        </w:rPr>
        <w:t>end record</w:t>
      </w:r>
      <w:r>
        <w:t>;</w:t>
      </w:r>
    </w:p>
    <w:p w:rsidR="008F595B" w:rsidRDefault="008F595B">
      <w:pPr>
        <w:pStyle w:val="Programm"/>
      </w:pPr>
    </w:p>
    <w:p w:rsidR="008F595B" w:rsidRDefault="008F595B">
      <w:pPr>
        <w:pStyle w:val="Programm"/>
        <w:rPr>
          <w:lang w:val="en-GB"/>
        </w:rPr>
      </w:pPr>
      <w:r>
        <w:rPr>
          <w:color w:val="0000FF"/>
          <w:lang w:val="en-GB"/>
        </w:rPr>
        <w:t xml:space="preserve">subtype </w:t>
      </w:r>
      <w:r>
        <w:rPr>
          <w:lang w:val="en-GB"/>
        </w:rPr>
        <w:t xml:space="preserve">GRAPH_T </w:t>
      </w:r>
      <w:r>
        <w:rPr>
          <w:color w:val="0000FF"/>
          <w:lang w:val="en-GB"/>
        </w:rPr>
        <w:t xml:space="preserve">is </w:t>
      </w:r>
      <w:r>
        <w:rPr>
          <w:lang w:val="en-GB"/>
        </w:rPr>
        <w:t>KNOTEN_REF;</w:t>
      </w:r>
    </w:p>
    <w:p w:rsidR="008F595B" w:rsidRDefault="008F595B">
      <w:pPr>
        <w:rPr>
          <w:lang w:val="en-GB"/>
        </w:rPr>
      </w:pPr>
    </w:p>
    <w:p w:rsidR="008F595B" w:rsidRDefault="008F595B">
      <w:pPr>
        <w:pStyle w:val="null-Zeile"/>
        <w:rPr>
          <w:lang w:val="en-GB"/>
        </w:rPr>
      </w:pPr>
    </w:p>
    <w:p w:rsidR="008F595B" w:rsidRDefault="008F595B">
      <w:pPr>
        <w:pStyle w:val="berschrift3"/>
      </w:pPr>
      <w:bookmarkStart w:id="75" w:name="_Toc67812386"/>
      <w:bookmarkStart w:id="76" w:name="_Toc168889955"/>
      <w:bookmarkStart w:id="77" w:name="_Toc233701998"/>
      <w:bookmarkStart w:id="78" w:name="_Toc528068717"/>
      <w:r>
        <w:t>Operationen auf Graphen</w:t>
      </w:r>
      <w:bookmarkEnd w:id="75"/>
      <w:bookmarkEnd w:id="76"/>
      <w:bookmarkEnd w:id="77"/>
      <w:bookmarkEnd w:id="78"/>
    </w:p>
    <w:p w:rsidR="008F595B" w:rsidRDefault="008F595B">
      <w:pPr>
        <w:pStyle w:val="Standardaufzhlung"/>
        <w:rPr>
          <w:u w:val="single"/>
        </w:rPr>
      </w:pPr>
      <w:r>
        <w:t>Einfügen von Knoten</w:t>
      </w:r>
    </w:p>
    <w:p w:rsidR="00254069" w:rsidRDefault="008F595B">
      <w:pPr>
        <w:pStyle w:val="Info"/>
        <w:framePr w:wrap="around"/>
      </w:pPr>
      <w:r>
        <w:t xml:space="preserve">Einfügen von </w:t>
      </w:r>
    </w:p>
    <w:p w:rsidR="008F595B" w:rsidRDefault="008F595B">
      <w:pPr>
        <w:pStyle w:val="Info"/>
        <w:framePr w:wrap="around"/>
      </w:pPr>
      <w:r>
        <w:t>Kn</w:t>
      </w:r>
      <w:r>
        <w:t>o</w:t>
      </w:r>
      <w:r>
        <w:t>ten</w:t>
      </w:r>
    </w:p>
    <w:p w:rsidR="008F595B" w:rsidRDefault="001F19B6">
      <w:pPr>
        <w:pStyle w:val="Info"/>
        <w:framePr w:wrap="around"/>
      </w:pPr>
      <w:r>
        <w:rPr>
          <w:noProof/>
        </w:rPr>
        <w:drawing>
          <wp:inline distT="0" distB="0" distL="0" distR="0">
            <wp:extent cx="390525" cy="390525"/>
            <wp:effectExtent l="0" t="0" r="9525" b="9525"/>
            <wp:docPr id="88"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Standardeinzug"/>
      </w:pPr>
      <w:r>
        <w:t>Die Knoten eines Graphen werden in Form einer Liste abgespei</w:t>
      </w:r>
      <w:r>
        <w:softHyphen/>
        <w:t>chert. Der Vorgang des Einfügens eines Knotens verläuft analog zum unso</w:t>
      </w:r>
      <w:r>
        <w:t>r</w:t>
      </w:r>
      <w:r>
        <w:t xml:space="preserve">tierten Einfügen </w:t>
      </w:r>
      <w:r>
        <w:fldChar w:fldCharType="begin"/>
      </w:r>
      <w:r>
        <w:instrText>XE "Einfügen in einen Graph"</w:instrText>
      </w:r>
      <w:r>
        <w:fldChar w:fldCharType="end"/>
      </w:r>
      <w:r>
        <w:t>in eine verkettete Liste. Eine Sor</w:t>
      </w:r>
      <w:r>
        <w:softHyphen/>
        <w:t>tierung muss nicht be</w:t>
      </w:r>
      <w:r>
        <w:softHyphen/>
        <w:t>achtet werden, allerdings darf der Knoten noch nicht vorhanden sein.</w:t>
      </w:r>
    </w:p>
    <w:p w:rsidR="008F595B" w:rsidRDefault="008F595B">
      <w:pPr>
        <w:pStyle w:val="Standardeinzug"/>
      </w:pPr>
    </w:p>
    <w:p w:rsidR="008F595B" w:rsidRDefault="008F595B">
      <w:pPr>
        <w:pStyle w:val="Programm"/>
        <w:ind w:left="567"/>
      </w:pPr>
      <w:r>
        <w:rPr>
          <w:color w:val="0000FF"/>
        </w:rPr>
        <w:t xml:space="preserve">procedure </w:t>
      </w:r>
      <w:r>
        <w:t>Einfuegen (</w:t>
      </w:r>
    </w:p>
    <w:p w:rsidR="008F595B" w:rsidRDefault="008F595B">
      <w:pPr>
        <w:pStyle w:val="Programm"/>
        <w:ind w:left="567"/>
      </w:pPr>
      <w:r>
        <w:t xml:space="preserve">      In_Den_Graph : </w:t>
      </w:r>
      <w:r>
        <w:rPr>
          <w:color w:val="0000FF"/>
        </w:rPr>
        <w:t xml:space="preserve">in out </w:t>
      </w:r>
      <w:r>
        <w:t>GRAPH_T;</w:t>
      </w:r>
    </w:p>
    <w:p w:rsidR="008F595B" w:rsidRDefault="008F595B">
      <w:pPr>
        <w:pStyle w:val="Programm"/>
        <w:ind w:left="567"/>
      </w:pPr>
      <w:r>
        <w:t xml:space="preserve">      Nummer       : </w:t>
      </w:r>
      <w:r>
        <w:rPr>
          <w:color w:val="0000FF"/>
        </w:rPr>
        <w:t xml:space="preserve">in     </w:t>
      </w:r>
      <w:r>
        <w:t>KNOTEN_NUMMERN</w:t>
      </w:r>
      <w:r w:rsidR="00847753">
        <w:t>_T</w:t>
      </w:r>
      <w:r>
        <w:t>;</w:t>
      </w:r>
    </w:p>
    <w:p w:rsidR="008F595B" w:rsidRDefault="008F595B">
      <w:pPr>
        <w:pStyle w:val="Programm"/>
        <w:ind w:left="567"/>
        <w:rPr>
          <w:color w:val="0000FF"/>
        </w:rPr>
      </w:pPr>
      <w:r>
        <w:t xml:space="preserve">      Info         : </w:t>
      </w:r>
      <w:r>
        <w:rPr>
          <w:color w:val="0000FF"/>
        </w:rPr>
        <w:t xml:space="preserve">in     </w:t>
      </w:r>
      <w:r>
        <w:t>KNOTEN_INFO</w:t>
      </w:r>
      <w:r w:rsidR="00847753">
        <w:t>_T</w:t>
      </w:r>
      <w:r>
        <w:t xml:space="preserve">) </w:t>
      </w:r>
      <w:r>
        <w:rPr>
          <w:color w:val="0000FF"/>
        </w:rPr>
        <w:t>is</w:t>
      </w:r>
    </w:p>
    <w:p w:rsidR="008F595B" w:rsidRDefault="008F595B">
      <w:pPr>
        <w:pStyle w:val="Programm"/>
        <w:ind w:left="567"/>
        <w:rPr>
          <w:color w:val="0000FF"/>
        </w:rPr>
      </w:pPr>
    </w:p>
    <w:p w:rsidR="008F595B" w:rsidRDefault="008F595B">
      <w:pPr>
        <w:pStyle w:val="Programm"/>
        <w:ind w:left="567"/>
      </w:pPr>
      <w:r>
        <w:rPr>
          <w:color w:val="0000FF"/>
        </w:rPr>
        <w:t xml:space="preserve">   </w:t>
      </w:r>
      <w:r>
        <w:t>Aktueller_Knoten</w:t>
      </w:r>
      <w:r w:rsidR="001A51B5">
        <w:t>_Ptr</w:t>
      </w:r>
      <w:r>
        <w:t xml:space="preserve"> : KNOTEN_REF := In_Den_Graph;</w:t>
      </w:r>
    </w:p>
    <w:p w:rsidR="008F595B" w:rsidRDefault="008F595B">
      <w:pPr>
        <w:pStyle w:val="Programm"/>
        <w:ind w:left="567"/>
      </w:pPr>
    </w:p>
    <w:p w:rsidR="008F595B" w:rsidRDefault="008F595B">
      <w:pPr>
        <w:pStyle w:val="Programm"/>
        <w:ind w:left="567"/>
        <w:rPr>
          <w:color w:val="008000"/>
        </w:rPr>
      </w:pPr>
      <w:r>
        <w:rPr>
          <w:color w:val="0000FF"/>
        </w:rPr>
        <w:t xml:space="preserve">begin </w:t>
      </w:r>
      <w:r>
        <w:rPr>
          <w:color w:val="008000"/>
        </w:rPr>
        <w:t>-- Einfuegen</w:t>
      </w:r>
    </w:p>
    <w:p w:rsidR="008F595B" w:rsidRDefault="008F595B">
      <w:pPr>
        <w:pStyle w:val="Programm"/>
        <w:ind w:left="567"/>
        <w:rPr>
          <w:color w:val="008000"/>
        </w:rPr>
      </w:pPr>
    </w:p>
    <w:p w:rsidR="008F595B" w:rsidRDefault="008F595B">
      <w:pPr>
        <w:pStyle w:val="Programm"/>
        <w:ind w:left="567"/>
        <w:rPr>
          <w:color w:val="008000"/>
        </w:rPr>
      </w:pPr>
      <w:r>
        <w:rPr>
          <w:color w:val="008000"/>
        </w:rPr>
        <w:t xml:space="preserve">   -- Ueberpruefen, ob Knoten bereits vorhanden ist:</w:t>
      </w:r>
    </w:p>
    <w:p w:rsidR="008F595B" w:rsidRDefault="008F595B">
      <w:pPr>
        <w:pStyle w:val="Programm"/>
        <w:ind w:left="567"/>
        <w:rPr>
          <w:color w:val="008000"/>
        </w:rPr>
      </w:pPr>
    </w:p>
    <w:p w:rsidR="008F595B" w:rsidRDefault="008F595B">
      <w:pPr>
        <w:pStyle w:val="Programm"/>
        <w:ind w:left="567"/>
        <w:rPr>
          <w:color w:val="0000FF"/>
        </w:rPr>
      </w:pPr>
      <w:r>
        <w:rPr>
          <w:color w:val="008000"/>
        </w:rPr>
        <w:t xml:space="preserve">   </w:t>
      </w:r>
      <w:r>
        <w:rPr>
          <w:color w:val="0000FF"/>
        </w:rPr>
        <w:t xml:space="preserve">while </w:t>
      </w:r>
      <w:r>
        <w:t>Aktueller_Knoten</w:t>
      </w:r>
      <w:r w:rsidR="001A51B5">
        <w:t>_Ptr</w:t>
      </w:r>
      <w:r>
        <w:t xml:space="preserve"> /= </w:t>
      </w:r>
      <w:r>
        <w:rPr>
          <w:color w:val="0000FF"/>
        </w:rPr>
        <w:t>null loop</w:t>
      </w:r>
    </w:p>
    <w:p w:rsidR="008F595B" w:rsidRDefault="008F595B">
      <w:pPr>
        <w:pStyle w:val="Programm"/>
        <w:ind w:left="567"/>
        <w:rPr>
          <w:color w:val="0000FF"/>
        </w:rPr>
      </w:pPr>
      <w:r>
        <w:rPr>
          <w:color w:val="0000FF"/>
        </w:rPr>
        <w:t xml:space="preserve">      if </w:t>
      </w:r>
      <w:r>
        <w:t>Aktueller_Knoten</w:t>
      </w:r>
      <w:r w:rsidR="001A51B5">
        <w:t>_Ptr</w:t>
      </w:r>
      <w:r>
        <w:t xml:space="preserve">.Nummer = Nummer </w:t>
      </w:r>
      <w:r>
        <w:rPr>
          <w:color w:val="0000FF"/>
        </w:rPr>
        <w:t>then</w:t>
      </w:r>
    </w:p>
    <w:p w:rsidR="008F595B" w:rsidRDefault="008F595B">
      <w:pPr>
        <w:pStyle w:val="Programm"/>
        <w:ind w:left="567"/>
      </w:pPr>
      <w:r>
        <w:rPr>
          <w:color w:val="0000FF"/>
        </w:rPr>
        <w:t xml:space="preserve">         raise </w:t>
      </w:r>
      <w:r>
        <w:t>Knoten_Bereits_Vorhanden;</w:t>
      </w:r>
    </w:p>
    <w:p w:rsidR="008F595B" w:rsidRDefault="008F595B">
      <w:pPr>
        <w:pStyle w:val="Programm"/>
        <w:ind w:left="567"/>
      </w:pPr>
      <w:r>
        <w:t xml:space="preserve">      </w:t>
      </w:r>
      <w:r>
        <w:rPr>
          <w:color w:val="0000FF"/>
        </w:rPr>
        <w:t>end if</w:t>
      </w:r>
      <w:r>
        <w:t>;</w:t>
      </w:r>
    </w:p>
    <w:p w:rsidR="008F595B" w:rsidRDefault="008F595B">
      <w:pPr>
        <w:pStyle w:val="Programm"/>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670"/>
          <w:tab w:val="clear" w:pos="5954"/>
          <w:tab w:val="clear" w:pos="6237"/>
          <w:tab w:val="clear" w:pos="6521"/>
          <w:tab w:val="clear" w:pos="6804"/>
          <w:tab w:val="clear" w:pos="7088"/>
          <w:tab w:val="left" w:pos="5387"/>
        </w:tabs>
        <w:ind w:left="567"/>
      </w:pPr>
      <w:r>
        <w:tab/>
      </w:r>
    </w:p>
    <w:p w:rsidR="008F595B" w:rsidRDefault="008F595B">
      <w:pPr>
        <w:pStyle w:val="Programm"/>
        <w:ind w:left="567"/>
      </w:pPr>
      <w:r>
        <w:t xml:space="preserve">      Aktueller_Knoten</w:t>
      </w:r>
      <w:r w:rsidR="001A51B5">
        <w:t>_Ptr</w:t>
      </w:r>
      <w:r>
        <w:t xml:space="preserve"> := Aktueller_Knoten</w:t>
      </w:r>
      <w:r w:rsidR="001A51B5">
        <w:t>_Ptr</w:t>
      </w:r>
      <w:r>
        <w:t>.</w:t>
      </w:r>
      <w:r w:rsidR="00001CB3">
        <w:t>Next_Ptr</w:t>
      </w:r>
      <w:r>
        <w:t>;</w:t>
      </w:r>
    </w:p>
    <w:p w:rsidR="008F595B" w:rsidRDefault="008F595B">
      <w:pPr>
        <w:pStyle w:val="Programm"/>
        <w:ind w:left="567"/>
      </w:pPr>
      <w:r>
        <w:t xml:space="preserve">   </w:t>
      </w:r>
      <w:r>
        <w:rPr>
          <w:color w:val="0000FF"/>
        </w:rPr>
        <w:t>end loop</w:t>
      </w:r>
      <w:r>
        <w:t>;</w:t>
      </w:r>
    </w:p>
    <w:p w:rsidR="008F595B" w:rsidRDefault="008F595B">
      <w:pPr>
        <w:pStyle w:val="Programm"/>
        <w:ind w:left="567"/>
      </w:pPr>
    </w:p>
    <w:p w:rsidR="008F595B" w:rsidRDefault="008F595B">
      <w:pPr>
        <w:pStyle w:val="Programm"/>
        <w:ind w:left="567"/>
      </w:pPr>
    </w:p>
    <w:p w:rsidR="008F595B" w:rsidRDefault="008F595B">
      <w:pPr>
        <w:pStyle w:val="Programm"/>
        <w:ind w:left="567"/>
        <w:rPr>
          <w:color w:val="008000"/>
        </w:rPr>
      </w:pPr>
      <w:r>
        <w:t xml:space="preserve">   </w:t>
      </w:r>
      <w:r>
        <w:rPr>
          <w:color w:val="008000"/>
        </w:rPr>
        <w:t>-- Knoten vor die Knotenliste vorhaengen:</w:t>
      </w:r>
    </w:p>
    <w:p w:rsidR="008F595B" w:rsidRDefault="008F595B">
      <w:pPr>
        <w:pStyle w:val="Programm"/>
        <w:ind w:left="567"/>
      </w:pPr>
      <w:r>
        <w:rPr>
          <w:color w:val="008000"/>
        </w:rPr>
        <w:t xml:space="preserve">   </w:t>
      </w:r>
      <w:r>
        <w:t xml:space="preserve">In_Den_Graph := </w:t>
      </w:r>
      <w:r>
        <w:rPr>
          <w:color w:val="0000FF"/>
        </w:rPr>
        <w:t xml:space="preserve">new </w:t>
      </w:r>
      <w:r>
        <w:t>KNOTEN_T</w:t>
      </w:r>
      <w:r w:rsidR="00847753">
        <w:t>R</w:t>
      </w:r>
      <w:r>
        <w:t>'(</w:t>
      </w:r>
      <w:r>
        <w:tab/>
      </w:r>
    </w:p>
    <w:p w:rsidR="008F595B" w:rsidRDefault="008F595B">
      <w:pPr>
        <w:pStyle w:val="Programm"/>
        <w:ind w:left="567"/>
      </w:pPr>
      <w:r>
        <w:t xml:space="preserve">      </w:t>
      </w:r>
      <w:r w:rsidR="00001CB3">
        <w:t>Next_Ptr</w:t>
      </w:r>
      <w:r>
        <w:t xml:space="preserve">    </w:t>
      </w:r>
      <w:r w:rsidR="00C76948">
        <w:tab/>
      </w:r>
      <w:r w:rsidR="00C76948">
        <w:tab/>
      </w:r>
      <w:r w:rsidR="00C76948">
        <w:tab/>
      </w:r>
      <w:r>
        <w:t>=&gt; In_Den_Graph,</w:t>
      </w:r>
    </w:p>
    <w:p w:rsidR="008F595B" w:rsidRDefault="008F595B">
      <w:pPr>
        <w:pStyle w:val="Programm"/>
        <w:ind w:left="567"/>
      </w:pPr>
      <w:r>
        <w:t xml:space="preserve">      Nummer      </w:t>
      </w:r>
      <w:r w:rsidR="00C76948">
        <w:tab/>
      </w:r>
      <w:r w:rsidR="00C76948">
        <w:tab/>
      </w:r>
      <w:r w:rsidR="00C76948">
        <w:tab/>
      </w:r>
      <w:r>
        <w:t>=&gt; Nummer,</w:t>
      </w:r>
    </w:p>
    <w:p w:rsidR="008F595B" w:rsidRDefault="008F595B">
      <w:pPr>
        <w:pStyle w:val="Programm"/>
        <w:ind w:left="567"/>
      </w:pPr>
      <w:r>
        <w:t xml:space="preserve">      Info        </w:t>
      </w:r>
      <w:r w:rsidR="00C76948">
        <w:tab/>
      </w:r>
      <w:r w:rsidR="00C76948">
        <w:tab/>
      </w:r>
      <w:r w:rsidR="00C76948">
        <w:tab/>
      </w:r>
      <w:r>
        <w:t>=&gt; Info,</w:t>
      </w:r>
    </w:p>
    <w:p w:rsidR="008F595B" w:rsidRDefault="008F595B">
      <w:pPr>
        <w:pStyle w:val="Programm"/>
        <w:ind w:left="567"/>
      </w:pPr>
      <w:r>
        <w:t xml:space="preserve">      Markierung  </w:t>
      </w:r>
      <w:r w:rsidR="00C76948">
        <w:tab/>
      </w:r>
      <w:r w:rsidR="00C76948">
        <w:tab/>
        <w:t xml:space="preserve"> </w:t>
      </w:r>
      <w:r w:rsidR="00C76948">
        <w:tab/>
      </w:r>
      <w:r>
        <w:t xml:space="preserve">=&gt; </w:t>
      </w:r>
      <w:r>
        <w:rPr>
          <w:color w:val="800080"/>
        </w:rPr>
        <w:t>0</w:t>
      </w:r>
      <w:r>
        <w:t>,</w:t>
      </w:r>
    </w:p>
    <w:p w:rsidR="008F595B" w:rsidRDefault="008F595B">
      <w:pPr>
        <w:pStyle w:val="Programm"/>
        <w:ind w:left="567"/>
      </w:pPr>
      <w:r>
        <w:t xml:space="preserve">      Kantenliste</w:t>
      </w:r>
      <w:r w:rsidR="00C76948">
        <w:t>_Ptr</w:t>
      </w:r>
      <w:r>
        <w:t xml:space="preserve"> </w:t>
      </w:r>
      <w:r w:rsidR="00C76948">
        <w:tab/>
      </w:r>
      <w:r>
        <w:t xml:space="preserve">=&gt; </w:t>
      </w:r>
      <w:r>
        <w:rPr>
          <w:color w:val="0000FF"/>
        </w:rPr>
        <w:t>null</w:t>
      </w:r>
      <w:r>
        <w:t>);</w:t>
      </w:r>
    </w:p>
    <w:p w:rsidR="008F595B" w:rsidRDefault="008F595B">
      <w:pPr>
        <w:pStyle w:val="Programm"/>
        <w:ind w:left="567"/>
      </w:pPr>
    </w:p>
    <w:p w:rsidR="008F595B" w:rsidRDefault="008F595B">
      <w:pPr>
        <w:pStyle w:val="Programm"/>
        <w:ind w:left="567"/>
      </w:pPr>
      <w:r>
        <w:rPr>
          <w:color w:val="0000FF"/>
        </w:rPr>
        <w:t xml:space="preserve">end </w:t>
      </w:r>
      <w:r>
        <w:t>Einfuegen;</w:t>
      </w:r>
    </w:p>
    <w:p w:rsidR="008F595B" w:rsidRDefault="008F595B"/>
    <w:p w:rsidR="008F595B" w:rsidRDefault="008F595B">
      <w:pPr>
        <w:pStyle w:val="null-Zeile"/>
      </w:pPr>
    </w:p>
    <w:p w:rsidR="008F595B" w:rsidRDefault="008F595B">
      <w:pPr>
        <w:pStyle w:val="Standardaufzhlung"/>
        <w:rPr>
          <w:u w:val="single"/>
        </w:rPr>
      </w:pPr>
      <w:r>
        <w:t>Einfügen von Kanten</w:t>
      </w:r>
    </w:p>
    <w:p w:rsidR="006A322C" w:rsidRDefault="008F595B">
      <w:pPr>
        <w:pStyle w:val="Info"/>
        <w:framePr w:wrap="around"/>
      </w:pPr>
      <w:r>
        <w:t xml:space="preserve">Einfügen von </w:t>
      </w:r>
    </w:p>
    <w:p w:rsidR="008F595B" w:rsidRDefault="008F595B">
      <w:pPr>
        <w:pStyle w:val="Info"/>
        <w:framePr w:wrap="around"/>
      </w:pPr>
      <w:r>
        <w:t>Ka</w:t>
      </w:r>
      <w:r>
        <w:t>n</w:t>
      </w:r>
      <w:r>
        <w:t>ten</w:t>
      </w:r>
    </w:p>
    <w:p w:rsidR="008F595B" w:rsidRDefault="001F19B6">
      <w:pPr>
        <w:pStyle w:val="Info"/>
        <w:framePr w:wrap="around"/>
      </w:pPr>
      <w:r>
        <w:rPr>
          <w:noProof/>
        </w:rPr>
        <w:drawing>
          <wp:inline distT="0" distB="0" distL="0" distR="0">
            <wp:extent cx="390525" cy="390525"/>
            <wp:effectExtent l="0" t="0" r="9525" b="9525"/>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pPr>
        <w:pStyle w:val="Standardeinzug"/>
      </w:pPr>
      <w:r>
        <w:t xml:space="preserve">Beim Einfügen </w:t>
      </w:r>
      <w:r>
        <w:fldChar w:fldCharType="begin"/>
      </w:r>
      <w:r>
        <w:instrText>XE "Einfügen in einen Graph"</w:instrText>
      </w:r>
      <w:r>
        <w:fldChar w:fldCharType="end"/>
      </w:r>
      <w:r>
        <w:t>einer Kante wird zunächst der Startknoten der neuen Kante gesucht und anschließend der Endknoten. Dann wird in die Kantenliste des Startknotens ein neues Listenelement eingefügt. Hier muss ebenfalls keine Sortierung beachtet werden. Die Eindeu</w:t>
      </w:r>
      <w:r>
        <w:softHyphen/>
        <w:t>tigkeit der Kante muss aber überprüft werden.</w:t>
      </w:r>
    </w:p>
    <w:p w:rsidR="008F595B" w:rsidRDefault="008F595B">
      <w:pPr>
        <w:pStyle w:val="Programm"/>
        <w:ind w:left="567"/>
      </w:pPr>
      <w:r>
        <w:rPr>
          <w:color w:val="0000FF"/>
        </w:rPr>
        <w:t xml:space="preserve">procedure </w:t>
      </w:r>
      <w:r>
        <w:t>Einfuegen (</w:t>
      </w:r>
    </w:p>
    <w:p w:rsidR="008F595B" w:rsidRDefault="008F595B">
      <w:pPr>
        <w:pStyle w:val="Programm"/>
        <w:ind w:left="567"/>
      </w:pPr>
      <w:r>
        <w:t xml:space="preserve">      In_Den_Graph        : </w:t>
      </w:r>
      <w:r>
        <w:rPr>
          <w:color w:val="0000FF"/>
        </w:rPr>
        <w:t xml:space="preserve">in </w:t>
      </w:r>
      <w:r w:rsidR="00AC1C3A">
        <w:rPr>
          <w:color w:val="0000FF"/>
        </w:rPr>
        <w:t xml:space="preserve"> </w:t>
      </w:r>
      <w:r>
        <w:t>GRAPH_T;</w:t>
      </w:r>
    </w:p>
    <w:p w:rsidR="008F595B" w:rsidRDefault="008F595B">
      <w:pPr>
        <w:pStyle w:val="Programm"/>
        <w:ind w:left="567"/>
      </w:pPr>
      <w:r>
        <w:t xml:space="preserve">      Start_Knoten_Nummer,</w:t>
      </w:r>
    </w:p>
    <w:p w:rsidR="008F595B" w:rsidRDefault="008F595B">
      <w:pPr>
        <w:pStyle w:val="Programm"/>
        <w:ind w:left="567"/>
      </w:pPr>
      <w:r>
        <w:t xml:space="preserve">      End_Knoten_Nummer   : </w:t>
      </w:r>
      <w:r>
        <w:rPr>
          <w:color w:val="0000FF"/>
        </w:rPr>
        <w:t xml:space="preserve">in  </w:t>
      </w:r>
      <w:r>
        <w:t>KNOTEN_NUMMERN</w:t>
      </w:r>
      <w:r w:rsidR="00281F25">
        <w:t>_T</w:t>
      </w:r>
      <w:r>
        <w:t>;</w:t>
      </w:r>
    </w:p>
    <w:p w:rsidR="008F595B" w:rsidRDefault="008F595B">
      <w:pPr>
        <w:pStyle w:val="Programm"/>
        <w:ind w:left="567"/>
        <w:rPr>
          <w:color w:val="0000FF"/>
        </w:rPr>
      </w:pPr>
      <w:r>
        <w:t xml:space="preserve">      Info                : </w:t>
      </w:r>
      <w:r>
        <w:rPr>
          <w:color w:val="0000FF"/>
        </w:rPr>
        <w:t xml:space="preserve">in  </w:t>
      </w:r>
      <w:r>
        <w:t>KANTEN_INFO</w:t>
      </w:r>
      <w:r w:rsidR="00281F25">
        <w:t>_T</w:t>
      </w:r>
      <w:r>
        <w:t xml:space="preserve">) </w:t>
      </w:r>
      <w:r>
        <w:rPr>
          <w:color w:val="0000FF"/>
        </w:rPr>
        <w:t>is</w:t>
      </w:r>
    </w:p>
    <w:p w:rsidR="008F595B" w:rsidRDefault="008F595B">
      <w:pPr>
        <w:pStyle w:val="Programm"/>
        <w:ind w:left="567"/>
        <w:rPr>
          <w:color w:val="0000FF"/>
        </w:rPr>
      </w:pPr>
    </w:p>
    <w:p w:rsidR="008F595B" w:rsidRPr="00BD5F9D" w:rsidRDefault="008F595B">
      <w:pPr>
        <w:pStyle w:val="Programm"/>
        <w:ind w:left="567"/>
        <w:rPr>
          <w:lang w:val="en-US"/>
        </w:rPr>
      </w:pPr>
      <w:r w:rsidRPr="00B23E87">
        <w:rPr>
          <w:color w:val="0000FF"/>
        </w:rPr>
        <w:t xml:space="preserve">   </w:t>
      </w:r>
      <w:r w:rsidRPr="00BD5F9D">
        <w:rPr>
          <w:lang w:val="en-US"/>
        </w:rPr>
        <w:t>Start_Knoten</w:t>
      </w:r>
      <w:r w:rsidR="00BD5F9D" w:rsidRPr="00BD5F9D">
        <w:rPr>
          <w:lang w:val="en-US"/>
        </w:rPr>
        <w:t>_Ptr</w:t>
      </w:r>
      <w:r w:rsidRPr="00BD5F9D">
        <w:rPr>
          <w:lang w:val="en-US"/>
        </w:rPr>
        <w:t>,</w:t>
      </w:r>
    </w:p>
    <w:p w:rsidR="008F595B" w:rsidRDefault="008F595B">
      <w:pPr>
        <w:pStyle w:val="Programm"/>
        <w:ind w:left="567"/>
        <w:rPr>
          <w:lang w:val="en-GB"/>
        </w:rPr>
      </w:pPr>
      <w:r>
        <w:rPr>
          <w:lang w:val="en-GB"/>
        </w:rPr>
        <w:t xml:space="preserve">   End_Knoten</w:t>
      </w:r>
      <w:r w:rsidR="00BD5F9D">
        <w:rPr>
          <w:lang w:val="en-GB"/>
        </w:rPr>
        <w:t>_Ptr</w:t>
      </w:r>
      <w:r>
        <w:rPr>
          <w:lang w:val="en-GB"/>
        </w:rPr>
        <w:t xml:space="preserve">   </w:t>
      </w:r>
      <w:r w:rsidR="00BD5F9D">
        <w:rPr>
          <w:lang w:val="en-GB"/>
        </w:rPr>
        <w:t xml:space="preserve">    </w:t>
      </w:r>
      <w:r>
        <w:rPr>
          <w:lang w:val="en-GB"/>
        </w:rPr>
        <w:t>: KNOTEN_REF;</w:t>
      </w:r>
    </w:p>
    <w:p w:rsidR="008F595B" w:rsidRDefault="008F595B">
      <w:pPr>
        <w:pStyle w:val="Programm"/>
        <w:ind w:left="567"/>
      </w:pPr>
      <w:r w:rsidRPr="00BD5F9D">
        <w:rPr>
          <w:lang w:val="en-US"/>
        </w:rPr>
        <w:t xml:space="preserve">   </w:t>
      </w:r>
      <w:r>
        <w:t>Aktueller_Knoten</w:t>
      </w:r>
      <w:r w:rsidR="00BD5F9D">
        <w:t>_Ptr</w:t>
      </w:r>
      <w:r>
        <w:t xml:space="preserve"> : KNOTEN_REF := In_Den_Graph;</w:t>
      </w:r>
    </w:p>
    <w:p w:rsidR="008F595B" w:rsidRDefault="008F595B">
      <w:pPr>
        <w:pStyle w:val="Programm"/>
        <w:ind w:left="567"/>
      </w:pPr>
      <w:r>
        <w:t xml:space="preserve">   Aktuelle_Kante</w:t>
      </w:r>
      <w:r w:rsidR="00BD5F9D">
        <w:t>_Ptr</w:t>
      </w:r>
      <w:r>
        <w:t xml:space="preserve">   : KANTE</w:t>
      </w:r>
      <w:r w:rsidR="00116B21">
        <w:t>N</w:t>
      </w:r>
      <w:r>
        <w:t>_REF;</w:t>
      </w:r>
    </w:p>
    <w:p w:rsidR="008F595B" w:rsidRDefault="008F595B">
      <w:pPr>
        <w:pStyle w:val="Programm"/>
        <w:ind w:left="567"/>
      </w:pPr>
    </w:p>
    <w:p w:rsidR="008F595B" w:rsidRDefault="008F595B">
      <w:pPr>
        <w:pStyle w:val="Programm"/>
        <w:ind w:left="567"/>
        <w:rPr>
          <w:color w:val="008000"/>
        </w:rPr>
      </w:pPr>
      <w:r>
        <w:rPr>
          <w:color w:val="0000FF"/>
        </w:rPr>
        <w:t xml:space="preserve">begin </w:t>
      </w:r>
      <w:r>
        <w:rPr>
          <w:color w:val="008000"/>
        </w:rPr>
        <w:t>-- Einfuegen</w:t>
      </w:r>
    </w:p>
    <w:p w:rsidR="008F595B" w:rsidRDefault="008F595B">
      <w:pPr>
        <w:pStyle w:val="Programm"/>
        <w:ind w:left="567"/>
        <w:rPr>
          <w:color w:val="008000"/>
        </w:rPr>
      </w:pPr>
      <w:r>
        <w:rPr>
          <w:color w:val="008000"/>
        </w:rPr>
        <w:t xml:space="preserve">   -- Start- und Endknoten suchen:</w:t>
      </w:r>
    </w:p>
    <w:p w:rsidR="008F595B" w:rsidRDefault="008F595B">
      <w:pPr>
        <w:pStyle w:val="Programm"/>
        <w:ind w:left="567"/>
        <w:rPr>
          <w:color w:val="0000FF"/>
        </w:rPr>
      </w:pPr>
      <w:r>
        <w:rPr>
          <w:color w:val="008000"/>
        </w:rPr>
        <w:t xml:space="preserve">   </w:t>
      </w:r>
      <w:r>
        <w:rPr>
          <w:color w:val="0000FF"/>
        </w:rPr>
        <w:t xml:space="preserve">while </w:t>
      </w:r>
      <w:r>
        <w:t>Aktueller_Knoten</w:t>
      </w:r>
      <w:r w:rsidR="00BD5F9D">
        <w:t>_Ptr</w:t>
      </w:r>
      <w:r>
        <w:t xml:space="preserve"> /= </w:t>
      </w:r>
      <w:r>
        <w:rPr>
          <w:color w:val="0000FF"/>
        </w:rPr>
        <w:t>null loop</w:t>
      </w:r>
    </w:p>
    <w:p w:rsidR="008F595B" w:rsidRDefault="008F595B">
      <w:pPr>
        <w:pStyle w:val="Programm"/>
        <w:ind w:left="567"/>
        <w:rPr>
          <w:color w:val="0000FF"/>
        </w:rPr>
      </w:pPr>
      <w:r>
        <w:rPr>
          <w:color w:val="0000FF"/>
        </w:rPr>
        <w:t xml:space="preserve">      if </w:t>
      </w:r>
      <w:r>
        <w:t>Aktueller_Knoten</w:t>
      </w:r>
      <w:r w:rsidR="00BD5F9D">
        <w:t>_Ptr</w:t>
      </w:r>
      <w:r>
        <w:t xml:space="preserve">.Nummer = Start_Knoten_Nummer </w:t>
      </w:r>
      <w:r>
        <w:rPr>
          <w:color w:val="0000FF"/>
        </w:rPr>
        <w:t>then</w:t>
      </w:r>
    </w:p>
    <w:p w:rsidR="008F595B" w:rsidRDefault="008F595B">
      <w:pPr>
        <w:pStyle w:val="Programm"/>
        <w:ind w:left="567"/>
      </w:pPr>
      <w:r>
        <w:rPr>
          <w:color w:val="0000FF"/>
        </w:rPr>
        <w:t xml:space="preserve">         </w:t>
      </w:r>
      <w:r>
        <w:t>Start_Knoten</w:t>
      </w:r>
      <w:r w:rsidR="00BD5F9D">
        <w:t>_Ptr</w:t>
      </w:r>
      <w:r>
        <w:t xml:space="preserve"> := Aktueller_Knoten</w:t>
      </w:r>
      <w:r w:rsidR="00BD5F9D">
        <w:t>_Ptr</w:t>
      </w:r>
      <w:r>
        <w:t>;</w:t>
      </w:r>
    </w:p>
    <w:p w:rsidR="008F595B" w:rsidRDefault="008F595B">
      <w:pPr>
        <w:pStyle w:val="Programm"/>
        <w:ind w:left="567"/>
      </w:pPr>
      <w:r>
        <w:t xml:space="preserve">      </w:t>
      </w:r>
      <w:r>
        <w:rPr>
          <w:color w:val="0000FF"/>
        </w:rPr>
        <w:t>end if</w:t>
      </w:r>
      <w:r>
        <w:t>;</w:t>
      </w:r>
    </w:p>
    <w:p w:rsidR="008F595B" w:rsidRDefault="008F595B">
      <w:pPr>
        <w:pStyle w:val="Programm"/>
        <w:ind w:left="567"/>
      </w:pPr>
    </w:p>
    <w:p w:rsidR="008F595B" w:rsidRDefault="008F595B">
      <w:pPr>
        <w:pStyle w:val="Programm"/>
        <w:ind w:left="567"/>
        <w:rPr>
          <w:color w:val="0000FF"/>
        </w:rPr>
      </w:pPr>
      <w:r>
        <w:t xml:space="preserve">      </w:t>
      </w:r>
      <w:r>
        <w:rPr>
          <w:color w:val="0000FF"/>
        </w:rPr>
        <w:t xml:space="preserve">if </w:t>
      </w:r>
      <w:r>
        <w:t>Aktueller_Knoten</w:t>
      </w:r>
      <w:r w:rsidR="00BD5F9D">
        <w:t>_Ptr</w:t>
      </w:r>
      <w:r>
        <w:t xml:space="preserve">.Nummer = End_Knoten_Nummer </w:t>
      </w:r>
      <w:r>
        <w:rPr>
          <w:color w:val="0000FF"/>
        </w:rPr>
        <w:t>then</w:t>
      </w:r>
    </w:p>
    <w:p w:rsidR="008F595B" w:rsidRDefault="008F595B">
      <w:pPr>
        <w:pStyle w:val="Programm"/>
        <w:ind w:left="567"/>
      </w:pPr>
      <w:r>
        <w:rPr>
          <w:color w:val="0000FF"/>
        </w:rPr>
        <w:t xml:space="preserve">         </w:t>
      </w:r>
      <w:r>
        <w:t>End_Knoten</w:t>
      </w:r>
      <w:r w:rsidR="00BD5F9D">
        <w:t>_Ptr</w:t>
      </w:r>
      <w:r>
        <w:t xml:space="preserve"> := Aktueller_Knoten</w:t>
      </w:r>
      <w:r w:rsidR="00BD5F9D">
        <w:t>_Ptr</w:t>
      </w:r>
      <w:r>
        <w:t>;</w:t>
      </w:r>
    </w:p>
    <w:p w:rsidR="008F595B" w:rsidRDefault="008F595B">
      <w:pPr>
        <w:pStyle w:val="Programm"/>
        <w:ind w:left="567"/>
      </w:pPr>
      <w:r>
        <w:t xml:space="preserve">      </w:t>
      </w:r>
      <w:r>
        <w:rPr>
          <w:color w:val="0000FF"/>
        </w:rPr>
        <w:t>end if</w:t>
      </w:r>
      <w:r>
        <w:t>;</w:t>
      </w:r>
    </w:p>
    <w:p w:rsidR="008F595B" w:rsidRDefault="008F595B">
      <w:pPr>
        <w:pStyle w:val="Programm"/>
        <w:ind w:left="567"/>
      </w:pPr>
      <w:r>
        <w:t xml:space="preserve">      Aktueller_Knoten</w:t>
      </w:r>
      <w:r w:rsidR="00BD5F9D">
        <w:t>_Ptr</w:t>
      </w:r>
      <w:r>
        <w:t xml:space="preserve"> := Aktueller_Knoten</w:t>
      </w:r>
      <w:r w:rsidR="00BD5F9D">
        <w:t>_Ptr</w:t>
      </w:r>
      <w:r>
        <w:t>.</w:t>
      </w:r>
      <w:r w:rsidR="00001CB3">
        <w:t>Next_Ptr</w:t>
      </w:r>
      <w:r>
        <w:t>;</w:t>
      </w:r>
    </w:p>
    <w:p w:rsidR="008F595B" w:rsidRDefault="008F595B">
      <w:pPr>
        <w:pStyle w:val="Programm"/>
        <w:ind w:left="567"/>
        <w:rPr>
          <w:lang w:val="en-GB"/>
        </w:rPr>
      </w:pPr>
      <w:r>
        <w:t xml:space="preserve">   </w:t>
      </w:r>
      <w:r>
        <w:rPr>
          <w:color w:val="0000FF"/>
          <w:lang w:val="en-GB"/>
        </w:rPr>
        <w:t>end loop</w:t>
      </w:r>
      <w:r>
        <w:rPr>
          <w:lang w:val="en-GB"/>
        </w:rPr>
        <w:t>;</w:t>
      </w:r>
    </w:p>
    <w:p w:rsidR="008F595B" w:rsidRDefault="008F595B">
      <w:pPr>
        <w:pStyle w:val="Programm"/>
        <w:ind w:left="567"/>
        <w:rPr>
          <w:lang w:val="en-GB"/>
        </w:rPr>
      </w:pPr>
    </w:p>
    <w:p w:rsidR="008F595B" w:rsidRDefault="008F595B">
      <w:pPr>
        <w:pStyle w:val="Programm"/>
        <w:ind w:left="567"/>
        <w:rPr>
          <w:color w:val="0000FF"/>
          <w:lang w:val="en-GB"/>
        </w:rPr>
      </w:pPr>
      <w:r>
        <w:rPr>
          <w:lang w:val="en-GB"/>
        </w:rPr>
        <w:t xml:space="preserve">   </w:t>
      </w:r>
      <w:r>
        <w:rPr>
          <w:color w:val="0000FF"/>
          <w:lang w:val="en-GB"/>
        </w:rPr>
        <w:t xml:space="preserve">if </w:t>
      </w:r>
      <w:r>
        <w:rPr>
          <w:lang w:val="en-GB"/>
        </w:rPr>
        <w:t>Start_Knoten</w:t>
      </w:r>
      <w:r w:rsidR="00BD5F9D">
        <w:rPr>
          <w:lang w:val="en-GB"/>
        </w:rPr>
        <w:t>_Ptr</w:t>
      </w:r>
      <w:r>
        <w:rPr>
          <w:lang w:val="en-GB"/>
        </w:rPr>
        <w:t xml:space="preserve"> = </w:t>
      </w:r>
      <w:r>
        <w:rPr>
          <w:color w:val="0000FF"/>
          <w:lang w:val="en-GB"/>
        </w:rPr>
        <w:t xml:space="preserve">null or </w:t>
      </w:r>
      <w:r>
        <w:rPr>
          <w:lang w:val="en-GB"/>
        </w:rPr>
        <w:t>End_Knoten</w:t>
      </w:r>
      <w:r w:rsidR="00BD5F9D">
        <w:rPr>
          <w:lang w:val="en-GB"/>
        </w:rPr>
        <w:t>_Ptr</w:t>
      </w:r>
      <w:r>
        <w:rPr>
          <w:lang w:val="en-GB"/>
        </w:rPr>
        <w:t xml:space="preserve"> = </w:t>
      </w:r>
      <w:r>
        <w:rPr>
          <w:color w:val="0000FF"/>
          <w:lang w:val="en-GB"/>
        </w:rPr>
        <w:t>null then</w:t>
      </w:r>
    </w:p>
    <w:p w:rsidR="008F595B" w:rsidRDefault="008F595B">
      <w:pPr>
        <w:pStyle w:val="Programm"/>
        <w:ind w:left="567"/>
      </w:pPr>
      <w:r>
        <w:rPr>
          <w:color w:val="0000FF"/>
          <w:lang w:val="en-GB"/>
        </w:rPr>
        <w:t xml:space="preserve">      </w:t>
      </w:r>
      <w:r>
        <w:rPr>
          <w:color w:val="0000FF"/>
        </w:rPr>
        <w:t xml:space="preserve">raise </w:t>
      </w:r>
      <w:r>
        <w:t>Knoten_Nicht_Vorhanden;</w:t>
      </w:r>
    </w:p>
    <w:p w:rsidR="008F595B" w:rsidRDefault="008F595B">
      <w:pPr>
        <w:pStyle w:val="Programm"/>
        <w:ind w:left="567"/>
      </w:pPr>
      <w:r>
        <w:t xml:space="preserve">   </w:t>
      </w:r>
      <w:r>
        <w:rPr>
          <w:color w:val="0000FF"/>
        </w:rPr>
        <w:t>end if</w:t>
      </w:r>
      <w:r>
        <w:t>;</w:t>
      </w:r>
    </w:p>
    <w:p w:rsidR="008F595B" w:rsidRDefault="008F595B">
      <w:pPr>
        <w:pStyle w:val="Programm"/>
        <w:ind w:left="567"/>
      </w:pPr>
    </w:p>
    <w:p w:rsidR="008F595B" w:rsidRDefault="008F595B">
      <w:pPr>
        <w:pStyle w:val="Programm"/>
        <w:ind w:left="567"/>
        <w:rPr>
          <w:color w:val="008000"/>
        </w:rPr>
      </w:pPr>
      <w:r>
        <w:t xml:space="preserve">   </w:t>
      </w:r>
      <w:r>
        <w:rPr>
          <w:color w:val="008000"/>
        </w:rPr>
        <w:t>-- Ueberpruefen, ob Kante bereits vorhanden :</w:t>
      </w:r>
    </w:p>
    <w:p w:rsidR="008F595B" w:rsidRDefault="008F595B">
      <w:pPr>
        <w:pStyle w:val="Programm"/>
        <w:ind w:left="567"/>
      </w:pPr>
      <w:r>
        <w:rPr>
          <w:color w:val="008000"/>
        </w:rPr>
        <w:t xml:space="preserve">   </w:t>
      </w:r>
      <w:r>
        <w:t>Aktuelle_Kante</w:t>
      </w:r>
      <w:r w:rsidR="00BD5F9D">
        <w:t>_Ptr</w:t>
      </w:r>
      <w:r>
        <w:t xml:space="preserve"> := Start_Knoten</w:t>
      </w:r>
      <w:r w:rsidR="00BD5F9D">
        <w:t>_Ptr</w:t>
      </w:r>
      <w:r>
        <w:t>.Kantenliste</w:t>
      </w:r>
      <w:r w:rsidR="00BD5F9D">
        <w:t>_Ptr</w:t>
      </w:r>
      <w:r>
        <w:t>;</w:t>
      </w:r>
    </w:p>
    <w:p w:rsidR="008F595B" w:rsidRDefault="008F595B">
      <w:pPr>
        <w:pStyle w:val="Programm"/>
        <w:ind w:left="567"/>
      </w:pPr>
    </w:p>
    <w:p w:rsidR="008F595B" w:rsidRDefault="008F595B">
      <w:pPr>
        <w:pStyle w:val="Programm"/>
        <w:ind w:left="567"/>
        <w:rPr>
          <w:color w:val="0000FF"/>
        </w:rPr>
      </w:pPr>
      <w:r>
        <w:t xml:space="preserve">   </w:t>
      </w:r>
      <w:r>
        <w:rPr>
          <w:color w:val="0000FF"/>
        </w:rPr>
        <w:t xml:space="preserve">while </w:t>
      </w:r>
      <w:r>
        <w:t>Aktuelle_Kante</w:t>
      </w:r>
      <w:r w:rsidR="00BD5F9D">
        <w:t>_Ptr</w:t>
      </w:r>
      <w:r>
        <w:t xml:space="preserve"> /= </w:t>
      </w:r>
      <w:r>
        <w:rPr>
          <w:color w:val="0000FF"/>
        </w:rPr>
        <w:t>null loop</w:t>
      </w:r>
    </w:p>
    <w:p w:rsidR="008F595B" w:rsidRDefault="008F595B">
      <w:pPr>
        <w:pStyle w:val="Programm"/>
        <w:ind w:left="567"/>
        <w:rPr>
          <w:color w:val="0000FF"/>
        </w:rPr>
      </w:pPr>
      <w:r>
        <w:rPr>
          <w:color w:val="0000FF"/>
        </w:rPr>
        <w:t xml:space="preserve">      if </w:t>
      </w:r>
      <w:r>
        <w:t>Aktuelle_Kante</w:t>
      </w:r>
      <w:r w:rsidR="00BD5F9D">
        <w:t>_Ptr</w:t>
      </w:r>
      <w:r>
        <w:t>.Endknoten</w:t>
      </w:r>
      <w:r w:rsidR="005A2FB5">
        <w:t>_Ptr</w:t>
      </w:r>
      <w:r>
        <w:t xml:space="preserve"> = End_Knoten</w:t>
      </w:r>
      <w:r w:rsidR="005A2FB5">
        <w:t>_Ptr</w:t>
      </w:r>
      <w:r>
        <w:t xml:space="preserve"> </w:t>
      </w:r>
      <w:r>
        <w:rPr>
          <w:color w:val="0000FF"/>
        </w:rPr>
        <w:t>then</w:t>
      </w:r>
    </w:p>
    <w:p w:rsidR="008F595B" w:rsidRDefault="008F595B">
      <w:pPr>
        <w:pStyle w:val="Programm"/>
        <w:ind w:left="567"/>
      </w:pPr>
      <w:r>
        <w:rPr>
          <w:color w:val="0000FF"/>
        </w:rPr>
        <w:t xml:space="preserve">         raise </w:t>
      </w:r>
      <w:r>
        <w:t>Kante_Bereits_Vorhanden;</w:t>
      </w:r>
    </w:p>
    <w:p w:rsidR="008F595B" w:rsidRDefault="008F595B">
      <w:pPr>
        <w:pStyle w:val="Programm"/>
        <w:ind w:left="567"/>
      </w:pPr>
      <w:r>
        <w:t xml:space="preserve">      </w:t>
      </w:r>
      <w:r>
        <w:rPr>
          <w:color w:val="0000FF"/>
        </w:rPr>
        <w:t>end if</w:t>
      </w:r>
      <w:r>
        <w:t>;</w:t>
      </w:r>
    </w:p>
    <w:p w:rsidR="008F595B" w:rsidRDefault="008F595B">
      <w:pPr>
        <w:pStyle w:val="Programm"/>
        <w:ind w:left="567"/>
      </w:pPr>
      <w:r>
        <w:t xml:space="preserve">      Aktuelle_Kante</w:t>
      </w:r>
      <w:r w:rsidR="00BD5F9D">
        <w:t>_Ptr</w:t>
      </w:r>
      <w:r>
        <w:t xml:space="preserve"> := Aktuelle_Kante</w:t>
      </w:r>
      <w:r w:rsidR="00BD5F9D">
        <w:t>_Ptr</w:t>
      </w:r>
      <w:r>
        <w:t>.</w:t>
      </w:r>
      <w:r w:rsidR="00001CB3">
        <w:t>Next_Ptr</w:t>
      </w:r>
      <w:r>
        <w:t>;</w:t>
      </w:r>
    </w:p>
    <w:p w:rsidR="008F595B" w:rsidRDefault="008F595B">
      <w:pPr>
        <w:pStyle w:val="Programm"/>
        <w:ind w:left="567"/>
      </w:pPr>
      <w:r>
        <w:t xml:space="preserve">   </w:t>
      </w:r>
      <w:r>
        <w:rPr>
          <w:color w:val="0000FF"/>
        </w:rPr>
        <w:t>end loop</w:t>
      </w:r>
      <w:r>
        <w:t>;</w:t>
      </w:r>
    </w:p>
    <w:p w:rsidR="008F595B" w:rsidRDefault="008F595B">
      <w:pPr>
        <w:pStyle w:val="Programm"/>
        <w:ind w:left="567"/>
      </w:pPr>
    </w:p>
    <w:p w:rsidR="008F595B" w:rsidRDefault="008F595B">
      <w:pPr>
        <w:pStyle w:val="Programm"/>
        <w:ind w:left="567"/>
        <w:rPr>
          <w:color w:val="008000"/>
        </w:rPr>
      </w:pPr>
      <w:r>
        <w:t xml:space="preserve">   </w:t>
      </w:r>
      <w:r>
        <w:rPr>
          <w:color w:val="008000"/>
        </w:rPr>
        <w:t xml:space="preserve">-- neue Kante vorn in die Kantenliste des Startknoten </w:t>
      </w:r>
    </w:p>
    <w:p w:rsidR="008F595B" w:rsidRDefault="008F595B">
      <w:pPr>
        <w:pStyle w:val="Programm"/>
        <w:ind w:left="567"/>
        <w:rPr>
          <w:color w:val="008000"/>
        </w:rPr>
      </w:pPr>
      <w:r>
        <w:rPr>
          <w:color w:val="008000"/>
        </w:rPr>
        <w:t xml:space="preserve">   -- einhaengen:</w:t>
      </w:r>
    </w:p>
    <w:p w:rsidR="008F595B" w:rsidRDefault="008F595B">
      <w:pPr>
        <w:pStyle w:val="Programm"/>
        <w:ind w:left="567"/>
        <w:rPr>
          <w:lang w:val="en-GB"/>
        </w:rPr>
      </w:pPr>
      <w:r>
        <w:rPr>
          <w:color w:val="008000"/>
          <w:lang w:val="en-GB"/>
        </w:rPr>
        <w:t xml:space="preserve">   </w:t>
      </w:r>
      <w:r>
        <w:rPr>
          <w:lang w:val="en-GB"/>
        </w:rPr>
        <w:t>Start_Knoten</w:t>
      </w:r>
      <w:r w:rsidR="00BD5F9D">
        <w:rPr>
          <w:lang w:val="en-GB"/>
        </w:rPr>
        <w:t>_Ptr</w:t>
      </w:r>
      <w:r>
        <w:rPr>
          <w:lang w:val="en-GB"/>
        </w:rPr>
        <w:t>.Kantenliste</w:t>
      </w:r>
      <w:r w:rsidR="00BD5F9D">
        <w:rPr>
          <w:lang w:val="en-GB"/>
        </w:rPr>
        <w:t>_Ptr</w:t>
      </w:r>
      <w:r>
        <w:rPr>
          <w:lang w:val="en-GB"/>
        </w:rPr>
        <w:t xml:space="preserve"> := </w:t>
      </w:r>
      <w:r>
        <w:rPr>
          <w:color w:val="0000FF"/>
          <w:lang w:val="en-GB"/>
        </w:rPr>
        <w:t xml:space="preserve">new </w:t>
      </w:r>
      <w:r>
        <w:rPr>
          <w:lang w:val="en-GB"/>
        </w:rPr>
        <w:t>KANTE</w:t>
      </w:r>
      <w:r w:rsidR="00562896">
        <w:rPr>
          <w:lang w:val="en-GB"/>
        </w:rPr>
        <w:t>N</w:t>
      </w:r>
      <w:r>
        <w:rPr>
          <w:lang w:val="en-GB"/>
        </w:rPr>
        <w:t>_T</w:t>
      </w:r>
      <w:r w:rsidR="00281F25">
        <w:rPr>
          <w:lang w:val="en-GB"/>
        </w:rPr>
        <w:t>R</w:t>
      </w:r>
      <w:r>
        <w:rPr>
          <w:lang w:val="en-GB"/>
        </w:rPr>
        <w:t>'(</w:t>
      </w:r>
    </w:p>
    <w:p w:rsidR="008F595B" w:rsidRDefault="008F595B">
      <w:pPr>
        <w:pStyle w:val="Programm"/>
        <w:ind w:left="567"/>
        <w:rPr>
          <w:lang w:val="en-GB"/>
        </w:rPr>
      </w:pPr>
      <w:r>
        <w:rPr>
          <w:lang w:val="en-GB"/>
        </w:rPr>
        <w:t xml:space="preserve">      Endknoten</w:t>
      </w:r>
      <w:r w:rsidR="00C76948">
        <w:rPr>
          <w:lang w:val="en-GB"/>
        </w:rPr>
        <w:t>_Ptr</w:t>
      </w:r>
      <w:r>
        <w:rPr>
          <w:lang w:val="en-GB"/>
        </w:rPr>
        <w:t xml:space="preserve">  =&gt; End_Knoten</w:t>
      </w:r>
      <w:r w:rsidR="00C76948">
        <w:rPr>
          <w:lang w:val="en-GB"/>
        </w:rPr>
        <w:t>_Ptr</w:t>
      </w:r>
      <w:r>
        <w:rPr>
          <w:lang w:val="en-GB"/>
        </w:rPr>
        <w:t>,</w:t>
      </w:r>
    </w:p>
    <w:p w:rsidR="008F595B" w:rsidRDefault="008F595B">
      <w:pPr>
        <w:pStyle w:val="Programm"/>
        <w:ind w:left="567"/>
      </w:pPr>
      <w:r w:rsidRPr="00C76948">
        <w:t xml:space="preserve">      </w:t>
      </w:r>
      <w:r>
        <w:t xml:space="preserve">Info       </w:t>
      </w:r>
      <w:r w:rsidR="00C76948">
        <w:tab/>
      </w:r>
      <w:r w:rsidR="00C76948">
        <w:tab/>
      </w:r>
      <w:r>
        <w:t>=&gt; Info,</w:t>
      </w:r>
    </w:p>
    <w:p w:rsidR="008F595B" w:rsidRDefault="008F595B">
      <w:pPr>
        <w:pStyle w:val="Programm"/>
        <w:ind w:left="567"/>
      </w:pPr>
      <w:r>
        <w:t xml:space="preserve">      Markierung </w:t>
      </w:r>
      <w:r w:rsidR="00C76948">
        <w:tab/>
      </w:r>
      <w:r w:rsidR="00C76948">
        <w:tab/>
      </w:r>
      <w:r>
        <w:t xml:space="preserve">=&gt; </w:t>
      </w:r>
      <w:r>
        <w:rPr>
          <w:color w:val="800080"/>
        </w:rPr>
        <w:t>0</w:t>
      </w:r>
      <w:r>
        <w:t>,</w:t>
      </w:r>
    </w:p>
    <w:p w:rsidR="008F595B" w:rsidRPr="00C76948" w:rsidRDefault="008F595B">
      <w:pPr>
        <w:pStyle w:val="Programm"/>
        <w:ind w:left="567"/>
        <w:rPr>
          <w:lang w:val="en-US"/>
        </w:rPr>
      </w:pPr>
      <w:r w:rsidRPr="00C76948">
        <w:t xml:space="preserve">      </w:t>
      </w:r>
      <w:r w:rsidR="00001CB3" w:rsidRPr="00C76948">
        <w:rPr>
          <w:lang w:val="en-US"/>
        </w:rPr>
        <w:t>Next_Ptr</w:t>
      </w:r>
      <w:r w:rsidRPr="00C76948">
        <w:rPr>
          <w:lang w:val="en-US"/>
        </w:rPr>
        <w:t xml:space="preserve">   </w:t>
      </w:r>
      <w:r w:rsidR="00C76948" w:rsidRPr="00C76948">
        <w:rPr>
          <w:lang w:val="en-US"/>
        </w:rPr>
        <w:tab/>
      </w:r>
      <w:r w:rsidR="00C76948" w:rsidRPr="00C76948">
        <w:rPr>
          <w:lang w:val="en-US"/>
        </w:rPr>
        <w:tab/>
      </w:r>
      <w:r w:rsidRPr="00C76948">
        <w:rPr>
          <w:lang w:val="en-US"/>
        </w:rPr>
        <w:t>=&gt; Start_Knoten</w:t>
      </w:r>
      <w:r w:rsidR="00BD5F9D" w:rsidRPr="00C76948">
        <w:rPr>
          <w:lang w:val="en-US"/>
        </w:rPr>
        <w:t>_Ptr</w:t>
      </w:r>
      <w:r w:rsidRPr="00C76948">
        <w:rPr>
          <w:lang w:val="en-US"/>
        </w:rPr>
        <w:t>.Kantenliste</w:t>
      </w:r>
      <w:r w:rsidR="00BD5F9D" w:rsidRPr="00C76948">
        <w:rPr>
          <w:lang w:val="en-US"/>
        </w:rPr>
        <w:t>_Ptr</w:t>
      </w:r>
      <w:r w:rsidRPr="00C76948">
        <w:rPr>
          <w:lang w:val="en-US"/>
        </w:rPr>
        <w:t>);</w:t>
      </w:r>
    </w:p>
    <w:p w:rsidR="008F595B" w:rsidRDefault="008F595B">
      <w:pPr>
        <w:pStyle w:val="Programm"/>
        <w:ind w:left="567"/>
      </w:pPr>
      <w:r>
        <w:rPr>
          <w:color w:val="0000FF"/>
        </w:rPr>
        <w:t xml:space="preserve">end </w:t>
      </w:r>
      <w:r>
        <w:t>Einfuegen;</w:t>
      </w:r>
    </w:p>
    <w:p w:rsidR="008F595B" w:rsidRDefault="008F595B">
      <w:pPr>
        <w:pStyle w:val="null-Zeile"/>
      </w:pPr>
    </w:p>
    <w:p w:rsidR="008F595B" w:rsidRDefault="008F595B">
      <w:pPr>
        <w:pStyle w:val="Standardaufzhlung"/>
      </w:pPr>
      <w:r>
        <w:t>Ausfügen von Knoten</w:t>
      </w:r>
    </w:p>
    <w:p w:rsidR="00174514" w:rsidRDefault="008F595B">
      <w:pPr>
        <w:pStyle w:val="Info"/>
        <w:framePr w:wrap="around"/>
      </w:pPr>
      <w:r>
        <w:t xml:space="preserve">Ausfügen von </w:t>
      </w:r>
    </w:p>
    <w:p w:rsidR="008F595B" w:rsidRDefault="008F595B">
      <w:pPr>
        <w:pStyle w:val="Info"/>
        <w:framePr w:wrap="around"/>
      </w:pPr>
      <w:r>
        <w:t>Kn</w:t>
      </w:r>
      <w:r>
        <w:t>o</w:t>
      </w:r>
      <w:r>
        <w:t>ten</w:t>
      </w:r>
    </w:p>
    <w:p w:rsidR="008F595B" w:rsidRDefault="008F595B">
      <w:pPr>
        <w:pStyle w:val="Standardeinzug"/>
      </w:pPr>
      <w:r>
        <w:t xml:space="preserve">Beim Ausfügen </w:t>
      </w:r>
      <w:r>
        <w:fldChar w:fldCharType="begin"/>
      </w:r>
      <w:r>
        <w:instrText>XE "Ausfügen aus einem Graph"</w:instrText>
      </w:r>
      <w:r>
        <w:fldChar w:fldCharType="end"/>
      </w:r>
      <w:r>
        <w:t>eines Knotens müssen auch alle Kanten entfernt we</w:t>
      </w:r>
      <w:r>
        <w:t>r</w:t>
      </w:r>
      <w:r>
        <w:t>den, die den auszufügenden Knoten als Start- oder Endknoten haben. Vorher müssen noch die Freigabe-Prozeduren festgelegt werden.</w:t>
      </w:r>
    </w:p>
    <w:p w:rsidR="008F595B" w:rsidRDefault="008F595B"/>
    <w:p w:rsidR="008F595B" w:rsidRDefault="008F595B">
      <w:pPr>
        <w:pStyle w:val="Info"/>
        <w:framePr w:wrap="around"/>
      </w:pPr>
      <w:r>
        <w:t>Freigabe-Prozeduren</w:t>
      </w:r>
    </w:p>
    <w:p w:rsidR="008F595B" w:rsidRDefault="008F595B">
      <w:pPr>
        <w:pStyle w:val="Programm"/>
        <w:rPr>
          <w:color w:val="0000FF"/>
          <w:lang w:val="en-GB"/>
        </w:rPr>
      </w:pPr>
      <w:r>
        <w:rPr>
          <w:color w:val="0000FF"/>
          <w:lang w:val="en-GB"/>
        </w:rPr>
        <w:t xml:space="preserve">procedure </w:t>
      </w:r>
      <w:r>
        <w:rPr>
          <w:lang w:val="en-GB"/>
        </w:rPr>
        <w:t>Freigabe</w:t>
      </w:r>
      <w:r w:rsidR="00EA1A6A">
        <w:rPr>
          <w:lang w:val="en-GB"/>
        </w:rPr>
        <w:t>_Knoten</w:t>
      </w:r>
      <w:r>
        <w:rPr>
          <w:lang w:val="en-GB"/>
        </w:rPr>
        <w:t xml:space="preserve"> </w:t>
      </w:r>
      <w:r>
        <w:rPr>
          <w:color w:val="0000FF"/>
          <w:lang w:val="en-GB"/>
        </w:rPr>
        <w:t>is</w:t>
      </w:r>
    </w:p>
    <w:p w:rsidR="008F595B" w:rsidRDefault="008F595B">
      <w:pPr>
        <w:pStyle w:val="Programm"/>
        <w:rPr>
          <w:lang w:val="en-GB"/>
        </w:rPr>
      </w:pPr>
      <w:r>
        <w:rPr>
          <w:color w:val="0000FF"/>
          <w:lang w:val="en-GB"/>
        </w:rPr>
        <w:t xml:space="preserve">new </w:t>
      </w:r>
      <w:r>
        <w:rPr>
          <w:lang w:val="en-GB"/>
        </w:rPr>
        <w:t>Unchecked_Deallocation(KNOTEN_T</w:t>
      </w:r>
      <w:r w:rsidR="00116B21">
        <w:rPr>
          <w:lang w:val="en-GB"/>
        </w:rPr>
        <w:t>R</w:t>
      </w:r>
      <w:r>
        <w:rPr>
          <w:lang w:val="en-GB"/>
        </w:rPr>
        <w:t>, KNOTEN_REF);</w:t>
      </w:r>
    </w:p>
    <w:p w:rsidR="008F595B" w:rsidRDefault="008F595B">
      <w:pPr>
        <w:pStyle w:val="Programm"/>
        <w:rPr>
          <w:color w:val="0000FF"/>
          <w:lang w:val="en-GB"/>
        </w:rPr>
      </w:pPr>
    </w:p>
    <w:p w:rsidR="008F595B" w:rsidRDefault="008F595B">
      <w:pPr>
        <w:pStyle w:val="Programm"/>
        <w:rPr>
          <w:color w:val="0000FF"/>
          <w:lang w:val="en-GB"/>
        </w:rPr>
      </w:pPr>
      <w:r>
        <w:rPr>
          <w:color w:val="0000FF"/>
          <w:lang w:val="en-GB"/>
        </w:rPr>
        <w:t xml:space="preserve">procedure </w:t>
      </w:r>
      <w:r>
        <w:rPr>
          <w:lang w:val="en-GB"/>
        </w:rPr>
        <w:t>Freigabe</w:t>
      </w:r>
      <w:r w:rsidR="00EA1A6A">
        <w:rPr>
          <w:lang w:val="en-GB"/>
        </w:rPr>
        <w:t>_Kante</w:t>
      </w:r>
      <w:r>
        <w:rPr>
          <w:lang w:val="en-GB"/>
        </w:rPr>
        <w:t xml:space="preserve"> </w:t>
      </w:r>
      <w:r>
        <w:rPr>
          <w:color w:val="0000FF"/>
          <w:lang w:val="en-GB"/>
        </w:rPr>
        <w:t>is</w:t>
      </w:r>
    </w:p>
    <w:p w:rsidR="008F595B" w:rsidRDefault="008F595B">
      <w:pPr>
        <w:pStyle w:val="Programm"/>
        <w:rPr>
          <w:lang w:val="en-GB"/>
        </w:rPr>
      </w:pPr>
      <w:r>
        <w:rPr>
          <w:color w:val="0000FF"/>
          <w:lang w:val="en-GB"/>
        </w:rPr>
        <w:t xml:space="preserve">new </w:t>
      </w:r>
      <w:r>
        <w:rPr>
          <w:lang w:val="en-GB"/>
        </w:rPr>
        <w:t>Unchecked_Deallocation(KANTE</w:t>
      </w:r>
      <w:r w:rsidR="00116B21">
        <w:rPr>
          <w:lang w:val="en-GB"/>
        </w:rPr>
        <w:t>N</w:t>
      </w:r>
      <w:r>
        <w:rPr>
          <w:lang w:val="en-GB"/>
        </w:rPr>
        <w:t>_T</w:t>
      </w:r>
      <w:r w:rsidR="00116B21">
        <w:rPr>
          <w:lang w:val="en-GB"/>
        </w:rPr>
        <w:t>R</w:t>
      </w:r>
      <w:r>
        <w:rPr>
          <w:lang w:val="en-GB"/>
        </w:rPr>
        <w:t>, KANTE</w:t>
      </w:r>
      <w:r w:rsidR="00116B21">
        <w:rPr>
          <w:lang w:val="en-GB"/>
        </w:rPr>
        <w:t>N</w:t>
      </w:r>
      <w:r>
        <w:rPr>
          <w:lang w:val="en-GB"/>
        </w:rPr>
        <w:t>_REF);</w:t>
      </w:r>
    </w:p>
    <w:p w:rsidR="00B23E87" w:rsidRDefault="00B23E87">
      <w:pPr>
        <w:pStyle w:val="Programm"/>
        <w:rPr>
          <w:lang w:val="en-GB"/>
        </w:rPr>
      </w:pPr>
    </w:p>
    <w:p w:rsidR="00B23E87" w:rsidRPr="00B23E87" w:rsidRDefault="00B23E87" w:rsidP="00B23E87">
      <w:pPr>
        <w:pStyle w:val="Programm"/>
      </w:pPr>
      <w:r w:rsidRPr="00B23E87">
        <w:rPr>
          <w:color w:val="0000FF"/>
        </w:rPr>
        <w:t>procedure</w:t>
      </w:r>
      <w:r w:rsidRPr="00B23E87">
        <w:t xml:space="preserve"> Alle_Kanten_Loeschen(</w:t>
      </w:r>
      <w:r>
        <w:br/>
        <w:t xml:space="preserve">                          </w:t>
      </w:r>
      <w:r w:rsidRPr="00B23E87">
        <w:t xml:space="preserve">Kanten_Listen_Ptr : </w:t>
      </w:r>
      <w:r w:rsidRPr="00B23E87">
        <w:rPr>
          <w:color w:val="0000FF"/>
        </w:rPr>
        <w:t>in</w:t>
      </w:r>
      <w:r w:rsidRPr="00B23E87">
        <w:t xml:space="preserve"> </w:t>
      </w:r>
      <w:r w:rsidRPr="00B23E87">
        <w:rPr>
          <w:color w:val="0000FF"/>
        </w:rPr>
        <w:t>out</w:t>
      </w:r>
      <w:r w:rsidRPr="00B23E87">
        <w:t xml:space="preserve"> KANTEN_REF) </w:t>
      </w:r>
      <w:r w:rsidRPr="00B23E87">
        <w:rPr>
          <w:color w:val="0000FF"/>
        </w:rPr>
        <w:t>is</w:t>
      </w:r>
    </w:p>
    <w:p w:rsidR="00B23E87" w:rsidRPr="00B23E87" w:rsidRDefault="00B23E87" w:rsidP="00B23E87">
      <w:pPr>
        <w:pStyle w:val="Programm"/>
      </w:pPr>
      <w:r w:rsidRPr="00B23E87">
        <w:t xml:space="preserve">   Hilfs_Ptr : KANTEN_REF;</w:t>
      </w:r>
    </w:p>
    <w:p w:rsidR="00B23E87" w:rsidRPr="004C7B1B" w:rsidRDefault="00B23E87" w:rsidP="00B23E87">
      <w:pPr>
        <w:pStyle w:val="Programm"/>
        <w:rPr>
          <w:lang w:val="en-US"/>
        </w:rPr>
      </w:pPr>
      <w:r w:rsidRPr="00B23E87">
        <w:rPr>
          <w:color w:val="0000FF"/>
          <w:lang w:val="en-GB"/>
        </w:rPr>
        <w:t>begin</w:t>
      </w:r>
    </w:p>
    <w:p w:rsidR="00B23E87" w:rsidRPr="004C7B1B" w:rsidRDefault="00B23E87" w:rsidP="00B23E87">
      <w:pPr>
        <w:pStyle w:val="Programm"/>
        <w:rPr>
          <w:lang w:val="en-US"/>
        </w:rPr>
      </w:pPr>
      <w:r w:rsidRPr="004C7B1B">
        <w:rPr>
          <w:lang w:val="en-US"/>
        </w:rPr>
        <w:t xml:space="preserve">   </w:t>
      </w:r>
      <w:r w:rsidRPr="00B23E87">
        <w:rPr>
          <w:color w:val="0000FF"/>
          <w:lang w:val="en-GB"/>
        </w:rPr>
        <w:t>while</w:t>
      </w:r>
      <w:r w:rsidRPr="004C7B1B">
        <w:rPr>
          <w:lang w:val="en-US"/>
        </w:rPr>
        <w:t xml:space="preserve"> Kanten_Listen_Ptr /= </w:t>
      </w:r>
      <w:r w:rsidRPr="00B23E87">
        <w:rPr>
          <w:color w:val="0000FF"/>
          <w:lang w:val="en-GB"/>
        </w:rPr>
        <w:t>null</w:t>
      </w:r>
      <w:r w:rsidRPr="004C7B1B">
        <w:rPr>
          <w:lang w:val="en-US"/>
        </w:rPr>
        <w:t xml:space="preserve"> </w:t>
      </w:r>
      <w:r w:rsidRPr="00B23E87">
        <w:rPr>
          <w:color w:val="0000FF"/>
          <w:lang w:val="en-GB"/>
        </w:rPr>
        <w:t>loop</w:t>
      </w:r>
    </w:p>
    <w:p w:rsidR="00B23E87" w:rsidRPr="00B23E87" w:rsidRDefault="00B23E87" w:rsidP="00B23E87">
      <w:pPr>
        <w:pStyle w:val="Programm"/>
      </w:pPr>
      <w:r w:rsidRPr="004C7B1B">
        <w:t xml:space="preserve">   </w:t>
      </w:r>
      <w:r w:rsidRPr="004C7B1B">
        <w:tab/>
      </w:r>
      <w:r w:rsidRPr="00B23E87">
        <w:t xml:space="preserve">Hilfs_Ptr := Kanten_Listen_Ptr;         </w:t>
      </w:r>
    </w:p>
    <w:p w:rsidR="00B23E87" w:rsidRPr="00B23E87" w:rsidRDefault="00B23E87" w:rsidP="00B23E87">
      <w:pPr>
        <w:pStyle w:val="Programm"/>
      </w:pPr>
      <w:r w:rsidRPr="00B23E87">
        <w:t xml:space="preserve">      Kanten_Listen_Ptr := Kanten_Listen_Ptr.Next_Ptr;</w:t>
      </w:r>
    </w:p>
    <w:p w:rsidR="00B23E87" w:rsidRPr="00B23E87" w:rsidRDefault="00B23E87" w:rsidP="00B23E87">
      <w:pPr>
        <w:pStyle w:val="Programm"/>
      </w:pPr>
      <w:r w:rsidRPr="00B23E87">
        <w:t xml:space="preserve">      </w:t>
      </w:r>
      <w:r w:rsidRPr="00B23E87">
        <w:rPr>
          <w:color w:val="008000"/>
        </w:rPr>
        <w:t>-- Kante wird geloescht</w:t>
      </w:r>
    </w:p>
    <w:p w:rsidR="00B23E87" w:rsidRPr="00B23E87" w:rsidRDefault="00B23E87" w:rsidP="00B23E87">
      <w:pPr>
        <w:pStyle w:val="Programm"/>
      </w:pPr>
      <w:r w:rsidRPr="00B23E87">
        <w:t xml:space="preserve">      Freigabe_Kante(Hilfs_Ptr);</w:t>
      </w:r>
    </w:p>
    <w:p w:rsidR="00B23E87" w:rsidRPr="00B23E87" w:rsidRDefault="00B23E87" w:rsidP="00B23E87">
      <w:pPr>
        <w:pStyle w:val="Programm"/>
        <w:rPr>
          <w:lang w:val="en-GB"/>
        </w:rPr>
      </w:pPr>
      <w:r w:rsidRPr="00B23E87">
        <w:t xml:space="preserve">   </w:t>
      </w:r>
      <w:r w:rsidRPr="00B23E87">
        <w:rPr>
          <w:color w:val="0000FF"/>
          <w:lang w:val="en-GB"/>
        </w:rPr>
        <w:t>end</w:t>
      </w:r>
      <w:r w:rsidRPr="00B23E87">
        <w:rPr>
          <w:lang w:val="en-GB"/>
        </w:rPr>
        <w:t xml:space="preserve"> </w:t>
      </w:r>
      <w:r w:rsidRPr="00B23E87">
        <w:rPr>
          <w:color w:val="0000FF"/>
          <w:lang w:val="en-GB"/>
        </w:rPr>
        <w:t>loop</w:t>
      </w:r>
      <w:r w:rsidRPr="00B23E87">
        <w:rPr>
          <w:lang w:val="en-GB"/>
        </w:rPr>
        <w:t>;</w:t>
      </w:r>
    </w:p>
    <w:p w:rsidR="00B23E87" w:rsidRPr="00B23E87" w:rsidRDefault="00B23E87" w:rsidP="00B23E87">
      <w:pPr>
        <w:pStyle w:val="Programm"/>
        <w:rPr>
          <w:lang w:val="en-GB"/>
        </w:rPr>
      </w:pPr>
      <w:r w:rsidRPr="00B23E87">
        <w:rPr>
          <w:lang w:val="en-GB"/>
        </w:rPr>
        <w:t xml:space="preserve">      </w:t>
      </w:r>
    </w:p>
    <w:p w:rsidR="00B23E87" w:rsidRDefault="00B23E87" w:rsidP="00B23E87">
      <w:pPr>
        <w:pStyle w:val="Programm"/>
        <w:rPr>
          <w:lang w:val="en-GB"/>
        </w:rPr>
      </w:pPr>
      <w:r w:rsidRPr="00B23E87">
        <w:rPr>
          <w:color w:val="0000FF"/>
          <w:lang w:val="en-GB"/>
        </w:rPr>
        <w:t>end</w:t>
      </w:r>
      <w:r w:rsidRPr="00B23E87">
        <w:rPr>
          <w:lang w:val="en-GB"/>
        </w:rPr>
        <w:t xml:space="preserve"> Alle_Kanten_Loeschen;</w:t>
      </w:r>
    </w:p>
    <w:p w:rsidR="008F595B" w:rsidRDefault="008F595B">
      <w:pPr>
        <w:rPr>
          <w:lang w:val="en-GB"/>
        </w:rPr>
      </w:pPr>
    </w:p>
    <w:p w:rsidR="008F595B" w:rsidRDefault="008F595B">
      <w:pPr>
        <w:pStyle w:val="Programm"/>
      </w:pPr>
      <w:r>
        <w:rPr>
          <w:color w:val="0000FF"/>
        </w:rPr>
        <w:t xml:space="preserve">procedure </w:t>
      </w:r>
      <w:r>
        <w:t>Ausfuegen (</w:t>
      </w:r>
    </w:p>
    <w:p w:rsidR="008F595B" w:rsidRDefault="008F595B">
      <w:pPr>
        <w:pStyle w:val="Programm"/>
      </w:pPr>
      <w:r>
        <w:t xml:space="preserve">      Aus_Dem_Graph : </w:t>
      </w:r>
      <w:r>
        <w:rPr>
          <w:color w:val="0000FF"/>
        </w:rPr>
        <w:t xml:space="preserve">in out </w:t>
      </w:r>
      <w:r>
        <w:t>GRAPH_T;</w:t>
      </w:r>
    </w:p>
    <w:p w:rsidR="008F595B" w:rsidRDefault="008F595B">
      <w:pPr>
        <w:pStyle w:val="Programm"/>
        <w:rPr>
          <w:color w:val="0000FF"/>
        </w:rPr>
      </w:pPr>
      <w:r>
        <w:t xml:space="preserve">      Nummer        : </w:t>
      </w:r>
      <w:r>
        <w:rPr>
          <w:color w:val="0000FF"/>
        </w:rPr>
        <w:t xml:space="preserve">in     </w:t>
      </w:r>
      <w:r>
        <w:t>KNOTEN_NUMMERN</w:t>
      </w:r>
      <w:r w:rsidR="00116B21">
        <w:t>_T</w:t>
      </w:r>
      <w:r>
        <w:t xml:space="preserve">) </w:t>
      </w:r>
      <w:r>
        <w:rPr>
          <w:color w:val="0000FF"/>
        </w:rPr>
        <w:t>is</w:t>
      </w:r>
    </w:p>
    <w:p w:rsidR="008F595B" w:rsidRDefault="008F595B">
      <w:pPr>
        <w:pStyle w:val="Programm"/>
        <w:rPr>
          <w:color w:val="0000FF"/>
        </w:rPr>
      </w:pPr>
    </w:p>
    <w:p w:rsidR="008F595B" w:rsidRDefault="008F595B">
      <w:pPr>
        <w:pStyle w:val="Programm"/>
      </w:pPr>
      <w:r>
        <w:rPr>
          <w:color w:val="0000FF"/>
        </w:rPr>
        <w:t xml:space="preserve">   </w:t>
      </w:r>
      <w:r>
        <w:t>Ausfuege_Knoten</w:t>
      </w:r>
      <w:r w:rsidR="005D6BF9">
        <w:t>_Ptr</w:t>
      </w:r>
      <w:r>
        <w:t>,</w:t>
      </w:r>
    </w:p>
    <w:p w:rsidR="008F595B" w:rsidRDefault="008F595B">
      <w:pPr>
        <w:pStyle w:val="Programm"/>
      </w:pPr>
      <w:r>
        <w:t xml:space="preserve">   Vorgaenger_Knoten</w:t>
      </w:r>
      <w:r w:rsidR="005D6BF9">
        <w:t>_Ptr</w:t>
      </w:r>
      <w:r>
        <w:t xml:space="preserve"> : KNOTEN_REF := Aus_Dem_Graph;</w:t>
      </w:r>
    </w:p>
    <w:p w:rsidR="008F595B" w:rsidRDefault="008F595B">
      <w:pPr>
        <w:pStyle w:val="Programm"/>
      </w:pPr>
      <w:r>
        <w:t xml:space="preserve">   Aktueller_Knoten</w:t>
      </w:r>
      <w:r w:rsidR="005D6BF9">
        <w:t>_Ptr</w:t>
      </w:r>
      <w:r>
        <w:t xml:space="preserve">  : KNOTEN_REF;</w:t>
      </w:r>
    </w:p>
    <w:p w:rsidR="008F595B" w:rsidRDefault="008F595B">
      <w:pPr>
        <w:pStyle w:val="Programm"/>
      </w:pPr>
      <w:r>
        <w:t xml:space="preserve">   Ausfuege_Kante</w:t>
      </w:r>
      <w:r w:rsidR="005D6BF9">
        <w:t>_Ptr</w:t>
      </w:r>
      <w:r>
        <w:t>,</w:t>
      </w:r>
    </w:p>
    <w:p w:rsidR="008F595B" w:rsidRDefault="008F595B">
      <w:pPr>
        <w:pStyle w:val="Programm"/>
      </w:pPr>
      <w:r>
        <w:t xml:space="preserve">   Vorgaenger_Kante</w:t>
      </w:r>
      <w:r w:rsidR="005D6BF9">
        <w:t>_Ptr</w:t>
      </w:r>
      <w:r>
        <w:t xml:space="preserve">  : KANTE</w:t>
      </w:r>
      <w:r w:rsidR="00116B21">
        <w:t>N</w:t>
      </w:r>
      <w:r>
        <w:t>_REF;</w:t>
      </w:r>
    </w:p>
    <w:p w:rsidR="008F595B" w:rsidRDefault="008F595B">
      <w:pPr>
        <w:pStyle w:val="Programm"/>
      </w:pPr>
    </w:p>
    <w:p w:rsidR="008F595B" w:rsidRDefault="008F595B">
      <w:pPr>
        <w:pStyle w:val="Programm"/>
        <w:rPr>
          <w:color w:val="008000"/>
        </w:rPr>
      </w:pPr>
      <w:r>
        <w:rPr>
          <w:color w:val="0000FF"/>
        </w:rPr>
        <w:t xml:space="preserve">begin </w:t>
      </w:r>
      <w:r>
        <w:rPr>
          <w:color w:val="008000"/>
        </w:rPr>
        <w:t>-- Ausfuegen</w:t>
      </w:r>
    </w:p>
    <w:p w:rsidR="008F595B" w:rsidRDefault="008F595B">
      <w:pPr>
        <w:pStyle w:val="Programm"/>
        <w:rPr>
          <w:color w:val="008000"/>
        </w:rPr>
      </w:pPr>
    </w:p>
    <w:p w:rsidR="008F595B" w:rsidRDefault="008F595B">
      <w:pPr>
        <w:pStyle w:val="Programm"/>
        <w:rPr>
          <w:color w:val="008000"/>
        </w:rPr>
      </w:pPr>
      <w:r>
        <w:rPr>
          <w:color w:val="008000"/>
        </w:rPr>
        <w:t xml:space="preserve">   -- Knoten suchen:</w:t>
      </w:r>
    </w:p>
    <w:p w:rsidR="008F595B" w:rsidRDefault="008F595B">
      <w:pPr>
        <w:pStyle w:val="Programm"/>
        <w:rPr>
          <w:color w:val="0000FF"/>
        </w:rPr>
      </w:pPr>
      <w:r>
        <w:rPr>
          <w:color w:val="008000"/>
        </w:rPr>
        <w:t xml:space="preserve">   </w:t>
      </w:r>
      <w:r>
        <w:rPr>
          <w:color w:val="0000FF"/>
        </w:rPr>
        <w:t xml:space="preserve">while </w:t>
      </w:r>
      <w:r>
        <w:t>Ausfuege_Knoten</w:t>
      </w:r>
      <w:r w:rsidR="005D6BF9">
        <w:t>_Ptr</w:t>
      </w:r>
      <w:r>
        <w:t xml:space="preserve"> /= </w:t>
      </w:r>
      <w:r>
        <w:rPr>
          <w:color w:val="0000FF"/>
        </w:rPr>
        <w:t>null</w:t>
      </w:r>
    </w:p>
    <w:p w:rsidR="008F595B" w:rsidRDefault="008F595B">
      <w:pPr>
        <w:pStyle w:val="Programm"/>
        <w:rPr>
          <w:color w:val="0000FF"/>
        </w:rPr>
      </w:pPr>
      <w:r>
        <w:rPr>
          <w:color w:val="0000FF"/>
        </w:rPr>
        <w:t xml:space="preserve">         and then </w:t>
      </w:r>
      <w:r>
        <w:t>Ausfuege_Knoten</w:t>
      </w:r>
      <w:r w:rsidR="005D6BF9">
        <w:t>_Ptr</w:t>
      </w:r>
      <w:r>
        <w:t xml:space="preserve">.Nummer /= Nummer </w:t>
      </w:r>
      <w:r>
        <w:rPr>
          <w:color w:val="0000FF"/>
        </w:rPr>
        <w:t>loop</w:t>
      </w:r>
    </w:p>
    <w:p w:rsidR="008F595B" w:rsidRDefault="008F595B">
      <w:pPr>
        <w:pStyle w:val="Programm"/>
      </w:pPr>
      <w:r>
        <w:rPr>
          <w:color w:val="0000FF"/>
        </w:rPr>
        <w:t xml:space="preserve">      </w:t>
      </w:r>
      <w:r>
        <w:t>Vorgaenger_Knoten</w:t>
      </w:r>
      <w:r w:rsidR="005D6BF9">
        <w:t>_Ptr</w:t>
      </w:r>
      <w:r>
        <w:t xml:space="preserve"> := Ausfuege_Knoten</w:t>
      </w:r>
      <w:r w:rsidR="005D6BF9">
        <w:t>_Ptr</w:t>
      </w:r>
      <w:r>
        <w:t>;</w:t>
      </w:r>
    </w:p>
    <w:p w:rsidR="008F595B" w:rsidRDefault="008F595B">
      <w:pPr>
        <w:pStyle w:val="Programm"/>
      </w:pPr>
      <w:r>
        <w:t xml:space="preserve">      Ausfuege_Knoten</w:t>
      </w:r>
      <w:r w:rsidR="005D6BF9">
        <w:t>_Ptr</w:t>
      </w:r>
      <w:r>
        <w:t xml:space="preserve">   := Ausfuege_Knoten</w:t>
      </w:r>
      <w:r w:rsidR="005D6BF9">
        <w:t>_Ptr</w:t>
      </w:r>
      <w:r>
        <w:t>.</w:t>
      </w:r>
      <w:r w:rsidR="00001CB3">
        <w:t>Next_Ptr</w:t>
      </w:r>
      <w:r>
        <w:t>;</w:t>
      </w:r>
    </w:p>
    <w:p w:rsidR="008F595B" w:rsidRDefault="008F595B">
      <w:pPr>
        <w:pStyle w:val="Programm"/>
        <w:rPr>
          <w:lang w:val="en-GB"/>
        </w:rPr>
      </w:pPr>
      <w:r>
        <w:t xml:space="preserve">   </w:t>
      </w:r>
      <w:r>
        <w:rPr>
          <w:color w:val="0000FF"/>
          <w:lang w:val="en-GB"/>
        </w:rPr>
        <w:t>end loop</w:t>
      </w:r>
      <w:r>
        <w:rPr>
          <w:lang w:val="en-GB"/>
        </w:rPr>
        <w:t>;</w:t>
      </w:r>
    </w:p>
    <w:p w:rsidR="008F595B" w:rsidRDefault="008F595B">
      <w:pPr>
        <w:pStyle w:val="Programm"/>
        <w:rPr>
          <w:lang w:val="en-GB"/>
        </w:rPr>
      </w:pPr>
    </w:p>
    <w:p w:rsidR="008F595B" w:rsidRDefault="008F595B">
      <w:pPr>
        <w:pStyle w:val="Programm"/>
        <w:rPr>
          <w:color w:val="0000FF"/>
          <w:lang w:val="en-GB"/>
        </w:rPr>
      </w:pPr>
      <w:r>
        <w:rPr>
          <w:lang w:val="en-GB"/>
        </w:rPr>
        <w:t xml:space="preserve">   </w:t>
      </w:r>
      <w:r>
        <w:rPr>
          <w:color w:val="0000FF"/>
          <w:lang w:val="en-GB"/>
        </w:rPr>
        <w:t xml:space="preserve">if </w:t>
      </w:r>
      <w:r>
        <w:rPr>
          <w:lang w:val="en-GB"/>
        </w:rPr>
        <w:t>Ausfuege_Knoten</w:t>
      </w:r>
      <w:r w:rsidR="005D6BF9">
        <w:rPr>
          <w:lang w:val="en-GB"/>
        </w:rPr>
        <w:t>_Ptr</w:t>
      </w:r>
      <w:r>
        <w:rPr>
          <w:lang w:val="en-GB"/>
        </w:rPr>
        <w:t xml:space="preserve"> = </w:t>
      </w:r>
      <w:r>
        <w:rPr>
          <w:color w:val="0000FF"/>
          <w:lang w:val="en-GB"/>
        </w:rPr>
        <w:t>null then</w:t>
      </w:r>
    </w:p>
    <w:p w:rsidR="008F595B" w:rsidRDefault="008F595B">
      <w:pPr>
        <w:pStyle w:val="Programm"/>
      </w:pPr>
      <w:r>
        <w:rPr>
          <w:color w:val="0000FF"/>
          <w:lang w:val="en-GB"/>
        </w:rPr>
        <w:t xml:space="preserve">      </w:t>
      </w:r>
      <w:r>
        <w:rPr>
          <w:color w:val="0000FF"/>
        </w:rPr>
        <w:t xml:space="preserve">raise </w:t>
      </w:r>
      <w:r>
        <w:t>Knoten_Nicht_Vorhanden;</w:t>
      </w:r>
    </w:p>
    <w:p w:rsidR="008F595B" w:rsidRDefault="008F595B">
      <w:pPr>
        <w:pStyle w:val="Programm"/>
      </w:pPr>
      <w:r>
        <w:t xml:space="preserve">   </w:t>
      </w:r>
      <w:r>
        <w:rPr>
          <w:color w:val="0000FF"/>
        </w:rPr>
        <w:t>end if</w:t>
      </w:r>
      <w:r>
        <w:t>;</w:t>
      </w:r>
    </w:p>
    <w:p w:rsidR="008F595B" w:rsidRDefault="008F595B">
      <w:pPr>
        <w:pStyle w:val="Programm"/>
      </w:pPr>
    </w:p>
    <w:p w:rsidR="008F595B" w:rsidRDefault="008F595B">
      <w:pPr>
        <w:pStyle w:val="Programm"/>
        <w:rPr>
          <w:color w:val="008000"/>
        </w:rPr>
      </w:pPr>
      <w:r>
        <w:t xml:space="preserve">   </w:t>
      </w:r>
      <w:r>
        <w:rPr>
          <w:color w:val="008000"/>
        </w:rPr>
        <w:t>-- Knoten ausketten; damit sind auch alle Kanten entfernt,</w:t>
      </w:r>
    </w:p>
    <w:p w:rsidR="008F595B" w:rsidRDefault="008F595B">
      <w:pPr>
        <w:pStyle w:val="Programm"/>
        <w:rPr>
          <w:color w:val="008000"/>
        </w:rPr>
      </w:pPr>
      <w:r>
        <w:rPr>
          <w:color w:val="008000"/>
        </w:rPr>
        <w:t xml:space="preserve">   -- die diesen Knoten als Startknoten haben:</w:t>
      </w:r>
    </w:p>
    <w:p w:rsidR="008F595B" w:rsidRPr="005D6BF9" w:rsidRDefault="008F595B">
      <w:pPr>
        <w:pStyle w:val="Programm"/>
        <w:rPr>
          <w:color w:val="0000FF"/>
          <w:lang w:val="en-US"/>
        </w:rPr>
      </w:pPr>
      <w:r w:rsidRPr="005D6BF9">
        <w:rPr>
          <w:color w:val="008000"/>
          <w:lang w:val="en-US"/>
        </w:rPr>
        <w:t xml:space="preserve">   </w:t>
      </w:r>
      <w:r w:rsidRPr="005D6BF9">
        <w:rPr>
          <w:color w:val="0000FF"/>
          <w:lang w:val="en-US"/>
        </w:rPr>
        <w:t xml:space="preserve">if </w:t>
      </w:r>
      <w:r w:rsidRPr="005D6BF9">
        <w:rPr>
          <w:lang w:val="en-US"/>
        </w:rPr>
        <w:t>Ausfuege_Knoten</w:t>
      </w:r>
      <w:r w:rsidR="005D6BF9" w:rsidRPr="005D6BF9">
        <w:rPr>
          <w:lang w:val="en-US"/>
        </w:rPr>
        <w:t>_Ptr</w:t>
      </w:r>
      <w:r w:rsidRPr="005D6BF9">
        <w:rPr>
          <w:lang w:val="en-US"/>
        </w:rPr>
        <w:t xml:space="preserve"> = Vorgaenger_Knoten</w:t>
      </w:r>
      <w:r w:rsidR="005D6BF9" w:rsidRPr="005D6BF9">
        <w:rPr>
          <w:lang w:val="en-US"/>
        </w:rPr>
        <w:t>_Ptr</w:t>
      </w:r>
      <w:r w:rsidRPr="005D6BF9">
        <w:rPr>
          <w:lang w:val="en-US"/>
        </w:rPr>
        <w:t xml:space="preserve"> </w:t>
      </w:r>
      <w:r w:rsidRPr="005D6BF9">
        <w:rPr>
          <w:color w:val="0000FF"/>
          <w:lang w:val="en-US"/>
        </w:rPr>
        <w:t>then</w:t>
      </w:r>
    </w:p>
    <w:p w:rsidR="008F595B" w:rsidRDefault="008F595B">
      <w:pPr>
        <w:pStyle w:val="Programm"/>
      </w:pPr>
      <w:r w:rsidRPr="005D6BF9">
        <w:rPr>
          <w:color w:val="0000FF"/>
          <w:lang w:val="en-US"/>
        </w:rPr>
        <w:t xml:space="preserve">      </w:t>
      </w:r>
      <w:r>
        <w:t>Aus_Dem_Graph := Aus_Dem_Graph.</w:t>
      </w:r>
      <w:r w:rsidR="00001CB3">
        <w:t>Next_Ptr</w:t>
      </w:r>
      <w:r>
        <w:t>;</w:t>
      </w:r>
    </w:p>
    <w:p w:rsidR="008F595B" w:rsidRDefault="008F595B">
      <w:pPr>
        <w:pStyle w:val="Programm"/>
        <w:rPr>
          <w:color w:val="0000FF"/>
        </w:rPr>
      </w:pPr>
      <w:r>
        <w:t xml:space="preserve">   </w:t>
      </w:r>
      <w:r>
        <w:rPr>
          <w:color w:val="0000FF"/>
        </w:rPr>
        <w:t>else</w:t>
      </w:r>
    </w:p>
    <w:p w:rsidR="008F595B" w:rsidRPr="005D6BF9" w:rsidRDefault="008F595B">
      <w:pPr>
        <w:pStyle w:val="Programm"/>
      </w:pPr>
      <w:r w:rsidRPr="005D6BF9">
        <w:rPr>
          <w:color w:val="0000FF"/>
        </w:rPr>
        <w:t xml:space="preserve">      </w:t>
      </w:r>
      <w:r w:rsidRPr="005D6BF9">
        <w:t>Vorgaenger_Knoten</w:t>
      </w:r>
      <w:r w:rsidR="005D6BF9" w:rsidRPr="005D6BF9">
        <w:t>_Ptr</w:t>
      </w:r>
      <w:r w:rsidRPr="005D6BF9">
        <w:t>.</w:t>
      </w:r>
      <w:r w:rsidR="00001CB3" w:rsidRPr="005D6BF9">
        <w:t>Next_Ptr</w:t>
      </w:r>
      <w:r w:rsidRPr="005D6BF9">
        <w:t>:= Ausfuege_Knoten</w:t>
      </w:r>
      <w:r w:rsidR="005D6BF9" w:rsidRPr="005D6BF9">
        <w:t>_Ptr</w:t>
      </w:r>
      <w:r w:rsidRPr="005D6BF9">
        <w:t>.</w:t>
      </w:r>
      <w:r w:rsidR="00001CB3" w:rsidRPr="005D6BF9">
        <w:t>Next_Ptr</w:t>
      </w:r>
      <w:r w:rsidRPr="005D6BF9">
        <w:t>;</w:t>
      </w:r>
    </w:p>
    <w:p w:rsidR="008F595B" w:rsidRDefault="008F595B">
      <w:pPr>
        <w:pStyle w:val="Programm"/>
      </w:pPr>
      <w:r w:rsidRPr="005D6BF9">
        <w:t xml:space="preserve">   </w:t>
      </w:r>
      <w:r>
        <w:rPr>
          <w:color w:val="0000FF"/>
        </w:rPr>
        <w:t>end if</w:t>
      </w:r>
      <w:r>
        <w:t>;</w:t>
      </w:r>
    </w:p>
    <w:p w:rsidR="008F595B" w:rsidRDefault="008F595B">
      <w:pPr>
        <w:pStyle w:val="Programm"/>
      </w:pPr>
    </w:p>
    <w:p w:rsidR="008F595B" w:rsidRDefault="008F595B">
      <w:pPr>
        <w:pStyle w:val="Programm"/>
      </w:pPr>
    </w:p>
    <w:p w:rsidR="00E40A5A" w:rsidRDefault="008F595B">
      <w:pPr>
        <w:pStyle w:val="Programm"/>
      </w:pPr>
      <w:r>
        <w:t xml:space="preserve">   </w:t>
      </w:r>
      <w:r w:rsidR="00E40A5A" w:rsidRPr="00E40A5A">
        <w:rPr>
          <w:color w:val="008000"/>
        </w:rPr>
        <w:t>-- Alle Kanten aus Ausfuege-Knoten ausfuegen und loeschen</w:t>
      </w:r>
    </w:p>
    <w:p w:rsidR="00E40A5A" w:rsidRDefault="00E40A5A">
      <w:pPr>
        <w:pStyle w:val="Programm"/>
      </w:pPr>
      <w:r>
        <w:t xml:space="preserve">   Alle_Kanten_Loeschen(Ausfuege_Knoten_Ptr.Next_Ptr);</w:t>
      </w:r>
    </w:p>
    <w:p w:rsidR="00E40A5A" w:rsidRDefault="00E40A5A">
      <w:pPr>
        <w:pStyle w:val="Programm"/>
      </w:pPr>
    </w:p>
    <w:p w:rsidR="008F595B" w:rsidRDefault="00E40A5A">
      <w:pPr>
        <w:pStyle w:val="Programm"/>
        <w:rPr>
          <w:color w:val="008000"/>
        </w:rPr>
      </w:pPr>
      <w:r>
        <w:t xml:space="preserve">   </w:t>
      </w:r>
      <w:r w:rsidR="008F595B">
        <w:rPr>
          <w:color w:val="008000"/>
        </w:rPr>
        <w:t>-- in allen Kantenlisten die Kanten ausfuegen, die den</w:t>
      </w:r>
    </w:p>
    <w:p w:rsidR="008F595B" w:rsidRDefault="008F595B">
      <w:pPr>
        <w:pStyle w:val="Programm"/>
        <w:rPr>
          <w:color w:val="008000"/>
        </w:rPr>
      </w:pPr>
      <w:r>
        <w:rPr>
          <w:color w:val="008000"/>
        </w:rPr>
        <w:t xml:space="preserve">   -- Knoten als Endknoten haben:</w:t>
      </w:r>
    </w:p>
    <w:p w:rsidR="008F595B" w:rsidRDefault="008F595B">
      <w:pPr>
        <w:pStyle w:val="Programm"/>
      </w:pPr>
      <w:r>
        <w:rPr>
          <w:color w:val="008000"/>
        </w:rPr>
        <w:t xml:space="preserve">   </w:t>
      </w:r>
      <w:r>
        <w:t>Aktueller_Knoten</w:t>
      </w:r>
      <w:r w:rsidR="005D6BF9">
        <w:t>_Ptr</w:t>
      </w:r>
      <w:r>
        <w:t xml:space="preserve"> := Aus_Dem_Graph;</w:t>
      </w:r>
    </w:p>
    <w:p w:rsidR="008F595B" w:rsidRDefault="008F595B">
      <w:pPr>
        <w:pStyle w:val="Programm"/>
        <w:rPr>
          <w:color w:val="008000"/>
        </w:rPr>
      </w:pPr>
      <w:r>
        <w:t xml:space="preserve">   </w:t>
      </w:r>
      <w:r>
        <w:rPr>
          <w:color w:val="0000FF"/>
        </w:rPr>
        <w:t xml:space="preserve">while </w:t>
      </w:r>
      <w:r>
        <w:t>Aktueller_Knoten</w:t>
      </w:r>
      <w:r w:rsidR="005D6BF9">
        <w:t>_Ptr</w:t>
      </w:r>
      <w:r>
        <w:t xml:space="preserve"> /= </w:t>
      </w:r>
      <w:r>
        <w:rPr>
          <w:color w:val="0000FF"/>
        </w:rPr>
        <w:t>null loop</w:t>
      </w:r>
      <w:r>
        <w:rPr>
          <w:color w:val="0000FF"/>
        </w:rPr>
        <w:tab/>
      </w:r>
      <w:r>
        <w:rPr>
          <w:color w:val="008000"/>
        </w:rPr>
        <w:t>-- alle Knoten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abarbeiten</w:t>
      </w:r>
    </w:p>
    <w:p w:rsidR="008F595B" w:rsidRDefault="008F595B">
      <w:pPr>
        <w:pStyle w:val="Programm"/>
        <w:rPr>
          <w:color w:val="008000"/>
        </w:rPr>
      </w:pPr>
      <w:r>
        <w:rPr>
          <w:color w:val="008000"/>
        </w:rPr>
        <w:t xml:space="preserve">      -- fuer jeden Knoten die Kantenliste pruefen:</w:t>
      </w:r>
    </w:p>
    <w:p w:rsidR="008F595B" w:rsidRDefault="008F595B">
      <w:pPr>
        <w:pStyle w:val="Programm"/>
      </w:pPr>
      <w:r>
        <w:rPr>
          <w:color w:val="008000"/>
        </w:rPr>
        <w:t xml:space="preserve">      </w:t>
      </w:r>
      <w:r>
        <w:t>Ausfuege_Kante</w:t>
      </w:r>
      <w:r w:rsidR="005D6BF9">
        <w:t>_Ptr</w:t>
      </w:r>
      <w:r>
        <w:t xml:space="preserve">   := Aktueller_Knoten</w:t>
      </w:r>
      <w:r w:rsidR="005D6BF9">
        <w:t>_Ptr</w:t>
      </w:r>
      <w:r>
        <w:t>.Kantenliste</w:t>
      </w:r>
      <w:r w:rsidR="005D6BF9">
        <w:t>_Ptr</w:t>
      </w:r>
      <w:r>
        <w:t>;</w:t>
      </w:r>
    </w:p>
    <w:p w:rsidR="008F595B" w:rsidRDefault="008F595B">
      <w:pPr>
        <w:pStyle w:val="Programm"/>
      </w:pPr>
      <w:r>
        <w:t xml:space="preserve">      Vorgaenger_Kante</w:t>
      </w:r>
      <w:r w:rsidR="005D6BF9">
        <w:t>_Ptr</w:t>
      </w:r>
      <w:r>
        <w:t xml:space="preserve"> := Aktueller_Knoten</w:t>
      </w:r>
      <w:r w:rsidR="005D6BF9">
        <w:t>_Ptr</w:t>
      </w:r>
      <w:r>
        <w:t>.Kantenliste</w:t>
      </w:r>
      <w:r w:rsidR="005D6BF9">
        <w:t>_Ptr</w:t>
      </w:r>
      <w:r>
        <w:t>;</w:t>
      </w:r>
    </w:p>
    <w:p w:rsidR="008F595B" w:rsidRDefault="008F595B">
      <w:pPr>
        <w:pStyle w:val="Programm"/>
      </w:pPr>
    </w:p>
    <w:p w:rsidR="008F595B" w:rsidRDefault="008F595B">
      <w:pPr>
        <w:pStyle w:val="Programm"/>
        <w:rPr>
          <w:color w:val="008000"/>
        </w:rPr>
      </w:pPr>
      <w:r>
        <w:t xml:space="preserve">      </w:t>
      </w:r>
      <w:r>
        <w:rPr>
          <w:color w:val="008000"/>
        </w:rPr>
        <w:t>-- Suche nach Kanten, die den auszufuegenden Knoten als</w:t>
      </w:r>
    </w:p>
    <w:p w:rsidR="008F595B" w:rsidRDefault="008F595B">
      <w:pPr>
        <w:pStyle w:val="Programm"/>
        <w:rPr>
          <w:color w:val="008000"/>
        </w:rPr>
      </w:pPr>
      <w:r>
        <w:rPr>
          <w:color w:val="008000"/>
        </w:rPr>
        <w:t xml:space="preserve">      -- Endknoten haben:</w:t>
      </w:r>
    </w:p>
    <w:p w:rsidR="008F595B" w:rsidRPr="005D6BF9" w:rsidRDefault="008F595B">
      <w:pPr>
        <w:pStyle w:val="Programm"/>
        <w:rPr>
          <w:color w:val="0000FF"/>
        </w:rPr>
      </w:pPr>
      <w:r w:rsidRPr="005D6BF9">
        <w:rPr>
          <w:color w:val="008000"/>
        </w:rPr>
        <w:t xml:space="preserve">      </w:t>
      </w:r>
      <w:r w:rsidRPr="005D6BF9">
        <w:rPr>
          <w:color w:val="0000FF"/>
        </w:rPr>
        <w:t xml:space="preserve">while </w:t>
      </w:r>
      <w:r w:rsidRPr="005D6BF9">
        <w:t>Ausfuege_Kante</w:t>
      </w:r>
      <w:r w:rsidR="005D6BF9" w:rsidRPr="005D6BF9">
        <w:t>_Ptr</w:t>
      </w:r>
      <w:r w:rsidRPr="005D6BF9">
        <w:t xml:space="preserve"> /= </w:t>
      </w:r>
      <w:r w:rsidRPr="005D6BF9">
        <w:rPr>
          <w:color w:val="0000FF"/>
        </w:rPr>
        <w:t>null loop</w:t>
      </w:r>
    </w:p>
    <w:p w:rsidR="008F595B" w:rsidRDefault="008F595B">
      <w:pPr>
        <w:pStyle w:val="Programm"/>
        <w:rPr>
          <w:color w:val="0000FF"/>
        </w:rPr>
      </w:pPr>
      <w:r w:rsidRPr="005D6BF9">
        <w:rPr>
          <w:color w:val="0000FF"/>
        </w:rPr>
        <w:t xml:space="preserve">         </w:t>
      </w:r>
      <w:r>
        <w:rPr>
          <w:color w:val="0000FF"/>
        </w:rPr>
        <w:t xml:space="preserve">if </w:t>
      </w:r>
      <w:r>
        <w:t>Ausfuege_Kante</w:t>
      </w:r>
      <w:r w:rsidR="005D6BF9">
        <w:t>_Ptr</w:t>
      </w:r>
      <w:r>
        <w:t>.Endknoten</w:t>
      </w:r>
      <w:r w:rsidR="005D6BF9">
        <w:t>_Ptr</w:t>
      </w:r>
      <w:r>
        <w:t xml:space="preserve"> = Ausfuege_Knoten</w:t>
      </w:r>
      <w:r w:rsidR="005D6BF9">
        <w:t>_Ptr</w:t>
      </w:r>
      <w:r>
        <w:t xml:space="preserve"> </w:t>
      </w:r>
      <w:r w:rsidR="005D6BF9">
        <w:br/>
      </w:r>
      <w:r w:rsidR="005D6BF9">
        <w:rPr>
          <w:color w:val="0000FF"/>
        </w:rPr>
        <w:t xml:space="preserve"> </w:t>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sidR="005D6BF9">
        <w:rPr>
          <w:color w:val="0000FF"/>
        </w:rPr>
        <w:tab/>
      </w:r>
      <w:r>
        <w:rPr>
          <w:color w:val="0000FF"/>
        </w:rPr>
        <w:t>then</w:t>
      </w:r>
    </w:p>
    <w:p w:rsidR="008F595B" w:rsidRDefault="008F595B">
      <w:pPr>
        <w:pStyle w:val="Programm"/>
        <w:rPr>
          <w:color w:val="008000"/>
        </w:rPr>
      </w:pPr>
      <w:r>
        <w:rPr>
          <w:color w:val="0000FF"/>
        </w:rPr>
        <w:t xml:space="preserve">            </w:t>
      </w:r>
      <w:r>
        <w:rPr>
          <w:color w:val="008000"/>
        </w:rPr>
        <w:t>-- Kante ausfuegen</w:t>
      </w:r>
    </w:p>
    <w:p w:rsidR="008F595B" w:rsidRDefault="008F595B">
      <w:pPr>
        <w:pStyle w:val="Programm"/>
        <w:rPr>
          <w:color w:val="0000FF"/>
        </w:rPr>
      </w:pPr>
      <w:r>
        <w:rPr>
          <w:color w:val="008000"/>
        </w:rPr>
        <w:t xml:space="preserve">            </w:t>
      </w:r>
      <w:r>
        <w:rPr>
          <w:color w:val="0000FF"/>
        </w:rPr>
        <w:t xml:space="preserve">if </w:t>
      </w:r>
      <w:r>
        <w:t>Vorgaenger_Kante</w:t>
      </w:r>
      <w:r w:rsidR="005D6BF9">
        <w:t>_Ptr</w:t>
      </w:r>
      <w:r>
        <w:t xml:space="preserve"> = Ausfuege_Kante</w:t>
      </w:r>
      <w:r w:rsidR="005D6BF9">
        <w:t>_Ptr</w:t>
      </w:r>
      <w:r>
        <w:t xml:space="preserve"> </w:t>
      </w:r>
      <w:r>
        <w:rPr>
          <w:color w:val="0000FF"/>
        </w:rPr>
        <w:t>then</w:t>
      </w:r>
    </w:p>
    <w:p w:rsidR="008F595B" w:rsidRDefault="008F595B">
      <w:pPr>
        <w:pStyle w:val="Programm"/>
      </w:pPr>
      <w:r>
        <w:rPr>
          <w:color w:val="0000FF"/>
        </w:rPr>
        <w:t xml:space="preserve">               </w:t>
      </w:r>
      <w:r>
        <w:t>Aktueller_Knoten</w:t>
      </w:r>
      <w:r w:rsidR="005D6BF9">
        <w:t>_Ptr</w:t>
      </w:r>
      <w:r>
        <w:t>.Kantenliste</w:t>
      </w:r>
      <w:r w:rsidR="005D6BF9">
        <w:t>_Ptr</w:t>
      </w:r>
      <w:r>
        <w:t xml:space="preserve"> :=</w:t>
      </w:r>
    </w:p>
    <w:p w:rsidR="008F595B" w:rsidRDefault="008F595B">
      <w:pPr>
        <w:pStyle w:val="Programm"/>
      </w:pPr>
      <w:r>
        <w:t xml:space="preserve">                  Aktueller_Knoten</w:t>
      </w:r>
      <w:r w:rsidR="005D6BF9">
        <w:t>_Ptr</w:t>
      </w:r>
      <w:r>
        <w:t>.Kantenliste</w:t>
      </w:r>
      <w:r w:rsidR="005D6BF9">
        <w:t>_Ptr</w:t>
      </w:r>
      <w:r>
        <w:t>.</w:t>
      </w:r>
      <w:r w:rsidR="00001CB3">
        <w:t>Next_Ptr</w:t>
      </w:r>
      <w:r>
        <w:t>;</w:t>
      </w:r>
    </w:p>
    <w:p w:rsidR="008F595B" w:rsidRDefault="008F595B">
      <w:pPr>
        <w:pStyle w:val="Programm"/>
        <w:rPr>
          <w:color w:val="0000FF"/>
        </w:rPr>
      </w:pPr>
      <w:r>
        <w:t xml:space="preserve">            </w:t>
      </w:r>
      <w:r>
        <w:rPr>
          <w:color w:val="0000FF"/>
        </w:rPr>
        <w:t>else</w:t>
      </w:r>
    </w:p>
    <w:p w:rsidR="008F595B" w:rsidRDefault="008F595B">
      <w:pPr>
        <w:pStyle w:val="Programm"/>
      </w:pPr>
      <w:r>
        <w:rPr>
          <w:color w:val="0000FF"/>
        </w:rPr>
        <w:t xml:space="preserve">               </w:t>
      </w:r>
      <w:r>
        <w:t>Vorgaenger_Kante</w:t>
      </w:r>
      <w:r w:rsidR="005D6BF9">
        <w:t>_Ptr</w:t>
      </w:r>
      <w:r>
        <w:t>.</w:t>
      </w:r>
      <w:r w:rsidR="00001CB3">
        <w:t>Next_Ptr</w:t>
      </w:r>
      <w:r w:rsidR="005D6BF9">
        <w:t xml:space="preserve"> </w:t>
      </w:r>
      <w:r>
        <w:t>:=</w:t>
      </w:r>
      <w:r w:rsidR="005D6BF9">
        <w:t xml:space="preserve"> </w:t>
      </w:r>
      <w:r w:rsidR="005D6BF9">
        <w:br/>
        <w:t xml:space="preserve"> </w:t>
      </w:r>
      <w:r w:rsidR="005D6BF9">
        <w:tab/>
      </w:r>
      <w:r w:rsidR="005D6BF9">
        <w:tab/>
      </w:r>
      <w:r w:rsidR="005D6BF9">
        <w:tab/>
      </w:r>
      <w:r w:rsidR="005D6BF9">
        <w:tab/>
      </w:r>
      <w:r w:rsidR="005D6BF9">
        <w:tab/>
      </w:r>
      <w:r w:rsidR="005D6BF9">
        <w:tab/>
      </w:r>
      <w:r w:rsidR="005D6BF9">
        <w:tab/>
      </w:r>
      <w:r w:rsidR="005D6BF9">
        <w:tab/>
      </w:r>
      <w:r w:rsidR="005D6BF9">
        <w:tab/>
      </w:r>
      <w:r w:rsidR="005D6BF9">
        <w:tab/>
      </w:r>
      <w:r w:rsidR="005D6BF9">
        <w:tab/>
      </w:r>
      <w:r w:rsidR="005D6BF9">
        <w:tab/>
      </w:r>
      <w:r w:rsidR="005D6BF9">
        <w:tab/>
      </w:r>
      <w:r w:rsidR="005D6BF9">
        <w:tab/>
      </w:r>
      <w:r w:rsidR="005D6BF9">
        <w:tab/>
      </w:r>
      <w:r>
        <w:t>Ausfuege_Kante</w:t>
      </w:r>
      <w:r w:rsidR="005D6BF9">
        <w:t>_Ptr</w:t>
      </w:r>
      <w:r>
        <w:t>.</w:t>
      </w:r>
      <w:r w:rsidR="00001CB3">
        <w:t>Next_Ptr</w:t>
      </w:r>
      <w:r>
        <w:t>;</w:t>
      </w:r>
    </w:p>
    <w:p w:rsidR="008F595B" w:rsidRDefault="008F595B">
      <w:pPr>
        <w:pStyle w:val="Programm"/>
      </w:pPr>
      <w:r>
        <w:t xml:space="preserve">            </w:t>
      </w:r>
      <w:r>
        <w:rPr>
          <w:color w:val="0000FF"/>
        </w:rPr>
        <w:t>end if</w:t>
      </w:r>
      <w:r>
        <w:t>;</w:t>
      </w:r>
    </w:p>
    <w:p w:rsidR="005F6BC6" w:rsidRDefault="005F6BC6">
      <w:pPr>
        <w:pStyle w:val="Programm"/>
      </w:pPr>
    </w:p>
    <w:p w:rsidR="005F6BC6" w:rsidRDefault="005F6BC6">
      <w:pPr>
        <w:pStyle w:val="Programm"/>
      </w:pPr>
      <w:r>
        <w:tab/>
      </w:r>
      <w:r>
        <w:tab/>
      </w:r>
      <w:r>
        <w:tab/>
      </w:r>
      <w:r>
        <w:tab/>
        <w:t xml:space="preserve">  </w:t>
      </w:r>
      <w:r w:rsidRPr="005F6BC6">
        <w:rPr>
          <w:color w:val="008000"/>
        </w:rPr>
        <w:t>-- Kante wird geloescht</w:t>
      </w:r>
    </w:p>
    <w:p w:rsidR="005F6BC6" w:rsidRDefault="005F6BC6">
      <w:pPr>
        <w:pStyle w:val="Programm"/>
      </w:pPr>
      <w:r>
        <w:tab/>
      </w:r>
      <w:r>
        <w:tab/>
      </w:r>
      <w:r>
        <w:tab/>
      </w:r>
      <w:r>
        <w:tab/>
        <w:t xml:space="preserve">  Freigabe_Kante(Ausfuege_Kante_Ptr);</w:t>
      </w:r>
    </w:p>
    <w:p w:rsidR="005F6BC6" w:rsidRDefault="005F6BC6">
      <w:pPr>
        <w:pStyle w:val="Programm"/>
      </w:pPr>
    </w:p>
    <w:p w:rsidR="008F595B" w:rsidRDefault="008F595B">
      <w:pPr>
        <w:pStyle w:val="Programm"/>
      </w:pPr>
      <w:r>
        <w:t xml:space="preserve">            Ausfuege_Kante</w:t>
      </w:r>
      <w:r w:rsidR="005D6BF9">
        <w:t>_Ptr</w:t>
      </w:r>
      <w:r>
        <w:t xml:space="preserve">   := </w:t>
      </w:r>
      <w:r w:rsidR="005F6BC6">
        <w:t>Vorgaenger_Kante_Ptr.Next_Ptr</w:t>
      </w:r>
      <w:r>
        <w:t>;</w:t>
      </w:r>
    </w:p>
    <w:p w:rsidR="008F595B" w:rsidRDefault="008F595B">
      <w:pPr>
        <w:pStyle w:val="Programm"/>
        <w:rPr>
          <w:color w:val="0000FF"/>
        </w:rPr>
      </w:pPr>
      <w:r>
        <w:t xml:space="preserve">         </w:t>
      </w:r>
      <w:r>
        <w:rPr>
          <w:color w:val="0000FF"/>
        </w:rPr>
        <w:t>else</w:t>
      </w:r>
    </w:p>
    <w:p w:rsidR="008F595B" w:rsidRDefault="008F595B">
      <w:pPr>
        <w:pStyle w:val="Programm"/>
      </w:pPr>
      <w:r>
        <w:rPr>
          <w:color w:val="0000FF"/>
        </w:rPr>
        <w:t xml:space="preserve">            </w:t>
      </w:r>
      <w:r>
        <w:t>Vorgaenger_Kante</w:t>
      </w:r>
      <w:r w:rsidR="005D6BF9">
        <w:t>_Ptr</w:t>
      </w:r>
      <w:r>
        <w:t xml:space="preserve"> := Ausfuege_Kante</w:t>
      </w:r>
      <w:r w:rsidR="005D6BF9">
        <w:t>_Ptr</w:t>
      </w:r>
      <w:r>
        <w:t>;</w:t>
      </w:r>
    </w:p>
    <w:p w:rsidR="008F595B" w:rsidRDefault="008F595B">
      <w:pPr>
        <w:pStyle w:val="Programm"/>
      </w:pPr>
      <w:r>
        <w:t xml:space="preserve">            Ausfuege_Kante</w:t>
      </w:r>
      <w:r w:rsidR="005D6BF9">
        <w:t>_Ptr</w:t>
      </w:r>
      <w:r>
        <w:t xml:space="preserve">   := Ausfuege_Kante</w:t>
      </w:r>
      <w:r w:rsidR="005D6BF9">
        <w:t>_Ptr</w:t>
      </w:r>
      <w:r>
        <w:t>.</w:t>
      </w:r>
      <w:r w:rsidR="00001CB3">
        <w:t>Next_Ptr</w:t>
      </w:r>
      <w:r>
        <w:t>;</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rPr>
          <w:lang w:val="en-GB"/>
        </w:rPr>
      </w:pPr>
    </w:p>
    <w:p w:rsidR="008F595B" w:rsidRDefault="008F595B">
      <w:pPr>
        <w:pStyle w:val="Programm"/>
      </w:pPr>
      <w:r>
        <w:t xml:space="preserve">      Aktueller_Knoten</w:t>
      </w:r>
      <w:r w:rsidR="005D6BF9">
        <w:t>_Ptr</w:t>
      </w:r>
      <w:r>
        <w:t xml:space="preserve"> := Aktueller_Knoten</w:t>
      </w:r>
      <w:r w:rsidR="005D6BF9">
        <w:t>_Ptr</w:t>
      </w:r>
      <w:r>
        <w:t>.</w:t>
      </w:r>
      <w:r w:rsidR="00001CB3">
        <w:t>Next_Ptr</w:t>
      </w:r>
      <w:r>
        <w:t>;</w:t>
      </w:r>
    </w:p>
    <w:p w:rsidR="008F595B" w:rsidRDefault="008F595B">
      <w:pPr>
        <w:pStyle w:val="Programm"/>
        <w:rPr>
          <w:lang w:val="en-GB"/>
        </w:rPr>
      </w:pPr>
      <w:r>
        <w:t xml:space="preserve">   </w:t>
      </w:r>
      <w:r>
        <w:rPr>
          <w:color w:val="0000FF"/>
          <w:lang w:val="en-GB"/>
        </w:rPr>
        <w:t>end loop</w:t>
      </w:r>
      <w:r>
        <w:rPr>
          <w:lang w:val="en-GB"/>
        </w:rPr>
        <w:t>;</w:t>
      </w:r>
    </w:p>
    <w:p w:rsidR="0016243F" w:rsidRPr="0016243F" w:rsidRDefault="0016243F">
      <w:pPr>
        <w:pStyle w:val="Programm"/>
        <w:rPr>
          <w:color w:val="008000"/>
        </w:rPr>
      </w:pPr>
    </w:p>
    <w:p w:rsidR="0016243F" w:rsidRPr="0016243F" w:rsidRDefault="0016243F">
      <w:pPr>
        <w:pStyle w:val="Programm"/>
      </w:pPr>
      <w:r w:rsidRPr="0016243F">
        <w:rPr>
          <w:color w:val="008000"/>
        </w:rPr>
        <w:t xml:space="preserve">   -- Knoten wird geloescht</w:t>
      </w:r>
    </w:p>
    <w:p w:rsidR="008F595B" w:rsidRPr="0016243F" w:rsidRDefault="0016243F">
      <w:pPr>
        <w:pStyle w:val="Programm"/>
      </w:pPr>
      <w:r w:rsidRPr="0016243F">
        <w:t xml:space="preserve">   Freigabe_Knoten(Ausfuege_Knoten_Ptr);</w:t>
      </w:r>
    </w:p>
    <w:p w:rsidR="008F595B" w:rsidRDefault="008F595B">
      <w:pPr>
        <w:pStyle w:val="Programm"/>
        <w:rPr>
          <w:lang w:val="en-GB"/>
        </w:rPr>
      </w:pPr>
      <w:r>
        <w:rPr>
          <w:color w:val="0000FF"/>
          <w:lang w:val="en-GB"/>
        </w:rPr>
        <w:t xml:space="preserve">end </w:t>
      </w:r>
      <w:r>
        <w:rPr>
          <w:lang w:val="en-GB"/>
        </w:rPr>
        <w:t>Ausfuegen;</w:t>
      </w:r>
    </w:p>
    <w:p w:rsidR="008F595B" w:rsidRDefault="0016243F">
      <w:pPr>
        <w:rPr>
          <w:lang w:val="en-GB"/>
        </w:rPr>
      </w:pPr>
      <w:r>
        <w:rPr>
          <w:lang w:val="en-GB"/>
        </w:rPr>
        <w:br w:type="page"/>
      </w:r>
    </w:p>
    <w:p w:rsidR="008F595B" w:rsidRDefault="008F595B">
      <w:pPr>
        <w:pStyle w:val="Standardaufzhlung"/>
      </w:pPr>
      <w:r>
        <w:t>Ausfügen von Kanten</w:t>
      </w:r>
    </w:p>
    <w:p w:rsidR="004456FE" w:rsidRDefault="008F595B">
      <w:pPr>
        <w:pStyle w:val="Info"/>
        <w:framePr w:wrap="around"/>
      </w:pPr>
      <w:r>
        <w:t xml:space="preserve">Ausfügen von </w:t>
      </w:r>
    </w:p>
    <w:p w:rsidR="008F595B" w:rsidRDefault="008F595B">
      <w:pPr>
        <w:pStyle w:val="Info"/>
        <w:framePr w:wrap="around"/>
      </w:pPr>
      <w:r>
        <w:t>Ka</w:t>
      </w:r>
      <w:r>
        <w:t>n</w:t>
      </w:r>
      <w:r>
        <w:t>ten</w:t>
      </w:r>
    </w:p>
    <w:p w:rsidR="008F595B" w:rsidRDefault="001F19B6">
      <w:pPr>
        <w:pStyle w:val="Info"/>
        <w:framePr w:wrap="around"/>
      </w:pPr>
      <w:r>
        <w:rPr>
          <w:noProof/>
        </w:rPr>
        <w:drawing>
          <wp:inline distT="0" distB="0" distL="0" distR="0">
            <wp:extent cx="390525" cy="390525"/>
            <wp:effectExtent l="0" t="0" r="9525" b="9525"/>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Info"/>
        <w:framePr w:wrap="around"/>
      </w:pPr>
    </w:p>
    <w:p w:rsidR="008F595B" w:rsidRDefault="008F595B">
      <w:pPr>
        <w:pStyle w:val="Standardeinzug"/>
      </w:pPr>
      <w:r>
        <w:t>Zunächst wird der Startknoten</w:t>
      </w:r>
      <w:r>
        <w:fldChar w:fldCharType="begin"/>
      </w:r>
      <w:r>
        <w:instrText>XE "Ausfügen aus einem Graph"</w:instrText>
      </w:r>
      <w:r>
        <w:fldChar w:fldCharType="end"/>
      </w:r>
      <w:r>
        <w:t xml:space="preserve"> der auszufügenden Kante gesucht. A</w:t>
      </w:r>
      <w:r>
        <w:t>n</w:t>
      </w:r>
      <w:r>
        <w:t>schließend wird in seiner Kantenliste nach der Kante gesucht, die auf den entsprechenden End</w:t>
      </w:r>
      <w:r>
        <w:softHyphen/>
        <w:t xml:space="preserve">knoten verweist. Diese Kante wird ausgefügt. </w:t>
      </w:r>
    </w:p>
    <w:p w:rsidR="008F595B" w:rsidRDefault="008F595B">
      <w:pPr>
        <w:pStyle w:val="Standardeinzug"/>
      </w:pPr>
    </w:p>
    <w:p w:rsidR="008F595B" w:rsidRDefault="008F595B">
      <w:pPr>
        <w:pStyle w:val="Programm"/>
      </w:pPr>
      <w:r>
        <w:rPr>
          <w:color w:val="0000FF"/>
        </w:rPr>
        <w:t xml:space="preserve">procedure </w:t>
      </w:r>
      <w:r>
        <w:t>Ausfuegen (</w:t>
      </w:r>
    </w:p>
    <w:p w:rsidR="008F595B" w:rsidRDefault="008F595B">
      <w:pPr>
        <w:pStyle w:val="Programm"/>
      </w:pPr>
      <w:r>
        <w:t xml:space="preserve">      Aus_Dem_Graph       : </w:t>
      </w:r>
      <w:r>
        <w:rPr>
          <w:color w:val="0000FF"/>
        </w:rPr>
        <w:t xml:space="preserve">in out </w:t>
      </w:r>
      <w:r>
        <w:t>GRAPH_T;</w:t>
      </w:r>
    </w:p>
    <w:p w:rsidR="008F595B" w:rsidRDefault="008F595B">
      <w:pPr>
        <w:pStyle w:val="Programm"/>
      </w:pPr>
      <w:r>
        <w:t xml:space="preserve">      Start_Knoten_Nummer,</w:t>
      </w:r>
    </w:p>
    <w:p w:rsidR="008F595B" w:rsidRDefault="008F595B">
      <w:pPr>
        <w:pStyle w:val="Programm"/>
        <w:rPr>
          <w:color w:val="0000FF"/>
        </w:rPr>
      </w:pPr>
      <w:r>
        <w:t xml:space="preserve">      End_Knoten_Nummer   : </w:t>
      </w:r>
      <w:r>
        <w:rPr>
          <w:color w:val="0000FF"/>
        </w:rPr>
        <w:t xml:space="preserve">in     </w:t>
      </w:r>
      <w:r>
        <w:t>KNOTEN_NUMMERN</w:t>
      </w:r>
      <w:r w:rsidR="00116B21">
        <w:t>_T</w:t>
      </w:r>
      <w:r>
        <w:t xml:space="preserve">) </w:t>
      </w:r>
      <w:r>
        <w:rPr>
          <w:color w:val="0000FF"/>
        </w:rPr>
        <w:t>is</w:t>
      </w:r>
    </w:p>
    <w:p w:rsidR="008F595B" w:rsidRDefault="008F595B">
      <w:pPr>
        <w:pStyle w:val="Programm"/>
        <w:rPr>
          <w:color w:val="0000FF"/>
        </w:rPr>
      </w:pPr>
    </w:p>
    <w:p w:rsidR="008F595B" w:rsidRDefault="008F595B">
      <w:pPr>
        <w:pStyle w:val="Programm"/>
      </w:pPr>
      <w:r>
        <w:rPr>
          <w:color w:val="0000FF"/>
        </w:rPr>
        <w:t xml:space="preserve">   </w:t>
      </w:r>
      <w:r>
        <w:t>Aktueller_Knoten</w:t>
      </w:r>
      <w:r w:rsidR="00245B82">
        <w:t>_Ptr</w:t>
      </w:r>
      <w:r>
        <w:t xml:space="preserve"> : KNOTEN_REF := Aus_Dem_Graph;</w:t>
      </w:r>
    </w:p>
    <w:p w:rsidR="008F595B" w:rsidRDefault="008F595B">
      <w:pPr>
        <w:pStyle w:val="Programm"/>
      </w:pPr>
      <w:r>
        <w:t xml:space="preserve">   Ausfuege_Kante</w:t>
      </w:r>
      <w:r w:rsidR="00245B82">
        <w:t>_Ptr</w:t>
      </w:r>
      <w:r>
        <w:t>,</w:t>
      </w:r>
    </w:p>
    <w:p w:rsidR="008F595B" w:rsidRDefault="008F595B">
      <w:pPr>
        <w:pStyle w:val="Programm"/>
      </w:pPr>
      <w:r>
        <w:t xml:space="preserve">   Vorgaenger_Kante</w:t>
      </w:r>
      <w:r w:rsidR="00245B82">
        <w:t>_Ptr</w:t>
      </w:r>
      <w:r>
        <w:t xml:space="preserve"> : KANTE</w:t>
      </w:r>
      <w:r w:rsidR="00116B21">
        <w:t>N</w:t>
      </w:r>
      <w:r>
        <w:t>_REF;</w:t>
      </w:r>
    </w:p>
    <w:p w:rsidR="008F595B" w:rsidRDefault="008F595B">
      <w:pPr>
        <w:pStyle w:val="Programm"/>
      </w:pPr>
    </w:p>
    <w:p w:rsidR="008F595B" w:rsidRDefault="008F595B">
      <w:pPr>
        <w:pStyle w:val="Programm"/>
        <w:rPr>
          <w:color w:val="008000"/>
        </w:rPr>
      </w:pPr>
      <w:r>
        <w:rPr>
          <w:color w:val="0000FF"/>
        </w:rPr>
        <w:t xml:space="preserve">begin </w:t>
      </w:r>
      <w:r>
        <w:rPr>
          <w:color w:val="008000"/>
        </w:rPr>
        <w:t>-- Ausfuegen</w:t>
      </w:r>
    </w:p>
    <w:p w:rsidR="008F595B" w:rsidRDefault="008F595B">
      <w:pPr>
        <w:pStyle w:val="Programm"/>
        <w:rPr>
          <w:color w:val="008000"/>
        </w:rPr>
      </w:pPr>
    </w:p>
    <w:p w:rsidR="008F595B" w:rsidRDefault="008F595B">
      <w:pPr>
        <w:pStyle w:val="Programm"/>
        <w:rPr>
          <w:color w:val="008000"/>
        </w:rPr>
      </w:pPr>
      <w:r>
        <w:rPr>
          <w:color w:val="008000"/>
        </w:rPr>
        <w:t xml:space="preserve">   -- Startknoten suchen:</w:t>
      </w:r>
    </w:p>
    <w:p w:rsidR="008F595B" w:rsidRPr="00245B82" w:rsidRDefault="008F595B">
      <w:pPr>
        <w:pStyle w:val="Programm"/>
        <w:rPr>
          <w:color w:val="0000FF"/>
        </w:rPr>
      </w:pPr>
      <w:r>
        <w:rPr>
          <w:color w:val="008000"/>
        </w:rPr>
        <w:t xml:space="preserve">   </w:t>
      </w:r>
      <w:r w:rsidRPr="00245B82">
        <w:rPr>
          <w:color w:val="0000FF"/>
        </w:rPr>
        <w:t xml:space="preserve">while </w:t>
      </w:r>
      <w:r w:rsidRPr="00245B82">
        <w:t>Aktueller_Knoten</w:t>
      </w:r>
      <w:r w:rsidR="00245B82" w:rsidRPr="00245B82">
        <w:t>_Ptr</w:t>
      </w:r>
      <w:r w:rsidRPr="00245B82">
        <w:t xml:space="preserve"> /= </w:t>
      </w:r>
      <w:r w:rsidRPr="00245B82">
        <w:rPr>
          <w:color w:val="0000FF"/>
        </w:rPr>
        <w:t>null and then</w:t>
      </w:r>
    </w:p>
    <w:p w:rsidR="008F595B" w:rsidRDefault="008F595B">
      <w:pPr>
        <w:pStyle w:val="Programm"/>
        <w:rPr>
          <w:color w:val="0000FF"/>
        </w:rPr>
      </w:pPr>
      <w:r w:rsidRPr="00245B82">
        <w:rPr>
          <w:color w:val="0000FF"/>
        </w:rPr>
        <w:t xml:space="preserve">         </w:t>
      </w:r>
      <w:r>
        <w:t>Aktueller_Knoten</w:t>
      </w:r>
      <w:r w:rsidR="00245B82">
        <w:t>_Ptr</w:t>
      </w:r>
      <w:r>
        <w:t xml:space="preserve">.Nummer /= Start_Knoten_Nummer </w:t>
      </w:r>
      <w:r>
        <w:rPr>
          <w:color w:val="0000FF"/>
        </w:rPr>
        <w:t>loop</w:t>
      </w:r>
    </w:p>
    <w:p w:rsidR="008F595B" w:rsidRDefault="008F595B">
      <w:pPr>
        <w:pStyle w:val="Programm"/>
        <w:rPr>
          <w:color w:val="0000FF"/>
        </w:rPr>
      </w:pPr>
    </w:p>
    <w:p w:rsidR="008F595B" w:rsidRDefault="008F595B">
      <w:pPr>
        <w:pStyle w:val="Programm"/>
      </w:pPr>
      <w:r>
        <w:rPr>
          <w:color w:val="0000FF"/>
        </w:rPr>
        <w:t xml:space="preserve">      </w:t>
      </w:r>
      <w:r>
        <w:t>Aktueller_Knoten</w:t>
      </w:r>
      <w:r w:rsidR="00245B82">
        <w:t>_Ptr</w:t>
      </w:r>
      <w:r>
        <w:t xml:space="preserve"> := Aktueller_Knoten</w:t>
      </w:r>
      <w:r w:rsidR="00245B82">
        <w:t>_Ptr</w:t>
      </w:r>
      <w:r>
        <w:t>.</w:t>
      </w:r>
      <w:r w:rsidR="00001CB3">
        <w:t>Next_Ptr</w:t>
      </w:r>
      <w:r>
        <w:t>;</w:t>
      </w:r>
    </w:p>
    <w:p w:rsidR="008F595B" w:rsidRDefault="008F595B">
      <w:pPr>
        <w:pStyle w:val="Programm"/>
        <w:rPr>
          <w:lang w:val="en-GB"/>
        </w:rPr>
      </w:pPr>
      <w:r>
        <w:t xml:space="preserve">   </w:t>
      </w:r>
      <w:r>
        <w:rPr>
          <w:color w:val="0000FF"/>
          <w:lang w:val="en-GB"/>
        </w:rPr>
        <w:t>end loop</w:t>
      </w:r>
      <w:r>
        <w:rPr>
          <w:lang w:val="en-GB"/>
        </w:rPr>
        <w:t>;</w:t>
      </w:r>
    </w:p>
    <w:p w:rsidR="008F595B" w:rsidRDefault="008F595B">
      <w:pPr>
        <w:pStyle w:val="Programm"/>
        <w:rPr>
          <w:lang w:val="en-GB"/>
        </w:rPr>
      </w:pPr>
    </w:p>
    <w:p w:rsidR="008F595B" w:rsidRDefault="008F595B">
      <w:pPr>
        <w:pStyle w:val="Programm"/>
        <w:rPr>
          <w:color w:val="0000FF"/>
          <w:lang w:val="en-GB"/>
        </w:rPr>
      </w:pPr>
      <w:r>
        <w:rPr>
          <w:lang w:val="en-GB"/>
        </w:rPr>
        <w:t xml:space="preserve">   </w:t>
      </w:r>
      <w:r>
        <w:rPr>
          <w:color w:val="0000FF"/>
          <w:lang w:val="en-GB"/>
        </w:rPr>
        <w:t xml:space="preserve">if </w:t>
      </w:r>
      <w:r>
        <w:rPr>
          <w:lang w:val="en-GB"/>
        </w:rPr>
        <w:t>Aktueller_Knoten</w:t>
      </w:r>
      <w:r w:rsidR="00245B82">
        <w:rPr>
          <w:lang w:val="en-GB"/>
        </w:rPr>
        <w:t>_Ptr</w:t>
      </w:r>
      <w:r>
        <w:rPr>
          <w:lang w:val="en-GB"/>
        </w:rPr>
        <w:t xml:space="preserve"> = </w:t>
      </w:r>
      <w:r>
        <w:rPr>
          <w:color w:val="0000FF"/>
          <w:lang w:val="en-GB"/>
        </w:rPr>
        <w:t>null then</w:t>
      </w:r>
    </w:p>
    <w:p w:rsidR="008F595B" w:rsidRDefault="008F595B">
      <w:pPr>
        <w:pStyle w:val="Programm"/>
      </w:pPr>
      <w:r>
        <w:rPr>
          <w:color w:val="0000FF"/>
          <w:lang w:val="en-GB"/>
        </w:rPr>
        <w:t xml:space="preserve">      </w:t>
      </w:r>
      <w:r>
        <w:rPr>
          <w:color w:val="0000FF"/>
        </w:rPr>
        <w:t xml:space="preserve">raise </w:t>
      </w:r>
      <w:r>
        <w:t>Kante_Nicht_Vorhanden;</w:t>
      </w:r>
    </w:p>
    <w:p w:rsidR="008F595B" w:rsidRDefault="008F595B">
      <w:pPr>
        <w:pStyle w:val="Programm"/>
      </w:pPr>
      <w:r>
        <w:t xml:space="preserve">   </w:t>
      </w:r>
      <w:r>
        <w:rPr>
          <w:color w:val="0000FF"/>
        </w:rPr>
        <w:t>end if</w:t>
      </w:r>
      <w:r>
        <w:t>;</w:t>
      </w:r>
    </w:p>
    <w:p w:rsidR="008F595B" w:rsidRDefault="008F595B">
      <w:pPr>
        <w:pStyle w:val="Programm"/>
        <w:rPr>
          <w:color w:val="008000"/>
        </w:rPr>
      </w:pPr>
      <w:r>
        <w:t xml:space="preserve">   </w:t>
      </w:r>
      <w:r>
        <w:rPr>
          <w:color w:val="008000"/>
        </w:rPr>
        <w:t>-- Endknoten in der Kantenliste des Startknotens suchen:</w:t>
      </w:r>
    </w:p>
    <w:p w:rsidR="008F595B" w:rsidRDefault="008F595B">
      <w:pPr>
        <w:pStyle w:val="Programm"/>
      </w:pPr>
      <w:r>
        <w:rPr>
          <w:color w:val="008000"/>
        </w:rPr>
        <w:t xml:space="preserve">   </w:t>
      </w:r>
      <w:r>
        <w:t>Ausfuege_Kante</w:t>
      </w:r>
      <w:r w:rsidR="00245B82">
        <w:t>_Ptr</w:t>
      </w:r>
      <w:r>
        <w:t xml:space="preserve">   := Aktueller_Knoten</w:t>
      </w:r>
      <w:r w:rsidR="00245B82">
        <w:t>_Ptr</w:t>
      </w:r>
      <w:r>
        <w:t>.Kantenliste</w:t>
      </w:r>
      <w:r w:rsidR="00245B82">
        <w:t>_Ptr</w:t>
      </w:r>
      <w:r>
        <w:t>;</w:t>
      </w:r>
    </w:p>
    <w:p w:rsidR="008F595B" w:rsidRDefault="008F595B">
      <w:pPr>
        <w:pStyle w:val="Programm"/>
      </w:pPr>
      <w:r>
        <w:t xml:space="preserve">   Vorgaenger_Kante</w:t>
      </w:r>
      <w:r w:rsidR="00245B82">
        <w:t>_Ptr</w:t>
      </w:r>
      <w:r>
        <w:t xml:space="preserve"> := Aktueller_Knoten</w:t>
      </w:r>
      <w:r w:rsidR="00245B82">
        <w:t>_Ptr</w:t>
      </w:r>
      <w:r>
        <w:t>.Kantenliste</w:t>
      </w:r>
      <w:r w:rsidR="00245B82">
        <w:t>_Ptr</w:t>
      </w:r>
      <w:r>
        <w:t>;</w:t>
      </w:r>
    </w:p>
    <w:p w:rsidR="008F595B" w:rsidRDefault="008F595B">
      <w:pPr>
        <w:pStyle w:val="Programm"/>
      </w:pPr>
    </w:p>
    <w:p w:rsidR="008F595B" w:rsidRDefault="008F595B">
      <w:pPr>
        <w:pStyle w:val="Programm"/>
        <w:rPr>
          <w:color w:val="0000FF"/>
          <w:lang w:val="en-GB"/>
        </w:rPr>
      </w:pPr>
      <w:r>
        <w:t xml:space="preserve">   </w:t>
      </w:r>
      <w:r>
        <w:rPr>
          <w:color w:val="0000FF"/>
          <w:lang w:val="en-GB"/>
        </w:rPr>
        <w:t>while</w:t>
      </w:r>
      <w:r>
        <w:rPr>
          <w:color w:val="0000FF"/>
          <w:lang w:val="en-GB"/>
        </w:rPr>
        <w:tab/>
        <w:t xml:space="preserve"> </w:t>
      </w:r>
      <w:r>
        <w:rPr>
          <w:lang w:val="en-GB"/>
        </w:rPr>
        <w:t>Ausfuege_Kante</w:t>
      </w:r>
      <w:r w:rsidR="00245B82">
        <w:rPr>
          <w:lang w:val="en-GB"/>
        </w:rPr>
        <w:t>_Ptr</w:t>
      </w:r>
      <w:r>
        <w:rPr>
          <w:lang w:val="en-GB"/>
        </w:rPr>
        <w:t xml:space="preserve"> /= </w:t>
      </w:r>
      <w:r>
        <w:rPr>
          <w:color w:val="0000FF"/>
          <w:lang w:val="en-GB"/>
        </w:rPr>
        <w:t>null and then</w:t>
      </w:r>
    </w:p>
    <w:p w:rsidR="008F595B" w:rsidRDefault="008F595B">
      <w:pPr>
        <w:pStyle w:val="Programm"/>
      </w:pPr>
      <w:r w:rsidRPr="00245B82">
        <w:rPr>
          <w:color w:val="0000FF"/>
        </w:rPr>
        <w:t xml:space="preserve">         </w:t>
      </w:r>
      <w:r>
        <w:t>Ausfuege_Kante</w:t>
      </w:r>
      <w:r w:rsidR="00245B82">
        <w:t>_Ptr</w:t>
      </w:r>
      <w:r>
        <w:t>.Endknoten</w:t>
      </w:r>
      <w:r w:rsidR="00245B82">
        <w:t>_Ptr</w:t>
      </w:r>
      <w:r>
        <w:t>.Nummer /=</w:t>
      </w:r>
    </w:p>
    <w:p w:rsidR="008F595B" w:rsidRDefault="008F595B">
      <w:pPr>
        <w:pStyle w:val="Programm"/>
        <w:rPr>
          <w:color w:val="0000FF"/>
          <w:lang w:val="en-GB"/>
        </w:rPr>
      </w:pPr>
      <w:r>
        <w:t xml:space="preserve">         </w:t>
      </w:r>
      <w:r w:rsidR="00245B82">
        <w:tab/>
      </w:r>
      <w:r w:rsidR="00245B82">
        <w:tab/>
      </w:r>
      <w:r w:rsidR="00245B82">
        <w:tab/>
      </w:r>
      <w:r w:rsidR="00245B82">
        <w:tab/>
      </w:r>
      <w:r w:rsidR="00245B82">
        <w:tab/>
      </w:r>
      <w:r w:rsidR="00245B82">
        <w:tab/>
      </w:r>
      <w:r w:rsidR="00245B82">
        <w:tab/>
      </w:r>
      <w:r w:rsidR="00245B82">
        <w:tab/>
      </w:r>
      <w:r w:rsidR="00245B82">
        <w:tab/>
      </w:r>
      <w:r w:rsidR="00245B82">
        <w:tab/>
      </w:r>
      <w:r w:rsidR="00245B82">
        <w:tab/>
      </w:r>
      <w:r w:rsidR="00245B82">
        <w:tab/>
      </w:r>
      <w:r w:rsidR="00245B82">
        <w:tab/>
      </w:r>
      <w:r w:rsidR="00245B82">
        <w:tab/>
      </w:r>
      <w:r>
        <w:rPr>
          <w:lang w:val="en-GB"/>
        </w:rPr>
        <w:t xml:space="preserve">End_Knoten_Nummer </w:t>
      </w:r>
      <w:r>
        <w:rPr>
          <w:color w:val="0000FF"/>
          <w:lang w:val="en-GB"/>
        </w:rPr>
        <w:t>loop</w:t>
      </w:r>
    </w:p>
    <w:p w:rsidR="00245B82" w:rsidRDefault="008F595B">
      <w:pPr>
        <w:pStyle w:val="Programm"/>
        <w:rPr>
          <w:color w:val="0000FF"/>
        </w:rPr>
      </w:pPr>
      <w:r>
        <w:rPr>
          <w:color w:val="0000FF"/>
        </w:rPr>
        <w:t xml:space="preserve">     </w:t>
      </w:r>
    </w:p>
    <w:p w:rsidR="008F595B" w:rsidRDefault="00245B82">
      <w:pPr>
        <w:pStyle w:val="Programm"/>
      </w:pPr>
      <w:r>
        <w:rPr>
          <w:color w:val="0000FF"/>
        </w:rPr>
        <w:t xml:space="preserve">     </w:t>
      </w:r>
      <w:r w:rsidR="008F595B">
        <w:rPr>
          <w:color w:val="0000FF"/>
        </w:rPr>
        <w:t xml:space="preserve"> </w:t>
      </w:r>
      <w:r w:rsidR="008F595B">
        <w:t>Vorgaenger_Kante</w:t>
      </w:r>
      <w:r>
        <w:t>_Ptr</w:t>
      </w:r>
      <w:r w:rsidR="008F595B">
        <w:t xml:space="preserve"> := Ausfuege_Kante</w:t>
      </w:r>
      <w:r>
        <w:t>_Ptr</w:t>
      </w:r>
      <w:r w:rsidR="008F595B">
        <w:t>;</w:t>
      </w:r>
    </w:p>
    <w:p w:rsidR="008F595B" w:rsidRDefault="008F595B">
      <w:pPr>
        <w:pStyle w:val="Programm"/>
      </w:pPr>
      <w:r>
        <w:t xml:space="preserve">      Ausfuege_Kante</w:t>
      </w:r>
      <w:r w:rsidR="00245B82">
        <w:t>_Ptr</w:t>
      </w:r>
      <w:r>
        <w:t xml:space="preserve">   := Ausfuege_Kante</w:t>
      </w:r>
      <w:r w:rsidR="00245B82">
        <w:t>_Ptr</w:t>
      </w:r>
      <w:r>
        <w:t>.</w:t>
      </w:r>
      <w:r w:rsidR="00001CB3">
        <w:t>Next_Ptr</w:t>
      </w:r>
      <w:r>
        <w:t>;</w:t>
      </w:r>
    </w:p>
    <w:p w:rsidR="008F595B" w:rsidRDefault="008F595B">
      <w:pPr>
        <w:pStyle w:val="Programm"/>
      </w:pPr>
      <w:r>
        <w:t xml:space="preserve">   </w:t>
      </w:r>
      <w:r>
        <w:rPr>
          <w:color w:val="0000FF"/>
        </w:rPr>
        <w:t>end loop</w:t>
      </w:r>
      <w:r>
        <w:t>;</w:t>
      </w:r>
    </w:p>
    <w:p w:rsidR="008F595B" w:rsidRDefault="008F595B">
      <w:pPr>
        <w:pStyle w:val="Programm"/>
      </w:pPr>
    </w:p>
    <w:p w:rsidR="008F595B" w:rsidRDefault="008F595B">
      <w:pPr>
        <w:pStyle w:val="Programm"/>
        <w:rPr>
          <w:color w:val="008000"/>
        </w:rPr>
      </w:pPr>
      <w:r>
        <w:t xml:space="preserve">   </w:t>
      </w:r>
      <w:r>
        <w:rPr>
          <w:color w:val="008000"/>
        </w:rPr>
        <w:t>-- Kante ausfuegen, aber nur, falls vorhanden:</w:t>
      </w:r>
    </w:p>
    <w:p w:rsidR="008F595B" w:rsidRDefault="008F595B">
      <w:pPr>
        <w:pStyle w:val="Programm"/>
        <w:rPr>
          <w:color w:val="0000FF"/>
          <w:lang w:val="en-GB"/>
        </w:rPr>
      </w:pPr>
      <w:r w:rsidRPr="0016243F">
        <w:rPr>
          <w:color w:val="008000"/>
        </w:rPr>
        <w:t xml:space="preserve">   </w:t>
      </w:r>
      <w:r>
        <w:rPr>
          <w:color w:val="0000FF"/>
          <w:lang w:val="en-GB"/>
        </w:rPr>
        <w:t xml:space="preserve">if </w:t>
      </w:r>
      <w:r>
        <w:rPr>
          <w:lang w:val="en-GB"/>
        </w:rPr>
        <w:t>Ausfuege_Kante</w:t>
      </w:r>
      <w:r w:rsidR="00245B82">
        <w:rPr>
          <w:lang w:val="en-GB"/>
        </w:rPr>
        <w:t>_Ptr</w:t>
      </w:r>
      <w:r>
        <w:rPr>
          <w:lang w:val="en-GB"/>
        </w:rPr>
        <w:t xml:space="preserve"> = </w:t>
      </w:r>
      <w:r>
        <w:rPr>
          <w:color w:val="0000FF"/>
          <w:lang w:val="en-GB"/>
        </w:rPr>
        <w:t>null then</w:t>
      </w:r>
    </w:p>
    <w:p w:rsidR="008F595B" w:rsidRDefault="008F595B">
      <w:pPr>
        <w:pStyle w:val="Programm"/>
      </w:pPr>
      <w:r>
        <w:rPr>
          <w:color w:val="0000FF"/>
          <w:lang w:val="en-GB"/>
        </w:rPr>
        <w:t xml:space="preserve">      </w:t>
      </w:r>
      <w:r>
        <w:rPr>
          <w:color w:val="0000FF"/>
        </w:rPr>
        <w:t xml:space="preserve">raise </w:t>
      </w:r>
      <w:r>
        <w:t>Kante_Nicht_Vorhanden;</w:t>
      </w:r>
    </w:p>
    <w:p w:rsidR="008F595B" w:rsidRDefault="008F595B">
      <w:pPr>
        <w:pStyle w:val="Programm"/>
      </w:pPr>
    </w:p>
    <w:p w:rsidR="008F595B" w:rsidRDefault="008F595B">
      <w:pPr>
        <w:pStyle w:val="Programm"/>
        <w:rPr>
          <w:color w:val="008000"/>
        </w:rPr>
      </w:pPr>
      <w:r>
        <w:t xml:space="preserve">   </w:t>
      </w:r>
      <w:r>
        <w:rPr>
          <w:color w:val="0000FF"/>
        </w:rPr>
        <w:t xml:space="preserve">elsif </w:t>
      </w:r>
      <w:r>
        <w:t>Ausfuege_Kante</w:t>
      </w:r>
      <w:r w:rsidR="00245B82">
        <w:t>_Ptr</w:t>
      </w:r>
      <w:r>
        <w:t xml:space="preserve"> = Vorgaenger_Kante</w:t>
      </w:r>
      <w:r w:rsidR="00245B82">
        <w:t>_Ptr</w:t>
      </w:r>
      <w:r>
        <w:t xml:space="preserve"> </w:t>
      </w:r>
      <w:r>
        <w:rPr>
          <w:color w:val="0000FF"/>
        </w:rPr>
        <w:t>then</w:t>
      </w:r>
      <w:r>
        <w:rPr>
          <w:color w:val="0000FF"/>
        </w:rPr>
        <w:tab/>
      </w:r>
      <w:r>
        <w:rPr>
          <w:color w:val="008000"/>
        </w:rPr>
        <w:t>-- 1. Kante</w:t>
      </w:r>
    </w:p>
    <w:p w:rsidR="008F595B" w:rsidRDefault="008F595B">
      <w:pPr>
        <w:pStyle w:val="Programm"/>
      </w:pPr>
      <w:r>
        <w:rPr>
          <w:color w:val="008000"/>
        </w:rPr>
        <w:t xml:space="preserve">      </w:t>
      </w:r>
      <w:r>
        <w:t>Aktueller_Knoten</w:t>
      </w:r>
      <w:r w:rsidR="00245B82">
        <w:t>_Ptr</w:t>
      </w:r>
      <w:r>
        <w:t>.Kantenliste</w:t>
      </w:r>
      <w:r w:rsidR="00245B82">
        <w:t>_Ptr</w:t>
      </w:r>
      <w:r>
        <w:t xml:space="preserve"> :=</w:t>
      </w:r>
    </w:p>
    <w:p w:rsidR="008F595B" w:rsidRDefault="008F595B">
      <w:pPr>
        <w:pStyle w:val="Programm"/>
      </w:pPr>
      <w:r>
        <w:t xml:space="preserve">         </w:t>
      </w:r>
      <w:r w:rsidR="00245B82">
        <w:tab/>
      </w:r>
      <w:r w:rsidR="00245B82">
        <w:tab/>
      </w:r>
      <w:r w:rsidR="00245B82">
        <w:tab/>
      </w:r>
      <w:r>
        <w:t>Aktueller_Knoten</w:t>
      </w:r>
      <w:r w:rsidR="00245B82">
        <w:t>_Ptr</w:t>
      </w:r>
      <w:r>
        <w:t>.Kantenliste</w:t>
      </w:r>
      <w:r w:rsidR="00245B82">
        <w:t>_Ptr</w:t>
      </w:r>
      <w:r>
        <w:t>.</w:t>
      </w:r>
      <w:r w:rsidR="00001CB3">
        <w:t>Next_Ptr</w:t>
      </w:r>
      <w:r>
        <w:t>;</w:t>
      </w:r>
    </w:p>
    <w:p w:rsidR="008F595B" w:rsidRDefault="008F595B">
      <w:pPr>
        <w:pStyle w:val="Programm"/>
      </w:pPr>
    </w:p>
    <w:p w:rsidR="008F595B" w:rsidRDefault="008F595B">
      <w:pPr>
        <w:pStyle w:val="Programm"/>
        <w:rPr>
          <w:color w:val="0000FF"/>
        </w:rPr>
      </w:pPr>
      <w:r>
        <w:t xml:space="preserve">   </w:t>
      </w:r>
      <w:r>
        <w:rPr>
          <w:color w:val="0000FF"/>
        </w:rPr>
        <w:t>else</w:t>
      </w:r>
    </w:p>
    <w:p w:rsidR="008F595B" w:rsidRDefault="008F595B">
      <w:pPr>
        <w:pStyle w:val="Programm"/>
      </w:pPr>
      <w:r>
        <w:rPr>
          <w:color w:val="0000FF"/>
        </w:rPr>
        <w:t xml:space="preserve">      </w:t>
      </w:r>
      <w:r>
        <w:t>Vorgaenger_Kante</w:t>
      </w:r>
      <w:r w:rsidR="00245B82">
        <w:t>_Ptr</w:t>
      </w:r>
      <w:r>
        <w:t>.</w:t>
      </w:r>
      <w:r w:rsidR="00A948DB">
        <w:t>Next_Ptr</w:t>
      </w:r>
      <w:r>
        <w:t xml:space="preserve"> := Ausfuege_Kante</w:t>
      </w:r>
      <w:r w:rsidR="00245B82">
        <w:t>_Ptr</w:t>
      </w:r>
      <w:r>
        <w:t>.</w:t>
      </w:r>
      <w:r w:rsidR="00001CB3">
        <w:t>Next_Ptr</w:t>
      </w:r>
      <w:r>
        <w:t>;</w:t>
      </w:r>
    </w:p>
    <w:p w:rsidR="008F595B" w:rsidRDefault="008F595B">
      <w:pPr>
        <w:pStyle w:val="Programm"/>
      </w:pPr>
    </w:p>
    <w:p w:rsidR="008F595B" w:rsidRDefault="008F595B">
      <w:pPr>
        <w:pStyle w:val="Programm"/>
        <w:rPr>
          <w:lang w:val="en-GB"/>
        </w:rPr>
      </w:pPr>
      <w:r>
        <w:t xml:space="preserve">   </w:t>
      </w:r>
      <w:r>
        <w:rPr>
          <w:color w:val="0000FF"/>
          <w:lang w:val="en-GB"/>
        </w:rPr>
        <w:t>end if</w:t>
      </w:r>
      <w:r>
        <w:rPr>
          <w:lang w:val="en-GB"/>
        </w:rPr>
        <w:t>;</w:t>
      </w:r>
    </w:p>
    <w:p w:rsidR="0016243F" w:rsidRDefault="0016243F">
      <w:pPr>
        <w:pStyle w:val="Programm"/>
        <w:rPr>
          <w:lang w:val="en-GB"/>
        </w:rPr>
      </w:pPr>
    </w:p>
    <w:p w:rsidR="0016243F" w:rsidRPr="00BE2BDA" w:rsidRDefault="0016243F">
      <w:pPr>
        <w:pStyle w:val="Programm"/>
      </w:pPr>
      <w:r>
        <w:rPr>
          <w:lang w:val="en-GB"/>
        </w:rPr>
        <w:t xml:space="preserve">   </w:t>
      </w:r>
      <w:r w:rsidRPr="0016243F">
        <w:rPr>
          <w:color w:val="008000"/>
        </w:rPr>
        <w:t>-- Kante wird geloescht</w:t>
      </w:r>
    </w:p>
    <w:p w:rsidR="008F595B" w:rsidRPr="00BE2BDA" w:rsidRDefault="00A34E8D">
      <w:pPr>
        <w:pStyle w:val="Programm"/>
      </w:pPr>
      <w:r w:rsidRPr="00BE2BDA">
        <w:t xml:space="preserve">   Freigabe(</w:t>
      </w:r>
      <w:r>
        <w:t>Ausfuege_Kante_Ptr);</w:t>
      </w:r>
    </w:p>
    <w:p w:rsidR="008F595B" w:rsidRDefault="008F595B">
      <w:pPr>
        <w:pStyle w:val="Programm"/>
        <w:rPr>
          <w:lang w:val="en-GB"/>
        </w:rPr>
      </w:pPr>
      <w:r>
        <w:rPr>
          <w:color w:val="0000FF"/>
          <w:lang w:val="en-GB"/>
        </w:rPr>
        <w:t xml:space="preserve">end </w:t>
      </w:r>
      <w:r>
        <w:rPr>
          <w:lang w:val="en-GB"/>
        </w:rPr>
        <w:t>Ausfuegen;</w:t>
      </w:r>
    </w:p>
    <w:p w:rsidR="008F595B" w:rsidRDefault="008F595B">
      <w:pPr>
        <w:rPr>
          <w:lang w:val="en-GB"/>
        </w:rPr>
      </w:pPr>
    </w:p>
    <w:p w:rsidR="008F595B" w:rsidRDefault="008F595B">
      <w:pPr>
        <w:pStyle w:val="null-Zeile"/>
        <w:rPr>
          <w:lang w:val="en-GB"/>
        </w:rPr>
      </w:pPr>
    </w:p>
    <w:p w:rsidR="008F595B" w:rsidRDefault="008F595B">
      <w:pPr>
        <w:pStyle w:val="berschrift3"/>
      </w:pPr>
      <w:bookmarkStart w:id="79" w:name="_Toc67812387"/>
      <w:bookmarkStart w:id="80" w:name="_Toc168889956"/>
      <w:bookmarkStart w:id="81" w:name="_Toc233701999"/>
      <w:bookmarkStart w:id="82" w:name="_Toc528068718"/>
      <w:r>
        <w:t>Autorouter</w:t>
      </w:r>
      <w:bookmarkEnd w:id="79"/>
      <w:bookmarkEnd w:id="80"/>
      <w:bookmarkEnd w:id="81"/>
      <w:bookmarkEnd w:id="82"/>
      <w:r>
        <w:t xml:space="preserve"> </w:t>
      </w:r>
      <w:r>
        <w:rPr>
          <w:b w:val="0"/>
          <w:sz w:val="24"/>
        </w:rPr>
        <w:fldChar w:fldCharType="begin"/>
      </w:r>
      <w:r>
        <w:rPr>
          <w:b w:val="0"/>
          <w:sz w:val="24"/>
        </w:rPr>
        <w:instrText xml:space="preserve"> XE "Autoroute" </w:instrText>
      </w:r>
      <w:r>
        <w:rPr>
          <w:b w:val="0"/>
          <w:sz w:val="24"/>
        </w:rPr>
        <w:fldChar w:fldCharType="end"/>
      </w:r>
    </w:p>
    <w:p w:rsidR="008F595B" w:rsidRDefault="008F595B">
      <w:pPr>
        <w:pStyle w:val="Info"/>
        <w:framePr w:wrap="around"/>
      </w:pPr>
      <w:r>
        <w:t xml:space="preserve">Straßenkarte </w:t>
      </w:r>
    </w:p>
    <w:p w:rsidR="008F595B" w:rsidRDefault="008F595B">
      <w:r>
        <w:t>Graphen</w:t>
      </w:r>
      <w:r>
        <w:fldChar w:fldCharType="begin"/>
      </w:r>
      <w:r>
        <w:instrText xml:space="preserve"> XE "Graph" </w:instrText>
      </w:r>
      <w:r>
        <w:fldChar w:fldCharType="end"/>
      </w:r>
      <w:r>
        <w:t xml:space="preserve"> bestehen aus einer Menge von Knoten und einer Menge von Ka</w:t>
      </w:r>
      <w:r>
        <w:t>n</w:t>
      </w:r>
      <w:r>
        <w:t>ten. Wie man Knoten und Kanten deutet, hängt von der praktischen Anwe</w:t>
      </w:r>
      <w:r>
        <w:t>n</w:t>
      </w:r>
      <w:r>
        <w:t xml:space="preserve">dung ab. Eine mögliche Anwendung ist zum Beispiel die Speicherung einer Straßenkarte: Knoten sind dann Städte, Straßenkreuzungen, Straßenauf- und -abfahrten, u.ä., Kanten ihrerseits stellen Autobahnen, Bundesstraßen u.ä. dar. Dazu muss man die Datenstruktur </w:t>
      </w:r>
      <w:r>
        <w:rPr>
          <w:rStyle w:val="Programminline"/>
        </w:rPr>
        <w:t>GRAPHEN</w:t>
      </w:r>
      <w:r>
        <w:t xml:space="preserve"> aus den vor</w:t>
      </w:r>
      <w:r>
        <w:t>i</w:t>
      </w:r>
      <w:r>
        <w:t>gen Kapiteln nur ein wenig ergänzen und anpassen. Es werden Namen für Knoten und Kanten, eine Entfernungsangabe für die Kanten und eine Koordinatenangabe für die (später vielleicht implementierte) Graphikda</w:t>
      </w:r>
      <w:r>
        <w:t>r</w:t>
      </w:r>
      <w:r>
        <w:t>stellung der Knoten eingeführt werden. Zur Vereinfachung soll jede Kante zusätzlich einen Ze</w:t>
      </w:r>
      <w:r>
        <w:t>i</w:t>
      </w:r>
      <w:r>
        <w:t>ger auf den Startknoten enthalten. Somit ergibt sich folgende Änderung in der Datenstruktur:</w:t>
      </w:r>
    </w:p>
    <w:p w:rsidR="008F595B" w:rsidRDefault="008F595B"/>
    <w:p w:rsidR="008F595B" w:rsidRDefault="008F595B">
      <w:pPr>
        <w:pStyle w:val="Programm"/>
        <w:rPr>
          <w:color w:val="008000"/>
          <w:lang w:val="en-GB"/>
        </w:rPr>
      </w:pPr>
      <w:r>
        <w:rPr>
          <w:color w:val="0000FF"/>
          <w:lang w:val="en-GB"/>
        </w:rPr>
        <w:t xml:space="preserve">type </w:t>
      </w:r>
      <w:r>
        <w:rPr>
          <w:lang w:val="en-GB"/>
        </w:rPr>
        <w:t xml:space="preserve">STRING_REF </w:t>
      </w:r>
      <w:r>
        <w:rPr>
          <w:color w:val="0000FF"/>
          <w:lang w:val="en-GB"/>
        </w:rPr>
        <w:t xml:space="preserve">is access </w:t>
      </w:r>
      <w:r>
        <w:rPr>
          <w:lang w:val="en-GB"/>
        </w:rPr>
        <w:t>STRING;</w:t>
      </w:r>
      <w:r>
        <w:rPr>
          <w:lang w:val="en-GB"/>
        </w:rPr>
        <w:tab/>
      </w:r>
      <w:r>
        <w:rPr>
          <w:lang w:val="en-GB"/>
        </w:rPr>
        <w:tab/>
      </w:r>
      <w:r>
        <w:rPr>
          <w:lang w:val="en-GB"/>
        </w:rPr>
        <w:tab/>
      </w:r>
      <w:r>
        <w:rPr>
          <w:color w:val="008000"/>
          <w:lang w:val="en-GB"/>
        </w:rPr>
        <w:t>-- fuer Strassen-/ Ortsnamen</w:t>
      </w:r>
    </w:p>
    <w:p w:rsidR="008F595B" w:rsidRPr="006F1189" w:rsidRDefault="008F595B">
      <w:pPr>
        <w:pStyle w:val="Programm"/>
        <w:rPr>
          <w:color w:val="008000"/>
        </w:rPr>
      </w:pPr>
      <w:r>
        <w:rPr>
          <w:color w:val="0000FF"/>
          <w:lang w:val="en-GB"/>
        </w:rPr>
        <w:t xml:space="preserve">type </w:t>
      </w:r>
      <w:r>
        <w:rPr>
          <w:lang w:val="en-GB"/>
        </w:rPr>
        <w:t>KILOMETER</w:t>
      </w:r>
      <w:r w:rsidR="006F1189">
        <w:rPr>
          <w:lang w:val="en-GB"/>
        </w:rPr>
        <w:t>_T</w:t>
      </w:r>
      <w:r>
        <w:rPr>
          <w:lang w:val="en-GB"/>
        </w:rPr>
        <w:t xml:space="preserve"> </w:t>
      </w:r>
      <w:r>
        <w:rPr>
          <w:color w:val="0000FF"/>
          <w:lang w:val="en-GB"/>
        </w:rPr>
        <w:t xml:space="preserve">is new </w:t>
      </w:r>
      <w:r>
        <w:rPr>
          <w:lang w:val="en-GB"/>
        </w:rPr>
        <w:t>NATURAL;</w:t>
      </w:r>
      <w:r>
        <w:rPr>
          <w:lang w:val="en-GB"/>
        </w:rPr>
        <w:tab/>
      </w:r>
      <w:r>
        <w:rPr>
          <w:lang w:val="en-GB"/>
        </w:rPr>
        <w:tab/>
      </w:r>
      <w:r>
        <w:rPr>
          <w:lang w:val="en-GB"/>
        </w:rPr>
        <w:tab/>
      </w:r>
      <w:r w:rsidRPr="006F1189">
        <w:rPr>
          <w:color w:val="008000"/>
        </w:rPr>
        <w:t>-- fuer Strassenlaenge</w:t>
      </w:r>
    </w:p>
    <w:p w:rsidR="008F595B" w:rsidRDefault="008F595B">
      <w:pPr>
        <w:pStyle w:val="Programm"/>
        <w:rPr>
          <w:color w:val="0000FF"/>
        </w:rPr>
      </w:pPr>
      <w:r>
        <w:rPr>
          <w:color w:val="0000FF"/>
        </w:rPr>
        <w:t xml:space="preserve">type </w:t>
      </w:r>
      <w:r>
        <w:t>KOORDINATEN</w:t>
      </w:r>
      <w:r w:rsidR="006F1189">
        <w:t>_TR</w:t>
      </w:r>
      <w:r>
        <w:t xml:space="preserve"> </w:t>
      </w:r>
      <w:r>
        <w:rPr>
          <w:color w:val="0000FF"/>
        </w:rPr>
        <w:t>is record</w:t>
      </w:r>
      <w:r>
        <w:rPr>
          <w:color w:val="0000FF"/>
        </w:rPr>
        <w:tab/>
      </w:r>
      <w:r>
        <w:rPr>
          <w:color w:val="0000FF"/>
        </w:rPr>
        <w:tab/>
      </w:r>
      <w:r>
        <w:rPr>
          <w:color w:val="0000FF"/>
        </w:rPr>
        <w:tab/>
      </w:r>
      <w:r>
        <w:rPr>
          <w:color w:val="0000FF"/>
        </w:rPr>
        <w:tab/>
      </w:r>
      <w:r>
        <w:rPr>
          <w:color w:val="008000"/>
        </w:rPr>
        <w:t>-- Koordinate der Orte</w:t>
      </w:r>
    </w:p>
    <w:p w:rsidR="008F595B" w:rsidRDefault="008F595B">
      <w:pPr>
        <w:pStyle w:val="Programm"/>
        <w:rPr>
          <w:lang w:val="en-GB"/>
        </w:rPr>
      </w:pPr>
      <w:r>
        <w:rPr>
          <w:color w:val="0000FF"/>
        </w:rPr>
        <w:t xml:space="preserve">   </w:t>
      </w:r>
      <w:r>
        <w:rPr>
          <w:lang w:val="en-GB"/>
        </w:rPr>
        <w:t xml:space="preserve">X, Y : NATURAL := </w:t>
      </w:r>
      <w:r>
        <w:rPr>
          <w:color w:val="800080"/>
          <w:lang w:val="en-GB"/>
        </w:rPr>
        <w:t>0</w:t>
      </w:r>
      <w:r>
        <w:rPr>
          <w:lang w:val="en-GB"/>
        </w:rPr>
        <w:t>;</w:t>
      </w:r>
    </w:p>
    <w:p w:rsidR="008F595B" w:rsidRDefault="008F595B">
      <w:pPr>
        <w:pStyle w:val="Programm"/>
        <w:rPr>
          <w:lang w:val="en-GB"/>
        </w:rPr>
      </w:pPr>
      <w:r>
        <w:rPr>
          <w:color w:val="0000FF"/>
          <w:lang w:val="en-GB"/>
        </w:rPr>
        <w:t>end record</w:t>
      </w:r>
      <w:r>
        <w:rPr>
          <w:lang w:val="en-GB"/>
        </w:rPr>
        <w:t>;</w:t>
      </w:r>
    </w:p>
    <w:p w:rsidR="008F595B" w:rsidRDefault="008F595B">
      <w:pPr>
        <w:pStyle w:val="Programm"/>
        <w:rPr>
          <w:lang w:val="en-GB"/>
        </w:rPr>
      </w:pPr>
    </w:p>
    <w:p w:rsidR="008F595B" w:rsidRDefault="008F595B">
      <w:pPr>
        <w:pStyle w:val="Programm"/>
        <w:rPr>
          <w:color w:val="0000FF"/>
          <w:lang w:val="en-GB"/>
        </w:rPr>
      </w:pPr>
      <w:r>
        <w:rPr>
          <w:color w:val="0000FF"/>
          <w:lang w:val="en-GB"/>
        </w:rPr>
        <w:t xml:space="preserve">type </w:t>
      </w:r>
      <w:r>
        <w:rPr>
          <w:lang w:val="en-GB"/>
        </w:rPr>
        <w:t>KNOTEN</w:t>
      </w:r>
      <w:r w:rsidR="006F1189">
        <w:rPr>
          <w:lang w:val="en-GB"/>
        </w:rPr>
        <w:t>_TR</w:t>
      </w:r>
      <w:r>
        <w:rPr>
          <w:lang w:val="en-GB"/>
        </w:rPr>
        <w:t xml:space="preserve"> </w:t>
      </w:r>
      <w:r>
        <w:rPr>
          <w:color w:val="0000FF"/>
          <w:lang w:val="en-GB"/>
        </w:rPr>
        <w:t>is record</w:t>
      </w:r>
    </w:p>
    <w:p w:rsidR="008F595B" w:rsidRDefault="008F595B">
      <w:pPr>
        <w:pStyle w:val="Programm"/>
        <w:rPr>
          <w:lang w:val="en-GB"/>
        </w:rPr>
      </w:pPr>
      <w:r>
        <w:rPr>
          <w:color w:val="0000FF"/>
          <w:lang w:val="en-GB"/>
        </w:rPr>
        <w:t xml:space="preserve">   </w:t>
      </w:r>
      <w:r>
        <w:rPr>
          <w:lang w:val="en-GB"/>
        </w:rPr>
        <w:t>Name</w:t>
      </w:r>
      <w:r w:rsidR="005E17D9">
        <w:rPr>
          <w:lang w:val="en-GB"/>
        </w:rPr>
        <w:t>_Ptr</w:t>
      </w:r>
      <w:r w:rsidR="005E17D9">
        <w:rPr>
          <w:lang w:val="en-GB"/>
        </w:rPr>
        <w:tab/>
      </w:r>
      <w:r w:rsidR="005E17D9">
        <w:rPr>
          <w:lang w:val="en-GB"/>
        </w:rPr>
        <w:tab/>
      </w:r>
      <w:r w:rsidR="005E17D9">
        <w:rPr>
          <w:lang w:val="en-GB"/>
        </w:rPr>
        <w:tab/>
      </w:r>
      <w:r>
        <w:rPr>
          <w:lang w:val="en-GB"/>
        </w:rPr>
        <w:t>: STRING_REF;</w:t>
      </w:r>
    </w:p>
    <w:p w:rsidR="008F595B" w:rsidRPr="005E17D9" w:rsidRDefault="008F595B">
      <w:pPr>
        <w:pStyle w:val="Programm"/>
        <w:rPr>
          <w:lang w:val="en-GB"/>
        </w:rPr>
      </w:pPr>
      <w:r>
        <w:rPr>
          <w:lang w:val="en-GB"/>
        </w:rPr>
        <w:t xml:space="preserve">   </w:t>
      </w:r>
      <w:r w:rsidRPr="005E17D9">
        <w:rPr>
          <w:lang w:val="en-GB"/>
        </w:rPr>
        <w:t xml:space="preserve">Koordinate  </w:t>
      </w:r>
      <w:r w:rsidR="005E17D9">
        <w:rPr>
          <w:lang w:val="en-GB"/>
        </w:rPr>
        <w:tab/>
      </w:r>
      <w:r w:rsidR="005E17D9">
        <w:rPr>
          <w:lang w:val="en-GB"/>
        </w:rPr>
        <w:tab/>
      </w:r>
      <w:r w:rsidRPr="005E17D9">
        <w:rPr>
          <w:lang w:val="en-GB"/>
        </w:rPr>
        <w:t>: KOORDINATEN</w:t>
      </w:r>
      <w:r w:rsidR="006F1189" w:rsidRPr="005E17D9">
        <w:rPr>
          <w:lang w:val="en-GB"/>
        </w:rPr>
        <w:t>_T</w:t>
      </w:r>
      <w:r w:rsidRPr="005E17D9">
        <w:rPr>
          <w:lang w:val="en-GB"/>
        </w:rPr>
        <w:t>;</w:t>
      </w:r>
    </w:p>
    <w:p w:rsidR="008F595B" w:rsidRPr="005E17D9" w:rsidRDefault="008F595B">
      <w:pPr>
        <w:pStyle w:val="Programm"/>
        <w:rPr>
          <w:lang w:val="en-GB"/>
        </w:rPr>
      </w:pPr>
      <w:r w:rsidRPr="005E17D9">
        <w:rPr>
          <w:lang w:val="en-GB"/>
        </w:rPr>
        <w:t xml:space="preserve">   Kantenliste</w:t>
      </w:r>
      <w:r w:rsidR="005E17D9" w:rsidRPr="005E17D9">
        <w:rPr>
          <w:lang w:val="en-GB"/>
        </w:rPr>
        <w:t>_Ptr</w:t>
      </w:r>
      <w:r w:rsidR="005E17D9">
        <w:rPr>
          <w:lang w:val="en-GB"/>
        </w:rPr>
        <w:tab/>
      </w:r>
      <w:r w:rsidRPr="005E17D9">
        <w:rPr>
          <w:lang w:val="en-GB"/>
        </w:rPr>
        <w:t>: KANTEN_REF;</w:t>
      </w:r>
    </w:p>
    <w:p w:rsidR="008F595B" w:rsidRDefault="008F595B">
      <w:pPr>
        <w:pStyle w:val="Programm"/>
        <w:rPr>
          <w:lang w:val="en-GB"/>
        </w:rPr>
      </w:pPr>
      <w:r w:rsidRPr="005E17D9">
        <w:rPr>
          <w:lang w:val="en-GB"/>
        </w:rPr>
        <w:t xml:space="preserve">   </w:t>
      </w:r>
      <w:r w:rsidR="00001CB3">
        <w:rPr>
          <w:lang w:val="en-GB"/>
        </w:rPr>
        <w:t>Next_Ptr</w:t>
      </w:r>
      <w:r>
        <w:rPr>
          <w:lang w:val="en-GB"/>
        </w:rPr>
        <w:t xml:space="preserve">    </w:t>
      </w:r>
      <w:r w:rsidR="005E17D9">
        <w:rPr>
          <w:lang w:val="en-GB"/>
        </w:rPr>
        <w:tab/>
      </w:r>
      <w:r w:rsidR="005E17D9">
        <w:rPr>
          <w:lang w:val="en-GB"/>
        </w:rPr>
        <w:tab/>
      </w:r>
      <w:r>
        <w:rPr>
          <w:lang w:val="en-GB"/>
        </w:rPr>
        <w:t>: KNOTEN_REF;</w:t>
      </w:r>
    </w:p>
    <w:p w:rsidR="008F595B" w:rsidRDefault="008F595B">
      <w:pPr>
        <w:pStyle w:val="Programm"/>
        <w:rPr>
          <w:lang w:val="en-GB"/>
        </w:rPr>
      </w:pPr>
      <w:r>
        <w:rPr>
          <w:color w:val="0000FF"/>
          <w:lang w:val="en-GB"/>
        </w:rPr>
        <w:t>end record</w:t>
      </w:r>
      <w:r>
        <w:rPr>
          <w:lang w:val="en-GB"/>
        </w:rPr>
        <w:t>;</w:t>
      </w:r>
    </w:p>
    <w:p w:rsidR="008F595B" w:rsidRDefault="008F595B">
      <w:pPr>
        <w:pStyle w:val="Programm"/>
        <w:rPr>
          <w:lang w:val="en-GB"/>
        </w:rPr>
      </w:pPr>
    </w:p>
    <w:p w:rsidR="008F595B" w:rsidRDefault="008F595B">
      <w:pPr>
        <w:pStyle w:val="Programm"/>
        <w:rPr>
          <w:color w:val="0000FF"/>
          <w:lang w:val="en-GB"/>
        </w:rPr>
      </w:pPr>
      <w:r>
        <w:rPr>
          <w:color w:val="0000FF"/>
          <w:lang w:val="en-GB"/>
        </w:rPr>
        <w:t xml:space="preserve">type </w:t>
      </w:r>
      <w:r>
        <w:rPr>
          <w:lang w:val="en-GB"/>
        </w:rPr>
        <w:t>KANTE</w:t>
      </w:r>
      <w:r w:rsidR="006F1189">
        <w:rPr>
          <w:lang w:val="en-GB"/>
        </w:rPr>
        <w:t>N_TR</w:t>
      </w:r>
      <w:r>
        <w:rPr>
          <w:lang w:val="en-GB"/>
        </w:rPr>
        <w:t xml:space="preserve"> </w:t>
      </w:r>
      <w:r>
        <w:rPr>
          <w:color w:val="0000FF"/>
          <w:lang w:val="en-GB"/>
        </w:rPr>
        <w:t>is record</w:t>
      </w:r>
    </w:p>
    <w:p w:rsidR="008F595B" w:rsidRPr="00F5044D" w:rsidRDefault="008F595B">
      <w:pPr>
        <w:pStyle w:val="Programm"/>
      </w:pPr>
      <w:r w:rsidRPr="00F5044D">
        <w:rPr>
          <w:color w:val="0000FF"/>
        </w:rPr>
        <w:t xml:space="preserve">   </w:t>
      </w:r>
      <w:r w:rsidRPr="00F5044D">
        <w:t>Name</w:t>
      </w:r>
      <w:r w:rsidR="00F5044D" w:rsidRPr="00F5044D">
        <w:t>_Ptr</w:t>
      </w:r>
      <w:r w:rsidR="00F5044D" w:rsidRPr="00F5044D">
        <w:tab/>
      </w:r>
      <w:r w:rsidR="00F5044D" w:rsidRPr="00F5044D">
        <w:tab/>
      </w:r>
      <w:r w:rsidR="00F5044D" w:rsidRPr="00F5044D">
        <w:tab/>
      </w:r>
      <w:r w:rsidRPr="00F5044D">
        <w:t>: STRING_REF;</w:t>
      </w:r>
    </w:p>
    <w:p w:rsidR="008F595B" w:rsidRPr="00F5044D" w:rsidRDefault="008F595B">
      <w:pPr>
        <w:pStyle w:val="Programm"/>
      </w:pPr>
      <w:r w:rsidRPr="00F5044D">
        <w:t xml:space="preserve">   Laenge      </w:t>
      </w:r>
      <w:r w:rsidR="00F5044D" w:rsidRPr="00F5044D">
        <w:tab/>
      </w:r>
      <w:r w:rsidR="00F5044D" w:rsidRPr="00F5044D">
        <w:tab/>
      </w:r>
      <w:r w:rsidRPr="00F5044D">
        <w:t>: KILOMETER</w:t>
      </w:r>
      <w:r w:rsidR="00715A97" w:rsidRPr="00F5044D">
        <w:t>_T</w:t>
      </w:r>
      <w:r w:rsidRPr="00F5044D">
        <w:t>;</w:t>
      </w:r>
    </w:p>
    <w:p w:rsidR="008F595B" w:rsidRPr="00F5044D" w:rsidRDefault="008F595B">
      <w:pPr>
        <w:pStyle w:val="Programm"/>
      </w:pPr>
      <w:r w:rsidRPr="00F5044D">
        <w:t xml:space="preserve">   Endknoten</w:t>
      </w:r>
      <w:r w:rsidR="00F5044D" w:rsidRPr="00F5044D">
        <w:t>_Ptr</w:t>
      </w:r>
      <w:r w:rsidR="00F5044D" w:rsidRPr="00F5044D">
        <w:tab/>
      </w:r>
      <w:r w:rsidRPr="00F5044D">
        <w:t>: KNOTEN_REF;</w:t>
      </w:r>
    </w:p>
    <w:p w:rsidR="008F595B" w:rsidRPr="00F5044D" w:rsidRDefault="008F595B">
      <w:pPr>
        <w:pStyle w:val="Programm"/>
      </w:pPr>
      <w:r w:rsidRPr="00F5044D">
        <w:t xml:space="preserve">   Startknoten</w:t>
      </w:r>
      <w:r w:rsidR="00F5044D" w:rsidRPr="00F5044D">
        <w:t>_Ptr</w:t>
      </w:r>
      <w:r w:rsidR="00F5044D" w:rsidRPr="00F5044D">
        <w:tab/>
      </w:r>
      <w:r w:rsidRPr="00F5044D">
        <w:t>: KNOTEN_REF;</w:t>
      </w:r>
    </w:p>
    <w:p w:rsidR="008F595B" w:rsidRPr="00F5044D" w:rsidRDefault="008F595B">
      <w:pPr>
        <w:pStyle w:val="Programm"/>
      </w:pPr>
      <w:r w:rsidRPr="00F5044D">
        <w:t xml:space="preserve">   </w:t>
      </w:r>
      <w:r w:rsidR="00001CB3" w:rsidRPr="00F5044D">
        <w:t>Next_Ptr</w:t>
      </w:r>
      <w:r w:rsidRPr="00F5044D">
        <w:t xml:space="preserve">    </w:t>
      </w:r>
      <w:r w:rsidR="00F5044D" w:rsidRPr="00F5044D">
        <w:tab/>
      </w:r>
      <w:r w:rsidR="00F5044D" w:rsidRPr="00F5044D">
        <w:tab/>
      </w:r>
      <w:r w:rsidRPr="00F5044D">
        <w:t>: KANTE</w:t>
      </w:r>
      <w:r w:rsidR="00BD198C" w:rsidRPr="00F5044D">
        <w:t>N</w:t>
      </w:r>
      <w:r w:rsidRPr="00F5044D">
        <w:t>_REF;</w:t>
      </w:r>
    </w:p>
    <w:p w:rsidR="008F595B" w:rsidRPr="00F5044D" w:rsidRDefault="008F595B">
      <w:pPr>
        <w:pStyle w:val="Programm"/>
      </w:pPr>
      <w:r w:rsidRPr="00F5044D">
        <w:rPr>
          <w:color w:val="0000FF"/>
        </w:rPr>
        <w:t>end record</w:t>
      </w:r>
      <w:r w:rsidRPr="00F5044D">
        <w:t>;</w:t>
      </w:r>
    </w:p>
    <w:p w:rsidR="008F595B" w:rsidRPr="00F5044D" w:rsidRDefault="008F595B"/>
    <w:p w:rsidR="008F595B" w:rsidRDefault="008F595B">
      <w:r w:rsidRPr="00F5044D">
        <w:t>In eine solche D</w:t>
      </w:r>
      <w:r>
        <w:t xml:space="preserve">atenstruktur </w:t>
      </w:r>
      <w:r>
        <w:rPr>
          <w:rStyle w:val="Programminline"/>
        </w:rPr>
        <w:t>GRAPHEN</w:t>
      </w:r>
      <w:r>
        <w:t xml:space="preserve"> lassen sich theoretisch beliebig viele Knoten und davon abgehende Kanten aufnehmen, so dass man im Pri</w:t>
      </w:r>
      <w:r>
        <w:t>n</w:t>
      </w:r>
      <w:r>
        <w:t>zip ein komplettes Straßennetz abbilden kann.</w:t>
      </w:r>
    </w:p>
    <w:p w:rsidR="008F595B" w:rsidRDefault="008F595B"/>
    <w:p w:rsidR="008F595B" w:rsidRDefault="008F595B">
      <w:pPr>
        <w:pStyle w:val="Info"/>
        <w:framePr w:wrap="around"/>
      </w:pPr>
      <w:r>
        <w:t>Bestimmung des kürzesten Wegs</w:t>
      </w:r>
    </w:p>
    <w:p w:rsidR="008F595B" w:rsidRDefault="008F595B">
      <w:r>
        <w:t xml:space="preserve">Sind in einem solchen Straßennetz alle Angaben aufgenommen, spricht nichts dagegen, </w:t>
      </w:r>
      <w:r>
        <w:rPr>
          <w:spacing w:val="60"/>
        </w:rPr>
        <w:t>alle</w:t>
      </w:r>
      <w:r>
        <w:t xml:space="preserve"> Wege oder sinnvoller, den </w:t>
      </w:r>
      <w:r>
        <w:rPr>
          <w:spacing w:val="60"/>
        </w:rPr>
        <w:t>kürzesten</w:t>
      </w:r>
      <w:r>
        <w:t xml:space="preserve"> Weg zw</w:t>
      </w:r>
      <w:r>
        <w:t>i</w:t>
      </w:r>
      <w:r>
        <w:t>schen zwei verschiedenen Städten zu bestimmen. Im Handel existieren b</w:t>
      </w:r>
      <w:r>
        <w:t>e</w:t>
      </w:r>
      <w:r>
        <w:t>reits diverse kommerzielle Lösungen dieses Problems (Autoroute express, Map&amp;Guide u.ä.).</w:t>
      </w:r>
    </w:p>
    <w:p w:rsidR="008F595B" w:rsidRDefault="008F595B"/>
    <w:p w:rsidR="008F595B" w:rsidRDefault="001F19B6">
      <w:pPr>
        <w:jc w:val="center"/>
      </w:pPr>
      <w:r>
        <w:rPr>
          <w:noProof/>
        </w:rPr>
        <w:drawing>
          <wp:inline distT="0" distB="0" distL="0" distR="0">
            <wp:extent cx="4676775" cy="5362575"/>
            <wp:effectExtent l="0" t="0" r="9525" b="9525"/>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676775" cy="5362575"/>
                    </a:xfrm>
                    <a:prstGeom prst="rect">
                      <a:avLst/>
                    </a:prstGeom>
                    <a:noFill/>
                    <a:ln>
                      <a:noFill/>
                    </a:ln>
                  </pic:spPr>
                </pic:pic>
              </a:graphicData>
            </a:graphic>
          </wp:inline>
        </w:drawing>
      </w:r>
    </w:p>
    <w:p w:rsidR="008F595B" w:rsidRDefault="008F595B"/>
    <w:p w:rsidR="008F595B" w:rsidRDefault="008F595B">
      <w:pPr>
        <w:pStyle w:val="Info"/>
        <w:framePr w:wrap="around"/>
      </w:pPr>
      <w:r>
        <w:t>Entscheidungs</w:t>
      </w:r>
      <w:r>
        <w:softHyphen/>
        <w:t xml:space="preserve">baumverfahren </w:t>
      </w:r>
    </w:p>
    <w:p w:rsidR="008F595B" w:rsidRDefault="008F595B">
      <w:r>
        <w:t>Wir wollen im Folgenden die Bestimmung des optimalen Wegs zwischen zwei Knoten selbst durchführen. Dazu geeignet ist das Entscheidungsbau</w:t>
      </w:r>
      <w:r>
        <w:t>m</w:t>
      </w:r>
      <w:r>
        <w:t xml:space="preserve">verfahren </w:t>
      </w:r>
      <w:r>
        <w:fldChar w:fldCharType="begin"/>
      </w:r>
      <w:r>
        <w:instrText xml:space="preserve"> XE "Entscheidungsbaum" </w:instrText>
      </w:r>
      <w:r>
        <w:fldChar w:fldCharType="end"/>
      </w:r>
      <w:r>
        <w:t>(siehe Teil 3), welches aber noch auf die Eigenheiten einer dyn</w:t>
      </w:r>
      <w:r>
        <w:t>a</w:t>
      </w:r>
      <w:r>
        <w:t>mischen Datenstruktur angepasst werden muss. Unser ursprüngliches Ve</w:t>
      </w:r>
      <w:r>
        <w:t>r</w:t>
      </w:r>
      <w:r>
        <w:t>fahren basiert auf diskreten Entscheidungen, die auf diskreten Stufen reku</w:t>
      </w:r>
      <w:r>
        <w:t>r</w:t>
      </w:r>
      <w:r>
        <w:t>siv gefällt werden, wobei aber unzulässige und nicht sinnvolle Teilau</w:t>
      </w:r>
      <w:r>
        <w:t>s</w:t>
      </w:r>
      <w:r>
        <w:t>schnitte des Entscheidungsbaums aus der Suche nach der optimalen Lösung ausg</w:t>
      </w:r>
      <w:r>
        <w:t>e</w:t>
      </w:r>
      <w:r>
        <w:t>schlossen werden.</w:t>
      </w:r>
    </w:p>
    <w:p w:rsidR="008F595B" w:rsidRDefault="008F595B">
      <w:r>
        <w:t>Im Fall des Straßengraphen sind die Entscheidungen die Straßen, die ein Weg umfassen soll. Eine Stufe ist dabei als die Nummer der nächsten En</w:t>
      </w:r>
      <w:r>
        <w:t>t</w:t>
      </w:r>
      <w:r>
        <w:t>scheidung zu betrachten. Dabei wird für jede Stufe die Entscheidung getro</w:t>
      </w:r>
      <w:r>
        <w:t>f</w:t>
      </w:r>
      <w:r>
        <w:t xml:space="preserve">fen, welcher Kantenzeiger als nächster in die Lösungsmenge aufzunehmen ist. </w:t>
      </w:r>
    </w:p>
    <w:p w:rsidR="008F595B" w:rsidRDefault="008F595B"/>
    <w:p w:rsidR="008F595B" w:rsidRDefault="008F595B"/>
    <w:p w:rsidR="008F595B" w:rsidRDefault="008F595B"/>
    <w:p w:rsidR="008F595B" w:rsidRDefault="008F595B">
      <w:pPr>
        <w:pStyle w:val="Info"/>
        <w:framePr w:wrap="around"/>
      </w:pPr>
      <w:r>
        <w:t xml:space="preserve">Lösungsmenge </w:t>
      </w:r>
    </w:p>
    <w:p w:rsidR="008F595B" w:rsidRDefault="008F595B">
      <w:r>
        <w:t>Die Lösungsmenge ist also eine Reihung aus Kantenzeigern:</w:t>
      </w:r>
    </w:p>
    <w:p w:rsidR="008F595B" w:rsidRDefault="008F595B"/>
    <w:p w:rsidR="008F595B" w:rsidRDefault="001F19B6">
      <w:pPr>
        <w:jc w:val="center"/>
      </w:pPr>
      <w:r>
        <w:rPr>
          <w:noProof/>
        </w:rPr>
        <w:drawing>
          <wp:inline distT="0" distB="0" distL="0" distR="0">
            <wp:extent cx="4676775" cy="5734050"/>
            <wp:effectExtent l="0" t="0" r="9525"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676775" cy="5734050"/>
                    </a:xfrm>
                    <a:prstGeom prst="rect">
                      <a:avLst/>
                    </a:prstGeom>
                    <a:noFill/>
                    <a:ln>
                      <a:noFill/>
                    </a:ln>
                  </pic:spPr>
                </pic:pic>
              </a:graphicData>
            </a:graphic>
          </wp:inline>
        </w:drawing>
      </w:r>
    </w:p>
    <w:p w:rsidR="008F595B" w:rsidRDefault="008F595B"/>
    <w:p w:rsidR="008F595B" w:rsidRDefault="008F595B">
      <w:pPr>
        <w:pStyle w:val="Info"/>
        <w:framePr w:wrap="around"/>
      </w:pPr>
      <w:r>
        <w:t>zulässig,</w:t>
      </w:r>
      <w:r>
        <w:br/>
        <w:t>noch sinnvoll</w:t>
      </w:r>
    </w:p>
    <w:p w:rsidR="008F595B" w:rsidRDefault="008F595B">
      <w:r>
        <w:t>Eine Teillösung ist dann zulässig, wenn keine Kante und auch kein Knoten mehrfach vorhanden ist. Eine Teillösung ist dann noch sinnvoll, wenn die Summe der Teilstreckenentfernungen der Teillösung besser als die der o</w:t>
      </w:r>
      <w:r>
        <w:t>p</w:t>
      </w:r>
      <w:r>
        <w:t>timalen Lösung ist.</w:t>
      </w:r>
    </w:p>
    <w:p w:rsidR="008F595B" w:rsidRDefault="008F595B"/>
    <w:p w:rsidR="008F595B" w:rsidRDefault="008F595B">
      <w:r>
        <w:t>Im folgenden Listing wird ein wie oben beschriebener Graph vereinbart und mit einer Reihe von Hilfsoperationen versehen. Die Straßennetzdaten we</w:t>
      </w:r>
      <w:r>
        <w:t>r</w:t>
      </w:r>
      <w:r>
        <w:t>den aus einer Textdatei geladen, was aber erst im nächsten Ausbi</w:t>
      </w:r>
      <w:r>
        <w:t>l</w:t>
      </w:r>
      <w:r>
        <w:t>dungsteil von Interesse ist.</w:t>
      </w:r>
    </w:p>
    <w:p w:rsidR="008F595B" w:rsidRDefault="008F595B">
      <w:pPr>
        <w:pStyle w:val="null-Zeile"/>
      </w:pPr>
    </w:p>
    <w:p w:rsidR="008F595B" w:rsidRDefault="008F595B">
      <w:pPr>
        <w:pStyle w:val="Programm"/>
        <w:rPr>
          <w:lang w:val="en-GB"/>
        </w:rPr>
      </w:pPr>
      <w:bookmarkStart w:id="83" w:name="_Toc67812388"/>
      <w:r>
        <w:rPr>
          <w:color w:val="0000FF"/>
          <w:lang w:val="en-GB"/>
        </w:rPr>
        <w:t xml:space="preserve">with </w:t>
      </w:r>
      <w:r>
        <w:rPr>
          <w:lang w:val="en-GB"/>
        </w:rPr>
        <w:t>Ada.Text_IO;</w:t>
      </w:r>
    </w:p>
    <w:p w:rsidR="008F595B" w:rsidRDefault="008F595B">
      <w:pPr>
        <w:pStyle w:val="Programm"/>
        <w:rPr>
          <w:color w:val="0000FF"/>
          <w:lang w:val="en-GB"/>
        </w:rPr>
      </w:pPr>
      <w:r>
        <w:rPr>
          <w:color w:val="0000FF"/>
          <w:lang w:val="en-GB"/>
        </w:rPr>
        <w:t xml:space="preserve">procedure </w:t>
      </w:r>
      <w:r>
        <w:rPr>
          <w:lang w:val="en-GB"/>
        </w:rPr>
        <w:t xml:space="preserve">Autorouter </w:t>
      </w:r>
      <w:r>
        <w:rPr>
          <w:color w:val="0000FF"/>
          <w:lang w:val="en-GB"/>
        </w:rPr>
        <w:t>is</w:t>
      </w:r>
    </w:p>
    <w:p w:rsidR="008F595B" w:rsidRDefault="008F595B">
      <w:pPr>
        <w:pStyle w:val="Programm"/>
        <w:rPr>
          <w:color w:val="008000"/>
          <w:lang w:val="en-GB"/>
        </w:rPr>
      </w:pPr>
      <w:r>
        <w:rPr>
          <w:color w:val="0000FF"/>
          <w:lang w:val="en-GB"/>
        </w:rPr>
        <w:t xml:space="preserve">   </w:t>
      </w:r>
      <w:r>
        <w:rPr>
          <w:color w:val="008000"/>
          <w:lang w:val="en-GB"/>
        </w:rPr>
        <w:t>--------------------------------------------------------------</w:t>
      </w:r>
    </w:p>
    <w:p w:rsidR="008F595B" w:rsidRDefault="008F595B">
      <w:pPr>
        <w:pStyle w:val="Programm"/>
        <w:rPr>
          <w:color w:val="008000"/>
        </w:rPr>
      </w:pPr>
      <w:r>
        <w:rPr>
          <w:color w:val="008000"/>
          <w:lang w:val="en-GB"/>
        </w:rPr>
        <w:t xml:space="preserve">   </w:t>
      </w:r>
      <w:r>
        <w:rPr>
          <w:color w:val="008000"/>
        </w:rPr>
        <w:t>-- Definitionen fuer den Datentyp GRAPHEN:</w:t>
      </w:r>
    </w:p>
    <w:p w:rsidR="008F595B" w:rsidRDefault="008F595B">
      <w:pPr>
        <w:pStyle w:val="Programm"/>
        <w:rPr>
          <w:color w:val="008000"/>
        </w:rPr>
      </w:pPr>
      <w:r>
        <w:rPr>
          <w:color w:val="008000"/>
        </w:rPr>
        <w:t xml:space="preserve">   --------------------------------------------------------------</w:t>
      </w:r>
    </w:p>
    <w:p w:rsidR="008F595B" w:rsidRDefault="008F595B">
      <w:pPr>
        <w:pStyle w:val="Programm"/>
        <w:rPr>
          <w:color w:val="008000"/>
        </w:rPr>
      </w:pPr>
      <w:r>
        <w:rPr>
          <w:color w:val="008000"/>
        </w:rPr>
        <w:t xml:space="preserve">   </w:t>
      </w:r>
      <w:r>
        <w:rPr>
          <w:color w:val="0000FF"/>
        </w:rPr>
        <w:t xml:space="preserve">type </w:t>
      </w:r>
      <w:r>
        <w:t>KNOTEN_T</w:t>
      </w:r>
      <w:r w:rsidR="004D08EB">
        <w:t>R</w:t>
      </w:r>
      <w:r>
        <w:t>;</w:t>
      </w:r>
      <w:r>
        <w:tab/>
      </w:r>
      <w:r>
        <w:tab/>
      </w:r>
      <w:r>
        <w:tab/>
      </w:r>
      <w:r>
        <w:tab/>
      </w:r>
      <w:r>
        <w:tab/>
      </w:r>
      <w:r>
        <w:tab/>
      </w:r>
      <w:r>
        <w:tab/>
      </w:r>
      <w:r>
        <w:tab/>
      </w:r>
      <w:r>
        <w:tab/>
      </w:r>
      <w:r>
        <w:rPr>
          <w:color w:val="008000"/>
        </w:rPr>
        <w:t>-- Staedte, Kreuzungen,...</w:t>
      </w:r>
    </w:p>
    <w:p w:rsidR="008F595B" w:rsidRDefault="008F595B">
      <w:pPr>
        <w:pStyle w:val="Programm"/>
        <w:rPr>
          <w:lang w:val="en-GB"/>
        </w:rPr>
      </w:pPr>
      <w:r w:rsidRPr="004D08EB">
        <w:rPr>
          <w:color w:val="008000"/>
          <w:lang w:val="en-GB"/>
        </w:rPr>
        <w:t xml:space="preserve">   </w:t>
      </w:r>
      <w:r>
        <w:rPr>
          <w:color w:val="0000FF"/>
          <w:lang w:val="en-GB"/>
        </w:rPr>
        <w:t xml:space="preserve">type </w:t>
      </w:r>
      <w:r>
        <w:rPr>
          <w:lang w:val="en-GB"/>
        </w:rPr>
        <w:t xml:space="preserve">KNOTEN_REF </w:t>
      </w:r>
      <w:r>
        <w:rPr>
          <w:color w:val="0000FF"/>
          <w:lang w:val="en-GB"/>
        </w:rPr>
        <w:t xml:space="preserve">is access </w:t>
      </w:r>
      <w:r>
        <w:rPr>
          <w:lang w:val="en-GB"/>
        </w:rPr>
        <w:t>KNOTEN_T</w:t>
      </w:r>
      <w:r w:rsidR="004D08EB">
        <w:rPr>
          <w:lang w:val="en-GB"/>
        </w:rPr>
        <w:t>R</w:t>
      </w:r>
      <w:r>
        <w:rPr>
          <w:lang w:val="en-GB"/>
        </w:rPr>
        <w:t>;</w:t>
      </w:r>
    </w:p>
    <w:p w:rsidR="008F595B" w:rsidRDefault="008F595B">
      <w:pPr>
        <w:pStyle w:val="Programm"/>
        <w:rPr>
          <w:color w:val="008000"/>
        </w:rPr>
      </w:pPr>
      <w:r w:rsidRPr="004D08EB">
        <w:rPr>
          <w:lang w:val="en-GB"/>
        </w:rPr>
        <w:t xml:space="preserve">   </w:t>
      </w:r>
      <w:r>
        <w:rPr>
          <w:color w:val="0000FF"/>
        </w:rPr>
        <w:t xml:space="preserve">type </w:t>
      </w:r>
      <w:r>
        <w:t>KANTE</w:t>
      </w:r>
      <w:r w:rsidR="004D08EB">
        <w:t>N</w:t>
      </w:r>
      <w:r>
        <w:t>_T</w:t>
      </w:r>
      <w:r w:rsidR="004D08EB">
        <w:t>R</w:t>
      </w:r>
      <w:r>
        <w:t>;</w:t>
      </w:r>
      <w:r>
        <w:tab/>
      </w:r>
      <w:r>
        <w:tab/>
      </w:r>
      <w:r>
        <w:tab/>
      </w:r>
      <w:r>
        <w:tab/>
      </w:r>
      <w:r>
        <w:tab/>
      </w:r>
      <w:r>
        <w:tab/>
      </w:r>
      <w:r>
        <w:tab/>
      </w:r>
      <w:r>
        <w:tab/>
      </w:r>
      <w:r>
        <w:tab/>
      </w:r>
      <w:r>
        <w:rPr>
          <w:color w:val="008000"/>
        </w:rPr>
        <w:t>-- Autobahnen, Bundesstraßen</w:t>
      </w:r>
    </w:p>
    <w:p w:rsidR="008F595B" w:rsidRDefault="008F595B">
      <w:pPr>
        <w:pStyle w:val="Programm"/>
      </w:pPr>
      <w:r>
        <w:rPr>
          <w:color w:val="008000"/>
        </w:rPr>
        <w:t xml:space="preserve">   </w:t>
      </w:r>
      <w:r>
        <w:rPr>
          <w:color w:val="0000FF"/>
        </w:rPr>
        <w:t xml:space="preserve">type </w:t>
      </w:r>
      <w:r>
        <w:t>KANTE</w:t>
      </w:r>
      <w:r w:rsidR="00BD198C">
        <w:t>N</w:t>
      </w:r>
      <w:r>
        <w:t xml:space="preserve">_REF </w:t>
      </w:r>
      <w:r>
        <w:rPr>
          <w:color w:val="0000FF"/>
        </w:rPr>
        <w:t xml:space="preserve">is access </w:t>
      </w:r>
      <w:r>
        <w:t>KANTE</w:t>
      </w:r>
      <w:r w:rsidR="004D08EB">
        <w:t>N</w:t>
      </w:r>
      <w:r>
        <w:t>_T</w:t>
      </w:r>
      <w:r w:rsidR="004D08EB">
        <w:t>R</w:t>
      </w:r>
      <w:r>
        <w:t>;</w:t>
      </w:r>
    </w:p>
    <w:p w:rsidR="008F595B" w:rsidRDefault="008F595B">
      <w:pPr>
        <w:pStyle w:val="Programm"/>
      </w:pPr>
      <w:r>
        <w:t xml:space="preserve">   </w:t>
      </w:r>
      <w:r>
        <w:rPr>
          <w:color w:val="0000FF"/>
        </w:rPr>
        <w:t xml:space="preserve">subtype </w:t>
      </w:r>
      <w:r>
        <w:t xml:space="preserve">GRAPH_T </w:t>
      </w:r>
      <w:r>
        <w:rPr>
          <w:color w:val="0000FF"/>
        </w:rPr>
        <w:t xml:space="preserve">is </w:t>
      </w:r>
      <w:r>
        <w:t>KNOTEN_REF;</w:t>
      </w:r>
    </w:p>
    <w:p w:rsidR="008F595B" w:rsidRDefault="008F595B">
      <w:pPr>
        <w:pStyle w:val="Programm"/>
      </w:pPr>
    </w:p>
    <w:p w:rsidR="008F595B" w:rsidRDefault="008F595B">
      <w:pPr>
        <w:pStyle w:val="Programm"/>
        <w:rPr>
          <w:color w:val="008000"/>
        </w:rPr>
      </w:pPr>
      <w:r>
        <w:t xml:space="preserve">   </w:t>
      </w:r>
      <w:r>
        <w:rPr>
          <w:color w:val="0000FF"/>
        </w:rPr>
        <w:t xml:space="preserve">type </w:t>
      </w:r>
      <w:r>
        <w:t xml:space="preserve">STRING_REF </w:t>
      </w:r>
      <w:r>
        <w:rPr>
          <w:color w:val="0000FF"/>
        </w:rPr>
        <w:t xml:space="preserve">is access </w:t>
      </w:r>
      <w:r>
        <w:t>STRING;</w:t>
      </w:r>
      <w:r>
        <w:tab/>
      </w:r>
      <w:r>
        <w:rPr>
          <w:color w:val="008000"/>
        </w:rPr>
        <w:t>-- Knoten und Kanten besitzen</w:t>
      </w:r>
    </w:p>
    <w:p w:rsidR="008F595B" w:rsidRDefault="008F595B">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4D08EB">
        <w:rPr>
          <w:color w:val="008000"/>
        </w:rPr>
        <w:tab/>
      </w:r>
      <w:r>
        <w:rPr>
          <w:color w:val="008000"/>
        </w:rPr>
        <w:t>-- einen Namen als Kennzeichnung</w:t>
      </w:r>
    </w:p>
    <w:p w:rsidR="008F595B" w:rsidRPr="004D08EB" w:rsidRDefault="008F595B" w:rsidP="004D08EB">
      <w:pPr>
        <w:pStyle w:val="Programm"/>
        <w:ind w:left="568" w:hanging="568"/>
        <w:rPr>
          <w:color w:val="008000"/>
        </w:rPr>
      </w:pPr>
      <w:r>
        <w:rPr>
          <w:color w:val="008000"/>
        </w:rPr>
        <w:t xml:space="preserve">   </w:t>
      </w:r>
      <w:r>
        <w:rPr>
          <w:color w:val="0000FF"/>
        </w:rPr>
        <w:t xml:space="preserve">type </w:t>
      </w:r>
      <w:r w:rsidR="00962EF3">
        <w:t>KOORDINATEN_TR</w:t>
      </w:r>
      <w:r>
        <w:t xml:space="preserve"> </w:t>
      </w:r>
      <w:r>
        <w:rPr>
          <w:color w:val="0000FF"/>
        </w:rPr>
        <w:t>is record</w:t>
      </w:r>
      <w:r>
        <w:rPr>
          <w:color w:val="0000FF"/>
        </w:rPr>
        <w:tab/>
      </w:r>
      <w:r w:rsidR="004D08EB">
        <w:rPr>
          <w:color w:val="008000"/>
        </w:rPr>
        <w:t xml:space="preserve">-- auf einer </w:t>
      </w:r>
      <w:r>
        <w:rPr>
          <w:color w:val="008000"/>
        </w:rPr>
        <w:t xml:space="preserve">Landkarte hat jeder      </w:t>
      </w:r>
      <w:r w:rsidR="004D08EB">
        <w:rPr>
          <w:color w:val="008000"/>
        </w:rPr>
        <w:t xml:space="preserve">   </w:t>
      </w:r>
      <w:r w:rsidRPr="004D08EB">
        <w:t xml:space="preserve">X, Y : NATURAL := </w:t>
      </w:r>
      <w:r w:rsidRPr="004D08EB">
        <w:rPr>
          <w:color w:val="800080"/>
        </w:rPr>
        <w:t>0</w:t>
      </w:r>
      <w:r w:rsidRPr="004D08EB">
        <w:t>;</w:t>
      </w:r>
      <w:r w:rsidRPr="004D08EB">
        <w:tab/>
      </w:r>
      <w:r w:rsidRPr="004D08EB">
        <w:rPr>
          <w:color w:val="008000"/>
        </w:rPr>
        <w:t xml:space="preserve">-- </w:t>
      </w:r>
      <w:r w:rsidR="004D08EB">
        <w:rPr>
          <w:color w:val="008000"/>
        </w:rPr>
        <w:t xml:space="preserve">Knoten eine </w:t>
      </w:r>
      <w:r w:rsidRPr="004D08EB">
        <w:rPr>
          <w:color w:val="008000"/>
        </w:rPr>
        <w:t>Punktkoordinate (X/Y).</w:t>
      </w:r>
    </w:p>
    <w:p w:rsidR="008F595B" w:rsidRDefault="008F595B">
      <w:pPr>
        <w:pStyle w:val="Programm"/>
      </w:pPr>
      <w:r w:rsidRPr="004D08EB">
        <w:rPr>
          <w:color w:val="008000"/>
        </w:rPr>
        <w:t xml:space="preserve">   </w:t>
      </w:r>
      <w:r>
        <w:rPr>
          <w:color w:val="0000FF"/>
        </w:rPr>
        <w:t>end record</w:t>
      </w:r>
      <w:r>
        <w:t>;</w:t>
      </w:r>
    </w:p>
    <w:p w:rsidR="004D08EB" w:rsidRDefault="008F595B">
      <w:pPr>
        <w:pStyle w:val="Programm"/>
      </w:pPr>
      <w:r>
        <w:t xml:space="preserve">   </w:t>
      </w:r>
    </w:p>
    <w:p w:rsidR="008F595B" w:rsidRDefault="004D08EB">
      <w:pPr>
        <w:pStyle w:val="Programm"/>
        <w:rPr>
          <w:color w:val="008000"/>
        </w:rPr>
      </w:pPr>
      <w:r>
        <w:t xml:space="preserve">   </w:t>
      </w:r>
      <w:r w:rsidR="008F595B">
        <w:rPr>
          <w:color w:val="0000FF"/>
        </w:rPr>
        <w:t xml:space="preserve">type </w:t>
      </w:r>
      <w:r w:rsidR="00962EF3">
        <w:t>KILOMETER_T</w:t>
      </w:r>
      <w:r w:rsidR="008F595B">
        <w:t xml:space="preserve"> </w:t>
      </w:r>
      <w:r w:rsidR="008F595B">
        <w:rPr>
          <w:color w:val="0000FF"/>
        </w:rPr>
        <w:t xml:space="preserve">is new </w:t>
      </w:r>
      <w:r w:rsidR="008F595B">
        <w:t>NATURAL;</w:t>
      </w:r>
      <w:r w:rsidR="008F595B">
        <w:tab/>
      </w:r>
      <w:r w:rsidR="008F595B">
        <w:rPr>
          <w:color w:val="008000"/>
        </w:rPr>
        <w:t>-- Kanten besitzen eine Laenge</w:t>
      </w:r>
    </w:p>
    <w:p w:rsidR="008F595B" w:rsidRDefault="008F595B">
      <w:pPr>
        <w:pStyle w:val="Programm"/>
        <w:rPr>
          <w:color w:val="008000"/>
          <w:lang w:val="en-GB"/>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lang w:val="en-GB"/>
        </w:rPr>
        <w:t>-- in km.</w:t>
      </w:r>
    </w:p>
    <w:p w:rsidR="008F595B" w:rsidRDefault="008F595B">
      <w:pPr>
        <w:pStyle w:val="Programm"/>
        <w:rPr>
          <w:color w:val="008000"/>
          <w:lang w:val="en-GB"/>
        </w:rPr>
      </w:pPr>
    </w:p>
    <w:p w:rsidR="003A0BF7" w:rsidRDefault="008F595B" w:rsidP="003A0BF7">
      <w:pPr>
        <w:pStyle w:val="Programm"/>
        <w:rPr>
          <w:color w:val="0000FF"/>
          <w:lang w:val="en-GB"/>
        </w:rPr>
      </w:pPr>
      <w:r>
        <w:rPr>
          <w:color w:val="008000"/>
          <w:lang w:val="en-GB"/>
        </w:rPr>
        <w:t xml:space="preserve">   </w:t>
      </w:r>
      <w:r w:rsidR="003A0BF7">
        <w:rPr>
          <w:color w:val="0000FF"/>
          <w:lang w:val="en-GB"/>
        </w:rPr>
        <w:t xml:space="preserve">type </w:t>
      </w:r>
      <w:r w:rsidR="003A0BF7">
        <w:rPr>
          <w:lang w:val="en-GB"/>
        </w:rPr>
        <w:t xml:space="preserve">KNOTEN_TR </w:t>
      </w:r>
      <w:r w:rsidR="003A0BF7">
        <w:rPr>
          <w:color w:val="0000FF"/>
          <w:lang w:val="en-GB"/>
        </w:rPr>
        <w:t>is record</w:t>
      </w:r>
    </w:p>
    <w:p w:rsidR="003A0BF7" w:rsidRDefault="003A0BF7" w:rsidP="003A0BF7">
      <w:pPr>
        <w:pStyle w:val="Programm"/>
        <w:rPr>
          <w:lang w:val="en-GB"/>
        </w:rPr>
      </w:pPr>
      <w:r>
        <w:rPr>
          <w:color w:val="0000FF"/>
          <w:lang w:val="en-GB"/>
        </w:rPr>
        <w:t xml:space="preserve">   </w:t>
      </w:r>
      <w:r>
        <w:rPr>
          <w:color w:val="0000FF"/>
          <w:lang w:val="en-GB"/>
        </w:rPr>
        <w:tab/>
      </w:r>
      <w:r>
        <w:rPr>
          <w:lang w:val="en-GB"/>
        </w:rPr>
        <w:t>Name_Ptr</w:t>
      </w:r>
      <w:r>
        <w:rPr>
          <w:lang w:val="en-GB"/>
        </w:rPr>
        <w:tab/>
      </w:r>
      <w:r>
        <w:rPr>
          <w:lang w:val="en-GB"/>
        </w:rPr>
        <w:tab/>
      </w:r>
      <w:r>
        <w:rPr>
          <w:lang w:val="en-GB"/>
        </w:rPr>
        <w:tab/>
        <w:t>: STRING_REF;</w:t>
      </w:r>
    </w:p>
    <w:p w:rsidR="003A0BF7" w:rsidRPr="003A0BF7" w:rsidRDefault="003A0BF7" w:rsidP="003A0BF7">
      <w:pPr>
        <w:pStyle w:val="Programm"/>
      </w:pPr>
      <w:r>
        <w:rPr>
          <w:lang w:val="en-GB"/>
        </w:rPr>
        <w:t xml:space="preserve">   </w:t>
      </w:r>
      <w:r>
        <w:rPr>
          <w:lang w:val="en-GB"/>
        </w:rPr>
        <w:tab/>
      </w:r>
      <w:r w:rsidRPr="003A0BF7">
        <w:t xml:space="preserve">Koordinate  </w:t>
      </w:r>
      <w:r w:rsidRPr="003A0BF7">
        <w:tab/>
      </w:r>
      <w:r w:rsidRPr="003A0BF7">
        <w:tab/>
        <w:t>: KOORDINATEN_T;</w:t>
      </w:r>
    </w:p>
    <w:p w:rsidR="003A0BF7" w:rsidRPr="003A0BF7" w:rsidRDefault="003A0BF7" w:rsidP="003A0BF7">
      <w:pPr>
        <w:pStyle w:val="Programm"/>
      </w:pPr>
      <w:r w:rsidRPr="003A0BF7">
        <w:t xml:space="preserve">   </w:t>
      </w:r>
      <w:r>
        <w:tab/>
      </w:r>
      <w:r w:rsidRPr="003A0BF7">
        <w:t>Kantenliste_Ptr</w:t>
      </w:r>
      <w:r w:rsidRPr="003A0BF7">
        <w:tab/>
        <w:t>: KANTEN_REF;</w:t>
      </w:r>
    </w:p>
    <w:p w:rsidR="003A0BF7" w:rsidRDefault="003A0BF7" w:rsidP="003A0BF7">
      <w:pPr>
        <w:pStyle w:val="Programm"/>
        <w:rPr>
          <w:lang w:val="en-GB"/>
        </w:rPr>
      </w:pPr>
      <w:r w:rsidRPr="003A0BF7">
        <w:t xml:space="preserve">   </w:t>
      </w:r>
      <w:r>
        <w:tab/>
      </w:r>
      <w:r>
        <w:rPr>
          <w:lang w:val="en-GB"/>
        </w:rPr>
        <w:t xml:space="preserve">Next_Ptr    </w:t>
      </w:r>
      <w:r>
        <w:rPr>
          <w:lang w:val="en-GB"/>
        </w:rPr>
        <w:tab/>
      </w:r>
      <w:r>
        <w:rPr>
          <w:lang w:val="en-GB"/>
        </w:rPr>
        <w:tab/>
        <w:t>: KNOTEN_REF;</w:t>
      </w:r>
    </w:p>
    <w:p w:rsidR="003A0BF7" w:rsidRDefault="003A0BF7" w:rsidP="003A0BF7">
      <w:pPr>
        <w:pStyle w:val="Programm"/>
        <w:rPr>
          <w:lang w:val="en-GB"/>
        </w:rPr>
      </w:pPr>
      <w:r>
        <w:rPr>
          <w:color w:val="0000FF"/>
          <w:lang w:val="en-GB"/>
        </w:rPr>
        <w:tab/>
        <w:t>end record</w:t>
      </w:r>
      <w:r>
        <w:rPr>
          <w:lang w:val="en-GB"/>
        </w:rPr>
        <w:t>;</w:t>
      </w:r>
    </w:p>
    <w:p w:rsidR="003A0BF7" w:rsidRDefault="003A0BF7" w:rsidP="003A0BF7">
      <w:pPr>
        <w:pStyle w:val="Programm"/>
        <w:rPr>
          <w:lang w:val="en-GB"/>
        </w:rPr>
      </w:pPr>
    </w:p>
    <w:p w:rsidR="003A0BF7" w:rsidRDefault="003A0BF7" w:rsidP="003A0BF7">
      <w:pPr>
        <w:pStyle w:val="Programm"/>
        <w:rPr>
          <w:color w:val="0000FF"/>
          <w:lang w:val="en-GB"/>
        </w:rPr>
      </w:pPr>
      <w:r>
        <w:rPr>
          <w:color w:val="0000FF"/>
          <w:lang w:val="en-GB"/>
        </w:rPr>
        <w:tab/>
        <w:t xml:space="preserve">type </w:t>
      </w:r>
      <w:r>
        <w:rPr>
          <w:lang w:val="en-GB"/>
        </w:rPr>
        <w:t xml:space="preserve">KANTEN_TR </w:t>
      </w:r>
      <w:r>
        <w:rPr>
          <w:color w:val="0000FF"/>
          <w:lang w:val="en-GB"/>
        </w:rPr>
        <w:t>is record</w:t>
      </w:r>
    </w:p>
    <w:p w:rsidR="003A0BF7" w:rsidRPr="003A0BF7" w:rsidRDefault="003A0BF7" w:rsidP="003A0BF7">
      <w:pPr>
        <w:pStyle w:val="Programm"/>
        <w:rPr>
          <w:lang w:val="en-US"/>
        </w:rPr>
      </w:pPr>
      <w:r w:rsidRPr="003A0BF7">
        <w:rPr>
          <w:color w:val="0000FF"/>
          <w:lang w:val="en-US"/>
        </w:rPr>
        <w:t xml:space="preserve">   </w:t>
      </w:r>
      <w:r>
        <w:rPr>
          <w:color w:val="0000FF"/>
          <w:lang w:val="en-US"/>
        </w:rPr>
        <w:tab/>
      </w:r>
      <w:r w:rsidRPr="003A0BF7">
        <w:rPr>
          <w:lang w:val="en-US"/>
        </w:rPr>
        <w:t>Name_Ptr</w:t>
      </w:r>
      <w:r w:rsidRPr="003A0BF7">
        <w:rPr>
          <w:lang w:val="en-US"/>
        </w:rPr>
        <w:tab/>
      </w:r>
      <w:r w:rsidRPr="003A0BF7">
        <w:rPr>
          <w:lang w:val="en-US"/>
        </w:rPr>
        <w:tab/>
      </w:r>
      <w:r w:rsidRPr="003A0BF7">
        <w:rPr>
          <w:lang w:val="en-US"/>
        </w:rPr>
        <w:tab/>
        <w:t>: STRING_REF;</w:t>
      </w:r>
    </w:p>
    <w:p w:rsidR="003A0BF7" w:rsidRPr="00F5044D" w:rsidRDefault="003A0BF7" w:rsidP="003A0BF7">
      <w:pPr>
        <w:pStyle w:val="Programm"/>
      </w:pPr>
      <w:r w:rsidRPr="003A0BF7">
        <w:rPr>
          <w:lang w:val="en-US"/>
        </w:rPr>
        <w:t xml:space="preserve">   </w:t>
      </w:r>
      <w:r>
        <w:rPr>
          <w:lang w:val="en-US"/>
        </w:rPr>
        <w:tab/>
      </w:r>
      <w:r w:rsidRPr="00F5044D">
        <w:t xml:space="preserve">Laenge      </w:t>
      </w:r>
      <w:r w:rsidRPr="00F5044D">
        <w:tab/>
      </w:r>
      <w:r w:rsidRPr="00F5044D">
        <w:tab/>
        <w:t>: KILOMETER_T;</w:t>
      </w:r>
    </w:p>
    <w:p w:rsidR="003A0BF7" w:rsidRPr="00F5044D" w:rsidRDefault="003A0BF7" w:rsidP="003A0BF7">
      <w:pPr>
        <w:pStyle w:val="Programm"/>
      </w:pPr>
      <w:r w:rsidRPr="00F5044D">
        <w:t xml:space="preserve">   </w:t>
      </w:r>
      <w:r>
        <w:tab/>
      </w:r>
      <w:r w:rsidRPr="00F5044D">
        <w:t>Endknoten_Ptr</w:t>
      </w:r>
      <w:r w:rsidRPr="00F5044D">
        <w:tab/>
      </w:r>
      <w:r w:rsidR="003977F5">
        <w:tab/>
      </w:r>
      <w:r w:rsidRPr="00F5044D">
        <w:t>: KNOTEN_REF;</w:t>
      </w:r>
    </w:p>
    <w:p w:rsidR="003A0BF7" w:rsidRPr="003977F5" w:rsidRDefault="003A0BF7" w:rsidP="003A0BF7">
      <w:pPr>
        <w:pStyle w:val="Programm"/>
      </w:pPr>
      <w:r w:rsidRPr="00F5044D">
        <w:t xml:space="preserve">   </w:t>
      </w:r>
      <w:r>
        <w:tab/>
      </w:r>
      <w:r w:rsidRPr="003977F5">
        <w:t>Startknoten_Ptr</w:t>
      </w:r>
      <w:r w:rsidRPr="003977F5">
        <w:tab/>
        <w:t>: KNOTEN_REF;</w:t>
      </w:r>
    </w:p>
    <w:p w:rsidR="003A0BF7" w:rsidRPr="003977F5" w:rsidRDefault="003A0BF7" w:rsidP="003A0BF7">
      <w:pPr>
        <w:pStyle w:val="Programm"/>
      </w:pPr>
      <w:r w:rsidRPr="003977F5">
        <w:t xml:space="preserve">   </w:t>
      </w:r>
      <w:r w:rsidRPr="003977F5">
        <w:tab/>
        <w:t xml:space="preserve">Next_Ptr    </w:t>
      </w:r>
      <w:r w:rsidRPr="003977F5">
        <w:tab/>
      </w:r>
      <w:r w:rsidRPr="003977F5">
        <w:tab/>
        <w:t>: KANTEN_REF;</w:t>
      </w:r>
    </w:p>
    <w:p w:rsidR="003A0BF7" w:rsidRPr="00966132" w:rsidRDefault="003A0BF7" w:rsidP="003A0BF7">
      <w:pPr>
        <w:pStyle w:val="Programm"/>
      </w:pPr>
      <w:r w:rsidRPr="003977F5">
        <w:rPr>
          <w:color w:val="0000FF"/>
        </w:rPr>
        <w:tab/>
      </w:r>
      <w:r w:rsidRPr="00966132">
        <w:rPr>
          <w:color w:val="0000FF"/>
        </w:rPr>
        <w:t>end record</w:t>
      </w:r>
      <w:r w:rsidRPr="00966132">
        <w:t>;</w:t>
      </w:r>
    </w:p>
    <w:p w:rsidR="008F595B" w:rsidRPr="00966132" w:rsidRDefault="008F595B" w:rsidP="003A0BF7">
      <w:pPr>
        <w:pStyle w:val="Programm"/>
      </w:pPr>
    </w:p>
    <w:p w:rsidR="008F595B" w:rsidRDefault="008F595B">
      <w:pPr>
        <w:pStyle w:val="Programm"/>
      </w:pPr>
      <w:r w:rsidRPr="00966132">
        <w:t xml:space="preserve">   </w:t>
      </w:r>
      <w:r>
        <w:t>Strassennetz</w:t>
      </w:r>
      <w:r w:rsidR="00966132">
        <w:t>_Ptr</w:t>
      </w:r>
      <w:r>
        <w:t xml:space="preserve">  : GRAPH_T;</w:t>
      </w:r>
    </w:p>
    <w:p w:rsidR="008F595B" w:rsidRDefault="008F595B">
      <w:pPr>
        <w:pStyle w:val="Programm"/>
      </w:pPr>
      <w:r>
        <w:t xml:space="preserve">   Knoten_Fehler </w:t>
      </w:r>
      <w:r w:rsidR="00966132">
        <w:tab/>
      </w:r>
      <w:r w:rsidR="00966132">
        <w:tab/>
      </w:r>
      <w:r>
        <w:t xml:space="preserve">: </w:t>
      </w:r>
      <w:r>
        <w:rPr>
          <w:color w:val="0000FF"/>
        </w:rPr>
        <w:t>exception</w:t>
      </w:r>
      <w:r>
        <w:t>;</w:t>
      </w:r>
    </w:p>
    <w:p w:rsidR="008F595B" w:rsidRDefault="008F595B">
      <w:pPr>
        <w:pStyle w:val="Programm"/>
      </w:pPr>
    </w:p>
    <w:p w:rsidR="008F595B" w:rsidRDefault="008F595B">
      <w:pPr>
        <w:pStyle w:val="Programm"/>
        <w:rPr>
          <w:color w:val="008000"/>
        </w:rPr>
      </w:pPr>
      <w:r>
        <w:t xml:space="preserve">   </w:t>
      </w:r>
      <w:r>
        <w:rPr>
          <w:color w:val="008000"/>
        </w:rPr>
        <w:t>--------------------------------------------------------------</w:t>
      </w:r>
    </w:p>
    <w:p w:rsidR="008F595B" w:rsidRDefault="008F595B">
      <w:pPr>
        <w:pStyle w:val="Programm"/>
        <w:rPr>
          <w:color w:val="008000"/>
        </w:rPr>
      </w:pPr>
      <w:r>
        <w:rPr>
          <w:color w:val="008000"/>
        </w:rPr>
        <w:t xml:space="preserve">   -- Definitionen fuer das Entscheidungsbaumverfahren:</w:t>
      </w:r>
    </w:p>
    <w:p w:rsidR="008F595B" w:rsidRDefault="008F595B">
      <w:pPr>
        <w:pStyle w:val="Programm"/>
        <w:rPr>
          <w:color w:val="008000"/>
        </w:rPr>
      </w:pPr>
      <w:r>
        <w:rPr>
          <w:color w:val="008000"/>
        </w:rPr>
        <w:t xml:space="preserve">   --------------------------------------------------------------</w:t>
      </w:r>
    </w:p>
    <w:p w:rsidR="008F595B" w:rsidRPr="00962EF3" w:rsidRDefault="008F595B">
      <w:pPr>
        <w:pStyle w:val="Programm"/>
        <w:rPr>
          <w:color w:val="0000FF"/>
          <w:lang w:val="en-GB"/>
        </w:rPr>
      </w:pPr>
      <w:r w:rsidRPr="00966132">
        <w:rPr>
          <w:color w:val="008000"/>
        </w:rPr>
        <w:t xml:space="preserve">   </w:t>
      </w:r>
      <w:r w:rsidRPr="00966132">
        <w:rPr>
          <w:color w:val="0000FF"/>
        </w:rPr>
        <w:t xml:space="preserve">type </w:t>
      </w:r>
      <w:r w:rsidR="00962EF3" w:rsidRPr="00962EF3">
        <w:rPr>
          <w:lang w:val="en-GB"/>
        </w:rPr>
        <w:t>LOESUNGSMENGE_TA</w:t>
      </w:r>
      <w:r w:rsidRPr="00962EF3">
        <w:rPr>
          <w:lang w:val="en-GB"/>
        </w:rPr>
        <w:t xml:space="preserve"> </w:t>
      </w:r>
      <w:r w:rsidRPr="00962EF3">
        <w:rPr>
          <w:color w:val="0000FF"/>
          <w:lang w:val="en-GB"/>
        </w:rPr>
        <w:t xml:space="preserve">is array </w:t>
      </w:r>
      <w:r w:rsidRPr="00962EF3">
        <w:rPr>
          <w:lang w:val="en-GB"/>
        </w:rPr>
        <w:t xml:space="preserve">(POSITIVE </w:t>
      </w:r>
      <w:r w:rsidRPr="00962EF3">
        <w:rPr>
          <w:color w:val="0000FF"/>
          <w:lang w:val="en-GB"/>
        </w:rPr>
        <w:t xml:space="preserve">range </w:t>
      </w:r>
      <w:r w:rsidRPr="00962EF3">
        <w:rPr>
          <w:lang w:val="en-GB"/>
        </w:rPr>
        <w:t xml:space="preserve">&lt;&gt;) </w:t>
      </w:r>
      <w:r w:rsidRPr="00962EF3">
        <w:rPr>
          <w:color w:val="0000FF"/>
          <w:lang w:val="en-GB"/>
        </w:rPr>
        <w:t xml:space="preserve">of </w:t>
      </w:r>
    </w:p>
    <w:p w:rsidR="008F595B" w:rsidRDefault="008F595B">
      <w:pPr>
        <w:pStyle w:val="Programm"/>
      </w:pPr>
      <w:r w:rsidRPr="00962EF3">
        <w:rPr>
          <w:color w:val="0000FF"/>
          <w:lang w:val="en-GB"/>
        </w:rPr>
        <w:t xml:space="preserve">      </w:t>
      </w:r>
      <w:r>
        <w:t>KANTE</w:t>
      </w:r>
      <w:r w:rsidR="00BD198C">
        <w:t>N</w:t>
      </w:r>
      <w:r>
        <w:t>_REF;</w:t>
      </w:r>
    </w:p>
    <w:p w:rsidR="008F595B" w:rsidRDefault="008F595B">
      <w:pPr>
        <w:pStyle w:val="Programm"/>
        <w:rPr>
          <w:color w:val="008000"/>
        </w:rPr>
      </w:pPr>
      <w:r>
        <w:t xml:space="preserve">   </w:t>
      </w:r>
      <w:r>
        <w:rPr>
          <w:color w:val="008000"/>
        </w:rPr>
        <w:t>-- fuer jede Stufe wird Entscheidung gefaellt, welche Kante</w:t>
      </w:r>
    </w:p>
    <w:p w:rsidR="008F595B" w:rsidRDefault="008F595B">
      <w:pPr>
        <w:pStyle w:val="Programm"/>
        <w:rPr>
          <w:color w:val="008000"/>
        </w:rPr>
      </w:pPr>
      <w:r>
        <w:rPr>
          <w:color w:val="008000"/>
        </w:rPr>
        <w:t xml:space="preserve">   -- als naechstes in die Loesung mit aufgenommen wird.</w:t>
      </w:r>
    </w:p>
    <w:p w:rsidR="008F595B" w:rsidRDefault="008F595B">
      <w:pPr>
        <w:pStyle w:val="Programm"/>
      </w:pPr>
      <w:r>
        <w:rPr>
          <w:color w:val="008000"/>
        </w:rPr>
        <w:t xml:space="preserve">   </w:t>
      </w:r>
      <w:r>
        <w:t xml:space="preserve">Loesungs_Fehler : </w:t>
      </w:r>
      <w:r>
        <w:rPr>
          <w:color w:val="0000FF"/>
        </w:rPr>
        <w:t>exception</w:t>
      </w:r>
      <w:r>
        <w:t>;</w:t>
      </w:r>
    </w:p>
    <w:p w:rsidR="008F595B" w:rsidRDefault="008F595B">
      <w:pPr>
        <w:pStyle w:val="Programm"/>
      </w:pPr>
    </w:p>
    <w:p w:rsidR="008F595B" w:rsidRDefault="008F595B">
      <w:pPr>
        <w:pStyle w:val="null-Zeile"/>
      </w:pPr>
    </w:p>
    <w:p w:rsidR="008F595B" w:rsidRDefault="008F595B">
      <w:pPr>
        <w:pStyle w:val="Programm"/>
        <w:rPr>
          <w:color w:val="008000"/>
        </w:rPr>
      </w:pPr>
      <w:r>
        <w:t xml:space="preserve">   </w:t>
      </w:r>
      <w:r>
        <w:rPr>
          <w:color w:val="008000"/>
        </w:rPr>
        <w:t>--------------------------------------------------------------</w:t>
      </w:r>
    </w:p>
    <w:p w:rsidR="008F595B" w:rsidRDefault="008F595B">
      <w:pPr>
        <w:pStyle w:val="Programm"/>
        <w:rPr>
          <w:color w:val="008000"/>
        </w:rPr>
      </w:pPr>
      <w:r>
        <w:rPr>
          <w:color w:val="008000"/>
        </w:rPr>
        <w:t xml:space="preserve">   -- Funktion, die in einem Graph den Knoten</w:t>
      </w:r>
    </w:p>
    <w:p w:rsidR="008F595B" w:rsidRDefault="008F595B">
      <w:pPr>
        <w:pStyle w:val="Programm"/>
        <w:rPr>
          <w:color w:val="008000"/>
        </w:rPr>
      </w:pPr>
      <w:r>
        <w:rPr>
          <w:color w:val="008000"/>
        </w:rPr>
        <w:t xml:space="preserve">   -- mit einem bestimmten Namen sucht:</w:t>
      </w:r>
    </w:p>
    <w:p w:rsidR="008F595B" w:rsidRDefault="008F595B">
      <w:pPr>
        <w:pStyle w:val="Programm"/>
        <w:rPr>
          <w:color w:val="008000"/>
        </w:rPr>
      </w:pPr>
      <w:r>
        <w:rPr>
          <w:color w:val="008000"/>
        </w:rPr>
        <w:t xml:space="preserve">   --------------------------------------------------------------</w:t>
      </w:r>
    </w:p>
    <w:p w:rsidR="008F595B" w:rsidRDefault="008F595B">
      <w:pPr>
        <w:pStyle w:val="Programm"/>
        <w:rPr>
          <w:lang w:val="en-GB"/>
        </w:rPr>
      </w:pPr>
      <w:r>
        <w:rPr>
          <w:color w:val="008000"/>
          <w:lang w:val="en-GB"/>
        </w:rPr>
        <w:t xml:space="preserve">   </w:t>
      </w:r>
      <w:r>
        <w:rPr>
          <w:color w:val="0000FF"/>
          <w:lang w:val="en-GB"/>
        </w:rPr>
        <w:t xml:space="preserve">function </w:t>
      </w:r>
      <w:r>
        <w:rPr>
          <w:lang w:val="en-GB"/>
        </w:rPr>
        <w:t>Knoten_Ptr (G : GRAPH_T; Name : STRING)</w:t>
      </w:r>
    </w:p>
    <w:p w:rsidR="008F595B" w:rsidRDefault="008F595B">
      <w:pPr>
        <w:pStyle w:val="Programm"/>
        <w:rPr>
          <w:color w:val="0000FF"/>
          <w:lang w:val="en-GB"/>
        </w:rPr>
      </w:pPr>
      <w:r>
        <w:rPr>
          <w:lang w:val="en-GB"/>
        </w:rPr>
        <w:t xml:space="preserve">     </w:t>
      </w:r>
      <w:r>
        <w:rPr>
          <w:color w:val="0000FF"/>
          <w:lang w:val="en-GB"/>
        </w:rPr>
        <w:t xml:space="preserve">return </w:t>
      </w:r>
      <w:r>
        <w:rPr>
          <w:lang w:val="en-GB"/>
        </w:rPr>
        <w:t xml:space="preserve">KNOTEN_REF </w:t>
      </w:r>
      <w:r>
        <w:rPr>
          <w:color w:val="0000FF"/>
          <w:lang w:val="en-GB"/>
        </w:rPr>
        <w:t>is</w:t>
      </w:r>
    </w:p>
    <w:p w:rsidR="008F595B" w:rsidRDefault="008F595B">
      <w:pPr>
        <w:pStyle w:val="Programm"/>
      </w:pPr>
      <w:r>
        <w:rPr>
          <w:color w:val="0000FF"/>
        </w:rPr>
        <w:t xml:space="preserve">      </w:t>
      </w:r>
      <w:r>
        <w:t>Hilf_Knoten</w:t>
      </w:r>
      <w:r w:rsidR="003977F5">
        <w:t>_Ptr</w:t>
      </w:r>
      <w:r>
        <w:t xml:space="preserve"> : KNOTEN_REF := G;</w:t>
      </w:r>
    </w:p>
    <w:p w:rsidR="008F595B" w:rsidRDefault="008F595B">
      <w:pPr>
        <w:pStyle w:val="Programm"/>
        <w:rPr>
          <w:color w:val="0000FF"/>
          <w:lang w:val="en-GB"/>
        </w:rPr>
      </w:pPr>
      <w:r>
        <w:t xml:space="preserve">   </w:t>
      </w:r>
      <w:r>
        <w:rPr>
          <w:color w:val="0000FF"/>
          <w:lang w:val="en-GB"/>
        </w:rPr>
        <w:t>begin</w:t>
      </w:r>
    </w:p>
    <w:p w:rsidR="008F595B" w:rsidRDefault="008F595B">
      <w:pPr>
        <w:pStyle w:val="Programm"/>
        <w:rPr>
          <w:color w:val="0000FF"/>
          <w:lang w:val="en-GB"/>
        </w:rPr>
      </w:pPr>
      <w:r>
        <w:rPr>
          <w:color w:val="0000FF"/>
          <w:lang w:val="en-GB"/>
        </w:rPr>
        <w:t xml:space="preserve">      while </w:t>
      </w:r>
      <w:r>
        <w:rPr>
          <w:lang w:val="en-GB"/>
        </w:rPr>
        <w:t>Hilf_Knoten</w:t>
      </w:r>
      <w:r w:rsidR="003977F5">
        <w:rPr>
          <w:lang w:val="en-GB"/>
        </w:rPr>
        <w:t xml:space="preserve">_Ptr </w:t>
      </w:r>
      <w:r>
        <w:rPr>
          <w:lang w:val="en-GB"/>
        </w:rPr>
        <w:t>/=</w:t>
      </w:r>
      <w:r w:rsidR="003977F5">
        <w:rPr>
          <w:lang w:val="en-GB"/>
        </w:rPr>
        <w:t xml:space="preserve"> </w:t>
      </w:r>
      <w:r>
        <w:rPr>
          <w:color w:val="0000FF"/>
          <w:lang w:val="en-GB"/>
        </w:rPr>
        <w:t xml:space="preserve">null and then </w:t>
      </w:r>
      <w:r w:rsidR="003977F5">
        <w:rPr>
          <w:color w:val="0000FF"/>
          <w:lang w:val="en-GB"/>
        </w:rPr>
        <w:br/>
        <w:t xml:space="preserve"> </w:t>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sidR="003977F5">
        <w:rPr>
          <w:color w:val="0000FF"/>
          <w:lang w:val="en-GB"/>
        </w:rPr>
        <w:tab/>
      </w:r>
      <w:r>
        <w:rPr>
          <w:lang w:val="en-GB"/>
        </w:rPr>
        <w:t>Hilf_Knoten</w:t>
      </w:r>
      <w:r w:rsidR="003977F5">
        <w:rPr>
          <w:lang w:val="en-GB"/>
        </w:rPr>
        <w:t>_Ptr</w:t>
      </w:r>
      <w:r>
        <w:rPr>
          <w:lang w:val="en-GB"/>
        </w:rPr>
        <w:t>.Name</w:t>
      </w:r>
      <w:r w:rsidR="003977F5">
        <w:rPr>
          <w:lang w:val="en-GB"/>
        </w:rPr>
        <w:t>_Ptr</w:t>
      </w:r>
      <w:r>
        <w:rPr>
          <w:lang w:val="en-GB"/>
        </w:rPr>
        <w:t>.All/=</w:t>
      </w:r>
      <w:r w:rsidR="003977F5">
        <w:rPr>
          <w:lang w:val="en-GB"/>
        </w:rPr>
        <w:t xml:space="preserve"> </w:t>
      </w:r>
      <w:r>
        <w:rPr>
          <w:lang w:val="en-GB"/>
        </w:rPr>
        <w:t xml:space="preserve">Name </w:t>
      </w:r>
      <w:r>
        <w:rPr>
          <w:color w:val="0000FF"/>
          <w:lang w:val="en-GB"/>
        </w:rPr>
        <w:t>loop</w:t>
      </w:r>
    </w:p>
    <w:p w:rsidR="008F595B" w:rsidRDefault="008F595B">
      <w:pPr>
        <w:pStyle w:val="Programm"/>
        <w:rPr>
          <w:lang w:val="en-GB"/>
        </w:rPr>
      </w:pPr>
      <w:r>
        <w:rPr>
          <w:color w:val="0000FF"/>
          <w:lang w:val="en-GB"/>
        </w:rPr>
        <w:t xml:space="preserve">         </w:t>
      </w:r>
      <w:r>
        <w:rPr>
          <w:lang w:val="en-GB"/>
        </w:rPr>
        <w:t>Hilf_Knoten</w:t>
      </w:r>
      <w:r w:rsidR="003977F5">
        <w:rPr>
          <w:lang w:val="en-GB"/>
        </w:rPr>
        <w:t>_Ptr</w:t>
      </w:r>
      <w:r>
        <w:rPr>
          <w:lang w:val="en-GB"/>
        </w:rPr>
        <w:t xml:space="preserve"> := Hilf_Knoten</w:t>
      </w:r>
      <w:r w:rsidR="003977F5">
        <w:rPr>
          <w:lang w:val="en-GB"/>
        </w:rPr>
        <w:t>_Ptr</w:t>
      </w:r>
      <w:r>
        <w:rPr>
          <w:lang w:val="en-GB"/>
        </w:rPr>
        <w:t>.</w:t>
      </w:r>
      <w:r w:rsidR="00001CB3">
        <w:rPr>
          <w:lang w:val="en-GB"/>
        </w:rPr>
        <w:t>Next_Ptr</w:t>
      </w:r>
      <w:r>
        <w:rPr>
          <w:lang w:val="en-GB"/>
        </w:rPr>
        <w:t>;</w:t>
      </w: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rPr>
          <w:lang w:val="en-GB"/>
        </w:rPr>
      </w:pPr>
      <w:r>
        <w:rPr>
          <w:lang w:val="en-GB"/>
        </w:rPr>
        <w:t xml:space="preserve">      </w:t>
      </w:r>
      <w:r>
        <w:rPr>
          <w:color w:val="0000FF"/>
          <w:lang w:val="en-GB"/>
        </w:rPr>
        <w:t xml:space="preserve">return </w:t>
      </w:r>
      <w:r>
        <w:rPr>
          <w:lang w:val="en-GB"/>
        </w:rPr>
        <w:t>Hilf_Knoten</w:t>
      </w:r>
      <w:r w:rsidR="003977F5">
        <w:rPr>
          <w:lang w:val="en-GB"/>
        </w:rPr>
        <w:t>_Ptr</w:t>
      </w:r>
      <w:r>
        <w:rPr>
          <w:lang w:val="en-GB"/>
        </w:rPr>
        <w:t>;</w:t>
      </w:r>
    </w:p>
    <w:p w:rsidR="008F595B" w:rsidRDefault="008F595B">
      <w:pPr>
        <w:pStyle w:val="Programm"/>
        <w:rPr>
          <w:lang w:val="en-GB"/>
        </w:rPr>
      </w:pPr>
      <w:r>
        <w:rPr>
          <w:lang w:val="en-GB"/>
        </w:rPr>
        <w:t xml:space="preserve">   </w:t>
      </w:r>
      <w:r>
        <w:rPr>
          <w:color w:val="0000FF"/>
          <w:lang w:val="en-GB"/>
        </w:rPr>
        <w:t xml:space="preserve">end </w:t>
      </w:r>
      <w:r>
        <w:rPr>
          <w:lang w:val="en-GB"/>
        </w:rPr>
        <w:t>Knoten_Ptr;</w:t>
      </w:r>
    </w:p>
    <w:p w:rsidR="008F595B" w:rsidRDefault="008F595B">
      <w:pPr>
        <w:pStyle w:val="Programm"/>
        <w:rPr>
          <w:lang w:val="en-GB"/>
        </w:rPr>
      </w:pPr>
    </w:p>
    <w:p w:rsidR="008F595B" w:rsidRDefault="008F595B">
      <w:pPr>
        <w:pStyle w:val="Programm"/>
        <w:rPr>
          <w:color w:val="008000"/>
        </w:rPr>
      </w:pPr>
      <w:r>
        <w:rPr>
          <w:lang w:val="en-GB"/>
        </w:rPr>
        <w:t xml:space="preserve">   </w:t>
      </w:r>
      <w:r>
        <w:rPr>
          <w:color w:val="008000"/>
        </w:rPr>
        <w:t>--------------------------------------------------------------</w:t>
      </w:r>
    </w:p>
    <w:p w:rsidR="008F595B" w:rsidRDefault="008F595B">
      <w:pPr>
        <w:pStyle w:val="Programm"/>
        <w:rPr>
          <w:color w:val="008000"/>
        </w:rPr>
      </w:pPr>
      <w:r>
        <w:rPr>
          <w:color w:val="008000"/>
        </w:rPr>
        <w:t xml:space="preserve">   -- Prozedur zum Einfuegen einer Kante mit Namen und Laenge</w:t>
      </w:r>
    </w:p>
    <w:p w:rsidR="008F595B" w:rsidRDefault="008F595B">
      <w:pPr>
        <w:pStyle w:val="Programm"/>
        <w:rPr>
          <w:color w:val="008000"/>
        </w:rPr>
      </w:pPr>
      <w:r>
        <w:rPr>
          <w:color w:val="008000"/>
        </w:rPr>
        <w:t xml:space="preserve">   -- zwischen zwei namentlich bekannten Knoten in einem Graphen:</w:t>
      </w:r>
    </w:p>
    <w:p w:rsidR="008F595B" w:rsidRDefault="008F595B">
      <w:pPr>
        <w:pStyle w:val="Programm"/>
        <w:rPr>
          <w:color w:val="008000"/>
        </w:rPr>
      </w:pPr>
      <w:r>
        <w:rPr>
          <w:color w:val="008000"/>
        </w:rPr>
        <w:t xml:space="preserve">   --------------------------------------------------------------</w:t>
      </w:r>
    </w:p>
    <w:p w:rsidR="008F595B" w:rsidRDefault="008F595B">
      <w:pPr>
        <w:pStyle w:val="Programm"/>
      </w:pPr>
      <w:r>
        <w:rPr>
          <w:color w:val="008000"/>
        </w:rPr>
        <w:t xml:space="preserve">   </w:t>
      </w:r>
      <w:r>
        <w:rPr>
          <w:color w:val="0000FF"/>
        </w:rPr>
        <w:t xml:space="preserve">procedure </w:t>
      </w:r>
      <w:r>
        <w:t>Kante_Einfuegen (</w:t>
      </w:r>
    </w:p>
    <w:p w:rsidR="008F595B" w:rsidRDefault="008F595B">
      <w:pPr>
        <w:pStyle w:val="Programm"/>
        <w:rPr>
          <w:lang w:val="en-GB"/>
        </w:rPr>
      </w:pPr>
      <w:r>
        <w:rPr>
          <w:lang w:val="en-GB"/>
        </w:rPr>
        <w:t xml:space="preserve">         G      : </w:t>
      </w:r>
      <w:r>
        <w:rPr>
          <w:color w:val="0000FF"/>
          <w:lang w:val="en-GB"/>
        </w:rPr>
        <w:t xml:space="preserve">in out </w:t>
      </w:r>
      <w:r>
        <w:rPr>
          <w:lang w:val="en-GB"/>
        </w:rPr>
        <w:t>GRAPH_T;</w:t>
      </w:r>
    </w:p>
    <w:p w:rsidR="008F595B" w:rsidRDefault="008F595B">
      <w:pPr>
        <w:pStyle w:val="Programm"/>
      </w:pPr>
      <w:r>
        <w:rPr>
          <w:lang w:val="en-GB"/>
        </w:rPr>
        <w:t xml:space="preserve">         </w:t>
      </w:r>
      <w:r>
        <w:t>Von,</w:t>
      </w:r>
    </w:p>
    <w:p w:rsidR="008F595B" w:rsidRDefault="008F595B">
      <w:pPr>
        <w:pStyle w:val="Programm"/>
      </w:pPr>
      <w:r>
        <w:t xml:space="preserve">         Nach   : </w:t>
      </w:r>
      <w:r>
        <w:rPr>
          <w:color w:val="0000FF"/>
        </w:rPr>
        <w:t xml:space="preserve">in     </w:t>
      </w:r>
      <w:r>
        <w:t>STRING;</w:t>
      </w:r>
    </w:p>
    <w:p w:rsidR="008F595B" w:rsidRDefault="008F595B">
      <w:pPr>
        <w:pStyle w:val="Programm"/>
      </w:pPr>
      <w:r>
        <w:t xml:space="preserve">         Name   : </w:t>
      </w:r>
      <w:r>
        <w:rPr>
          <w:color w:val="0000FF"/>
        </w:rPr>
        <w:t xml:space="preserve">in     </w:t>
      </w:r>
      <w:r>
        <w:t xml:space="preserve">STRING    := </w:t>
      </w:r>
      <w:r>
        <w:rPr>
          <w:color w:val="008080"/>
        </w:rPr>
        <w:t>""</w:t>
      </w:r>
      <w:r>
        <w:t>;</w:t>
      </w:r>
    </w:p>
    <w:p w:rsidR="008F595B" w:rsidRDefault="008F595B">
      <w:pPr>
        <w:pStyle w:val="Programm"/>
        <w:rPr>
          <w:color w:val="0000FF"/>
        </w:rPr>
      </w:pPr>
      <w:r>
        <w:t xml:space="preserve">         Laenge : </w:t>
      </w:r>
      <w:r>
        <w:rPr>
          <w:color w:val="0000FF"/>
        </w:rPr>
        <w:t xml:space="preserve">in     </w:t>
      </w:r>
      <w:r w:rsidR="00962EF3">
        <w:t>KILOMETER_T</w:t>
      </w:r>
      <w:r>
        <w:t xml:space="preserve"> := </w:t>
      </w:r>
      <w:r>
        <w:rPr>
          <w:color w:val="800080"/>
        </w:rPr>
        <w:t>0</w:t>
      </w:r>
      <w:r>
        <w:t xml:space="preserve">) </w:t>
      </w:r>
      <w:r>
        <w:rPr>
          <w:color w:val="0000FF"/>
        </w:rPr>
        <w:t>is</w:t>
      </w:r>
    </w:p>
    <w:p w:rsidR="003977F5" w:rsidRDefault="003977F5">
      <w:pPr>
        <w:pStyle w:val="Programm"/>
        <w:rPr>
          <w:color w:val="0000FF"/>
        </w:rPr>
      </w:pPr>
    </w:p>
    <w:p w:rsidR="008F595B" w:rsidRDefault="008F595B">
      <w:pPr>
        <w:pStyle w:val="Programm"/>
      </w:pPr>
      <w:r>
        <w:rPr>
          <w:color w:val="0000FF"/>
        </w:rPr>
        <w:t xml:space="preserve">      </w:t>
      </w:r>
      <w:r>
        <w:t>Von_Knoten</w:t>
      </w:r>
      <w:r w:rsidR="003977F5">
        <w:t>_Ptr</w:t>
      </w:r>
      <w:r>
        <w:t xml:space="preserve">  : KNOTEN_REF := Knoten_Ptr(G, Von);</w:t>
      </w:r>
    </w:p>
    <w:p w:rsidR="008F595B" w:rsidRDefault="008F595B">
      <w:pPr>
        <w:pStyle w:val="Programm"/>
      </w:pPr>
      <w:r>
        <w:t xml:space="preserve">      Nach_Knoten</w:t>
      </w:r>
      <w:r w:rsidR="003977F5">
        <w:t>_Ptr</w:t>
      </w:r>
      <w:r>
        <w:t xml:space="preserve"> : KNOTEN_REF := Knoten_Ptr(G, Nach);</w:t>
      </w:r>
    </w:p>
    <w:p w:rsidR="003977F5" w:rsidRDefault="003977F5">
      <w:pPr>
        <w:pStyle w:val="Programm"/>
      </w:pPr>
    </w:p>
    <w:p w:rsidR="008F595B" w:rsidRDefault="008F595B">
      <w:pPr>
        <w:pStyle w:val="Programm"/>
        <w:rPr>
          <w:color w:val="0000FF"/>
          <w:lang w:val="en-GB"/>
        </w:rPr>
      </w:pPr>
      <w:r>
        <w:t xml:space="preserve">   </w:t>
      </w: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Von_Knoten</w:t>
      </w:r>
      <w:r w:rsidR="003977F5">
        <w:rPr>
          <w:lang w:val="en-GB"/>
        </w:rPr>
        <w:t>_Ptr</w:t>
      </w:r>
      <w:r>
        <w:rPr>
          <w:lang w:val="en-GB"/>
        </w:rPr>
        <w:t xml:space="preserve"> = </w:t>
      </w:r>
      <w:r>
        <w:rPr>
          <w:color w:val="0000FF"/>
          <w:lang w:val="en-GB"/>
        </w:rPr>
        <w:t xml:space="preserve">null or </w:t>
      </w:r>
      <w:r>
        <w:rPr>
          <w:lang w:val="en-GB"/>
        </w:rPr>
        <w:t>Nach_Knoten</w:t>
      </w:r>
      <w:r w:rsidR="003977F5">
        <w:rPr>
          <w:lang w:val="en-GB"/>
        </w:rPr>
        <w:t>_Ptr</w:t>
      </w:r>
      <w:r>
        <w:rPr>
          <w:lang w:val="en-GB"/>
        </w:rPr>
        <w:t xml:space="preserve"> = </w:t>
      </w:r>
      <w:r>
        <w:rPr>
          <w:color w:val="0000FF"/>
          <w:lang w:val="en-GB"/>
        </w:rPr>
        <w:t>null then</w:t>
      </w:r>
    </w:p>
    <w:p w:rsidR="008F595B" w:rsidRDefault="008F595B">
      <w:pPr>
        <w:pStyle w:val="Programm"/>
      </w:pPr>
      <w:r>
        <w:rPr>
          <w:color w:val="0000FF"/>
          <w:lang w:val="en-GB"/>
        </w:rPr>
        <w:t xml:space="preserve">         </w:t>
      </w:r>
      <w:r>
        <w:rPr>
          <w:color w:val="0000FF"/>
        </w:rPr>
        <w:t xml:space="preserve">raise </w:t>
      </w:r>
      <w:r>
        <w:t>Knoten_Fehler;</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pPr>
      <w:r>
        <w:t xml:space="preserve">      Von_Knoten</w:t>
      </w:r>
      <w:r w:rsidR="003977F5">
        <w:t>_Ptr</w:t>
      </w:r>
      <w:r>
        <w:t>.Kantenliste</w:t>
      </w:r>
      <w:r w:rsidR="003977F5">
        <w:t>_Ptr</w:t>
      </w:r>
      <w:r>
        <w:t xml:space="preserve"> :=</w:t>
      </w:r>
    </w:p>
    <w:p w:rsidR="008F595B" w:rsidRDefault="008F595B">
      <w:pPr>
        <w:pStyle w:val="Programm"/>
        <w:rPr>
          <w:lang w:val="en-GB"/>
        </w:rPr>
      </w:pPr>
      <w:r w:rsidRPr="003977F5">
        <w:rPr>
          <w:lang w:val="en-US"/>
        </w:rPr>
        <w:t xml:space="preserve">         </w:t>
      </w:r>
      <w:r>
        <w:rPr>
          <w:color w:val="0000FF"/>
          <w:lang w:val="en-GB"/>
        </w:rPr>
        <w:t xml:space="preserve">new </w:t>
      </w:r>
      <w:r w:rsidR="004D08EB">
        <w:rPr>
          <w:lang w:val="en-GB"/>
        </w:rPr>
        <w:t>KANTEN_TR</w:t>
      </w:r>
      <w:r>
        <w:rPr>
          <w:lang w:val="en-GB"/>
        </w:rPr>
        <w:t>'(Name</w:t>
      </w:r>
      <w:r w:rsidR="003977F5">
        <w:rPr>
          <w:lang w:val="en-GB"/>
        </w:rPr>
        <w:t>_Ptr</w:t>
      </w:r>
      <w:r>
        <w:rPr>
          <w:lang w:val="en-GB"/>
        </w:rPr>
        <w:t xml:space="preserve"> =&gt;</w:t>
      </w:r>
      <w:r>
        <w:rPr>
          <w:color w:val="0000FF"/>
          <w:lang w:val="en-GB"/>
        </w:rPr>
        <w:t xml:space="preserve">new </w:t>
      </w:r>
      <w:r>
        <w:rPr>
          <w:lang w:val="en-GB"/>
        </w:rPr>
        <w:t>STRING'(Name),</w:t>
      </w:r>
    </w:p>
    <w:p w:rsidR="008F595B" w:rsidRDefault="008F595B">
      <w:pPr>
        <w:pStyle w:val="Programm"/>
      </w:pPr>
      <w:r>
        <w:rPr>
          <w:lang w:val="en-GB"/>
        </w:rPr>
        <w:t xml:space="preserve">         </w:t>
      </w:r>
      <w:r w:rsidR="003977F5">
        <w:rPr>
          <w:lang w:val="en-GB"/>
        </w:rPr>
        <w:tab/>
      </w:r>
      <w:r w:rsidR="003977F5">
        <w:rPr>
          <w:lang w:val="en-GB"/>
        </w:rPr>
        <w:tab/>
      </w:r>
      <w:r w:rsidR="003977F5">
        <w:rPr>
          <w:lang w:val="en-GB"/>
        </w:rPr>
        <w:tab/>
      </w:r>
      <w:r w:rsidR="003977F5">
        <w:rPr>
          <w:lang w:val="en-GB"/>
        </w:rPr>
        <w:tab/>
      </w:r>
      <w:r w:rsidR="003977F5">
        <w:rPr>
          <w:lang w:val="en-GB"/>
        </w:rPr>
        <w:tab/>
      </w:r>
      <w:r w:rsidR="003977F5">
        <w:rPr>
          <w:lang w:val="en-GB"/>
        </w:rPr>
        <w:tab/>
      </w:r>
      <w:r>
        <w:t>Laenge      =&gt; Laenge,</w:t>
      </w:r>
    </w:p>
    <w:p w:rsidR="008F595B" w:rsidRDefault="008F595B">
      <w:pPr>
        <w:pStyle w:val="Programm"/>
      </w:pPr>
      <w:r>
        <w:t xml:space="preserve">         </w:t>
      </w:r>
      <w:r w:rsidR="003977F5">
        <w:tab/>
      </w:r>
      <w:r w:rsidR="003977F5">
        <w:tab/>
      </w:r>
      <w:r w:rsidR="003977F5">
        <w:tab/>
      </w:r>
      <w:r w:rsidR="003977F5">
        <w:tab/>
      </w:r>
      <w:r w:rsidR="003977F5">
        <w:tab/>
      </w:r>
      <w:r w:rsidR="003977F5">
        <w:tab/>
      </w:r>
      <w:r>
        <w:t>Endknoten</w:t>
      </w:r>
      <w:r w:rsidR="003977F5">
        <w:t>_Ptr</w:t>
      </w:r>
      <w:r>
        <w:t xml:space="preserve">   =&gt; Nach_Knoten</w:t>
      </w:r>
      <w:r w:rsidR="003977F5">
        <w:t>_Ptr</w:t>
      </w:r>
      <w:r>
        <w:t>,</w:t>
      </w:r>
    </w:p>
    <w:p w:rsidR="008F595B" w:rsidRDefault="008F595B">
      <w:pPr>
        <w:pStyle w:val="Programm"/>
      </w:pPr>
      <w:r>
        <w:t xml:space="preserve">         </w:t>
      </w:r>
      <w:r w:rsidR="003977F5">
        <w:tab/>
      </w:r>
      <w:r w:rsidR="003977F5">
        <w:tab/>
      </w:r>
      <w:r w:rsidR="003977F5">
        <w:tab/>
      </w:r>
      <w:r w:rsidR="003977F5">
        <w:tab/>
      </w:r>
      <w:r w:rsidR="003977F5">
        <w:tab/>
      </w:r>
      <w:r w:rsidR="003977F5">
        <w:tab/>
      </w:r>
      <w:r>
        <w:t>Startknoten</w:t>
      </w:r>
      <w:r w:rsidR="003977F5">
        <w:t>_Ptr</w:t>
      </w:r>
      <w:r>
        <w:t xml:space="preserve"> =&gt; Von_Knoten</w:t>
      </w:r>
      <w:r w:rsidR="003977F5">
        <w:t>_Ptr</w:t>
      </w:r>
      <w:r>
        <w:t>,</w:t>
      </w:r>
    </w:p>
    <w:p w:rsidR="008F595B" w:rsidRDefault="008F595B">
      <w:pPr>
        <w:pStyle w:val="Programm"/>
      </w:pPr>
      <w:r>
        <w:t xml:space="preserve">        </w:t>
      </w:r>
      <w:r w:rsidR="003977F5">
        <w:tab/>
      </w:r>
      <w:r w:rsidR="003977F5">
        <w:tab/>
      </w:r>
      <w:r w:rsidR="003977F5">
        <w:tab/>
      </w:r>
      <w:r w:rsidR="003977F5">
        <w:tab/>
      </w:r>
      <w:r w:rsidR="003977F5">
        <w:tab/>
      </w:r>
      <w:r w:rsidR="00001CB3">
        <w:t>Next_Ptr</w:t>
      </w:r>
      <w:r>
        <w:t xml:space="preserve">    =&gt; Von_Knoten</w:t>
      </w:r>
      <w:r w:rsidR="003977F5">
        <w:t>_Ptr</w:t>
      </w:r>
      <w:r>
        <w:t>.Kantenliste</w:t>
      </w:r>
      <w:r w:rsidR="003977F5">
        <w:t>_Ptr</w:t>
      </w:r>
      <w:r>
        <w:t>);</w:t>
      </w:r>
    </w:p>
    <w:p w:rsidR="008F595B" w:rsidRDefault="008F595B">
      <w:pPr>
        <w:pStyle w:val="Programm"/>
      </w:pPr>
      <w:r>
        <w:t xml:space="preserve">   </w:t>
      </w:r>
      <w:r>
        <w:rPr>
          <w:color w:val="0000FF"/>
        </w:rPr>
        <w:t xml:space="preserve">end </w:t>
      </w:r>
      <w:r>
        <w:t>Kante_Einfuegen;</w:t>
      </w:r>
    </w:p>
    <w:p w:rsidR="008F595B" w:rsidRDefault="008F595B">
      <w:pPr>
        <w:pStyle w:val="Programm"/>
      </w:pPr>
      <w:r>
        <w:t xml:space="preserve">   </w:t>
      </w:r>
    </w:p>
    <w:p w:rsidR="008F595B" w:rsidRDefault="008F595B">
      <w:pPr>
        <w:pStyle w:val="Programm"/>
        <w:rPr>
          <w:color w:val="008000"/>
        </w:rPr>
      </w:pPr>
      <w:r>
        <w:t xml:space="preserve">   </w:t>
      </w:r>
      <w:r>
        <w:rPr>
          <w:color w:val="008000"/>
        </w:rPr>
        <w:t>--------------------------------------------------------------</w:t>
      </w:r>
    </w:p>
    <w:p w:rsidR="008F595B" w:rsidRDefault="008F595B">
      <w:pPr>
        <w:pStyle w:val="Programm"/>
        <w:rPr>
          <w:color w:val="008000"/>
        </w:rPr>
      </w:pPr>
      <w:r>
        <w:rPr>
          <w:color w:val="008000"/>
        </w:rPr>
        <w:t xml:space="preserve">   -- Prozedur zum Einfuegen eines Knoten mit Namen und </w:t>
      </w:r>
    </w:p>
    <w:p w:rsidR="008F595B" w:rsidRDefault="008F595B">
      <w:pPr>
        <w:pStyle w:val="Programm"/>
        <w:rPr>
          <w:color w:val="008000"/>
        </w:rPr>
      </w:pPr>
      <w:r>
        <w:rPr>
          <w:color w:val="008000"/>
        </w:rPr>
        <w:t xml:space="preserve">   -- </w:t>
      </w:r>
      <w:r w:rsidR="00962EF3">
        <w:rPr>
          <w:color w:val="008000"/>
        </w:rPr>
        <w:t>KOORDINATEN_TR</w:t>
      </w:r>
      <w:r>
        <w:rPr>
          <w:color w:val="008000"/>
        </w:rPr>
        <w:t xml:space="preserve"> in einen Graphen:</w:t>
      </w:r>
    </w:p>
    <w:p w:rsidR="008F595B" w:rsidRDefault="008F595B">
      <w:pPr>
        <w:pStyle w:val="Programm"/>
        <w:rPr>
          <w:color w:val="008000"/>
          <w:lang w:val="en-GB"/>
        </w:rPr>
      </w:pPr>
      <w:r>
        <w:rPr>
          <w:color w:val="008000"/>
        </w:rPr>
        <w:t xml:space="preserve">   </w:t>
      </w:r>
      <w:r>
        <w:rPr>
          <w:color w:val="008000"/>
          <w:lang w:val="en-GB"/>
        </w:rPr>
        <w:t>--------------------------------------------------------------</w:t>
      </w:r>
    </w:p>
    <w:p w:rsidR="008F595B" w:rsidRDefault="008F595B">
      <w:pPr>
        <w:pStyle w:val="Programm"/>
        <w:rPr>
          <w:lang w:val="en-GB"/>
        </w:rPr>
      </w:pPr>
      <w:r>
        <w:rPr>
          <w:color w:val="008000"/>
          <w:lang w:val="en-GB"/>
        </w:rPr>
        <w:t xml:space="preserve">   </w:t>
      </w:r>
      <w:r>
        <w:rPr>
          <w:color w:val="0000FF"/>
          <w:lang w:val="en-GB"/>
        </w:rPr>
        <w:t xml:space="preserve">procedure </w:t>
      </w:r>
      <w:r>
        <w:rPr>
          <w:lang w:val="en-GB"/>
        </w:rPr>
        <w:t>Knoten_Einfuegen (</w:t>
      </w:r>
    </w:p>
    <w:p w:rsidR="008F595B" w:rsidRDefault="008F595B">
      <w:pPr>
        <w:pStyle w:val="Programm"/>
        <w:rPr>
          <w:lang w:val="en-GB"/>
        </w:rPr>
      </w:pPr>
      <w:r>
        <w:rPr>
          <w:lang w:val="en-GB"/>
        </w:rPr>
        <w:t xml:space="preserve">         G          : </w:t>
      </w:r>
      <w:r>
        <w:rPr>
          <w:color w:val="0000FF"/>
          <w:lang w:val="en-GB"/>
        </w:rPr>
        <w:t xml:space="preserve">in out </w:t>
      </w:r>
      <w:r>
        <w:rPr>
          <w:lang w:val="en-GB"/>
        </w:rPr>
        <w:t>GRAPH_T;</w:t>
      </w:r>
    </w:p>
    <w:p w:rsidR="008F595B" w:rsidRDefault="008F595B">
      <w:pPr>
        <w:pStyle w:val="Programm"/>
      </w:pPr>
      <w:r>
        <w:rPr>
          <w:lang w:val="en-GB"/>
        </w:rPr>
        <w:t xml:space="preserve">         </w:t>
      </w:r>
      <w:r>
        <w:t xml:space="preserve">Name       : </w:t>
      </w:r>
      <w:r>
        <w:rPr>
          <w:color w:val="0000FF"/>
        </w:rPr>
        <w:t xml:space="preserve">in     </w:t>
      </w:r>
      <w:r>
        <w:t xml:space="preserve">STRING      := </w:t>
      </w:r>
      <w:r>
        <w:rPr>
          <w:color w:val="008080"/>
        </w:rPr>
        <w:t>""</w:t>
      </w:r>
      <w:r>
        <w:t>;</w:t>
      </w:r>
    </w:p>
    <w:p w:rsidR="008F595B" w:rsidRDefault="008F595B">
      <w:pPr>
        <w:pStyle w:val="Programm"/>
        <w:rPr>
          <w:color w:val="0000FF"/>
        </w:rPr>
      </w:pPr>
      <w:r>
        <w:t xml:space="preserve">         Koordinate : </w:t>
      </w:r>
      <w:r>
        <w:rPr>
          <w:color w:val="0000FF"/>
        </w:rPr>
        <w:t xml:space="preserve">in     </w:t>
      </w:r>
      <w:r w:rsidR="00962EF3">
        <w:t>KOORDINATEN_TR</w:t>
      </w:r>
      <w:r>
        <w:t xml:space="preserve"> := (</w:t>
      </w:r>
      <w:r>
        <w:rPr>
          <w:color w:val="800080"/>
        </w:rPr>
        <w:t>0</w:t>
      </w:r>
      <w:r>
        <w:t xml:space="preserve">, </w:t>
      </w:r>
      <w:r>
        <w:rPr>
          <w:color w:val="800080"/>
        </w:rPr>
        <w:t>0</w:t>
      </w:r>
      <w:r>
        <w:t xml:space="preserve">)) </w:t>
      </w:r>
      <w:r>
        <w:rPr>
          <w:color w:val="0000FF"/>
        </w:rPr>
        <w:t>is</w:t>
      </w:r>
    </w:p>
    <w:p w:rsidR="008F595B" w:rsidRDefault="008F595B">
      <w:pPr>
        <w:pStyle w:val="Programm"/>
      </w:pPr>
      <w:r>
        <w:rPr>
          <w:color w:val="0000FF"/>
        </w:rPr>
        <w:t xml:space="preserve">   begin </w:t>
      </w:r>
      <w:r>
        <w:rPr>
          <w:color w:val="008000"/>
        </w:rPr>
        <w:t>–- Knoten_Einfuegen</w:t>
      </w:r>
    </w:p>
    <w:p w:rsidR="008F595B" w:rsidRDefault="008F595B">
      <w:pPr>
        <w:pStyle w:val="Programm"/>
        <w:rPr>
          <w:color w:val="0000FF"/>
          <w:lang w:val="en-GB"/>
        </w:rPr>
      </w:pPr>
      <w:r w:rsidRPr="004D08EB">
        <w:rPr>
          <w:lang w:val="en-GB"/>
        </w:rPr>
        <w:t xml:space="preserve">      </w:t>
      </w:r>
      <w:r>
        <w:rPr>
          <w:color w:val="0000FF"/>
          <w:lang w:val="en-GB"/>
        </w:rPr>
        <w:t xml:space="preserve">if </w:t>
      </w:r>
      <w:r>
        <w:rPr>
          <w:lang w:val="en-GB"/>
        </w:rPr>
        <w:t>Knoten_Ptr(</w:t>
      </w:r>
      <w:r w:rsidR="004D08EB">
        <w:rPr>
          <w:lang w:val="en-GB"/>
        </w:rPr>
        <w:t>G</w:t>
      </w:r>
      <w:r>
        <w:rPr>
          <w:lang w:val="en-GB"/>
        </w:rPr>
        <w:t xml:space="preserve">, Name) = </w:t>
      </w:r>
      <w:r>
        <w:rPr>
          <w:color w:val="0000FF"/>
          <w:lang w:val="en-GB"/>
        </w:rPr>
        <w:t>null then</w:t>
      </w:r>
    </w:p>
    <w:p w:rsidR="008F595B" w:rsidRDefault="008F595B">
      <w:pPr>
        <w:pStyle w:val="Programm"/>
        <w:rPr>
          <w:lang w:val="en-GB"/>
        </w:rPr>
      </w:pPr>
      <w:r>
        <w:rPr>
          <w:color w:val="0000FF"/>
          <w:lang w:val="en-GB"/>
        </w:rPr>
        <w:t xml:space="preserve">         </w:t>
      </w:r>
      <w:r>
        <w:rPr>
          <w:lang w:val="en-GB"/>
        </w:rPr>
        <w:t xml:space="preserve">G := </w:t>
      </w:r>
      <w:r>
        <w:rPr>
          <w:color w:val="0000FF"/>
          <w:lang w:val="en-GB"/>
        </w:rPr>
        <w:t xml:space="preserve">new </w:t>
      </w:r>
      <w:r w:rsidR="00962EF3">
        <w:rPr>
          <w:lang w:val="en-GB"/>
        </w:rPr>
        <w:t>KNOTEN_TR</w:t>
      </w:r>
      <w:r>
        <w:rPr>
          <w:lang w:val="en-GB"/>
        </w:rPr>
        <w:t>'(Name</w:t>
      </w:r>
      <w:r w:rsidR="00875B44">
        <w:rPr>
          <w:lang w:val="en-GB"/>
        </w:rPr>
        <w:t>_Ptr</w:t>
      </w:r>
      <w:r>
        <w:rPr>
          <w:lang w:val="en-GB"/>
        </w:rPr>
        <w:t xml:space="preserve"> =&gt; </w:t>
      </w:r>
      <w:r>
        <w:rPr>
          <w:color w:val="0000FF"/>
          <w:lang w:val="en-GB"/>
        </w:rPr>
        <w:t xml:space="preserve">new </w:t>
      </w:r>
      <w:r>
        <w:rPr>
          <w:lang w:val="en-GB"/>
        </w:rPr>
        <w:t>STRING'(Name),</w:t>
      </w:r>
    </w:p>
    <w:p w:rsidR="008F595B" w:rsidRDefault="008F595B">
      <w:pPr>
        <w:pStyle w:val="Programm"/>
      </w:pPr>
      <w:r>
        <w:rPr>
          <w:lang w:val="en-GB"/>
        </w:rPr>
        <w:t xml:space="preserve">            </w:t>
      </w:r>
      <w:r w:rsidR="00875B44">
        <w:rPr>
          <w:lang w:val="en-GB"/>
        </w:rPr>
        <w:tab/>
      </w:r>
      <w:r w:rsidR="00875B44">
        <w:rPr>
          <w:lang w:val="en-GB"/>
        </w:rPr>
        <w:tab/>
      </w:r>
      <w:r w:rsidR="00875B44">
        <w:rPr>
          <w:lang w:val="en-GB"/>
        </w:rPr>
        <w:tab/>
      </w:r>
      <w:r w:rsidR="00875B44">
        <w:rPr>
          <w:lang w:val="en-GB"/>
        </w:rPr>
        <w:tab/>
      </w:r>
      <w:r w:rsidR="00875B44">
        <w:rPr>
          <w:lang w:val="en-GB"/>
        </w:rPr>
        <w:tab/>
      </w:r>
      <w:r w:rsidR="00875B44">
        <w:rPr>
          <w:lang w:val="en-GB"/>
        </w:rPr>
        <w:tab/>
      </w:r>
      <w:r w:rsidR="00875B44">
        <w:rPr>
          <w:lang w:val="en-GB"/>
        </w:rPr>
        <w:tab/>
      </w:r>
      <w:r>
        <w:t>Koordinate  =&gt; Koordinate,</w:t>
      </w:r>
    </w:p>
    <w:p w:rsidR="008F595B" w:rsidRDefault="008F595B">
      <w:pPr>
        <w:pStyle w:val="Programm"/>
      </w:pPr>
      <w:r>
        <w:t xml:space="preserve">            </w:t>
      </w:r>
      <w:r w:rsidR="00875B44">
        <w:tab/>
      </w:r>
      <w:r w:rsidR="00875B44">
        <w:tab/>
      </w:r>
      <w:r w:rsidR="00875B44">
        <w:tab/>
      </w:r>
      <w:r w:rsidR="00875B44">
        <w:tab/>
      </w:r>
      <w:r w:rsidR="00875B44">
        <w:tab/>
      </w:r>
      <w:r w:rsidR="00875B44">
        <w:tab/>
      </w:r>
      <w:r w:rsidR="00875B44">
        <w:tab/>
      </w:r>
      <w:r>
        <w:t>Kantenliste</w:t>
      </w:r>
      <w:r w:rsidR="00875B44">
        <w:t>_Ptr</w:t>
      </w:r>
      <w:r>
        <w:t xml:space="preserve"> =&gt; </w:t>
      </w:r>
      <w:r>
        <w:rPr>
          <w:color w:val="0000FF"/>
        </w:rPr>
        <w:t>null</w:t>
      </w:r>
      <w:r>
        <w:t>,</w:t>
      </w:r>
    </w:p>
    <w:p w:rsidR="008F595B" w:rsidRDefault="008F595B">
      <w:pPr>
        <w:pStyle w:val="Programm"/>
        <w:rPr>
          <w:lang w:val="en-GB"/>
        </w:rPr>
      </w:pPr>
      <w:r>
        <w:t xml:space="preserve">            </w:t>
      </w:r>
      <w:r w:rsidR="00875B44">
        <w:tab/>
      </w:r>
      <w:r w:rsidR="00875B44">
        <w:tab/>
      </w:r>
      <w:r w:rsidR="00875B44">
        <w:tab/>
      </w:r>
      <w:r w:rsidR="00875B44">
        <w:tab/>
      </w:r>
      <w:r w:rsidR="00875B44">
        <w:tab/>
      </w:r>
      <w:r w:rsidR="00875B44">
        <w:tab/>
      </w:r>
      <w:r w:rsidR="00875B44">
        <w:tab/>
      </w:r>
      <w:r w:rsidR="00001CB3">
        <w:rPr>
          <w:lang w:val="en-GB"/>
        </w:rPr>
        <w:t>Next_Ptr</w:t>
      </w:r>
      <w:r>
        <w:rPr>
          <w:lang w:val="en-GB"/>
        </w:rPr>
        <w:t xml:space="preserve">    =&gt; G);</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pPr>
      <w:r>
        <w:rPr>
          <w:lang w:val="en-GB"/>
        </w:rPr>
        <w:t xml:space="preserve">   </w:t>
      </w:r>
      <w:r>
        <w:rPr>
          <w:color w:val="0000FF"/>
        </w:rPr>
        <w:t xml:space="preserve">end </w:t>
      </w:r>
      <w:r>
        <w:t>Knoten_Einfuegen;</w:t>
      </w:r>
    </w:p>
    <w:p w:rsidR="008F595B" w:rsidRDefault="008F595B">
      <w:pPr>
        <w:pStyle w:val="Programm"/>
      </w:pPr>
    </w:p>
    <w:p w:rsidR="008F595B" w:rsidRDefault="008F595B">
      <w:pPr>
        <w:pStyle w:val="Programm"/>
        <w:rPr>
          <w:color w:val="008000"/>
        </w:rPr>
      </w:pPr>
      <w:r>
        <w:t xml:space="preserve">   </w:t>
      </w:r>
      <w:r>
        <w:rPr>
          <w:color w:val="008000"/>
        </w:rPr>
        <w:t>--------------------------------------------------------------</w:t>
      </w:r>
    </w:p>
    <w:p w:rsidR="008F595B" w:rsidRDefault="008F595B">
      <w:pPr>
        <w:pStyle w:val="Programm"/>
        <w:rPr>
          <w:color w:val="008000"/>
        </w:rPr>
      </w:pPr>
      <w:r>
        <w:rPr>
          <w:color w:val="008000"/>
        </w:rPr>
        <w:t xml:space="preserve">   -- Prozedur zum Laden eines Graphen aus einer Textdatei:</w:t>
      </w:r>
    </w:p>
    <w:p w:rsidR="008F595B" w:rsidRDefault="008F595B">
      <w:pPr>
        <w:pStyle w:val="Programm"/>
        <w:rPr>
          <w:color w:val="008000"/>
        </w:rPr>
      </w:pPr>
      <w:r>
        <w:rPr>
          <w:color w:val="008000"/>
        </w:rPr>
        <w:t xml:space="preserve">   -- Textdateien und ihre Behandlung sind Inhalt von Teil 7:</w:t>
      </w:r>
    </w:p>
    <w:p w:rsidR="008F595B" w:rsidRDefault="008F595B">
      <w:pPr>
        <w:pStyle w:val="Programm"/>
        <w:rPr>
          <w:color w:val="008000"/>
          <w:lang w:val="en-GB"/>
        </w:rPr>
      </w:pPr>
      <w:r>
        <w:rPr>
          <w:color w:val="008000"/>
        </w:rPr>
        <w:t xml:space="preserve">   </w:t>
      </w:r>
      <w:r>
        <w:rPr>
          <w:color w:val="008000"/>
          <w:lang w:val="en-GB"/>
        </w:rPr>
        <w:t>--------------------------------------------------------------</w:t>
      </w:r>
    </w:p>
    <w:p w:rsidR="008F595B" w:rsidRDefault="008F595B">
      <w:pPr>
        <w:pStyle w:val="Programm"/>
        <w:rPr>
          <w:lang w:val="en-GB"/>
        </w:rPr>
      </w:pPr>
      <w:r>
        <w:rPr>
          <w:color w:val="008000"/>
          <w:lang w:val="en-GB"/>
        </w:rPr>
        <w:t xml:space="preserve">   </w:t>
      </w:r>
      <w:r>
        <w:rPr>
          <w:color w:val="0000FF"/>
          <w:lang w:val="en-GB"/>
        </w:rPr>
        <w:t xml:space="preserve">procedure </w:t>
      </w:r>
      <w:r>
        <w:rPr>
          <w:lang w:val="en-GB"/>
        </w:rPr>
        <w:t>Graph_Laden (</w:t>
      </w:r>
    </w:p>
    <w:p w:rsidR="008F595B" w:rsidRDefault="008F595B">
      <w:pPr>
        <w:pStyle w:val="Programm"/>
        <w:rPr>
          <w:lang w:val="en-GB"/>
        </w:rPr>
      </w:pPr>
      <w:r>
        <w:rPr>
          <w:lang w:val="en-GB"/>
        </w:rPr>
        <w:t xml:space="preserve">         G    : </w:t>
      </w:r>
      <w:r>
        <w:rPr>
          <w:color w:val="0000FF"/>
          <w:lang w:val="en-GB"/>
        </w:rPr>
        <w:t xml:space="preserve">in out </w:t>
      </w:r>
      <w:r>
        <w:rPr>
          <w:lang w:val="en-GB"/>
        </w:rPr>
        <w:t>GRAPH_T;</w:t>
      </w:r>
    </w:p>
    <w:p w:rsidR="008F595B" w:rsidRDefault="008F595B">
      <w:pPr>
        <w:pStyle w:val="Programm"/>
        <w:rPr>
          <w:lang w:val="en-GB"/>
        </w:rPr>
      </w:pPr>
      <w:r>
        <w:rPr>
          <w:lang w:val="en-GB"/>
        </w:rPr>
        <w:t xml:space="preserve">         Name : </w:t>
      </w:r>
      <w:r>
        <w:rPr>
          <w:color w:val="0000FF"/>
          <w:lang w:val="en-GB"/>
        </w:rPr>
        <w:t xml:space="preserve">in     </w:t>
      </w:r>
      <w:r>
        <w:rPr>
          <w:lang w:val="en-GB"/>
        </w:rPr>
        <w:t xml:space="preserve">STRING) </w:t>
      </w:r>
      <w:r>
        <w:rPr>
          <w:color w:val="0000FF"/>
          <w:lang w:val="en-GB"/>
        </w:rPr>
        <w:t>is  separate</w:t>
      </w:r>
      <w:r>
        <w:rPr>
          <w:lang w:val="en-GB"/>
        </w:rPr>
        <w:t>;</w:t>
      </w:r>
    </w:p>
    <w:p w:rsidR="008F595B" w:rsidRDefault="008F595B">
      <w:pPr>
        <w:pStyle w:val="Programm"/>
        <w:rPr>
          <w:color w:val="008000"/>
        </w:rPr>
      </w:pPr>
      <w:r>
        <w:rPr>
          <w:lang w:val="en-GB"/>
        </w:rPr>
        <w:t xml:space="preserve">   </w:t>
      </w:r>
      <w:r>
        <w:rPr>
          <w:color w:val="008000"/>
        </w:rPr>
        <w:t>--------------------------------------------------------------</w:t>
      </w:r>
    </w:p>
    <w:p w:rsidR="008F595B" w:rsidRDefault="008F595B">
      <w:pPr>
        <w:pStyle w:val="Programm"/>
        <w:rPr>
          <w:color w:val="008000"/>
        </w:rPr>
      </w:pPr>
      <w:r>
        <w:rPr>
          <w:color w:val="008000"/>
        </w:rPr>
        <w:t xml:space="preserve">   -- zum Ausgeben einer </w:t>
      </w:r>
      <w:r w:rsidR="00962EF3">
        <w:rPr>
          <w:color w:val="008000"/>
        </w:rPr>
        <w:t>LOESUNGSMENGE_TA</w:t>
      </w:r>
      <w:r>
        <w:rPr>
          <w:color w:val="008000"/>
        </w:rPr>
        <w:t xml:space="preserve"> von Kanten in Form:</w:t>
      </w:r>
    </w:p>
    <w:p w:rsidR="008F595B" w:rsidRDefault="008F595B">
      <w:pPr>
        <w:pStyle w:val="Programm"/>
        <w:rPr>
          <w:color w:val="008000"/>
        </w:rPr>
      </w:pPr>
      <w:r>
        <w:rPr>
          <w:color w:val="008000"/>
        </w:rPr>
        <w:t xml:space="preserve">   -- 1.: B17 von Augsburg nach Landsberg - 20 km</w:t>
      </w:r>
    </w:p>
    <w:p w:rsidR="008F595B" w:rsidRDefault="008F595B">
      <w:pPr>
        <w:pStyle w:val="Programm"/>
        <w:rPr>
          <w:color w:val="008000"/>
        </w:rPr>
      </w:pPr>
      <w:r>
        <w:rPr>
          <w:color w:val="008000"/>
        </w:rPr>
        <w:t xml:space="preserve">   -- 2.: B12/A96 von Landsberg nach Muenchen - 60 km</w:t>
      </w:r>
    </w:p>
    <w:p w:rsidR="008F595B" w:rsidRDefault="008F595B">
      <w:pPr>
        <w:pStyle w:val="Programm"/>
        <w:rPr>
          <w:color w:val="008000"/>
        </w:rPr>
      </w:pPr>
      <w:r>
        <w:rPr>
          <w:color w:val="008000"/>
        </w:rPr>
        <w:t xml:space="preserve">   -- Entfernung: 80 km</w:t>
      </w:r>
    </w:p>
    <w:p w:rsidR="008F595B" w:rsidRDefault="008F595B">
      <w:pPr>
        <w:pStyle w:val="Programm"/>
        <w:rPr>
          <w:color w:val="008000"/>
        </w:rPr>
      </w:pPr>
      <w:r>
        <w:rPr>
          <w:color w:val="008000"/>
        </w:rPr>
        <w:t xml:space="preserve">   --------------------------------------------------------------</w:t>
      </w:r>
    </w:p>
    <w:p w:rsidR="008F595B" w:rsidRDefault="008F595B">
      <w:pPr>
        <w:pStyle w:val="Programm"/>
        <w:rPr>
          <w:color w:val="0000FF"/>
          <w:lang w:val="en-GB"/>
        </w:rPr>
      </w:pPr>
      <w:r>
        <w:rPr>
          <w:color w:val="008000"/>
          <w:lang w:val="en-GB"/>
        </w:rPr>
        <w:t xml:space="preserve">   </w:t>
      </w:r>
      <w:r>
        <w:rPr>
          <w:color w:val="0000FF"/>
          <w:lang w:val="en-GB"/>
        </w:rPr>
        <w:t xml:space="preserve">procedure </w:t>
      </w:r>
      <w:r>
        <w:rPr>
          <w:lang w:val="en-GB"/>
        </w:rPr>
        <w:t xml:space="preserve">Put (L : </w:t>
      </w:r>
      <w:r>
        <w:rPr>
          <w:color w:val="0000FF"/>
          <w:lang w:val="en-GB"/>
        </w:rPr>
        <w:t xml:space="preserve">in </w:t>
      </w:r>
      <w:r w:rsidR="00962EF3">
        <w:rPr>
          <w:lang w:val="en-GB"/>
        </w:rPr>
        <w:t>LOESUNGSMENGE_TA</w:t>
      </w:r>
      <w:r>
        <w:rPr>
          <w:lang w:val="en-GB"/>
        </w:rPr>
        <w:t xml:space="preserve">) </w:t>
      </w:r>
      <w:r>
        <w:rPr>
          <w:color w:val="0000FF"/>
          <w:lang w:val="en-GB"/>
        </w:rPr>
        <w:t>is</w:t>
      </w:r>
    </w:p>
    <w:p w:rsidR="008F595B" w:rsidRDefault="008F595B">
      <w:pPr>
        <w:pStyle w:val="Programm"/>
      </w:pPr>
      <w:r>
        <w:rPr>
          <w:color w:val="0000FF"/>
          <w:lang w:val="en-GB"/>
        </w:rPr>
        <w:t xml:space="preserve">      </w:t>
      </w:r>
      <w:r>
        <w:t xml:space="preserve">Km : </w:t>
      </w:r>
      <w:r w:rsidR="00962EF3">
        <w:t>KILOMETER_T</w:t>
      </w:r>
      <w:r>
        <w:t xml:space="preserve"> := </w:t>
      </w:r>
      <w:r>
        <w:rPr>
          <w:color w:val="800080"/>
        </w:rPr>
        <w:t>0</w:t>
      </w:r>
      <w:r>
        <w:t>;</w:t>
      </w:r>
    </w:p>
    <w:p w:rsidR="008F595B" w:rsidRDefault="008F595B">
      <w:pPr>
        <w:pStyle w:val="Programm"/>
        <w:rPr>
          <w:color w:val="0000FF"/>
          <w:lang w:val="en-GB"/>
        </w:rPr>
      </w:pPr>
      <w:r>
        <w:t xml:space="preserve">   </w:t>
      </w:r>
      <w:r>
        <w:rPr>
          <w:color w:val="0000FF"/>
          <w:lang w:val="en-GB"/>
        </w:rPr>
        <w:t>begin</w:t>
      </w:r>
    </w:p>
    <w:p w:rsidR="008F595B" w:rsidRDefault="008F595B">
      <w:pPr>
        <w:pStyle w:val="Programm"/>
        <w:rPr>
          <w:lang w:val="en-GB"/>
        </w:rPr>
      </w:pPr>
      <w:r>
        <w:rPr>
          <w:color w:val="0000FF"/>
          <w:lang w:val="en-GB"/>
        </w:rPr>
        <w:t xml:space="preserve">      </w:t>
      </w:r>
      <w:r>
        <w:rPr>
          <w:lang w:val="en-GB"/>
        </w:rPr>
        <w:t>Ada.Text_IO.New_Line;</w:t>
      </w:r>
    </w:p>
    <w:p w:rsidR="008F595B" w:rsidRDefault="008F595B">
      <w:pPr>
        <w:pStyle w:val="Programm"/>
        <w:rPr>
          <w:lang w:val="en-GB"/>
        </w:rPr>
      </w:pPr>
      <w:r>
        <w:rPr>
          <w:lang w:val="en-GB"/>
        </w:rPr>
        <w:t xml:space="preserve">      Ada.Text_IO.Put_Line (</w:t>
      </w:r>
      <w:r>
        <w:rPr>
          <w:color w:val="008080"/>
          <w:lang w:val="en-GB"/>
        </w:rPr>
        <w:t>"Optimale Wegstrecke:"</w:t>
      </w:r>
      <w:r>
        <w:rPr>
          <w:lang w:val="en-GB"/>
        </w:rPr>
        <w:t>);</w:t>
      </w:r>
    </w:p>
    <w:p w:rsidR="008F595B" w:rsidRDefault="008F595B">
      <w:pPr>
        <w:pStyle w:val="Programm"/>
        <w:rPr>
          <w:color w:val="0000FF"/>
          <w:lang w:val="en-GB"/>
        </w:rPr>
      </w:pPr>
      <w:r>
        <w:rPr>
          <w:lang w:val="en-GB"/>
        </w:rPr>
        <w:t xml:space="preserve">      </w:t>
      </w:r>
      <w:r>
        <w:rPr>
          <w:color w:val="0000FF"/>
          <w:lang w:val="en-GB"/>
        </w:rPr>
        <w:t xml:space="preserve">for </w:t>
      </w:r>
      <w:r>
        <w:rPr>
          <w:lang w:val="en-GB"/>
        </w:rPr>
        <w:t xml:space="preserve">I </w:t>
      </w:r>
      <w:r>
        <w:rPr>
          <w:color w:val="0000FF"/>
          <w:lang w:val="en-GB"/>
        </w:rPr>
        <w:t xml:space="preserve">in </w:t>
      </w:r>
      <w:r>
        <w:rPr>
          <w:lang w:val="en-GB"/>
        </w:rPr>
        <w:t>L'</w:t>
      </w:r>
      <w:r w:rsidR="008E7B13" w:rsidRPr="008E7B13">
        <w:rPr>
          <w:lang w:val="en-GB"/>
        </w:rPr>
        <w:t>R</w:t>
      </w:r>
      <w:r w:rsidRPr="008E7B13">
        <w:rPr>
          <w:lang w:val="en-GB"/>
        </w:rPr>
        <w:t>ange</w:t>
      </w:r>
      <w:r>
        <w:rPr>
          <w:color w:val="0000FF"/>
          <w:lang w:val="en-GB"/>
        </w:rPr>
        <w:t xml:space="preserve"> loop</w:t>
      </w:r>
    </w:p>
    <w:p w:rsidR="008F595B" w:rsidRDefault="008F595B">
      <w:pPr>
        <w:pStyle w:val="Programm"/>
        <w:rPr>
          <w:lang w:val="en-GB"/>
        </w:rPr>
      </w:pPr>
      <w:r>
        <w:rPr>
          <w:color w:val="0000FF"/>
          <w:lang w:val="en-GB"/>
        </w:rPr>
        <w:t xml:space="preserve">         </w:t>
      </w:r>
      <w:r>
        <w:rPr>
          <w:lang w:val="en-GB"/>
        </w:rPr>
        <w:t>Ada.Text_IO.Put_Line</w:t>
      </w:r>
      <w:r>
        <w:rPr>
          <w:lang w:val="en-GB"/>
        </w:rPr>
        <w:tab/>
      </w:r>
    </w:p>
    <w:p w:rsidR="008F595B" w:rsidRDefault="008F595B">
      <w:pPr>
        <w:pStyle w:val="Programm"/>
        <w:rPr>
          <w:lang w:val="en-GB"/>
        </w:rPr>
      </w:pPr>
      <w:r>
        <w:rPr>
          <w:lang w:val="en-GB"/>
        </w:rPr>
        <w:t xml:space="preserve">           (INTEGER'Image(I) &amp; </w:t>
      </w:r>
      <w:r>
        <w:rPr>
          <w:color w:val="008080"/>
          <w:lang w:val="en-GB"/>
        </w:rPr>
        <w:t xml:space="preserve">".: " </w:t>
      </w:r>
      <w:r>
        <w:rPr>
          <w:lang w:val="en-GB"/>
        </w:rPr>
        <w:t>&amp; L(I).Name</w:t>
      </w:r>
      <w:r w:rsidR="0084487D">
        <w:rPr>
          <w:lang w:val="en-GB"/>
        </w:rPr>
        <w:t>_Ptr</w:t>
      </w:r>
      <w:r>
        <w:rPr>
          <w:lang w:val="en-GB"/>
        </w:rPr>
        <w:t>.All &amp;</w:t>
      </w:r>
    </w:p>
    <w:p w:rsidR="008F595B" w:rsidRDefault="008F595B">
      <w:pPr>
        <w:pStyle w:val="Programm"/>
        <w:rPr>
          <w:lang w:val="en-GB"/>
        </w:rPr>
      </w:pPr>
      <w:r>
        <w:rPr>
          <w:lang w:val="en-GB"/>
        </w:rPr>
        <w:t xml:space="preserve">            </w:t>
      </w:r>
      <w:r>
        <w:rPr>
          <w:color w:val="008080"/>
          <w:lang w:val="en-GB"/>
        </w:rPr>
        <w:t xml:space="preserve">" von "  </w:t>
      </w:r>
      <w:r>
        <w:rPr>
          <w:lang w:val="en-GB"/>
        </w:rPr>
        <w:t>&amp; L(I).Startknoten</w:t>
      </w:r>
      <w:r w:rsidR="001D635A">
        <w:rPr>
          <w:lang w:val="en-GB"/>
        </w:rPr>
        <w:t>_Ptr</w:t>
      </w:r>
      <w:r>
        <w:rPr>
          <w:lang w:val="en-GB"/>
        </w:rPr>
        <w:t>.Name</w:t>
      </w:r>
      <w:r w:rsidR="001D635A">
        <w:rPr>
          <w:lang w:val="en-GB"/>
        </w:rPr>
        <w:t>_Ptr</w:t>
      </w:r>
      <w:r>
        <w:rPr>
          <w:lang w:val="en-GB"/>
        </w:rPr>
        <w:t>.All     &amp;</w:t>
      </w:r>
    </w:p>
    <w:p w:rsidR="008F595B" w:rsidRPr="001D635A" w:rsidRDefault="008F595B">
      <w:pPr>
        <w:pStyle w:val="Programm"/>
      </w:pPr>
      <w:r w:rsidRPr="001D635A">
        <w:t xml:space="preserve">            </w:t>
      </w:r>
      <w:r w:rsidRPr="001D635A">
        <w:rPr>
          <w:color w:val="008080"/>
        </w:rPr>
        <w:t xml:space="preserve">" nach " </w:t>
      </w:r>
      <w:r w:rsidRPr="001D635A">
        <w:t>&amp; L(I).Endknoten</w:t>
      </w:r>
      <w:r w:rsidR="001D635A" w:rsidRPr="001D635A">
        <w:t>_Ptr</w:t>
      </w:r>
      <w:r w:rsidRPr="001D635A">
        <w:t>.Name</w:t>
      </w:r>
      <w:r w:rsidR="001D635A">
        <w:t>_Ptr</w:t>
      </w:r>
      <w:r w:rsidRPr="001D635A">
        <w:t>.All       &amp;</w:t>
      </w:r>
    </w:p>
    <w:p w:rsidR="008F595B" w:rsidRDefault="008F595B">
      <w:pPr>
        <w:pStyle w:val="Programm"/>
      </w:pPr>
      <w:r w:rsidRPr="00962EF3">
        <w:t xml:space="preserve">            </w:t>
      </w:r>
      <w:r>
        <w:rPr>
          <w:color w:val="008080"/>
        </w:rPr>
        <w:t xml:space="preserve">" -" </w:t>
      </w:r>
      <w:r>
        <w:t xml:space="preserve">&amp; </w:t>
      </w:r>
      <w:r w:rsidR="00962EF3">
        <w:t>KILOMETER_T</w:t>
      </w:r>
      <w:r>
        <w:t xml:space="preserve">'Image(L(I).Laenge) &amp; </w:t>
      </w:r>
      <w:r>
        <w:rPr>
          <w:color w:val="008080"/>
        </w:rPr>
        <w:t>" km"</w:t>
      </w:r>
      <w:r>
        <w:rPr>
          <w:color w:val="008080"/>
        </w:rPr>
        <w:tab/>
      </w:r>
      <w:r>
        <w:t>);</w:t>
      </w:r>
    </w:p>
    <w:p w:rsidR="008F595B" w:rsidRDefault="008F595B">
      <w:pPr>
        <w:pStyle w:val="Programm"/>
        <w:rPr>
          <w:lang w:val="en-GB"/>
        </w:rPr>
      </w:pPr>
      <w:r>
        <w:t xml:space="preserve">         </w:t>
      </w:r>
      <w:r>
        <w:rPr>
          <w:lang w:val="en-GB"/>
        </w:rPr>
        <w:t>Km := Km + L(I).Laenge;</w:t>
      </w: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pPr>
      <w:r>
        <w:t xml:space="preserve">      Ada.Text_IO.Put_Line (</w:t>
      </w:r>
      <w:r>
        <w:rPr>
          <w:color w:val="008080"/>
        </w:rPr>
        <w:t xml:space="preserve">"Entfernung:" </w:t>
      </w:r>
      <w:r>
        <w:t xml:space="preserve">&amp; </w:t>
      </w:r>
      <w:r w:rsidR="00962EF3">
        <w:t>KILOMETER_T</w:t>
      </w:r>
      <w:r>
        <w:t xml:space="preserve">'Image(Km) </w:t>
      </w:r>
    </w:p>
    <w:p w:rsidR="008F595B" w:rsidRDefault="008F595B">
      <w:pPr>
        <w:pStyle w:val="Programm"/>
        <w:rPr>
          <w:lang w:val="en-GB"/>
        </w:rPr>
      </w:pPr>
      <w:r w:rsidRPr="00962EF3">
        <w:t xml:space="preserve">                          </w:t>
      </w:r>
      <w:r w:rsidR="00AC6BA6">
        <w:tab/>
      </w:r>
      <w:r w:rsidR="00AC6BA6">
        <w:tab/>
      </w:r>
      <w:r>
        <w:rPr>
          <w:lang w:val="en-GB"/>
        </w:rPr>
        <w:t xml:space="preserve">&amp; </w:t>
      </w:r>
      <w:r>
        <w:rPr>
          <w:color w:val="008080"/>
          <w:lang w:val="en-GB"/>
        </w:rPr>
        <w:t>" km"</w:t>
      </w:r>
      <w:r>
        <w:rPr>
          <w:lang w:val="en-GB"/>
        </w:rPr>
        <w:t>);</w:t>
      </w:r>
    </w:p>
    <w:p w:rsidR="008F595B" w:rsidRDefault="008F595B">
      <w:pPr>
        <w:pStyle w:val="Programm"/>
        <w:rPr>
          <w:lang w:val="en-GB"/>
        </w:rPr>
      </w:pPr>
      <w:r>
        <w:rPr>
          <w:lang w:val="en-GB"/>
        </w:rPr>
        <w:t xml:space="preserve">      Ada.Text_IO.New_Line;</w:t>
      </w:r>
    </w:p>
    <w:p w:rsidR="008F595B" w:rsidRDefault="008F595B">
      <w:pPr>
        <w:pStyle w:val="Programm"/>
      </w:pPr>
      <w:r>
        <w:rPr>
          <w:lang w:val="en-GB"/>
        </w:rPr>
        <w:t xml:space="preserve">   </w:t>
      </w:r>
      <w:r>
        <w:rPr>
          <w:color w:val="0000FF"/>
        </w:rPr>
        <w:t xml:space="preserve">end </w:t>
      </w:r>
      <w:r>
        <w:t>Put;</w:t>
      </w:r>
    </w:p>
    <w:p w:rsidR="008F595B" w:rsidRDefault="008F595B">
      <w:pPr>
        <w:pStyle w:val="Programm"/>
      </w:pPr>
    </w:p>
    <w:p w:rsidR="008F595B" w:rsidRDefault="008F595B">
      <w:pPr>
        <w:pStyle w:val="Programm"/>
        <w:rPr>
          <w:color w:val="008000"/>
        </w:rPr>
      </w:pPr>
      <w:r>
        <w:t xml:space="preserve">   </w:t>
      </w:r>
      <w:r>
        <w:rPr>
          <w:color w:val="008000"/>
        </w:rPr>
        <w:t>--------------------------------------------------------------</w:t>
      </w:r>
    </w:p>
    <w:p w:rsidR="008F595B" w:rsidRDefault="008F595B">
      <w:pPr>
        <w:pStyle w:val="Programm"/>
        <w:rPr>
          <w:color w:val="008000"/>
        </w:rPr>
      </w:pPr>
      <w:r>
        <w:rPr>
          <w:color w:val="008000"/>
        </w:rPr>
        <w:t xml:space="preserve">   -- Funktion Optimal_Weg, die durch Entscheidungsbaumverfahren</w:t>
      </w:r>
    </w:p>
    <w:p w:rsidR="008F595B" w:rsidRDefault="008F595B">
      <w:pPr>
        <w:pStyle w:val="Programm"/>
        <w:rPr>
          <w:color w:val="008000"/>
        </w:rPr>
      </w:pPr>
      <w:r>
        <w:rPr>
          <w:color w:val="008000"/>
        </w:rPr>
        <w:t xml:space="preserve">   -- aus einem gegebenen Graphen den kuerzesten Weg zwischen 2</w:t>
      </w:r>
    </w:p>
    <w:p w:rsidR="008F595B" w:rsidRDefault="008F595B">
      <w:pPr>
        <w:pStyle w:val="Programm"/>
        <w:rPr>
          <w:color w:val="008000"/>
        </w:rPr>
      </w:pPr>
      <w:r>
        <w:rPr>
          <w:color w:val="008000"/>
        </w:rPr>
        <w:t xml:space="preserve">   -- namentlich bekannten Knoten bestimmt. Dabei sollen keine</w:t>
      </w:r>
    </w:p>
    <w:p w:rsidR="008F595B" w:rsidRDefault="008F595B">
      <w:pPr>
        <w:pStyle w:val="Programm"/>
        <w:rPr>
          <w:color w:val="008000"/>
        </w:rPr>
      </w:pPr>
      <w:r>
        <w:rPr>
          <w:color w:val="008000"/>
        </w:rPr>
        <w:t xml:space="preserve">   -- Wege mit mehr als Max_Kanten Kanten untersucht werden:</w:t>
      </w:r>
    </w:p>
    <w:p w:rsidR="008F595B" w:rsidRDefault="008F595B">
      <w:pPr>
        <w:pStyle w:val="Programm"/>
        <w:rPr>
          <w:color w:val="008000"/>
        </w:rPr>
      </w:pPr>
      <w:r>
        <w:rPr>
          <w:color w:val="008000"/>
        </w:rPr>
        <w:t xml:space="preserve">   --------------------------------------------------------------</w:t>
      </w:r>
    </w:p>
    <w:p w:rsidR="008F595B" w:rsidRDefault="008F595B">
      <w:pPr>
        <w:pStyle w:val="Programm"/>
      </w:pPr>
      <w:r>
        <w:rPr>
          <w:color w:val="008000"/>
        </w:rPr>
        <w:t xml:space="preserve">   </w:t>
      </w:r>
      <w:r>
        <w:rPr>
          <w:color w:val="0000FF"/>
        </w:rPr>
        <w:t xml:space="preserve">function </w:t>
      </w:r>
      <w:r>
        <w:t>Optimalweg (</w:t>
      </w:r>
    </w:p>
    <w:p w:rsidR="008F595B" w:rsidRDefault="008F595B">
      <w:pPr>
        <w:pStyle w:val="Programm"/>
      </w:pPr>
      <w:r>
        <w:t xml:space="preserve">         G          : GRAPH_T;</w:t>
      </w:r>
    </w:p>
    <w:p w:rsidR="008F595B" w:rsidRDefault="008F595B">
      <w:pPr>
        <w:pStyle w:val="Programm"/>
      </w:pPr>
      <w:r>
        <w:t xml:space="preserve">         Von,</w:t>
      </w:r>
    </w:p>
    <w:p w:rsidR="008F595B" w:rsidRDefault="008F595B">
      <w:pPr>
        <w:pStyle w:val="Programm"/>
      </w:pPr>
      <w:r>
        <w:t xml:space="preserve">         Nach       : STRING;</w:t>
      </w:r>
    </w:p>
    <w:p w:rsidR="008F595B" w:rsidRDefault="008F595B">
      <w:pPr>
        <w:pStyle w:val="Programm"/>
      </w:pPr>
      <w:r>
        <w:t xml:space="preserve">         Max_Kanten : POSITIVE := </w:t>
      </w:r>
      <w:r>
        <w:rPr>
          <w:color w:val="800080"/>
        </w:rPr>
        <w:t>30</w:t>
      </w:r>
      <w:r>
        <w:t>)</w:t>
      </w:r>
    </w:p>
    <w:p w:rsidR="008F595B" w:rsidRDefault="008F595B">
      <w:pPr>
        <w:pStyle w:val="Programm"/>
        <w:rPr>
          <w:color w:val="0000FF"/>
        </w:rPr>
      </w:pPr>
      <w:r>
        <w:t xml:space="preserve">     </w:t>
      </w:r>
      <w:r>
        <w:rPr>
          <w:color w:val="0000FF"/>
        </w:rPr>
        <w:t xml:space="preserve">return </w:t>
      </w:r>
      <w:r w:rsidR="00962EF3">
        <w:t>LOESUNGSMENGE_TA</w:t>
      </w:r>
      <w:r>
        <w:t xml:space="preserve"> </w:t>
      </w:r>
      <w:r>
        <w:rPr>
          <w:color w:val="0000FF"/>
        </w:rPr>
        <w:t>is</w:t>
      </w:r>
    </w:p>
    <w:p w:rsidR="008F595B" w:rsidRDefault="008F595B">
      <w:pPr>
        <w:pStyle w:val="Programm"/>
      </w:pPr>
      <w:r>
        <w:rPr>
          <w:color w:val="0000FF"/>
        </w:rPr>
        <w:t xml:space="preserve">      </w:t>
      </w:r>
      <w:r>
        <w:t xml:space="preserve">Akt_Loesung  : </w:t>
      </w:r>
      <w:r w:rsidR="00962EF3">
        <w:t>LOESUNGSMENGE_TA</w:t>
      </w:r>
      <w:r>
        <w:t xml:space="preserve"> (</w:t>
      </w:r>
      <w:r>
        <w:rPr>
          <w:color w:val="800080"/>
        </w:rPr>
        <w:t xml:space="preserve">1 </w:t>
      </w:r>
      <w:r>
        <w:t>.. Max_Kanten);</w:t>
      </w:r>
    </w:p>
    <w:p w:rsidR="008F595B" w:rsidRDefault="008F595B">
      <w:pPr>
        <w:pStyle w:val="Programm"/>
        <w:rPr>
          <w:lang w:val="en-GB"/>
        </w:rPr>
      </w:pPr>
      <w:r>
        <w:t xml:space="preserve">      Opt_Loesung  : </w:t>
      </w:r>
      <w:r w:rsidR="00962EF3">
        <w:t>LOESUNGSMENGE_TA</w:t>
      </w:r>
      <w:r>
        <w:t xml:space="preserve"> (</w:t>
      </w:r>
      <w:r>
        <w:rPr>
          <w:color w:val="800080"/>
        </w:rPr>
        <w:t xml:space="preserve">1 </w:t>
      </w:r>
      <w:r>
        <w:t xml:space="preserve">.. </w:t>
      </w:r>
      <w:r>
        <w:rPr>
          <w:lang w:val="en-GB"/>
        </w:rPr>
        <w:t>Max_Kanten);</w:t>
      </w:r>
    </w:p>
    <w:p w:rsidR="008F595B" w:rsidRDefault="008F595B">
      <w:pPr>
        <w:pStyle w:val="Programm"/>
        <w:rPr>
          <w:lang w:val="en-GB"/>
        </w:rPr>
      </w:pPr>
      <w:r>
        <w:rPr>
          <w:lang w:val="en-GB"/>
        </w:rPr>
        <w:t xml:space="preserve">      Opt_Last     : NATURAL := Opt_Loesung'First - </w:t>
      </w:r>
      <w:r>
        <w:rPr>
          <w:color w:val="800080"/>
          <w:lang w:val="en-GB"/>
        </w:rPr>
        <w:t>1</w:t>
      </w:r>
      <w:r>
        <w:rPr>
          <w:lang w:val="en-GB"/>
        </w:rPr>
        <w:t>;</w:t>
      </w:r>
    </w:p>
    <w:p w:rsidR="008F595B" w:rsidRDefault="008F595B">
      <w:pPr>
        <w:pStyle w:val="Programm"/>
      </w:pPr>
      <w:r>
        <w:rPr>
          <w:lang w:val="en-GB"/>
        </w:rPr>
        <w:t xml:space="preserve">      </w:t>
      </w:r>
      <w:r>
        <w:t xml:space="preserve">Opt_Wert     : </w:t>
      </w:r>
      <w:r w:rsidR="00962EF3">
        <w:t>KILOMETER_T</w:t>
      </w:r>
      <w:r>
        <w:t>;</w:t>
      </w:r>
    </w:p>
    <w:p w:rsidR="008F595B" w:rsidRDefault="008F595B">
      <w:pPr>
        <w:pStyle w:val="Programm"/>
      </w:pPr>
      <w:r>
        <w:t xml:space="preserve">      Lsg_Gefunden : BOOLEAN := FALSE;</w:t>
      </w:r>
    </w:p>
    <w:p w:rsidR="008F595B" w:rsidRDefault="008F595B">
      <w:pPr>
        <w:pStyle w:val="Programm"/>
      </w:pPr>
      <w:r>
        <w:t xml:space="preserve">      Von_Knoten</w:t>
      </w:r>
      <w:r w:rsidR="001D635A">
        <w:t>_Ptr</w:t>
      </w:r>
      <w:r>
        <w:t xml:space="preserve">   : KNOTEN_REF := Knoten_Ptr(G, Von);</w:t>
      </w:r>
    </w:p>
    <w:p w:rsidR="008F595B" w:rsidRDefault="008F595B">
      <w:pPr>
        <w:pStyle w:val="Programm"/>
      </w:pPr>
      <w:r>
        <w:t xml:space="preserve">      Nach_Knoten</w:t>
      </w:r>
      <w:r w:rsidR="001D635A">
        <w:t>_Ptr</w:t>
      </w:r>
      <w:r>
        <w:t xml:space="preserve">  : KNOTEN_REF := Knoten_Ptr(G, Nach);</w:t>
      </w:r>
    </w:p>
    <w:p w:rsidR="008F595B" w:rsidRDefault="008F595B">
      <w:pPr>
        <w:pStyle w:val="Programm"/>
      </w:pPr>
    </w:p>
    <w:p w:rsidR="008F595B" w:rsidRDefault="008F595B">
      <w:pPr>
        <w:pStyle w:val="Programm"/>
        <w:rPr>
          <w:color w:val="008000"/>
        </w:rPr>
      </w:pPr>
      <w:r>
        <w:t xml:space="preserve">      </w:t>
      </w:r>
      <w:r>
        <w:rPr>
          <w:color w:val="008000"/>
        </w:rPr>
        <w:t>-----------------------------------------------------------</w:t>
      </w:r>
    </w:p>
    <w:p w:rsidR="008F595B" w:rsidRPr="00962EF3" w:rsidRDefault="008F595B">
      <w:pPr>
        <w:pStyle w:val="Programm"/>
        <w:rPr>
          <w:color w:val="0000FF"/>
        </w:rPr>
      </w:pPr>
      <w:r>
        <w:rPr>
          <w:color w:val="008000"/>
        </w:rPr>
        <w:t xml:space="preserve">      </w:t>
      </w:r>
      <w:r>
        <w:rPr>
          <w:color w:val="0000FF"/>
        </w:rPr>
        <w:t xml:space="preserve">function </w:t>
      </w:r>
      <w:r>
        <w:t xml:space="preserve">Wert (L : </w:t>
      </w:r>
      <w:r w:rsidR="00962EF3">
        <w:t>LOESUNGSMENGE_TA</w:t>
      </w:r>
      <w:r>
        <w:t xml:space="preserve">) </w:t>
      </w:r>
      <w:r w:rsidRPr="00962EF3">
        <w:rPr>
          <w:color w:val="0000FF"/>
        </w:rPr>
        <w:t xml:space="preserve">return </w:t>
      </w:r>
      <w:r w:rsidR="00962EF3" w:rsidRPr="00962EF3">
        <w:t>KILOMETER_T</w:t>
      </w:r>
      <w:r w:rsidRPr="00962EF3">
        <w:t xml:space="preserve"> </w:t>
      </w:r>
      <w:r w:rsidRPr="00962EF3">
        <w:rPr>
          <w:color w:val="0000FF"/>
        </w:rPr>
        <w:t>is</w:t>
      </w:r>
    </w:p>
    <w:p w:rsidR="008F595B" w:rsidRPr="00962EF3" w:rsidRDefault="008F595B">
      <w:pPr>
        <w:pStyle w:val="Programm"/>
      </w:pPr>
      <w:r w:rsidRPr="00962EF3">
        <w:rPr>
          <w:color w:val="0000FF"/>
        </w:rPr>
        <w:t xml:space="preserve">         </w:t>
      </w:r>
      <w:r w:rsidRPr="00962EF3">
        <w:t xml:space="preserve">Km : </w:t>
      </w:r>
      <w:r w:rsidR="00962EF3" w:rsidRPr="00962EF3">
        <w:t>KILOMETER_T</w:t>
      </w:r>
      <w:r w:rsidRPr="00962EF3">
        <w:t xml:space="preserve"> := </w:t>
      </w:r>
      <w:r w:rsidRPr="00962EF3">
        <w:rPr>
          <w:color w:val="800080"/>
        </w:rPr>
        <w:t>0</w:t>
      </w:r>
      <w:r w:rsidRPr="00962EF3">
        <w:t>;</w:t>
      </w:r>
    </w:p>
    <w:p w:rsidR="008F595B" w:rsidRDefault="008F595B">
      <w:pPr>
        <w:pStyle w:val="Programm"/>
        <w:rPr>
          <w:color w:val="0000FF"/>
          <w:lang w:val="en-GB"/>
        </w:rPr>
      </w:pPr>
      <w:r w:rsidRPr="00962EF3">
        <w:t xml:space="preserve">      </w:t>
      </w:r>
      <w:r>
        <w:rPr>
          <w:color w:val="0000FF"/>
          <w:lang w:val="en-GB"/>
        </w:rPr>
        <w:t>begin</w:t>
      </w:r>
    </w:p>
    <w:p w:rsidR="008F595B" w:rsidRDefault="008F595B">
      <w:pPr>
        <w:pStyle w:val="Programm"/>
        <w:rPr>
          <w:color w:val="0000FF"/>
          <w:lang w:val="en-GB"/>
        </w:rPr>
      </w:pPr>
      <w:r>
        <w:rPr>
          <w:color w:val="0000FF"/>
          <w:lang w:val="en-GB"/>
        </w:rPr>
        <w:t xml:space="preserve">         for </w:t>
      </w:r>
      <w:r>
        <w:rPr>
          <w:lang w:val="en-GB"/>
        </w:rPr>
        <w:t xml:space="preserve">I </w:t>
      </w:r>
      <w:r>
        <w:rPr>
          <w:color w:val="0000FF"/>
          <w:lang w:val="en-GB"/>
        </w:rPr>
        <w:t xml:space="preserve">in </w:t>
      </w:r>
      <w:r>
        <w:rPr>
          <w:lang w:val="en-GB"/>
        </w:rPr>
        <w:t>L'</w:t>
      </w:r>
      <w:r w:rsidR="001D635A" w:rsidRPr="001D635A">
        <w:rPr>
          <w:lang w:val="en-GB"/>
        </w:rPr>
        <w:t>R</w:t>
      </w:r>
      <w:r w:rsidRPr="001D635A">
        <w:rPr>
          <w:lang w:val="en-GB"/>
        </w:rPr>
        <w:t>ange</w:t>
      </w:r>
      <w:r>
        <w:rPr>
          <w:color w:val="0000FF"/>
          <w:lang w:val="en-GB"/>
        </w:rPr>
        <w:t xml:space="preserve"> loop</w:t>
      </w:r>
    </w:p>
    <w:p w:rsidR="008F595B" w:rsidRDefault="008F595B">
      <w:pPr>
        <w:pStyle w:val="Programm"/>
        <w:rPr>
          <w:lang w:val="en-GB"/>
        </w:rPr>
      </w:pPr>
      <w:r>
        <w:rPr>
          <w:color w:val="0000FF"/>
          <w:lang w:val="en-GB"/>
        </w:rPr>
        <w:t xml:space="preserve">            </w:t>
      </w:r>
      <w:r>
        <w:rPr>
          <w:lang w:val="en-GB"/>
        </w:rPr>
        <w:t>Km := Km + L(I).Laenge;</w:t>
      </w: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rPr>
          <w:lang w:val="en-GB"/>
        </w:rPr>
      </w:pPr>
      <w:r>
        <w:rPr>
          <w:lang w:val="en-GB"/>
        </w:rPr>
        <w:t xml:space="preserve">         </w:t>
      </w:r>
      <w:r>
        <w:rPr>
          <w:color w:val="0000FF"/>
          <w:lang w:val="en-GB"/>
        </w:rPr>
        <w:t xml:space="preserve">return </w:t>
      </w:r>
      <w:r>
        <w:rPr>
          <w:lang w:val="en-GB"/>
        </w:rPr>
        <w:t>Km;</w:t>
      </w:r>
    </w:p>
    <w:p w:rsidR="008F595B" w:rsidRDefault="008F595B">
      <w:pPr>
        <w:pStyle w:val="Programm"/>
      </w:pPr>
      <w:r>
        <w:rPr>
          <w:lang w:val="en-GB"/>
        </w:rPr>
        <w:t xml:space="preserve">      </w:t>
      </w:r>
      <w:r>
        <w:rPr>
          <w:color w:val="0000FF"/>
        </w:rPr>
        <w:t xml:space="preserve">end </w:t>
      </w:r>
      <w:r>
        <w:t>Wert;</w:t>
      </w:r>
    </w:p>
    <w:p w:rsidR="008F595B" w:rsidRDefault="008F595B">
      <w:pPr>
        <w:pStyle w:val="Programm"/>
      </w:pPr>
    </w:p>
    <w:p w:rsidR="007F5F69" w:rsidRDefault="007F5F69">
      <w:pPr>
        <w:pStyle w:val="Programm"/>
      </w:pPr>
    </w:p>
    <w:p w:rsidR="007F5F69" w:rsidRDefault="007F5F69">
      <w:pPr>
        <w:pStyle w:val="Programm"/>
      </w:pPr>
    </w:p>
    <w:p w:rsidR="008F595B" w:rsidRPr="00962EF3" w:rsidRDefault="008F595B">
      <w:pPr>
        <w:pStyle w:val="Programm"/>
        <w:rPr>
          <w:color w:val="008000"/>
          <w:lang w:val="en-GB"/>
        </w:rPr>
      </w:pPr>
      <w:r w:rsidRPr="00962EF3">
        <w:rPr>
          <w:lang w:val="en-GB"/>
        </w:rPr>
        <w:t xml:space="preserve">      </w:t>
      </w:r>
      <w:r w:rsidRPr="00962EF3">
        <w:rPr>
          <w:color w:val="008000"/>
          <w:lang w:val="en-GB"/>
        </w:rPr>
        <w:t>-----------------------------------------------------------</w:t>
      </w:r>
    </w:p>
    <w:p w:rsidR="008F595B" w:rsidRDefault="008F595B">
      <w:pPr>
        <w:pStyle w:val="Programm"/>
        <w:rPr>
          <w:color w:val="0000FF"/>
          <w:lang w:val="en-GB"/>
        </w:rPr>
      </w:pPr>
      <w:r>
        <w:rPr>
          <w:color w:val="008000"/>
          <w:lang w:val="en-GB"/>
        </w:rPr>
        <w:t xml:space="preserve">      </w:t>
      </w:r>
      <w:r>
        <w:rPr>
          <w:color w:val="0000FF"/>
          <w:lang w:val="en-GB"/>
        </w:rPr>
        <w:t xml:space="preserve">function </w:t>
      </w:r>
      <w:r>
        <w:rPr>
          <w:lang w:val="en-GB"/>
        </w:rPr>
        <w:t xml:space="preserve">Zulaessig (L : </w:t>
      </w:r>
      <w:r w:rsidR="00962EF3">
        <w:rPr>
          <w:lang w:val="en-GB"/>
        </w:rPr>
        <w:t>LOESUNGSMENGE_TA</w:t>
      </w:r>
      <w:r>
        <w:rPr>
          <w:lang w:val="en-GB"/>
        </w:rPr>
        <w:t xml:space="preserve">) </w:t>
      </w:r>
      <w:r>
        <w:rPr>
          <w:color w:val="0000FF"/>
          <w:lang w:val="en-GB"/>
        </w:rPr>
        <w:t xml:space="preserve">return </w:t>
      </w:r>
      <w:r>
        <w:rPr>
          <w:lang w:val="en-GB"/>
        </w:rPr>
        <w:t xml:space="preserve">BOOLEAN </w:t>
      </w:r>
      <w:r>
        <w:rPr>
          <w:color w:val="0000FF"/>
          <w:lang w:val="en-GB"/>
        </w:rPr>
        <w:t>is</w:t>
      </w:r>
    </w:p>
    <w:p w:rsidR="008F595B" w:rsidRDefault="008F595B">
      <w:pPr>
        <w:pStyle w:val="Programm"/>
      </w:pPr>
      <w:r>
        <w:rPr>
          <w:color w:val="0000FF"/>
          <w:lang w:val="en-GB"/>
        </w:rPr>
        <w:t xml:space="preserve">         </w:t>
      </w:r>
      <w:r>
        <w:t>Ist_Zulaessig : BOOLEAN := True;</w:t>
      </w:r>
    </w:p>
    <w:p w:rsidR="008F595B" w:rsidRDefault="008F595B">
      <w:pPr>
        <w:pStyle w:val="Programm"/>
        <w:rPr>
          <w:color w:val="0000FF"/>
          <w:lang w:val="en-GB"/>
        </w:rPr>
      </w:pPr>
      <w:r>
        <w:t xml:space="preserve">      </w:t>
      </w:r>
      <w:r>
        <w:rPr>
          <w:color w:val="0000FF"/>
          <w:lang w:val="en-GB"/>
        </w:rPr>
        <w:t>begin</w:t>
      </w:r>
    </w:p>
    <w:p w:rsidR="008F595B" w:rsidRDefault="008F595B">
      <w:pPr>
        <w:pStyle w:val="Programm"/>
        <w:rPr>
          <w:color w:val="0000FF"/>
          <w:lang w:val="en-GB"/>
        </w:rPr>
      </w:pPr>
      <w:r>
        <w:rPr>
          <w:color w:val="0000FF"/>
          <w:lang w:val="en-GB"/>
        </w:rPr>
        <w:t xml:space="preserve">         if </w:t>
      </w:r>
      <w:r>
        <w:rPr>
          <w:lang w:val="en-GB"/>
        </w:rPr>
        <w:t xml:space="preserve">L'Length &gt; </w:t>
      </w:r>
      <w:r>
        <w:rPr>
          <w:color w:val="800080"/>
          <w:lang w:val="en-GB"/>
        </w:rPr>
        <w:t xml:space="preserve">1 </w:t>
      </w:r>
      <w:r>
        <w:rPr>
          <w:color w:val="0000FF"/>
          <w:lang w:val="en-GB"/>
        </w:rPr>
        <w:t>then</w:t>
      </w:r>
    </w:p>
    <w:p w:rsidR="008F595B" w:rsidRDefault="008F595B">
      <w:pPr>
        <w:pStyle w:val="Programm"/>
        <w:rPr>
          <w:color w:val="008000"/>
        </w:rPr>
      </w:pPr>
      <w:r>
        <w:rPr>
          <w:color w:val="0000FF"/>
          <w:lang w:val="en-GB"/>
        </w:rPr>
        <w:t xml:space="preserve">            </w:t>
      </w:r>
      <w:r>
        <w:rPr>
          <w:color w:val="008000"/>
        </w:rPr>
        <w:t>-- keine Kante darf mehr als einmal vorkommen:</w:t>
      </w:r>
    </w:p>
    <w:p w:rsidR="008F595B" w:rsidRDefault="008F595B">
      <w:pPr>
        <w:pStyle w:val="Programm"/>
        <w:rPr>
          <w:color w:val="0000FF"/>
          <w:lang w:val="en-GB"/>
        </w:rPr>
      </w:pPr>
      <w:r>
        <w:rPr>
          <w:color w:val="008000"/>
        </w:rPr>
        <w:t xml:space="preserve">            </w:t>
      </w:r>
      <w:r>
        <w:rPr>
          <w:color w:val="0000FF"/>
          <w:lang w:val="en-GB"/>
        </w:rPr>
        <w:t xml:space="preserve">for </w:t>
      </w:r>
      <w:r>
        <w:rPr>
          <w:lang w:val="en-GB"/>
        </w:rPr>
        <w:t xml:space="preserve">I </w:t>
      </w:r>
      <w:r>
        <w:rPr>
          <w:color w:val="0000FF"/>
          <w:lang w:val="en-GB"/>
        </w:rPr>
        <w:t xml:space="preserve">in </w:t>
      </w:r>
      <w:r>
        <w:rPr>
          <w:lang w:val="en-GB"/>
        </w:rPr>
        <w:t>L'First .. L'Last</w:t>
      </w:r>
      <w:r w:rsidR="001D635A">
        <w:rPr>
          <w:lang w:val="en-GB"/>
        </w:rPr>
        <w:t xml:space="preserve"> </w:t>
      </w:r>
      <w:r>
        <w:rPr>
          <w:lang w:val="en-GB"/>
        </w:rPr>
        <w:t>-</w:t>
      </w:r>
      <w:r w:rsidR="001D635A">
        <w:rPr>
          <w:lang w:val="en-GB"/>
        </w:rPr>
        <w:t xml:space="preserve"> </w:t>
      </w:r>
      <w:r>
        <w:rPr>
          <w:color w:val="800080"/>
          <w:lang w:val="en-GB"/>
        </w:rPr>
        <w:t xml:space="preserve">1 </w:t>
      </w:r>
      <w:r>
        <w:rPr>
          <w:color w:val="0000FF"/>
          <w:lang w:val="en-GB"/>
        </w:rPr>
        <w:t>loop</w:t>
      </w:r>
    </w:p>
    <w:p w:rsidR="008F595B" w:rsidRDefault="008F595B">
      <w:pPr>
        <w:pStyle w:val="Programm"/>
        <w:rPr>
          <w:color w:val="0000FF"/>
          <w:lang w:val="en-GB"/>
        </w:rPr>
      </w:pPr>
      <w:r>
        <w:rPr>
          <w:color w:val="0000FF"/>
          <w:lang w:val="en-GB"/>
        </w:rPr>
        <w:t xml:space="preserve">               if </w:t>
      </w:r>
      <w:r>
        <w:rPr>
          <w:lang w:val="en-GB"/>
        </w:rPr>
        <w:t xml:space="preserve">L(I) = L(L'Last) </w:t>
      </w:r>
      <w:r>
        <w:rPr>
          <w:color w:val="0000FF"/>
          <w:lang w:val="en-GB"/>
        </w:rPr>
        <w:t>then</w:t>
      </w:r>
    </w:p>
    <w:p w:rsidR="008F595B" w:rsidRDefault="008F595B">
      <w:pPr>
        <w:pStyle w:val="Programm"/>
      </w:pPr>
      <w:r>
        <w:rPr>
          <w:color w:val="0000FF"/>
          <w:lang w:val="en-GB"/>
        </w:rPr>
        <w:t xml:space="preserve">                  </w:t>
      </w:r>
      <w:r>
        <w:t>Ist_Zulaessig := False;</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rPr>
          <w:color w:val="008000"/>
        </w:rPr>
      </w:pPr>
      <w:r>
        <w:t xml:space="preserve">            </w:t>
      </w:r>
      <w:r>
        <w:rPr>
          <w:color w:val="008000"/>
        </w:rPr>
        <w:t>-- kein Knoten darf mehr als einmal vorkommen,</w:t>
      </w:r>
    </w:p>
    <w:p w:rsidR="008F595B" w:rsidRDefault="008F595B">
      <w:pPr>
        <w:pStyle w:val="Programm"/>
        <w:rPr>
          <w:color w:val="008000"/>
        </w:rPr>
      </w:pPr>
      <w:r>
        <w:rPr>
          <w:color w:val="008000"/>
        </w:rPr>
        <w:t xml:space="preserve">            -- weder der Von-Knoten:</w:t>
      </w:r>
    </w:p>
    <w:p w:rsidR="008F595B" w:rsidRPr="001D635A" w:rsidRDefault="008F595B">
      <w:pPr>
        <w:pStyle w:val="Programm"/>
        <w:rPr>
          <w:color w:val="0000FF"/>
          <w:lang w:val="en-US"/>
        </w:rPr>
      </w:pPr>
      <w:r w:rsidRPr="001D635A">
        <w:rPr>
          <w:color w:val="008000"/>
          <w:lang w:val="en-US"/>
        </w:rPr>
        <w:t xml:space="preserve">            </w:t>
      </w:r>
      <w:r w:rsidRPr="001D635A">
        <w:rPr>
          <w:color w:val="0000FF"/>
          <w:lang w:val="en-US"/>
        </w:rPr>
        <w:t xml:space="preserve">if </w:t>
      </w:r>
      <w:r w:rsidRPr="001D635A">
        <w:rPr>
          <w:lang w:val="en-US"/>
        </w:rPr>
        <w:t>L(L'Last).Endknoten</w:t>
      </w:r>
      <w:r w:rsidR="001D635A" w:rsidRPr="001D635A">
        <w:rPr>
          <w:lang w:val="en-US"/>
        </w:rPr>
        <w:t>_Ptr</w:t>
      </w:r>
      <w:r w:rsidRPr="001D635A">
        <w:rPr>
          <w:lang w:val="en-US"/>
        </w:rPr>
        <w:t xml:space="preserve"> = Von_Knoten</w:t>
      </w:r>
      <w:r w:rsidR="001D635A" w:rsidRPr="001D635A">
        <w:rPr>
          <w:lang w:val="en-US"/>
        </w:rPr>
        <w:t>_Ptr</w:t>
      </w:r>
      <w:r w:rsidRPr="001D635A">
        <w:rPr>
          <w:lang w:val="en-US"/>
        </w:rPr>
        <w:t xml:space="preserve"> </w:t>
      </w:r>
      <w:r w:rsidRPr="001D635A">
        <w:rPr>
          <w:color w:val="0000FF"/>
          <w:lang w:val="en-US"/>
        </w:rPr>
        <w:t>then</w:t>
      </w:r>
    </w:p>
    <w:p w:rsidR="008F595B" w:rsidRDefault="008F595B">
      <w:pPr>
        <w:pStyle w:val="Programm"/>
      </w:pPr>
      <w:r w:rsidRPr="001D635A">
        <w:rPr>
          <w:color w:val="0000FF"/>
          <w:lang w:val="en-US"/>
        </w:rPr>
        <w:t xml:space="preserve">               </w:t>
      </w:r>
      <w:r>
        <w:t>Ist_Zulaessig := False;</w:t>
      </w:r>
    </w:p>
    <w:p w:rsidR="008F595B" w:rsidRDefault="008F595B">
      <w:pPr>
        <w:pStyle w:val="Programm"/>
      </w:pPr>
      <w:r>
        <w:t xml:space="preserve">            </w:t>
      </w:r>
      <w:r>
        <w:rPr>
          <w:color w:val="0000FF"/>
        </w:rPr>
        <w:t>end if</w:t>
      </w:r>
      <w:r>
        <w:t>;</w:t>
      </w:r>
    </w:p>
    <w:p w:rsidR="008F595B" w:rsidRDefault="008F595B">
      <w:pPr>
        <w:pStyle w:val="Programm"/>
      </w:pPr>
    </w:p>
    <w:p w:rsidR="008F595B" w:rsidRDefault="008F595B">
      <w:pPr>
        <w:pStyle w:val="Programm"/>
        <w:rPr>
          <w:color w:val="008000"/>
        </w:rPr>
      </w:pPr>
      <w:r>
        <w:t xml:space="preserve">            </w:t>
      </w:r>
      <w:r>
        <w:rPr>
          <w:color w:val="008000"/>
        </w:rPr>
        <w:t>-- ... noch sonst ein Zwischenknoten auf dem Weg:</w:t>
      </w:r>
    </w:p>
    <w:p w:rsidR="008F595B" w:rsidRDefault="008F595B">
      <w:pPr>
        <w:pStyle w:val="Programm"/>
        <w:rPr>
          <w:color w:val="0000FF"/>
        </w:rPr>
      </w:pPr>
      <w:r>
        <w:rPr>
          <w:color w:val="008000"/>
        </w:rPr>
        <w:t xml:space="preserve">            </w:t>
      </w:r>
      <w:r>
        <w:rPr>
          <w:color w:val="0000FF"/>
        </w:rPr>
        <w:t xml:space="preserve">if </w:t>
      </w:r>
      <w:r>
        <w:t xml:space="preserve">Ist_Zulaessig </w:t>
      </w:r>
      <w:r>
        <w:rPr>
          <w:color w:val="0000FF"/>
        </w:rPr>
        <w:t>then</w:t>
      </w:r>
    </w:p>
    <w:p w:rsidR="008F595B" w:rsidRDefault="008F595B">
      <w:pPr>
        <w:pStyle w:val="Programm"/>
        <w:rPr>
          <w:color w:val="0000FF"/>
          <w:lang w:val="en-GB"/>
        </w:rPr>
      </w:pPr>
      <w:r>
        <w:rPr>
          <w:color w:val="0000FF"/>
        </w:rPr>
        <w:t xml:space="preserve">               </w:t>
      </w:r>
      <w:r>
        <w:rPr>
          <w:color w:val="0000FF"/>
          <w:lang w:val="en-GB"/>
        </w:rPr>
        <w:t xml:space="preserve">for </w:t>
      </w:r>
      <w:r>
        <w:rPr>
          <w:lang w:val="en-GB"/>
        </w:rPr>
        <w:t xml:space="preserve">I </w:t>
      </w:r>
      <w:r>
        <w:rPr>
          <w:color w:val="0000FF"/>
          <w:lang w:val="en-GB"/>
        </w:rPr>
        <w:t xml:space="preserve">in </w:t>
      </w:r>
      <w:r>
        <w:rPr>
          <w:lang w:val="en-GB"/>
        </w:rPr>
        <w:t>L'First .. L'Last-</w:t>
      </w:r>
      <w:r>
        <w:rPr>
          <w:color w:val="800080"/>
          <w:lang w:val="en-GB"/>
        </w:rPr>
        <w:t xml:space="preserve">1 </w:t>
      </w:r>
      <w:r>
        <w:rPr>
          <w:color w:val="0000FF"/>
          <w:lang w:val="en-GB"/>
        </w:rPr>
        <w:t>loop</w:t>
      </w:r>
    </w:p>
    <w:p w:rsidR="008F595B" w:rsidRDefault="008F595B">
      <w:pPr>
        <w:pStyle w:val="Programm"/>
        <w:rPr>
          <w:color w:val="0000FF"/>
          <w:lang w:val="en-GB"/>
        </w:rPr>
      </w:pPr>
      <w:r>
        <w:rPr>
          <w:color w:val="0000FF"/>
          <w:lang w:val="en-GB"/>
        </w:rPr>
        <w:t xml:space="preserve"> </w:t>
      </w:r>
      <w:r w:rsidR="001D635A">
        <w:rPr>
          <w:color w:val="0000FF"/>
          <w:lang w:val="en-GB"/>
        </w:rPr>
        <w:t xml:space="preserve">               </w:t>
      </w:r>
      <w:r w:rsidR="001D635A">
        <w:rPr>
          <w:color w:val="0000FF"/>
          <w:lang w:val="en-GB"/>
        </w:rPr>
        <w:tab/>
      </w:r>
      <w:r>
        <w:rPr>
          <w:color w:val="0000FF"/>
          <w:lang w:val="en-GB"/>
        </w:rPr>
        <w:t xml:space="preserve">if </w:t>
      </w:r>
      <w:r>
        <w:rPr>
          <w:lang w:val="en-GB"/>
        </w:rPr>
        <w:t>L(I).Endknoten</w:t>
      </w:r>
      <w:r w:rsidR="001D635A">
        <w:rPr>
          <w:lang w:val="en-GB"/>
        </w:rPr>
        <w:t>_Ptr</w:t>
      </w:r>
      <w:r>
        <w:rPr>
          <w:lang w:val="en-GB"/>
        </w:rPr>
        <w:t xml:space="preserve"> = L(L'Last).Endknoten</w:t>
      </w:r>
      <w:r w:rsidR="001D635A">
        <w:rPr>
          <w:lang w:val="en-GB"/>
        </w:rPr>
        <w:t>_Ptr</w:t>
      </w:r>
      <w:r>
        <w:rPr>
          <w:lang w:val="en-GB"/>
        </w:rPr>
        <w:t xml:space="preserve"> </w:t>
      </w:r>
      <w:r w:rsidR="001D635A">
        <w:rPr>
          <w:lang w:val="en-GB"/>
        </w:rPr>
        <w:br/>
        <w:t xml:space="preserve"> </w:t>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sidR="001D635A">
        <w:rPr>
          <w:lang w:val="en-GB"/>
        </w:rPr>
        <w:tab/>
      </w:r>
      <w:r>
        <w:rPr>
          <w:color w:val="0000FF"/>
          <w:lang w:val="en-GB"/>
        </w:rPr>
        <w:t>then</w:t>
      </w:r>
    </w:p>
    <w:p w:rsidR="008F595B" w:rsidRPr="001D635A" w:rsidRDefault="008F595B">
      <w:pPr>
        <w:pStyle w:val="Programm"/>
        <w:rPr>
          <w:lang w:val="en-US"/>
        </w:rPr>
      </w:pPr>
      <w:r>
        <w:rPr>
          <w:color w:val="0000FF"/>
          <w:lang w:val="en-GB"/>
        </w:rPr>
        <w:t xml:space="preserve">                     </w:t>
      </w:r>
      <w:r w:rsidRPr="001D635A">
        <w:rPr>
          <w:lang w:val="en-US"/>
        </w:rPr>
        <w:t>Ist_Zulaessig := False;</w:t>
      </w:r>
    </w:p>
    <w:p w:rsidR="008F595B" w:rsidRDefault="008F595B">
      <w:pPr>
        <w:pStyle w:val="Programm"/>
        <w:rPr>
          <w:lang w:val="en-GB"/>
        </w:rPr>
      </w:pPr>
      <w:r w:rsidRPr="001D635A">
        <w:rPr>
          <w:lang w:val="en-US"/>
        </w:rPr>
        <w:t xml:space="preserve">                </w:t>
      </w:r>
      <w:r w:rsidR="001D635A">
        <w:rPr>
          <w:lang w:val="en-US"/>
        </w:rPr>
        <w:tab/>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loop</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color w:val="008000"/>
        </w:rPr>
      </w:pPr>
      <w:r w:rsidRPr="001D635A">
        <w:rPr>
          <w:lang w:val="en-US"/>
        </w:rPr>
        <w:t xml:space="preserve">         </w:t>
      </w:r>
      <w:r w:rsidRPr="001D635A">
        <w:rPr>
          <w:color w:val="0000FF"/>
          <w:lang w:val="en-US"/>
        </w:rPr>
        <w:t xml:space="preserve">return </w:t>
      </w:r>
      <w:r>
        <w:t>Ist_Zulaessig;</w:t>
      </w:r>
    </w:p>
    <w:p w:rsidR="008F595B" w:rsidRDefault="008F595B">
      <w:pPr>
        <w:pStyle w:val="Programm"/>
      </w:pPr>
      <w:r>
        <w:rPr>
          <w:color w:val="008000"/>
        </w:rPr>
        <w:t xml:space="preserve">      </w:t>
      </w:r>
      <w:r>
        <w:rPr>
          <w:color w:val="0000FF"/>
        </w:rPr>
        <w:t xml:space="preserve">end </w:t>
      </w:r>
      <w:r>
        <w:t>Zulaessig;</w:t>
      </w:r>
    </w:p>
    <w:p w:rsidR="008F595B" w:rsidRDefault="008F595B">
      <w:pPr>
        <w:pStyle w:val="Programm"/>
      </w:pPr>
    </w:p>
    <w:p w:rsidR="008F595B" w:rsidRPr="00962EF3" w:rsidRDefault="008F595B">
      <w:pPr>
        <w:pStyle w:val="Programm"/>
        <w:rPr>
          <w:color w:val="008000"/>
          <w:lang w:val="en-GB"/>
        </w:rPr>
      </w:pPr>
      <w:r w:rsidRPr="00962EF3">
        <w:rPr>
          <w:lang w:val="en-GB"/>
        </w:rPr>
        <w:t xml:space="preserve">      </w:t>
      </w:r>
      <w:r w:rsidRPr="00962EF3">
        <w:rPr>
          <w:color w:val="008000"/>
          <w:lang w:val="en-GB"/>
        </w:rPr>
        <w:t>-----------------------------------------------------------</w:t>
      </w:r>
    </w:p>
    <w:p w:rsidR="008F595B" w:rsidRDefault="008F595B">
      <w:pPr>
        <w:pStyle w:val="Programm"/>
        <w:rPr>
          <w:color w:val="0000FF"/>
          <w:lang w:val="en-GB"/>
        </w:rPr>
      </w:pPr>
      <w:r>
        <w:rPr>
          <w:color w:val="008000"/>
          <w:lang w:val="en-GB"/>
        </w:rPr>
        <w:t xml:space="preserve">      </w:t>
      </w:r>
      <w:r>
        <w:rPr>
          <w:color w:val="0000FF"/>
          <w:lang w:val="en-GB"/>
        </w:rPr>
        <w:t xml:space="preserve">function </w:t>
      </w:r>
      <w:r>
        <w:rPr>
          <w:lang w:val="en-GB"/>
        </w:rPr>
        <w:t xml:space="preserve">Sinnvoll (L : </w:t>
      </w:r>
      <w:r w:rsidR="00962EF3">
        <w:rPr>
          <w:lang w:val="en-GB"/>
        </w:rPr>
        <w:t>LOESUNGSMENGE_TA</w:t>
      </w:r>
      <w:r>
        <w:rPr>
          <w:lang w:val="en-GB"/>
        </w:rPr>
        <w:t xml:space="preserve">) </w:t>
      </w:r>
      <w:r>
        <w:rPr>
          <w:color w:val="0000FF"/>
          <w:lang w:val="en-GB"/>
        </w:rPr>
        <w:t xml:space="preserve">return </w:t>
      </w:r>
      <w:r>
        <w:rPr>
          <w:lang w:val="en-GB"/>
        </w:rPr>
        <w:t xml:space="preserve">BOOLEAN </w:t>
      </w:r>
      <w:r>
        <w:rPr>
          <w:color w:val="0000FF"/>
          <w:lang w:val="en-GB"/>
        </w:rPr>
        <w:t>is</w:t>
      </w:r>
    </w:p>
    <w:p w:rsidR="008F595B" w:rsidRDefault="008F595B">
      <w:pPr>
        <w:pStyle w:val="Programm"/>
        <w:rPr>
          <w:color w:val="0000FF"/>
        </w:rPr>
      </w:pPr>
      <w:r>
        <w:rPr>
          <w:color w:val="0000FF"/>
          <w:lang w:val="en-GB"/>
        </w:rPr>
        <w:t xml:space="preserve">      </w:t>
      </w:r>
      <w:r>
        <w:rPr>
          <w:color w:val="0000FF"/>
        </w:rPr>
        <w:t>begin</w:t>
      </w:r>
    </w:p>
    <w:p w:rsidR="008F595B" w:rsidRDefault="008F595B">
      <w:pPr>
        <w:pStyle w:val="Programm"/>
        <w:rPr>
          <w:color w:val="008000"/>
        </w:rPr>
      </w:pPr>
      <w:r>
        <w:rPr>
          <w:color w:val="0000FF"/>
        </w:rPr>
        <w:t xml:space="preserve">         </w:t>
      </w:r>
      <w:r>
        <w:rPr>
          <w:color w:val="008000"/>
        </w:rPr>
        <w:t>-- eine Loesung L ist sinnvoll, wenn sie nicht eine</w:t>
      </w:r>
    </w:p>
    <w:p w:rsidR="008F595B" w:rsidRDefault="008F595B">
      <w:pPr>
        <w:pStyle w:val="Programm"/>
        <w:rPr>
          <w:color w:val="008000"/>
        </w:rPr>
      </w:pPr>
      <w:r>
        <w:rPr>
          <w:color w:val="008000"/>
        </w:rPr>
        <w:t xml:space="preserve">         -- groessere Laenge hat als die optimale Loesung:</w:t>
      </w:r>
    </w:p>
    <w:p w:rsidR="008F595B" w:rsidRDefault="008F595B">
      <w:pPr>
        <w:pStyle w:val="Programm"/>
      </w:pPr>
      <w:r>
        <w:rPr>
          <w:color w:val="008000"/>
        </w:rPr>
        <w:t xml:space="preserve">         </w:t>
      </w:r>
      <w:r>
        <w:rPr>
          <w:color w:val="0000FF"/>
        </w:rPr>
        <w:t xml:space="preserve">return not </w:t>
      </w:r>
      <w:r>
        <w:t xml:space="preserve">Lsg_Gefunden </w:t>
      </w:r>
      <w:r>
        <w:rPr>
          <w:color w:val="0000FF"/>
        </w:rPr>
        <w:t xml:space="preserve">or else </w:t>
      </w:r>
      <w:r>
        <w:t>Wert(L) &lt; Opt_Wert;</w:t>
      </w:r>
    </w:p>
    <w:p w:rsidR="008F595B" w:rsidRDefault="008F595B">
      <w:pPr>
        <w:pStyle w:val="Programm"/>
      </w:pPr>
      <w:r>
        <w:t xml:space="preserve">      </w:t>
      </w:r>
      <w:r>
        <w:rPr>
          <w:color w:val="0000FF"/>
        </w:rPr>
        <w:t xml:space="preserve">end </w:t>
      </w:r>
      <w:r>
        <w:t>Sinnvoll;</w:t>
      </w:r>
    </w:p>
    <w:p w:rsidR="008F595B" w:rsidRDefault="008F595B">
      <w:pPr>
        <w:pStyle w:val="Programm"/>
        <w:rPr>
          <w:color w:val="008000"/>
        </w:rPr>
      </w:pPr>
      <w:r>
        <w:t xml:space="preserve">      </w:t>
      </w:r>
      <w:r>
        <w:rPr>
          <w:color w:val="008000"/>
        </w:rPr>
        <w:t>-----------------------------------------------------------</w:t>
      </w:r>
    </w:p>
    <w:p w:rsidR="008F595B" w:rsidRDefault="008F595B">
      <w:pPr>
        <w:pStyle w:val="Programm"/>
      </w:pPr>
      <w:r>
        <w:rPr>
          <w:color w:val="008000"/>
        </w:rPr>
        <w:t xml:space="preserve">      </w:t>
      </w:r>
      <w:r>
        <w:rPr>
          <w:color w:val="0000FF"/>
        </w:rPr>
        <w:t xml:space="preserve">procedure </w:t>
      </w:r>
      <w:r>
        <w:t>Treffe_Entscheidung (</w:t>
      </w:r>
    </w:p>
    <w:p w:rsidR="008F595B" w:rsidRDefault="008F595B">
      <w:pPr>
        <w:pStyle w:val="Programm"/>
      </w:pPr>
      <w:r>
        <w:t xml:space="preserve">            </w:t>
      </w:r>
      <w:r w:rsidR="00AC6BA6">
        <w:tab/>
      </w:r>
      <w:r w:rsidR="00AC6BA6">
        <w:tab/>
      </w:r>
      <w:r w:rsidR="00AC6BA6">
        <w:tab/>
      </w:r>
      <w:r w:rsidR="00AC6BA6">
        <w:tab/>
      </w:r>
      <w:r w:rsidR="00AC6BA6">
        <w:tab/>
      </w:r>
      <w:r w:rsidR="00AC6BA6">
        <w:tab/>
      </w:r>
      <w:r w:rsidR="00AC6BA6">
        <w:tab/>
      </w:r>
      <w:r>
        <w:t>Fuer</w:t>
      </w:r>
      <w:r w:rsidR="004916FE">
        <w:t>_Ptr</w:t>
      </w:r>
      <w:r>
        <w:t xml:space="preserve">  : </w:t>
      </w:r>
      <w:r>
        <w:rPr>
          <w:color w:val="0000FF"/>
        </w:rPr>
        <w:t xml:space="preserve">in     </w:t>
      </w:r>
      <w:r>
        <w:t>KNOTEN_REF;</w:t>
      </w:r>
    </w:p>
    <w:p w:rsidR="008F595B" w:rsidRDefault="008F595B">
      <w:pPr>
        <w:pStyle w:val="Programm"/>
        <w:rPr>
          <w:color w:val="0000FF"/>
        </w:rPr>
      </w:pPr>
      <w:r>
        <w:t xml:space="preserve">            </w:t>
      </w:r>
      <w:r w:rsidR="00AC6BA6">
        <w:tab/>
      </w:r>
      <w:r w:rsidR="00AC6BA6">
        <w:tab/>
      </w:r>
      <w:r w:rsidR="00AC6BA6">
        <w:tab/>
      </w:r>
      <w:r w:rsidR="00AC6BA6">
        <w:tab/>
      </w:r>
      <w:r w:rsidR="00AC6BA6">
        <w:tab/>
      </w:r>
      <w:r w:rsidR="00AC6BA6">
        <w:tab/>
      </w:r>
      <w:r w:rsidR="00AC6BA6">
        <w:tab/>
      </w:r>
      <w:r w:rsidRPr="004916FE">
        <w:t xml:space="preserve">Stufe </w:t>
      </w:r>
      <w:r w:rsidR="004916FE" w:rsidRPr="004916FE">
        <w:tab/>
      </w:r>
      <w:r w:rsidR="004916FE" w:rsidRPr="004916FE">
        <w:tab/>
      </w:r>
      <w:r w:rsidR="004916FE">
        <w:t xml:space="preserve"> </w:t>
      </w:r>
      <w:r w:rsidRPr="004916FE">
        <w:t xml:space="preserve">: </w:t>
      </w:r>
      <w:r w:rsidRPr="004916FE">
        <w:rPr>
          <w:color w:val="0000FF"/>
        </w:rPr>
        <w:t xml:space="preserve">in     </w:t>
      </w:r>
      <w:r w:rsidRPr="004916FE">
        <w:t xml:space="preserve">POSITIVE) </w:t>
      </w:r>
      <w:r w:rsidRPr="004916FE">
        <w:rPr>
          <w:color w:val="0000FF"/>
        </w:rPr>
        <w:t>is</w:t>
      </w:r>
    </w:p>
    <w:p w:rsidR="00AC6BA6" w:rsidRPr="004916FE" w:rsidRDefault="00AC6BA6">
      <w:pPr>
        <w:pStyle w:val="Programm"/>
        <w:rPr>
          <w:color w:val="0000FF"/>
        </w:rPr>
      </w:pPr>
    </w:p>
    <w:p w:rsidR="008F595B" w:rsidRDefault="008F595B">
      <w:pPr>
        <w:pStyle w:val="Programm"/>
      </w:pPr>
      <w:r>
        <w:rPr>
          <w:color w:val="0000FF"/>
        </w:rPr>
        <w:t xml:space="preserve">         </w:t>
      </w:r>
      <w:r>
        <w:t>Akt_Kante</w:t>
      </w:r>
      <w:r w:rsidR="00E538EB">
        <w:t>_Ptr</w:t>
      </w:r>
      <w:r>
        <w:t xml:space="preserve"> : KANTEN_REF := Fuer</w:t>
      </w:r>
      <w:r w:rsidR="004916FE">
        <w:t>_Ptr</w:t>
      </w:r>
      <w:r>
        <w:t>.Kantenliste</w:t>
      </w:r>
      <w:r w:rsidR="00E538EB">
        <w:t>_Ptr</w:t>
      </w:r>
      <w:r>
        <w:t>;</w:t>
      </w:r>
    </w:p>
    <w:p w:rsidR="008F595B" w:rsidRDefault="008F595B">
      <w:pPr>
        <w:pStyle w:val="Programm"/>
        <w:rPr>
          <w:color w:val="0000FF"/>
        </w:rPr>
      </w:pPr>
      <w:r>
        <w:t xml:space="preserve">      </w:t>
      </w:r>
      <w:r>
        <w:rPr>
          <w:color w:val="0000FF"/>
        </w:rPr>
        <w:t>begin</w:t>
      </w:r>
    </w:p>
    <w:p w:rsidR="008F595B" w:rsidRDefault="008F595B">
      <w:pPr>
        <w:pStyle w:val="Programm"/>
        <w:rPr>
          <w:color w:val="008000"/>
        </w:rPr>
      </w:pPr>
      <w:r>
        <w:rPr>
          <w:color w:val="0000FF"/>
        </w:rPr>
        <w:t xml:space="preserve">         </w:t>
      </w:r>
      <w:r>
        <w:rPr>
          <w:color w:val="008000"/>
        </w:rPr>
        <w:t>-- Fuer den uebergebenen Knoten wird sukzessive jede</w:t>
      </w:r>
    </w:p>
    <w:p w:rsidR="008F595B" w:rsidRDefault="008F595B">
      <w:pPr>
        <w:pStyle w:val="Programm"/>
        <w:rPr>
          <w:color w:val="008000"/>
        </w:rPr>
      </w:pPr>
      <w:r>
        <w:rPr>
          <w:color w:val="008000"/>
        </w:rPr>
        <w:t xml:space="preserve">         -- abgehende Kante auf Zulaessigkeit und Zielerreichung</w:t>
      </w:r>
    </w:p>
    <w:p w:rsidR="008F595B" w:rsidRDefault="008F595B">
      <w:pPr>
        <w:pStyle w:val="Programm"/>
        <w:rPr>
          <w:color w:val="008000"/>
        </w:rPr>
      </w:pPr>
      <w:r>
        <w:rPr>
          <w:color w:val="008000"/>
        </w:rPr>
        <w:t xml:space="preserve">         -- ueberprueft:</w:t>
      </w:r>
    </w:p>
    <w:p w:rsidR="008F595B" w:rsidRDefault="008F595B">
      <w:pPr>
        <w:pStyle w:val="Programm"/>
        <w:rPr>
          <w:color w:val="0000FF"/>
        </w:rPr>
      </w:pPr>
      <w:r>
        <w:rPr>
          <w:color w:val="008000"/>
        </w:rPr>
        <w:t xml:space="preserve">         </w:t>
      </w:r>
      <w:r>
        <w:rPr>
          <w:color w:val="0000FF"/>
        </w:rPr>
        <w:t xml:space="preserve">while </w:t>
      </w:r>
      <w:r>
        <w:t>Akt_Kante</w:t>
      </w:r>
      <w:r w:rsidR="00B87095">
        <w:t>_Ptr</w:t>
      </w:r>
      <w:r>
        <w:t xml:space="preserve"> /= </w:t>
      </w:r>
      <w:r>
        <w:rPr>
          <w:color w:val="0000FF"/>
        </w:rPr>
        <w:t>null loop</w:t>
      </w:r>
    </w:p>
    <w:p w:rsidR="008F595B" w:rsidRDefault="008F595B">
      <w:pPr>
        <w:pStyle w:val="Programm"/>
      </w:pPr>
      <w:r>
        <w:rPr>
          <w:color w:val="0000FF"/>
        </w:rPr>
        <w:t xml:space="preserve">            </w:t>
      </w:r>
      <w:r>
        <w:t>Akt_Loesung (Stufe) := Akt_Kante</w:t>
      </w:r>
      <w:r w:rsidR="00B87095">
        <w:t>_Ptr</w:t>
      </w:r>
      <w:r>
        <w:t>;</w:t>
      </w:r>
    </w:p>
    <w:p w:rsidR="008F595B" w:rsidRDefault="008F595B">
      <w:pPr>
        <w:pStyle w:val="Programm"/>
        <w:rPr>
          <w:color w:val="0000FF"/>
        </w:rPr>
      </w:pPr>
      <w:r>
        <w:t xml:space="preserve">            </w:t>
      </w:r>
      <w:r>
        <w:rPr>
          <w:color w:val="0000FF"/>
        </w:rPr>
        <w:t xml:space="preserve">if </w:t>
      </w:r>
      <w:r>
        <w:t>Zulaessig (Akt_Loesung(</w:t>
      </w:r>
      <w:r>
        <w:rPr>
          <w:color w:val="800080"/>
        </w:rPr>
        <w:t xml:space="preserve">1 </w:t>
      </w:r>
      <w:r>
        <w:t xml:space="preserve">.. Stufe)) </w:t>
      </w:r>
      <w:r>
        <w:rPr>
          <w:color w:val="0000FF"/>
        </w:rPr>
        <w:t>and then</w:t>
      </w:r>
    </w:p>
    <w:p w:rsidR="008F595B" w:rsidRDefault="008F595B">
      <w:pPr>
        <w:pStyle w:val="Programm"/>
        <w:rPr>
          <w:color w:val="0000FF"/>
        </w:rPr>
      </w:pPr>
      <w:r>
        <w:rPr>
          <w:color w:val="0000FF"/>
        </w:rPr>
        <w:t xml:space="preserve">                  </w:t>
      </w:r>
      <w:r w:rsidR="00AC6BA6">
        <w:rPr>
          <w:color w:val="0000FF"/>
        </w:rPr>
        <w:tab/>
      </w:r>
      <w:r w:rsidR="00AC6BA6">
        <w:rPr>
          <w:color w:val="0000FF"/>
        </w:rPr>
        <w:tab/>
      </w:r>
      <w:r w:rsidR="00AC6BA6">
        <w:rPr>
          <w:color w:val="0000FF"/>
        </w:rPr>
        <w:tab/>
      </w:r>
      <w:r w:rsidR="00AC6BA6">
        <w:rPr>
          <w:color w:val="0000FF"/>
        </w:rPr>
        <w:tab/>
      </w:r>
      <w:r>
        <w:t>Sinnvoll (Akt_Loesung(</w:t>
      </w:r>
      <w:r>
        <w:rPr>
          <w:color w:val="800080"/>
        </w:rPr>
        <w:t xml:space="preserve">1 </w:t>
      </w:r>
      <w:r>
        <w:t xml:space="preserve">.. Stufe)) </w:t>
      </w:r>
      <w:r>
        <w:rPr>
          <w:color w:val="0000FF"/>
        </w:rPr>
        <w:t>then</w:t>
      </w:r>
    </w:p>
    <w:p w:rsidR="008F595B" w:rsidRDefault="008F595B">
      <w:pPr>
        <w:pStyle w:val="Programm"/>
        <w:rPr>
          <w:color w:val="0000FF"/>
        </w:rPr>
      </w:pPr>
    </w:p>
    <w:p w:rsidR="008F595B" w:rsidRDefault="008F595B">
      <w:pPr>
        <w:pStyle w:val="Programm"/>
        <w:rPr>
          <w:color w:val="0000FF"/>
        </w:rPr>
      </w:pPr>
      <w:r>
        <w:rPr>
          <w:color w:val="0000FF"/>
        </w:rPr>
        <w:t xml:space="preserve">               if </w:t>
      </w:r>
      <w:r>
        <w:t>Akt_Kante</w:t>
      </w:r>
      <w:r w:rsidR="00B87095">
        <w:t>_Ptr</w:t>
      </w:r>
      <w:r>
        <w:t>.Endknoten</w:t>
      </w:r>
      <w:r w:rsidR="00B87095">
        <w:t>_Ptr</w:t>
      </w:r>
      <w:r>
        <w:t xml:space="preserve"> = Nach_Knoten</w:t>
      </w:r>
      <w:r w:rsidR="00B87095">
        <w:t>_Ptr</w:t>
      </w:r>
      <w:r>
        <w:t xml:space="preserve"> </w:t>
      </w:r>
      <w:r>
        <w:rPr>
          <w:color w:val="0000FF"/>
        </w:rPr>
        <w:t>then</w:t>
      </w:r>
    </w:p>
    <w:p w:rsidR="008F595B" w:rsidRDefault="008F595B">
      <w:pPr>
        <w:pStyle w:val="Programm"/>
      </w:pPr>
      <w:r>
        <w:rPr>
          <w:color w:val="0000FF"/>
        </w:rPr>
        <w:t xml:space="preserve">                  </w:t>
      </w:r>
      <w:r>
        <w:t>Opt_Loesung  := Akt_Loesung;</w:t>
      </w:r>
    </w:p>
    <w:p w:rsidR="008F595B" w:rsidRDefault="008F595B">
      <w:pPr>
        <w:pStyle w:val="Programm"/>
        <w:rPr>
          <w:lang w:val="en-GB"/>
        </w:rPr>
      </w:pPr>
      <w:r>
        <w:t xml:space="preserve">                  </w:t>
      </w:r>
      <w:r>
        <w:rPr>
          <w:lang w:val="en-GB"/>
        </w:rPr>
        <w:t>Opt_Last     := Stufe;</w:t>
      </w:r>
    </w:p>
    <w:p w:rsidR="008F595B" w:rsidRDefault="008F595B">
      <w:pPr>
        <w:pStyle w:val="Programm"/>
      </w:pPr>
      <w:r>
        <w:t xml:space="preserve">                  Opt_Wert     := Wert(Opt_Loesung(</w:t>
      </w:r>
      <w:r>
        <w:rPr>
          <w:color w:val="800080"/>
        </w:rPr>
        <w:t>1</w:t>
      </w:r>
      <w:r>
        <w:t>..Opt_Last));</w:t>
      </w:r>
    </w:p>
    <w:p w:rsidR="008F595B" w:rsidRDefault="008F595B">
      <w:pPr>
        <w:pStyle w:val="Programm"/>
      </w:pPr>
      <w:r>
        <w:t xml:space="preserve">                  Lsg_Gefunden := True;</w:t>
      </w:r>
    </w:p>
    <w:p w:rsidR="00AC6BA6" w:rsidRDefault="00AC6BA6">
      <w:pPr>
        <w:pStyle w:val="Programm"/>
      </w:pPr>
    </w:p>
    <w:p w:rsidR="008F595B" w:rsidRDefault="008F595B">
      <w:pPr>
        <w:pStyle w:val="Programm"/>
        <w:rPr>
          <w:color w:val="0000FF"/>
          <w:lang w:val="en-GB"/>
        </w:rPr>
      </w:pPr>
      <w:r>
        <w:rPr>
          <w:lang w:val="en-GB"/>
        </w:rPr>
        <w:t xml:space="preserve">               </w:t>
      </w:r>
      <w:r>
        <w:rPr>
          <w:color w:val="0000FF"/>
          <w:lang w:val="en-GB"/>
        </w:rPr>
        <w:t xml:space="preserve">elsif </w:t>
      </w:r>
      <w:r>
        <w:rPr>
          <w:lang w:val="en-GB"/>
        </w:rPr>
        <w:t xml:space="preserve">Stufe &lt; Max_Kanten </w:t>
      </w:r>
      <w:r>
        <w:rPr>
          <w:color w:val="0000FF"/>
          <w:lang w:val="en-GB"/>
        </w:rPr>
        <w:t>then</w:t>
      </w:r>
    </w:p>
    <w:p w:rsidR="008F595B" w:rsidRDefault="008F595B">
      <w:pPr>
        <w:pStyle w:val="Programm"/>
      </w:pPr>
      <w:r w:rsidRPr="00B87095">
        <w:rPr>
          <w:color w:val="0000FF"/>
        </w:rPr>
        <w:t xml:space="preserve">                  </w:t>
      </w:r>
      <w:r>
        <w:t>Treffe_Entscheidung(</w:t>
      </w:r>
    </w:p>
    <w:p w:rsidR="008F595B" w:rsidRDefault="008F595B">
      <w:pPr>
        <w:pStyle w:val="Programm"/>
      </w:pPr>
      <w:r>
        <w:t xml:space="preserve">                     </w:t>
      </w:r>
      <w:r w:rsidR="00AC6BA6">
        <w:tab/>
      </w:r>
      <w:r>
        <w:t>Fuer</w:t>
      </w:r>
      <w:r w:rsidR="00B87095">
        <w:t>_Ptr</w:t>
      </w:r>
      <w:r>
        <w:t xml:space="preserve">  =&gt; Akt_Kante</w:t>
      </w:r>
      <w:r w:rsidR="00B87095">
        <w:t>_Ptr</w:t>
      </w:r>
      <w:r>
        <w:t>.Endknoten</w:t>
      </w:r>
      <w:r w:rsidR="00B87095">
        <w:t>_Ptr</w:t>
      </w:r>
      <w:r>
        <w:t>,</w:t>
      </w:r>
    </w:p>
    <w:p w:rsidR="008F595B" w:rsidRDefault="008F595B">
      <w:pPr>
        <w:pStyle w:val="Programm"/>
        <w:rPr>
          <w:lang w:val="en-GB"/>
        </w:rPr>
      </w:pPr>
      <w:r>
        <w:t xml:space="preserve">                     </w:t>
      </w:r>
      <w:r w:rsidR="00AC6BA6">
        <w:tab/>
      </w:r>
      <w:r>
        <w:rPr>
          <w:lang w:val="en-GB"/>
        </w:rPr>
        <w:t xml:space="preserve">Stufe =&gt; Stufe + </w:t>
      </w:r>
      <w:r>
        <w:rPr>
          <w:color w:val="800080"/>
          <w:lang w:val="en-GB"/>
        </w:rPr>
        <w:t>1</w:t>
      </w:r>
      <w:r>
        <w:rPr>
          <w:lang w:val="en-GB"/>
        </w:rPr>
        <w:t>);</w:t>
      </w:r>
    </w:p>
    <w:p w:rsidR="008F595B" w:rsidRDefault="008F595B">
      <w:pPr>
        <w:pStyle w:val="Programm"/>
        <w:rPr>
          <w:lang w:val="en-GB"/>
        </w:rPr>
      </w:pPr>
      <w:r>
        <w:rPr>
          <w:lang w:val="en-GB"/>
        </w:rP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pPr>
      <w:r>
        <w:rPr>
          <w:lang w:val="en-GB"/>
        </w:rPr>
        <w:t xml:space="preserve">            </w:t>
      </w:r>
      <w:r>
        <w:rPr>
          <w:color w:val="0000FF"/>
        </w:rPr>
        <w:t>end if</w:t>
      </w:r>
      <w:r>
        <w:t>;</w:t>
      </w:r>
    </w:p>
    <w:p w:rsidR="008F595B" w:rsidRDefault="008F595B">
      <w:pPr>
        <w:pStyle w:val="Programm"/>
      </w:pPr>
      <w:r>
        <w:t xml:space="preserve">            Akt_Kante</w:t>
      </w:r>
      <w:r w:rsidR="00B87095">
        <w:t>_Ptr</w:t>
      </w:r>
      <w:r>
        <w:t xml:space="preserve"> := Akt_Kante</w:t>
      </w:r>
      <w:r w:rsidR="00B87095">
        <w:t>_Ptr</w:t>
      </w:r>
      <w:r>
        <w:t>.</w:t>
      </w:r>
      <w:r w:rsidR="00001CB3">
        <w:t>Next_Ptr</w:t>
      </w:r>
      <w:r>
        <w:t>;</w:t>
      </w:r>
    </w:p>
    <w:p w:rsidR="008F595B" w:rsidRDefault="008F595B">
      <w:pPr>
        <w:pStyle w:val="Programm"/>
      </w:pPr>
      <w:r>
        <w:t xml:space="preserve">         </w:t>
      </w:r>
      <w:r>
        <w:rPr>
          <w:color w:val="0000FF"/>
        </w:rPr>
        <w:t>end loop</w:t>
      </w:r>
      <w:r>
        <w:t>;</w:t>
      </w:r>
    </w:p>
    <w:p w:rsidR="008F595B" w:rsidRDefault="008F595B">
      <w:pPr>
        <w:pStyle w:val="Programm"/>
      </w:pPr>
      <w:r>
        <w:t xml:space="preserve">      </w:t>
      </w:r>
      <w:r>
        <w:rPr>
          <w:color w:val="0000FF"/>
        </w:rPr>
        <w:t xml:space="preserve">end </w:t>
      </w:r>
      <w:r>
        <w:t>Treffe_Entscheidung;</w:t>
      </w:r>
    </w:p>
    <w:p w:rsidR="008F595B" w:rsidRDefault="008F595B">
      <w:pPr>
        <w:pStyle w:val="Programm"/>
        <w:rPr>
          <w:color w:val="008000"/>
        </w:rPr>
      </w:pPr>
      <w:r>
        <w:t xml:space="preserve">      </w:t>
      </w:r>
      <w:r>
        <w:rPr>
          <w:color w:val="008000"/>
        </w:rPr>
        <w:t>-----------------------------------------------------------</w:t>
      </w:r>
    </w:p>
    <w:p w:rsidR="00AC6BA6" w:rsidRDefault="00AC6BA6">
      <w:pPr>
        <w:pStyle w:val="Programm"/>
        <w:rPr>
          <w:color w:val="008000"/>
        </w:rPr>
      </w:pPr>
    </w:p>
    <w:p w:rsidR="008F595B" w:rsidRDefault="008F595B">
      <w:pPr>
        <w:pStyle w:val="Programm"/>
        <w:rPr>
          <w:color w:val="008000"/>
        </w:rPr>
      </w:pPr>
      <w:r>
        <w:rPr>
          <w:color w:val="008000"/>
        </w:rPr>
        <w:t xml:space="preserve">   </w:t>
      </w:r>
      <w:r>
        <w:rPr>
          <w:color w:val="0000FF"/>
        </w:rPr>
        <w:t xml:space="preserve">begin  </w:t>
      </w:r>
      <w:r>
        <w:rPr>
          <w:color w:val="008000"/>
        </w:rPr>
        <w:t>-- Optimalweg</w:t>
      </w:r>
    </w:p>
    <w:p w:rsidR="008F595B" w:rsidRDefault="008F595B">
      <w:pPr>
        <w:pStyle w:val="Programm"/>
        <w:rPr>
          <w:color w:val="008000"/>
        </w:rPr>
      </w:pPr>
      <w:r>
        <w:rPr>
          <w:color w:val="008000"/>
        </w:rPr>
        <w:t xml:space="preserve">      -- die Knotenzeiger zu den Knotennamen bestimmen:</w:t>
      </w:r>
    </w:p>
    <w:p w:rsidR="008F595B" w:rsidRDefault="008F595B">
      <w:pPr>
        <w:pStyle w:val="Programm"/>
        <w:rPr>
          <w:color w:val="0000FF"/>
          <w:lang w:val="en-GB"/>
        </w:rPr>
      </w:pPr>
      <w:r w:rsidRPr="00B87095">
        <w:rPr>
          <w:color w:val="008000"/>
          <w:lang w:val="en-US"/>
        </w:rPr>
        <w:t xml:space="preserve">      </w:t>
      </w:r>
      <w:r>
        <w:rPr>
          <w:color w:val="0000FF"/>
          <w:lang w:val="en-GB"/>
        </w:rPr>
        <w:t xml:space="preserve">if </w:t>
      </w:r>
      <w:r>
        <w:rPr>
          <w:lang w:val="en-GB"/>
        </w:rPr>
        <w:t>Von_Knoten</w:t>
      </w:r>
      <w:r w:rsidR="00B87095">
        <w:rPr>
          <w:lang w:val="en-GB"/>
        </w:rPr>
        <w:t>_Ptr</w:t>
      </w:r>
      <w:r>
        <w:rPr>
          <w:lang w:val="en-GB"/>
        </w:rPr>
        <w:t xml:space="preserve"> = </w:t>
      </w:r>
      <w:r>
        <w:rPr>
          <w:color w:val="0000FF"/>
          <w:lang w:val="en-GB"/>
        </w:rPr>
        <w:t xml:space="preserve">null or </w:t>
      </w:r>
      <w:r>
        <w:rPr>
          <w:lang w:val="en-GB"/>
        </w:rPr>
        <w:t>Nach_Knoten</w:t>
      </w:r>
      <w:r w:rsidR="00B87095">
        <w:rPr>
          <w:lang w:val="en-GB"/>
        </w:rPr>
        <w:t>_Ptr</w:t>
      </w:r>
      <w:r>
        <w:rPr>
          <w:lang w:val="en-GB"/>
        </w:rPr>
        <w:t xml:space="preserve"> = </w:t>
      </w:r>
      <w:r>
        <w:rPr>
          <w:color w:val="0000FF"/>
          <w:lang w:val="en-GB"/>
        </w:rPr>
        <w:t>null then</w:t>
      </w:r>
    </w:p>
    <w:p w:rsidR="008F595B" w:rsidRDefault="008F595B">
      <w:pPr>
        <w:pStyle w:val="Programm"/>
      </w:pPr>
      <w:r>
        <w:rPr>
          <w:color w:val="0000FF"/>
          <w:lang w:val="en-GB"/>
        </w:rPr>
        <w:t xml:space="preserve">         </w:t>
      </w:r>
      <w:r>
        <w:rPr>
          <w:color w:val="0000FF"/>
        </w:rPr>
        <w:t xml:space="preserve">raise </w:t>
      </w:r>
      <w:r>
        <w:t>Knoten_Fehler;</w:t>
      </w:r>
    </w:p>
    <w:p w:rsidR="008F595B" w:rsidRDefault="008F595B">
      <w:pPr>
        <w:pStyle w:val="Programm"/>
      </w:pPr>
      <w:r>
        <w:t xml:space="preserve">      </w:t>
      </w:r>
      <w:r>
        <w:rPr>
          <w:color w:val="0000FF"/>
        </w:rPr>
        <w:t>end if</w:t>
      </w:r>
      <w:r>
        <w:t>;</w:t>
      </w:r>
    </w:p>
    <w:p w:rsidR="00AC6BA6" w:rsidRDefault="00AC6BA6">
      <w:pPr>
        <w:pStyle w:val="Programm"/>
      </w:pPr>
    </w:p>
    <w:p w:rsidR="008F595B" w:rsidRDefault="008F595B">
      <w:pPr>
        <w:pStyle w:val="Programm"/>
      </w:pPr>
      <w:r>
        <w:t xml:space="preserve">      Treffe_Entscheidung</w:t>
      </w:r>
      <w:r>
        <w:tab/>
        <w:t>(Fuer</w:t>
      </w:r>
      <w:r w:rsidR="00B87095">
        <w:t>_Ptr</w:t>
      </w:r>
      <w:r>
        <w:t xml:space="preserve"> =&gt; Von_Knoten</w:t>
      </w:r>
      <w:r w:rsidR="00B87095">
        <w:t>_Ptr</w:t>
      </w:r>
      <w:r>
        <w:t xml:space="preserve">, Stufe =&gt; </w:t>
      </w:r>
      <w:r>
        <w:rPr>
          <w:color w:val="800080"/>
        </w:rPr>
        <w:t>1</w:t>
      </w:r>
      <w:r>
        <w:t>);</w:t>
      </w:r>
    </w:p>
    <w:p w:rsidR="008F595B" w:rsidRDefault="008F595B">
      <w:pPr>
        <w:pStyle w:val="Programm"/>
      </w:pPr>
    </w:p>
    <w:p w:rsidR="008F595B" w:rsidRDefault="008F595B">
      <w:pPr>
        <w:pStyle w:val="Programm"/>
        <w:rPr>
          <w:color w:val="0000FF"/>
          <w:lang w:val="en-GB"/>
        </w:rPr>
      </w:pPr>
      <w:r w:rsidRPr="00B87095">
        <w:t xml:space="preserve">      </w:t>
      </w:r>
      <w:r>
        <w:rPr>
          <w:color w:val="0000FF"/>
          <w:lang w:val="en-GB"/>
        </w:rPr>
        <w:t xml:space="preserve">if not </w:t>
      </w:r>
      <w:r>
        <w:rPr>
          <w:lang w:val="en-GB"/>
        </w:rPr>
        <w:t xml:space="preserve">Lsg_Gefunden </w:t>
      </w:r>
      <w:r>
        <w:rPr>
          <w:color w:val="0000FF"/>
          <w:lang w:val="en-GB"/>
        </w:rPr>
        <w:t>then</w:t>
      </w:r>
    </w:p>
    <w:p w:rsidR="008F595B" w:rsidRDefault="008F595B">
      <w:pPr>
        <w:pStyle w:val="Programm"/>
      </w:pPr>
      <w:r>
        <w:rPr>
          <w:color w:val="0000FF"/>
          <w:lang w:val="en-GB"/>
        </w:rPr>
        <w:t xml:space="preserve">         </w:t>
      </w:r>
      <w:r>
        <w:rPr>
          <w:color w:val="0000FF"/>
        </w:rPr>
        <w:t xml:space="preserve">raise </w:t>
      </w:r>
      <w:r>
        <w:t>Loesungs_Fehler;</w:t>
      </w:r>
    </w:p>
    <w:p w:rsidR="008F595B" w:rsidRDefault="008F595B">
      <w:pPr>
        <w:pStyle w:val="Programm"/>
        <w:rPr>
          <w:lang w:val="en-GB"/>
        </w:rPr>
      </w:pPr>
      <w:r>
        <w:t xml:space="preserve">      </w:t>
      </w:r>
      <w:r>
        <w:rPr>
          <w:color w:val="0000FF"/>
          <w:lang w:val="en-GB"/>
        </w:rPr>
        <w:t>end if</w:t>
      </w:r>
      <w:r>
        <w:rPr>
          <w:lang w:val="en-GB"/>
        </w:rPr>
        <w:t>;</w:t>
      </w:r>
    </w:p>
    <w:p w:rsidR="008F595B" w:rsidRDefault="008F595B">
      <w:pPr>
        <w:pStyle w:val="Programm"/>
        <w:rPr>
          <w:lang w:val="en-GB"/>
        </w:rPr>
      </w:pPr>
    </w:p>
    <w:p w:rsidR="008F595B" w:rsidRDefault="008F595B">
      <w:pPr>
        <w:pStyle w:val="Programm"/>
        <w:rPr>
          <w:lang w:val="en-GB"/>
        </w:rPr>
      </w:pPr>
      <w:r>
        <w:rPr>
          <w:lang w:val="en-GB"/>
        </w:rPr>
        <w:t xml:space="preserve">      </w:t>
      </w:r>
      <w:r>
        <w:rPr>
          <w:color w:val="0000FF"/>
          <w:lang w:val="en-GB"/>
        </w:rPr>
        <w:t xml:space="preserve">return </w:t>
      </w:r>
      <w:r>
        <w:rPr>
          <w:lang w:val="en-GB"/>
        </w:rPr>
        <w:t>Opt_Loesung(</w:t>
      </w:r>
      <w:r>
        <w:rPr>
          <w:color w:val="800080"/>
          <w:lang w:val="en-GB"/>
        </w:rPr>
        <w:t xml:space="preserve">1 </w:t>
      </w:r>
      <w:r>
        <w:rPr>
          <w:lang w:val="en-GB"/>
        </w:rPr>
        <w:t>.. Opt_Last);</w:t>
      </w:r>
    </w:p>
    <w:p w:rsidR="008F595B" w:rsidRDefault="008F595B">
      <w:pPr>
        <w:pStyle w:val="Programm"/>
        <w:rPr>
          <w:lang w:val="en-GB"/>
        </w:rPr>
      </w:pPr>
      <w:r>
        <w:rPr>
          <w:lang w:val="en-GB"/>
        </w:rPr>
        <w:t xml:space="preserve">   </w:t>
      </w:r>
      <w:r>
        <w:rPr>
          <w:color w:val="0000FF"/>
          <w:lang w:val="en-GB"/>
        </w:rPr>
        <w:t xml:space="preserve">end </w:t>
      </w:r>
      <w:r>
        <w:rPr>
          <w:lang w:val="en-GB"/>
        </w:rPr>
        <w:t>Optimalweg;</w:t>
      </w:r>
    </w:p>
    <w:p w:rsidR="008F595B" w:rsidRDefault="008F595B">
      <w:pPr>
        <w:pStyle w:val="Programm"/>
        <w:rPr>
          <w:color w:val="008000"/>
        </w:rPr>
      </w:pPr>
      <w:r>
        <w:rPr>
          <w:lang w:val="en-GB"/>
        </w:rPr>
        <w:t xml:space="preserve">   </w:t>
      </w:r>
      <w:r>
        <w:rPr>
          <w:color w:val="008000"/>
        </w:rPr>
        <w:t>--------------------------------------------------------------</w:t>
      </w:r>
    </w:p>
    <w:p w:rsidR="008F595B" w:rsidRDefault="008F595B">
      <w:pPr>
        <w:pStyle w:val="Programm"/>
        <w:rPr>
          <w:color w:val="008000"/>
        </w:rPr>
      </w:pPr>
    </w:p>
    <w:p w:rsidR="008F595B" w:rsidRDefault="008F595B">
      <w:pPr>
        <w:pStyle w:val="Programm"/>
        <w:rPr>
          <w:color w:val="008000"/>
        </w:rPr>
      </w:pPr>
      <w:r>
        <w:rPr>
          <w:color w:val="0000FF"/>
        </w:rPr>
        <w:t xml:space="preserve">begin  </w:t>
      </w:r>
      <w:r>
        <w:rPr>
          <w:color w:val="008000"/>
        </w:rPr>
        <w:t>-- Autorouter</w:t>
      </w:r>
    </w:p>
    <w:p w:rsidR="008F595B" w:rsidRDefault="008F595B">
      <w:pPr>
        <w:pStyle w:val="Programm"/>
      </w:pPr>
      <w:r>
        <w:rPr>
          <w:color w:val="008000"/>
        </w:rPr>
        <w:t xml:space="preserve">   </w:t>
      </w:r>
      <w:r>
        <w:t>Graph_Laden</w:t>
      </w:r>
      <w:r>
        <w:tab/>
        <w:t>(</w:t>
      </w:r>
    </w:p>
    <w:p w:rsidR="008F595B" w:rsidRDefault="008F595B">
      <w:pPr>
        <w:pStyle w:val="Programm"/>
      </w:pPr>
      <w:r>
        <w:t xml:space="preserve">      G    =&gt; Strassennetz,</w:t>
      </w:r>
    </w:p>
    <w:p w:rsidR="008F595B" w:rsidRDefault="008F595B">
      <w:pPr>
        <w:pStyle w:val="Programm"/>
      </w:pPr>
      <w:r>
        <w:t xml:space="preserve">      Name =&gt; </w:t>
      </w:r>
      <w:r>
        <w:rPr>
          <w:color w:val="008080"/>
        </w:rPr>
        <w:t>"GRAPHEN.TXT"</w:t>
      </w:r>
      <w:r>
        <w:t>);</w:t>
      </w:r>
    </w:p>
    <w:p w:rsidR="00AC6BA6" w:rsidRDefault="00AC6BA6">
      <w:pPr>
        <w:pStyle w:val="Programm"/>
      </w:pPr>
    </w:p>
    <w:p w:rsidR="008F595B" w:rsidRDefault="008F595B">
      <w:pPr>
        <w:pStyle w:val="Programm"/>
      </w:pPr>
      <w:r>
        <w:t xml:space="preserve">   Put (Optimalweg</w:t>
      </w:r>
      <w:r>
        <w:tab/>
        <w:t>(</w:t>
      </w:r>
    </w:p>
    <w:p w:rsidR="008F595B" w:rsidRDefault="008F595B">
      <w:pPr>
        <w:pStyle w:val="Programm"/>
      </w:pPr>
      <w:r>
        <w:t xml:space="preserve">         G     =&gt; Strassennetz</w:t>
      </w:r>
      <w:r w:rsidR="00B87095">
        <w:t>_Ptr</w:t>
      </w:r>
      <w:r>
        <w:t>,</w:t>
      </w:r>
    </w:p>
    <w:p w:rsidR="008F595B" w:rsidRDefault="008F595B">
      <w:pPr>
        <w:pStyle w:val="Programm"/>
      </w:pPr>
      <w:r>
        <w:t xml:space="preserve">         Von   =&gt; </w:t>
      </w:r>
      <w:r>
        <w:rPr>
          <w:color w:val="008080"/>
        </w:rPr>
        <w:t>"Augsburg"</w:t>
      </w:r>
      <w:r>
        <w:t>,</w:t>
      </w:r>
    </w:p>
    <w:p w:rsidR="008F595B" w:rsidRDefault="008F595B">
      <w:pPr>
        <w:pStyle w:val="Programm"/>
      </w:pPr>
      <w:r>
        <w:t xml:space="preserve">         Nach  =&gt; </w:t>
      </w:r>
      <w:r>
        <w:rPr>
          <w:color w:val="008080"/>
        </w:rPr>
        <w:t xml:space="preserve">"Muenchen" </w:t>
      </w:r>
      <w:r>
        <w:t>) );</w:t>
      </w:r>
    </w:p>
    <w:p w:rsidR="00D630F7" w:rsidRDefault="00D630F7">
      <w:pPr>
        <w:pStyle w:val="Programm"/>
      </w:pPr>
    </w:p>
    <w:p w:rsidR="008F595B" w:rsidRDefault="008F595B">
      <w:pPr>
        <w:pStyle w:val="Programm"/>
        <w:rPr>
          <w:color w:val="0000FF"/>
        </w:rPr>
      </w:pPr>
      <w:r>
        <w:rPr>
          <w:color w:val="0000FF"/>
        </w:rPr>
        <w:t>exception</w:t>
      </w:r>
    </w:p>
    <w:p w:rsidR="008F595B" w:rsidRDefault="008F595B">
      <w:pPr>
        <w:pStyle w:val="Programm"/>
      </w:pPr>
      <w:r>
        <w:rPr>
          <w:color w:val="0000FF"/>
        </w:rPr>
        <w:t xml:space="preserve">   when </w:t>
      </w:r>
      <w:r>
        <w:t>Knoten_Fehler =&gt;</w:t>
      </w:r>
    </w:p>
    <w:p w:rsidR="004D08EB" w:rsidRDefault="008F595B">
      <w:pPr>
        <w:pStyle w:val="Programm"/>
        <w:rPr>
          <w:color w:val="008080"/>
        </w:rPr>
      </w:pPr>
      <w:r>
        <w:t xml:space="preserve">      </w:t>
      </w:r>
      <w:r w:rsidR="00B87095">
        <w:t>A</w:t>
      </w:r>
      <w:r w:rsidR="004D08EB">
        <w:t>da.</w:t>
      </w:r>
      <w:r w:rsidR="00B87095">
        <w:t>T</w:t>
      </w:r>
      <w:r w:rsidR="004D08EB">
        <w:t>ext_IO.</w:t>
      </w:r>
      <w:r>
        <w:t>Put_Line (</w:t>
      </w:r>
      <w:r>
        <w:rPr>
          <w:color w:val="008080"/>
        </w:rPr>
        <w:t xml:space="preserve">"*** Knoten_Fehler ***  Ein </w:t>
      </w:r>
    </w:p>
    <w:p w:rsidR="008F595B" w:rsidRDefault="004D08EB">
      <w:pPr>
        <w:pStyle w:val="Programm"/>
      </w:pP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t>e</w:t>
      </w:r>
      <w:r w:rsidR="008F595B">
        <w:rPr>
          <w:color w:val="008080"/>
        </w:rPr>
        <w:t>ntsprechender Knoten fehlt"</w:t>
      </w:r>
      <w:r w:rsidR="008F595B">
        <w:t>);</w:t>
      </w:r>
    </w:p>
    <w:p w:rsidR="008F595B" w:rsidRDefault="008F595B">
      <w:pPr>
        <w:pStyle w:val="Programm"/>
      </w:pPr>
      <w:r>
        <w:t xml:space="preserve">   </w:t>
      </w:r>
      <w:r>
        <w:rPr>
          <w:color w:val="0000FF"/>
        </w:rPr>
        <w:t xml:space="preserve">when </w:t>
      </w:r>
      <w:r>
        <w:t>Loesungs_Fehler =&gt;</w:t>
      </w:r>
    </w:p>
    <w:p w:rsidR="004D08EB" w:rsidRDefault="008F595B">
      <w:pPr>
        <w:pStyle w:val="Programm"/>
        <w:rPr>
          <w:color w:val="008080"/>
        </w:rPr>
      </w:pPr>
      <w:r>
        <w:t xml:space="preserve">      </w:t>
      </w:r>
      <w:r w:rsidR="00B87095">
        <w:t>A</w:t>
      </w:r>
      <w:r w:rsidR="004D08EB">
        <w:t>da.</w:t>
      </w:r>
      <w:r w:rsidR="00B87095">
        <w:t>T</w:t>
      </w:r>
      <w:r w:rsidR="004D08EB">
        <w:t>ext_IO.</w:t>
      </w:r>
      <w:r>
        <w:t>Put_Line (</w:t>
      </w:r>
      <w:r>
        <w:rPr>
          <w:color w:val="008080"/>
        </w:rPr>
        <w:t xml:space="preserve">"*** Loesungs_Fehler ***  Es wurde keine </w:t>
      </w:r>
    </w:p>
    <w:p w:rsidR="008F595B" w:rsidRDefault="004D08EB">
      <w:pPr>
        <w:pStyle w:val="Programm"/>
      </w:pP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Pr>
          <w:color w:val="008080"/>
        </w:rPr>
        <w:tab/>
      </w:r>
      <w:r w:rsidR="008F595B">
        <w:rPr>
          <w:color w:val="008080"/>
        </w:rPr>
        <w:t>Loesung gefunden"</w:t>
      </w:r>
      <w:r w:rsidR="008F595B">
        <w:t>);</w:t>
      </w:r>
    </w:p>
    <w:p w:rsidR="008F595B" w:rsidRDefault="008F595B">
      <w:pPr>
        <w:pStyle w:val="Programm"/>
      </w:pPr>
      <w:r>
        <w:rPr>
          <w:color w:val="0000FF"/>
        </w:rPr>
        <w:t xml:space="preserve">end </w:t>
      </w:r>
      <w:r>
        <w:t>Autorouter;</w:t>
      </w:r>
    </w:p>
    <w:p w:rsidR="008F595B" w:rsidRDefault="008F595B">
      <w:pPr>
        <w:pStyle w:val="null-Zeile"/>
      </w:pPr>
    </w:p>
    <w:p w:rsidR="008F595B" w:rsidRDefault="008F595B">
      <w:pPr>
        <w:pStyle w:val="berschrift2"/>
      </w:pPr>
      <w:bookmarkStart w:id="84" w:name="_Toc168889957"/>
      <w:bookmarkStart w:id="85" w:name="_Toc233702000"/>
      <w:bookmarkStart w:id="86" w:name="_Toc528068719"/>
      <w:r>
        <w:t>Erweiterter Zugriff</w:t>
      </w:r>
      <w:bookmarkEnd w:id="83"/>
      <w:bookmarkEnd w:id="84"/>
      <w:bookmarkEnd w:id="85"/>
      <w:bookmarkEnd w:id="86"/>
    </w:p>
    <w:p w:rsidR="008F595B" w:rsidRDefault="008F595B">
      <w:pPr>
        <w:pStyle w:val="berschrift3"/>
      </w:pPr>
      <w:bookmarkStart w:id="87" w:name="_Toc476703084"/>
      <w:bookmarkStart w:id="88" w:name="_Toc67812389"/>
      <w:bookmarkStart w:id="89" w:name="_Toc168889958"/>
      <w:bookmarkStart w:id="90" w:name="_Toc233702001"/>
      <w:bookmarkStart w:id="91" w:name="_Toc528068720"/>
      <w:r>
        <w:t>Zugriffe auf statisch deklarierte Objekte</w:t>
      </w:r>
      <w:bookmarkEnd w:id="87"/>
      <w:bookmarkEnd w:id="88"/>
      <w:bookmarkEnd w:id="89"/>
      <w:bookmarkEnd w:id="90"/>
      <w:bookmarkEnd w:id="91"/>
    </w:p>
    <w:p w:rsidR="008F595B" w:rsidRDefault="008F595B">
      <w:pPr>
        <w:pStyle w:val="Info"/>
        <w:framePr w:wrap="around"/>
      </w:pPr>
      <w:r>
        <w:t>allgemeine Z</w:t>
      </w:r>
      <w:r>
        <w:t>u</w:t>
      </w:r>
      <w:r>
        <w:t>griffstypen</w:t>
      </w:r>
    </w:p>
    <w:p w:rsidR="008F595B" w:rsidRDefault="008F595B">
      <w:r>
        <w:t>Zugriffsobjekte der bisher beschriebenen Zugriffstyp können nur auf dyn</w:t>
      </w:r>
      <w:r>
        <w:t>a</w:t>
      </w:r>
      <w:r>
        <w:t>misch erzeugte Objekte zugreifen. In Ada 95 wurde zusätzlich die Möglic</w:t>
      </w:r>
      <w:r>
        <w:t>h</w:t>
      </w:r>
      <w:r>
        <w:t>keit geschaffen auch auf bereits deklarierte (also statische) Objekte zuz</w:t>
      </w:r>
      <w:r>
        <w:t>u</w:t>
      </w:r>
      <w:r>
        <w:t>greifen. Man spricht in diesem Zusammenhang von allgemeinen Zugriffst</w:t>
      </w:r>
      <w:r>
        <w:t>y</w:t>
      </w:r>
      <w:r>
        <w:t>pen</w:t>
      </w:r>
      <w:r>
        <w:fldChar w:fldCharType="begin"/>
      </w:r>
      <w:r>
        <w:instrText xml:space="preserve"> XE "allgemeine Zugriffstypen" </w:instrText>
      </w:r>
      <w:r>
        <w:fldChar w:fldCharType="end"/>
      </w:r>
      <w:r>
        <w:t>. Hierfür muss eine zusätzliche Modifikation der Zugriffstypen und Zie</w:t>
      </w:r>
      <w:r>
        <w:t>l</w:t>
      </w:r>
      <w:r>
        <w:t>objekte erfolgen.</w:t>
      </w:r>
    </w:p>
    <w:p w:rsidR="008F595B" w:rsidRDefault="008F595B"/>
    <w:p w:rsidR="008F595B" w:rsidRDefault="008F595B">
      <w:r>
        <w:t>Zunächst noch einmal die vollständige BNF für Zugriffstypen: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typ_definition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b/>
      </w:r>
      <w:r>
        <w:rPr>
          <w:lang w:val="en-GB"/>
        </w:rPr>
        <w:tab/>
      </w:r>
      <w:r>
        <w:rPr>
          <w:b/>
          <w:lang w:val="en-GB"/>
        </w:rPr>
        <w:t>type</w:t>
      </w:r>
      <w:r>
        <w:rPr>
          <w:lang w:val="en-GB"/>
        </w:rPr>
        <w:t xml:space="preserve"> identifier </w:t>
      </w:r>
      <w:r>
        <w:rPr>
          <w:b/>
          <w:lang w:val="en-GB"/>
        </w:rPr>
        <w:t xml:space="preserve">is </w:t>
      </w:r>
      <w:r>
        <w:rPr>
          <w:lang w:val="en-GB"/>
        </w:rPr>
        <w:t>access_type_definition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access_type_definition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access_to_object_definition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 access_to_subprogram_definition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access_to_object_definition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w:t>
      </w:r>
      <w:r>
        <w:rPr>
          <w:b/>
          <w:lang w:val="en-GB"/>
        </w:rPr>
        <w:t xml:space="preserve">access </w:t>
      </w:r>
      <w:r>
        <w:rPr>
          <w:lang w:val="en-GB"/>
        </w:rPr>
        <w:t>[general_access_modifier] subtype_indication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1F19B6">
      <w:pPr>
        <w:pStyle w:val="Info"/>
        <w:framePr w:wrap="around"/>
      </w:pPr>
      <w:r>
        <w:rPr>
          <w:noProof/>
        </w:rPr>
        <w:drawing>
          <wp:inline distT="0" distB="0" distL="0" distR="0">
            <wp:extent cx="390525" cy="390525"/>
            <wp:effectExtent l="0" t="0" r="9525" b="9525"/>
            <wp:docPr id="93"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b/>
          <w:lang w:val="en-GB"/>
        </w:rPr>
      </w:pPr>
      <w:r>
        <w:rPr>
          <w:lang w:val="en-GB"/>
        </w:rPr>
        <w:t xml:space="preserve">general_access_modifier ::= </w:t>
      </w:r>
      <w:r>
        <w:rPr>
          <w:b/>
          <w:lang w:val="en-GB"/>
        </w:rPr>
        <w:t>all</w:t>
      </w:r>
      <w:r>
        <w:rPr>
          <w:lang w:val="en-GB"/>
        </w:rPr>
        <w:t xml:space="preserve"> | </w:t>
      </w:r>
      <w:r>
        <w:rPr>
          <w:b/>
          <w:lang w:val="en-GB"/>
        </w:rPr>
        <w:t>constant</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rPr>
          <w:lang w:val="en-GB"/>
        </w:rPr>
      </w:pPr>
    </w:p>
    <w:p w:rsidR="008F595B" w:rsidRDefault="008F595B">
      <w:r>
        <w:t>Die Zugriffserweiterung erfolgt in 3 Schritten:</w:t>
      </w:r>
    </w:p>
    <w:p w:rsidR="008F595B" w:rsidRDefault="008F595B"/>
    <w:p w:rsidR="008F595B" w:rsidRDefault="008F595B">
      <w:pPr>
        <w:pStyle w:val="Standardnummerierung"/>
        <w:numPr>
          <w:ilvl w:val="0"/>
          <w:numId w:val="7"/>
        </w:numPr>
      </w:pPr>
      <w:r>
        <w:t>Verallgemeinerung des Zugriffstyps</w:t>
      </w:r>
    </w:p>
    <w:p w:rsidR="008F595B" w:rsidRDefault="008F595B">
      <w:pPr>
        <w:ind w:left="567"/>
      </w:pPr>
      <w:r>
        <w:t xml:space="preserve">Zunächst muss der Zugriffstyp mit dem Schlüsselwort </w:t>
      </w:r>
      <w:r>
        <w:rPr>
          <w:rStyle w:val="Programminline"/>
        </w:rPr>
        <w:t>all</w:t>
      </w:r>
      <w:r>
        <w:t xml:space="preserve"> vereinbart werden:</w:t>
      </w:r>
    </w:p>
    <w:p w:rsidR="008F595B" w:rsidRDefault="008F595B">
      <w:pPr>
        <w:ind w:left="567"/>
      </w:pPr>
    </w:p>
    <w:p w:rsidR="008F595B" w:rsidRDefault="008F595B">
      <w:pPr>
        <w:pStyle w:val="Programm"/>
        <w:ind w:left="567"/>
      </w:pPr>
      <w:r>
        <w:rPr>
          <w:color w:val="0000FF"/>
        </w:rPr>
        <w:t xml:space="preserve">type </w:t>
      </w:r>
      <w:r>
        <w:t>ALLGEMEINER_ZUGRIFF</w:t>
      </w:r>
      <w:r w:rsidR="00595CAB">
        <w:t>_REF</w:t>
      </w:r>
      <w:r>
        <w:t xml:space="preserve"> </w:t>
      </w:r>
      <w:r>
        <w:rPr>
          <w:color w:val="0000FF"/>
        </w:rPr>
        <w:t xml:space="preserve">is access all </w:t>
      </w:r>
      <w:r>
        <w:t>TYP</w:t>
      </w:r>
      <w:r w:rsidR="00595CAB">
        <w:t>_T</w:t>
      </w:r>
      <w:r>
        <w:t>;</w:t>
      </w:r>
    </w:p>
    <w:p w:rsidR="008F595B" w:rsidRDefault="008F595B">
      <w:pPr>
        <w:pStyle w:val="Programm"/>
        <w:ind w:left="567"/>
      </w:pPr>
      <w:r>
        <w:t>Pointer : ALLGEMEINER_ZUGRIFF</w:t>
      </w:r>
      <w:r w:rsidR="00595CAB">
        <w:t>_REF</w:t>
      </w:r>
      <w:r>
        <w:t>;</w:t>
      </w:r>
    </w:p>
    <w:p w:rsidR="008F595B" w:rsidRDefault="008F595B">
      <w:pPr>
        <w:rPr>
          <w:b/>
        </w:rPr>
      </w:pPr>
    </w:p>
    <w:p w:rsidR="008F595B" w:rsidRDefault="008F595B">
      <w:pPr>
        <w:pStyle w:val="Standardnummerierung"/>
      </w:pPr>
      <w:r>
        <w:t>Sichtbarkeit der Zielobjektadresse</w:t>
      </w:r>
    </w:p>
    <w:p w:rsidR="008F595B" w:rsidRDefault="008F595B">
      <w:pPr>
        <w:spacing w:line="320" w:lineRule="atLeast"/>
        <w:ind w:left="567"/>
      </w:pPr>
      <w:r>
        <w:t xml:space="preserve">Um auf bereits vereinbarte Objekte des Typs </w:t>
      </w:r>
      <w:r>
        <w:rPr>
          <w:rStyle w:val="Programminline"/>
        </w:rPr>
        <w:t>TYP</w:t>
      </w:r>
      <w:r w:rsidR="00595CAB">
        <w:rPr>
          <w:rStyle w:val="Programminline"/>
        </w:rPr>
        <w:t>_T</w:t>
      </w:r>
      <w:r>
        <w:t xml:space="preserve"> über einen Ve</w:t>
      </w:r>
      <w:r>
        <w:t>r</w:t>
      </w:r>
      <w:r>
        <w:t xml:space="preserve">weis zuzugreifen, müssen diese mit dem Schlüsselwort </w:t>
      </w:r>
      <w:r>
        <w:rPr>
          <w:rStyle w:val="Programminline"/>
        </w:rPr>
        <w:t>aliased</w:t>
      </w:r>
      <w:r>
        <w:t xml:space="preserve"> ve</w:t>
      </w:r>
      <w:r>
        <w:t>r</w:t>
      </w:r>
      <w:r>
        <w:t xml:space="preserve">einbart werden. </w:t>
      </w:r>
    </w:p>
    <w:p w:rsidR="008F595B" w:rsidRDefault="008F595B">
      <w:pPr>
        <w:spacing w:line="320" w:lineRule="atLeast"/>
        <w:ind w:left="567"/>
      </w:pPr>
    </w:p>
    <w:p w:rsidR="008F595B" w:rsidRDefault="008F595B">
      <w:pPr>
        <w:pStyle w:val="Programm"/>
        <w:ind w:left="567"/>
        <w:rPr>
          <w:color w:val="008000"/>
        </w:rPr>
      </w:pPr>
      <w:r>
        <w:rPr>
          <w:color w:val="008000"/>
        </w:rPr>
        <w:t>-- die Variable ist jetzt auch über Zugriffe veränderbar</w:t>
      </w:r>
    </w:p>
    <w:p w:rsidR="008F595B" w:rsidRDefault="008F595B">
      <w:pPr>
        <w:pStyle w:val="Programm"/>
        <w:ind w:left="567"/>
        <w:rPr>
          <w:lang w:val="en-GB"/>
        </w:rPr>
      </w:pPr>
      <w:r>
        <w:rPr>
          <w:lang w:val="en-GB"/>
        </w:rPr>
        <w:t xml:space="preserve">Objekt : </w:t>
      </w:r>
      <w:r>
        <w:rPr>
          <w:color w:val="0000FF"/>
          <w:lang w:val="en-GB"/>
        </w:rPr>
        <w:t xml:space="preserve">aliased </w:t>
      </w:r>
      <w:r>
        <w:rPr>
          <w:lang w:val="en-GB"/>
        </w:rPr>
        <w:t>TYP</w:t>
      </w:r>
      <w:r w:rsidR="00595CAB">
        <w:rPr>
          <w:lang w:val="en-GB"/>
        </w:rPr>
        <w:t>_T</w:t>
      </w:r>
      <w:r>
        <w:rPr>
          <w:lang w:val="en-GB"/>
        </w:rPr>
        <w:t>;</w:t>
      </w:r>
    </w:p>
    <w:p w:rsidR="008F595B" w:rsidRDefault="008F595B">
      <w:pPr>
        <w:rPr>
          <w:lang w:val="en-GB"/>
        </w:rPr>
      </w:pPr>
    </w:p>
    <w:p w:rsidR="008F595B" w:rsidRDefault="008F595B">
      <w:pPr>
        <w:pStyle w:val="Standardnummerierung"/>
      </w:pPr>
      <w:r>
        <w:t>Abgabe der Zielobjektadresse an das Zugriffsobjekt</w:t>
      </w:r>
    </w:p>
    <w:p w:rsidR="008F595B" w:rsidRDefault="008F595B">
      <w:pPr>
        <w:spacing w:line="320" w:lineRule="atLeast"/>
        <w:ind w:left="567"/>
      </w:pPr>
      <w:r>
        <w:t>Die so deklarierten statischen Objekte sind in der Lage ihre Adresse abzugeben. Diese Absonderung erfolgt unter Verwendung des Z</w:t>
      </w:r>
      <w:r>
        <w:t>u</w:t>
      </w:r>
      <w:r>
        <w:t>griffsattribut</w:t>
      </w:r>
      <w:r>
        <w:fldChar w:fldCharType="begin"/>
      </w:r>
      <w:r>
        <w:instrText xml:space="preserve"> XE "Zugriffsattribut" </w:instrText>
      </w:r>
      <w:r>
        <w:fldChar w:fldCharType="end"/>
      </w:r>
      <w:r>
        <w:t xml:space="preserve"> </w:t>
      </w:r>
      <w:r>
        <w:rPr>
          <w:rStyle w:val="Programminline"/>
        </w:rPr>
        <w:t>'Access</w:t>
      </w:r>
      <w:r>
        <w:t xml:space="preserve">. </w:t>
      </w:r>
    </w:p>
    <w:p w:rsidR="008F595B" w:rsidRDefault="008F595B">
      <w:pPr>
        <w:spacing w:line="320" w:lineRule="atLeast"/>
        <w:ind w:left="567"/>
      </w:pPr>
    </w:p>
    <w:p w:rsidR="008F595B" w:rsidRDefault="001F19B6">
      <w:pPr>
        <w:pStyle w:val="Info"/>
        <w:framePr w:wrap="around"/>
      </w:pPr>
      <w:r>
        <w:rPr>
          <w:noProof/>
        </w:rPr>
        <w:drawing>
          <wp:inline distT="0" distB="0" distL="0" distR="0">
            <wp:extent cx="390525" cy="390525"/>
            <wp:effectExtent l="0" t="0" r="9525" b="9525"/>
            <wp:docPr id="94" name="Bild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rsidP="00E10706">
      <w:pPr>
        <w:pStyle w:val="Programm"/>
        <w:rPr>
          <w:color w:val="008000"/>
        </w:rPr>
      </w:pPr>
      <w:r>
        <w:rPr>
          <w:color w:val="008000"/>
        </w:rPr>
        <w:t xml:space="preserve">-- der Pointer verweist nun auf die Adresse von </w:t>
      </w:r>
      <w:r w:rsidR="009C6E4A">
        <w:rPr>
          <w:color w:val="008000"/>
        </w:rPr>
        <w:t>Object</w:t>
      </w:r>
    </w:p>
    <w:p w:rsidR="008F595B" w:rsidRDefault="008F595B" w:rsidP="00E10706">
      <w:pPr>
        <w:pStyle w:val="Programm"/>
      </w:pPr>
      <w:r w:rsidRPr="00E10706">
        <w:rPr>
          <w:lang w:val="en-GB"/>
        </w:rPr>
        <w:t>Pointer</w:t>
      </w:r>
      <w:r>
        <w:t xml:space="preserve"> := Objekt'</w:t>
      </w:r>
      <w:r w:rsidR="00FB1586" w:rsidRPr="00722FCC">
        <w:t>A</w:t>
      </w:r>
      <w:r w:rsidRPr="00722FCC">
        <w:t>ccess</w:t>
      </w:r>
      <w:r>
        <w:t>;</w:t>
      </w:r>
    </w:p>
    <w:p w:rsidR="008F595B" w:rsidRDefault="008F595B"/>
    <w:p w:rsidR="008F595B" w:rsidRDefault="008F595B">
      <w:pPr>
        <w:spacing w:line="320" w:lineRule="atLeast"/>
      </w:pPr>
      <w:r>
        <w:t>Zielobjekte können somit alle statischen Variablen und Konstanten sein, so ein Zugriffstyp für den Zielobjekttyp existiert und die Zielobjekte zur Abg</w:t>
      </w:r>
      <w:r>
        <w:t>a</w:t>
      </w:r>
      <w:r>
        <w:t>be ihrer Adresse bereit sind.</w:t>
      </w:r>
    </w:p>
    <w:p w:rsidR="008F595B" w:rsidRDefault="008F595B">
      <w:pPr>
        <w:spacing w:line="320" w:lineRule="atLeast"/>
      </w:pPr>
    </w:p>
    <w:p w:rsidR="008F595B" w:rsidRDefault="008F595B">
      <w:pPr>
        <w:pStyle w:val="Programm"/>
        <w:rPr>
          <w:color w:val="008000"/>
        </w:rPr>
      </w:pPr>
      <w:r>
        <w:rPr>
          <w:color w:val="008000"/>
        </w:rPr>
        <w:t>-- der Zeiger kann zwischen den beiden Konstanten wechseln</w:t>
      </w:r>
    </w:p>
    <w:p w:rsidR="008F595B" w:rsidRDefault="008F595B">
      <w:pPr>
        <w:pStyle w:val="Programm"/>
        <w:rPr>
          <w:color w:val="008000"/>
        </w:rPr>
      </w:pPr>
      <w:r>
        <w:rPr>
          <w:color w:val="008000"/>
        </w:rPr>
        <w:t>-- der Inhalt der Zielobjekte kann aber nicht verändert werden</w:t>
      </w:r>
    </w:p>
    <w:p w:rsidR="008F595B" w:rsidRDefault="008F595B">
      <w:pPr>
        <w:pStyle w:val="Programm"/>
        <w:rPr>
          <w:color w:val="008000"/>
        </w:rPr>
      </w:pPr>
    </w:p>
    <w:p w:rsidR="008F595B" w:rsidRDefault="008F595B">
      <w:pPr>
        <w:pStyle w:val="Programm"/>
        <w:rPr>
          <w:lang w:val="en-GB"/>
        </w:rPr>
      </w:pPr>
      <w:r>
        <w:rPr>
          <w:lang w:val="en-GB"/>
        </w:rPr>
        <w:t xml:space="preserve">ConstObjekt_1 : </w:t>
      </w:r>
      <w:r>
        <w:rPr>
          <w:color w:val="0000FF"/>
          <w:lang w:val="en-GB"/>
        </w:rPr>
        <w:t xml:space="preserve">aliased </w:t>
      </w:r>
      <w:r>
        <w:rPr>
          <w:lang w:val="en-GB"/>
        </w:rPr>
        <w:t>TYP</w:t>
      </w:r>
      <w:r w:rsidR="00595CAB">
        <w:rPr>
          <w:lang w:val="en-GB"/>
        </w:rPr>
        <w:t>_T</w:t>
      </w:r>
      <w:r>
        <w:rPr>
          <w:lang w:val="en-GB"/>
        </w:rPr>
        <w:t xml:space="preserve"> := ???;</w:t>
      </w:r>
    </w:p>
    <w:p w:rsidR="008F595B" w:rsidRDefault="008F595B">
      <w:pPr>
        <w:pStyle w:val="Programm"/>
        <w:rPr>
          <w:lang w:val="en-GB"/>
        </w:rPr>
      </w:pPr>
      <w:r>
        <w:rPr>
          <w:lang w:val="en-GB"/>
        </w:rPr>
        <w:t xml:space="preserve">ConstObjekt_2 : </w:t>
      </w:r>
      <w:r>
        <w:rPr>
          <w:color w:val="0000FF"/>
          <w:lang w:val="en-GB"/>
        </w:rPr>
        <w:t xml:space="preserve">aliased </w:t>
      </w:r>
      <w:r>
        <w:rPr>
          <w:lang w:val="en-GB"/>
        </w:rPr>
        <w:t>TYP</w:t>
      </w:r>
      <w:r w:rsidR="00595CAB">
        <w:rPr>
          <w:lang w:val="en-GB"/>
        </w:rPr>
        <w:t>_T</w:t>
      </w:r>
      <w:r>
        <w:rPr>
          <w:lang w:val="en-GB"/>
        </w:rPr>
        <w:t xml:space="preserve"> := ???;</w:t>
      </w:r>
    </w:p>
    <w:p w:rsidR="008F595B" w:rsidRDefault="008F595B">
      <w:pPr>
        <w:pStyle w:val="Programm"/>
        <w:rPr>
          <w:lang w:val="en-GB"/>
        </w:rPr>
      </w:pPr>
    </w:p>
    <w:p w:rsidR="008F595B" w:rsidRDefault="008F595B">
      <w:pPr>
        <w:pStyle w:val="Programm"/>
      </w:pPr>
      <w:r>
        <w:t>Pointer := ConstObjekt_1'</w:t>
      </w:r>
      <w:r>
        <w:rPr>
          <w:color w:val="0000FF"/>
        </w:rPr>
        <w:t>access</w:t>
      </w:r>
      <w:r>
        <w:t>;</w:t>
      </w:r>
    </w:p>
    <w:p w:rsidR="008F595B" w:rsidRDefault="008F595B">
      <w:pPr>
        <w:pStyle w:val="Programm"/>
      </w:pPr>
      <w:r>
        <w:t>Pointer := ConstObjekt_2'</w:t>
      </w:r>
      <w:r>
        <w:rPr>
          <w:color w:val="0000FF"/>
        </w:rPr>
        <w:t>access</w:t>
      </w:r>
      <w:r>
        <w:t>;</w:t>
      </w:r>
    </w:p>
    <w:p w:rsidR="008F595B" w:rsidRDefault="008F595B">
      <w:pPr>
        <w:spacing w:line="320" w:lineRule="atLeast"/>
        <w:rPr>
          <w:lang w:val="en-GB"/>
        </w:rPr>
      </w:pPr>
    </w:p>
    <w:p w:rsidR="008F595B" w:rsidRDefault="008F595B">
      <w:pPr>
        <w:spacing w:line="320" w:lineRule="atLeast"/>
      </w:pPr>
      <w:r>
        <w:t>Der Zeiger kann zwischen den Objekten wechseln. Der Inhalt der Zielobje</w:t>
      </w:r>
      <w:r>
        <w:t>k</w:t>
      </w:r>
      <w:r>
        <w:t>te bleibt aber konstant. Sobald das Zielobjekt wieder eine Variable ist, darf diese selbstverständlich verändert werden.</w:t>
      </w:r>
    </w:p>
    <w:p w:rsidR="008F595B" w:rsidRDefault="008F595B">
      <w:pPr>
        <w:spacing w:line="320" w:lineRule="atLeast"/>
      </w:pPr>
    </w:p>
    <w:p w:rsidR="008F595B" w:rsidRDefault="008F595B">
      <w:pPr>
        <w:pStyle w:val="Info"/>
        <w:framePr w:wrap="around"/>
      </w:pPr>
      <w:r>
        <w:t>ausschließlich</w:t>
      </w:r>
      <w:r>
        <w:br/>
        <w:t xml:space="preserve">lesender </w:t>
      </w:r>
      <w:r>
        <w:br/>
        <w:t>Zugriff</w:t>
      </w:r>
    </w:p>
    <w:p w:rsidR="008F595B" w:rsidRDefault="008F595B">
      <w:pPr>
        <w:spacing w:line="320" w:lineRule="atLeast"/>
      </w:pPr>
      <w:r>
        <w:t>Die Bearbeitung der Zielobjekte kann aber auch grundsätzlich auf nur lese</w:t>
      </w:r>
      <w:r>
        <w:t>n</w:t>
      </w:r>
      <w:r>
        <w:t>de Zugriffe eingeschränkt werden (read only access</w:t>
      </w:r>
      <w:r>
        <w:fldChar w:fldCharType="begin"/>
      </w:r>
      <w:r>
        <w:instrText xml:space="preserve"> XE "read only access" </w:instrText>
      </w:r>
      <w:r>
        <w:fldChar w:fldCharType="end"/>
      </w:r>
      <w:r>
        <w:t xml:space="preserve">). Dies erfolgt in der Typvereinbarung durch das Schlüsselwort </w:t>
      </w:r>
      <w:r>
        <w:rPr>
          <w:rStyle w:val="Programminline"/>
        </w:rPr>
        <w:t>constant</w:t>
      </w:r>
      <w:r>
        <w:t xml:space="preserve"> anstelle von </w:t>
      </w:r>
      <w:r>
        <w:rPr>
          <w:rStyle w:val="Programminline"/>
        </w:rPr>
        <w:t>all</w:t>
      </w:r>
      <w:r>
        <w:t>. Di</w:t>
      </w:r>
      <w:r>
        <w:t>e</w:t>
      </w:r>
      <w:r>
        <w:t>ser lesende Zugriff kann sowohl auf Variablen als auch auf Konstanten e</w:t>
      </w:r>
      <w:r>
        <w:t>r</w:t>
      </w:r>
      <w:r>
        <w:t>folgen. Die Veränderbarkeit des Zeigers selbst ist von dessen konkreter D</w:t>
      </w:r>
      <w:r>
        <w:t>e</w:t>
      </w:r>
      <w:r>
        <w:t>klaration abhängig.</w:t>
      </w:r>
    </w:p>
    <w:p w:rsidR="008F595B" w:rsidRDefault="008F595B"/>
    <w:p w:rsidR="008F595B" w:rsidRDefault="008F595B">
      <w:pPr>
        <w:pStyle w:val="Programm"/>
      </w:pPr>
      <w:r>
        <w:rPr>
          <w:color w:val="0000FF"/>
        </w:rPr>
        <w:t xml:space="preserve">type </w:t>
      </w:r>
      <w:r>
        <w:t>LESENDER_ZUGRIFF</w:t>
      </w:r>
      <w:r w:rsidR="00595CAB">
        <w:t>_REF</w:t>
      </w:r>
      <w:r>
        <w:t xml:space="preserve"> </w:t>
      </w:r>
      <w:r>
        <w:rPr>
          <w:color w:val="0000FF"/>
        </w:rPr>
        <w:t xml:space="preserve">is access </w:t>
      </w:r>
      <w:r w:rsidRPr="00D930FF">
        <w:rPr>
          <w:b/>
          <w:color w:val="0000FF"/>
        </w:rPr>
        <w:t>constant</w:t>
      </w:r>
      <w:r>
        <w:rPr>
          <w:color w:val="0000FF"/>
        </w:rPr>
        <w:t xml:space="preserve"> </w:t>
      </w:r>
      <w:r>
        <w:t>TYP</w:t>
      </w:r>
      <w:r w:rsidR="00595CAB">
        <w:t>_T</w:t>
      </w:r>
      <w:r>
        <w:t>;</w:t>
      </w:r>
    </w:p>
    <w:p w:rsidR="008F595B" w:rsidRDefault="008F595B">
      <w:pPr>
        <w:pStyle w:val="Programm"/>
        <w:rPr>
          <w:color w:val="008000"/>
        </w:rPr>
      </w:pPr>
      <w:r>
        <w:rPr>
          <w:color w:val="008000"/>
        </w:rPr>
        <w:t>-- Vereinbarung eines variabler Zeiger</w:t>
      </w:r>
    </w:p>
    <w:p w:rsidR="008F595B" w:rsidRDefault="008F595B">
      <w:pPr>
        <w:pStyle w:val="Programm"/>
      </w:pPr>
      <w:r>
        <w:t>LPointer : LESENDER_ZUGRIFF</w:t>
      </w:r>
      <w:r w:rsidR="00595CAB">
        <w:t>_REF</w:t>
      </w:r>
      <w:r>
        <w:t>;</w:t>
      </w:r>
    </w:p>
    <w:p w:rsidR="008F595B" w:rsidRDefault="008F595B">
      <w:pPr>
        <w:pStyle w:val="Programm"/>
        <w:rPr>
          <w:color w:val="008000"/>
        </w:rPr>
      </w:pPr>
      <w:r>
        <w:rPr>
          <w:color w:val="008000"/>
        </w:rPr>
        <w:t>-- lesender Zugriff auf eine Variable (read only)</w:t>
      </w:r>
    </w:p>
    <w:p w:rsidR="008F595B" w:rsidRDefault="008F595B">
      <w:pPr>
        <w:pStyle w:val="Programm"/>
      </w:pPr>
      <w:r>
        <w:t>LPointer := Objekt'</w:t>
      </w:r>
      <w:r>
        <w:rPr>
          <w:color w:val="0000FF"/>
        </w:rPr>
        <w:t>access</w:t>
      </w:r>
      <w:r>
        <w:t>;</w:t>
      </w:r>
    </w:p>
    <w:p w:rsidR="008F595B" w:rsidRDefault="008F595B">
      <w:pPr>
        <w:pStyle w:val="Programm"/>
      </w:pPr>
    </w:p>
    <w:p w:rsidR="008F595B" w:rsidRDefault="008F595B">
      <w:pPr>
        <w:pStyle w:val="Programm"/>
        <w:rPr>
          <w:color w:val="008000"/>
        </w:rPr>
      </w:pPr>
      <w:r>
        <w:rPr>
          <w:color w:val="008000"/>
        </w:rPr>
        <w:t>-- Vereinbarung eines konstanten Zeigers</w:t>
      </w:r>
    </w:p>
    <w:p w:rsidR="008F595B" w:rsidRPr="0006641F" w:rsidRDefault="008F595B">
      <w:pPr>
        <w:pStyle w:val="Programm"/>
        <w:rPr>
          <w:lang w:val="en-GB"/>
        </w:rPr>
      </w:pPr>
      <w:r w:rsidRPr="0006641F">
        <w:rPr>
          <w:lang w:val="en-GB"/>
        </w:rPr>
        <w:t xml:space="preserve">CPointer : </w:t>
      </w:r>
      <w:r w:rsidRPr="006B5564">
        <w:rPr>
          <w:b/>
          <w:color w:val="0000FF"/>
          <w:lang w:val="en-GB"/>
        </w:rPr>
        <w:t>constant</w:t>
      </w:r>
      <w:r w:rsidRPr="0006641F">
        <w:rPr>
          <w:color w:val="0000FF"/>
          <w:lang w:val="en-GB"/>
        </w:rPr>
        <w:t xml:space="preserve"> </w:t>
      </w:r>
      <w:r w:rsidRPr="0006641F">
        <w:rPr>
          <w:lang w:val="en-GB"/>
        </w:rPr>
        <w:t>LESENDER_ZUGRIFF</w:t>
      </w:r>
      <w:r w:rsidR="00595CAB" w:rsidRPr="0006641F">
        <w:rPr>
          <w:lang w:val="en-GB"/>
        </w:rPr>
        <w:t>_REF</w:t>
      </w:r>
      <w:r w:rsidRPr="0006641F">
        <w:rPr>
          <w:lang w:val="en-GB"/>
        </w:rPr>
        <w:t xml:space="preserve"> := Objekt'</w:t>
      </w:r>
      <w:r w:rsidRPr="0006641F">
        <w:rPr>
          <w:color w:val="0000FF"/>
          <w:lang w:val="en-GB"/>
        </w:rPr>
        <w:t>access</w:t>
      </w:r>
      <w:r w:rsidRPr="0006641F">
        <w:rPr>
          <w:lang w:val="en-GB"/>
        </w:rPr>
        <w:t>;</w:t>
      </w:r>
    </w:p>
    <w:p w:rsidR="008F595B" w:rsidRPr="0006641F" w:rsidRDefault="008F595B">
      <w:pPr>
        <w:rPr>
          <w:lang w:val="en-GB"/>
        </w:rPr>
      </w:pPr>
    </w:p>
    <w:p w:rsidR="008F595B" w:rsidRPr="0006641F" w:rsidRDefault="008F595B">
      <w:pPr>
        <w:pStyle w:val="null-Zeile"/>
        <w:rPr>
          <w:lang w:val="en-GB"/>
        </w:rPr>
      </w:pPr>
    </w:p>
    <w:p w:rsidR="008F595B" w:rsidRDefault="008F595B">
      <w:pPr>
        <w:pStyle w:val="berschrift3"/>
      </w:pPr>
      <w:bookmarkStart w:id="92" w:name="_Toc476703085"/>
      <w:bookmarkStart w:id="93" w:name="_Toc67812390"/>
      <w:bookmarkStart w:id="94" w:name="_Toc168889959"/>
      <w:bookmarkStart w:id="95" w:name="_Toc67812391"/>
      <w:bookmarkStart w:id="96" w:name="_Toc168889960"/>
      <w:bookmarkStart w:id="97" w:name="_Toc233702002"/>
      <w:bookmarkStart w:id="98" w:name="_Toc528068721"/>
      <w:r>
        <w:t>Globaler Zugriff auf lokale Objekte</w:t>
      </w:r>
      <w:bookmarkEnd w:id="97"/>
      <w:bookmarkEnd w:id="98"/>
    </w:p>
    <w:p w:rsidR="008F595B" w:rsidRDefault="008F595B">
      <w:pPr>
        <w:pStyle w:val="TabellenZeile"/>
        <w:spacing w:line="240" w:lineRule="auto"/>
      </w:pPr>
      <w:r>
        <w:t>Das Sprachkonzept von Ada verhindert Zeiger, die auf nicht gültige Adre</w:t>
      </w:r>
      <w:r>
        <w:t>s</w:t>
      </w:r>
      <w:r>
        <w:t xml:space="preserve">sen verweisen – außer, der Programmierer übernimmt die Verantwortung und prägt eine </w:t>
      </w:r>
      <w:r>
        <w:rPr>
          <w:rStyle w:val="Programminline"/>
        </w:rPr>
        <w:t>Ada.Unchecked_Deallocation</w:t>
      </w:r>
      <w:r>
        <w:t xml:space="preserve"> aus und gibt ungeprüft Ze</w:t>
      </w:r>
      <w:r>
        <w:t>i</w:t>
      </w:r>
      <w:r>
        <w:t>gerwerte frei.</w:t>
      </w:r>
    </w:p>
    <w:p w:rsidR="008F595B" w:rsidRDefault="008F595B">
      <w:pPr>
        <w:pStyle w:val="TabellenZeile"/>
        <w:spacing w:line="240" w:lineRule="auto"/>
      </w:pPr>
      <w:r>
        <w:t>Auch der folgende Versuch, einen „frei hängenden“ Zeiger zu erhalten, wird vom Compiler abgelehnt:</w:t>
      </w:r>
    </w:p>
    <w:p w:rsidR="008F595B" w:rsidRDefault="008F595B"/>
    <w:p w:rsidR="008F595B" w:rsidRDefault="008F595B">
      <w:pPr>
        <w:pStyle w:val="Programm"/>
        <w:rPr>
          <w:color w:val="0000FF"/>
          <w:lang w:val="en-GB"/>
        </w:rPr>
      </w:pPr>
      <w:r>
        <w:rPr>
          <w:color w:val="0000FF"/>
          <w:lang w:val="en-GB"/>
        </w:rPr>
        <w:t>package</w:t>
      </w:r>
      <w:r>
        <w:rPr>
          <w:lang w:val="en-GB"/>
        </w:rPr>
        <w:t xml:space="preserve"> Data </w:t>
      </w:r>
      <w:r>
        <w:rPr>
          <w:color w:val="0000FF"/>
          <w:lang w:val="en-GB"/>
        </w:rPr>
        <w:t>is</w:t>
      </w:r>
    </w:p>
    <w:p w:rsidR="008F595B" w:rsidRDefault="008F595B">
      <w:pPr>
        <w:pStyle w:val="Programm"/>
        <w:rPr>
          <w:lang w:val="en-GB"/>
        </w:rPr>
      </w:pPr>
      <w:r>
        <w:rPr>
          <w:color w:val="0000FF"/>
          <w:lang w:val="en-GB"/>
        </w:rPr>
        <w:t xml:space="preserve">   type </w:t>
      </w:r>
      <w:r w:rsidR="00962EF3">
        <w:rPr>
          <w:lang w:val="en-GB"/>
        </w:rPr>
        <w:t>INT_REF</w:t>
      </w:r>
      <w:r>
        <w:rPr>
          <w:color w:val="0000FF"/>
          <w:lang w:val="en-GB"/>
        </w:rPr>
        <w:t xml:space="preserve"> is access all </w:t>
      </w:r>
      <w:r>
        <w:rPr>
          <w:lang w:val="en-GB"/>
        </w:rPr>
        <w:t>Integer;</w:t>
      </w:r>
    </w:p>
    <w:p w:rsidR="008F595B" w:rsidRDefault="00962EF3">
      <w:pPr>
        <w:pStyle w:val="Programm"/>
        <w:rPr>
          <w:lang w:val="en-GB"/>
        </w:rPr>
      </w:pPr>
      <w:r>
        <w:rPr>
          <w:lang w:val="en-GB"/>
        </w:rPr>
        <w:t xml:space="preserve">   Ref1_Ptr : INT_REF</w:t>
      </w:r>
      <w:r w:rsidR="008F595B">
        <w:rPr>
          <w:lang w:val="en-GB"/>
        </w:rPr>
        <w:t>;</w:t>
      </w:r>
    </w:p>
    <w:p w:rsidR="008F595B" w:rsidRDefault="008F595B">
      <w:pPr>
        <w:pStyle w:val="Programm"/>
        <w:rPr>
          <w:lang w:val="en-GB"/>
        </w:rPr>
      </w:pPr>
      <w:r>
        <w:rPr>
          <w:color w:val="0000FF"/>
          <w:lang w:val="en-GB"/>
        </w:rPr>
        <w:t>end</w:t>
      </w:r>
      <w:r>
        <w:rPr>
          <w:lang w:val="en-GB"/>
        </w:rPr>
        <w:t xml:space="preserve"> Data;</w:t>
      </w:r>
    </w:p>
    <w:p w:rsidR="008F595B" w:rsidRDefault="008F595B">
      <w:pPr>
        <w:pStyle w:val="Programm"/>
        <w:rPr>
          <w:lang w:val="en-GB"/>
        </w:rPr>
      </w:pPr>
    </w:p>
    <w:p w:rsidR="008F595B" w:rsidRDefault="008F595B">
      <w:pPr>
        <w:pStyle w:val="Programm"/>
        <w:rPr>
          <w:lang w:val="en-GB"/>
        </w:rPr>
      </w:pPr>
      <w:r>
        <w:rPr>
          <w:lang w:val="en-GB"/>
        </w:rPr>
        <w:t>...</w:t>
      </w:r>
    </w:p>
    <w:p w:rsidR="00962EF3" w:rsidRDefault="008F595B">
      <w:pPr>
        <w:pStyle w:val="Programm"/>
        <w:rPr>
          <w:lang w:val="en-GB"/>
        </w:rPr>
      </w:pPr>
      <w:r>
        <w:rPr>
          <w:color w:val="0000FF"/>
          <w:lang w:val="en-GB"/>
        </w:rPr>
        <w:t xml:space="preserve">with </w:t>
      </w:r>
      <w:r w:rsidR="00962EF3">
        <w:rPr>
          <w:lang w:val="en-GB"/>
        </w:rPr>
        <w:t>Data;</w:t>
      </w:r>
    </w:p>
    <w:p w:rsidR="008F595B" w:rsidRDefault="008F595B">
      <w:pPr>
        <w:pStyle w:val="Programm"/>
        <w:rPr>
          <w:color w:val="0000FF"/>
          <w:lang w:val="en-GB"/>
        </w:rPr>
      </w:pPr>
      <w:r>
        <w:rPr>
          <w:color w:val="0000FF"/>
          <w:lang w:val="en-GB"/>
        </w:rPr>
        <w:t>procedure</w:t>
      </w:r>
      <w:r>
        <w:rPr>
          <w:lang w:val="en-GB"/>
        </w:rPr>
        <w:t xml:space="preserve"> P </w:t>
      </w:r>
      <w:r>
        <w:rPr>
          <w:color w:val="0000FF"/>
          <w:lang w:val="en-GB"/>
        </w:rPr>
        <w:t>is</w:t>
      </w:r>
    </w:p>
    <w:p w:rsidR="008F595B" w:rsidRPr="00962EF3" w:rsidRDefault="008F595B">
      <w:pPr>
        <w:pStyle w:val="Programm"/>
        <w:rPr>
          <w:color w:val="008000"/>
        </w:rPr>
      </w:pPr>
      <w:r>
        <w:rPr>
          <w:color w:val="0000FF"/>
          <w:lang w:val="en-GB"/>
        </w:rPr>
        <w:t xml:space="preserve">   </w:t>
      </w:r>
      <w:r w:rsidRPr="00962EF3">
        <w:t>K</w:t>
      </w:r>
      <w:r w:rsidRPr="00962EF3">
        <w:rPr>
          <w:color w:val="0000FF"/>
        </w:rPr>
        <w:t xml:space="preserve">    </w:t>
      </w:r>
      <w:r w:rsidR="00962EF3">
        <w:rPr>
          <w:color w:val="0000FF"/>
        </w:rPr>
        <w:tab/>
      </w:r>
      <w:r w:rsidR="00962EF3">
        <w:rPr>
          <w:color w:val="0000FF"/>
        </w:rPr>
        <w:tab/>
      </w:r>
      <w:r w:rsidRPr="00962EF3">
        <w:t>:</w:t>
      </w:r>
      <w:r w:rsidRPr="00962EF3">
        <w:rPr>
          <w:color w:val="0000FF"/>
        </w:rPr>
        <w:t xml:space="preserve"> aliased </w:t>
      </w:r>
      <w:r w:rsidRPr="00962EF3">
        <w:t>Integer;</w:t>
      </w:r>
      <w:r w:rsidRPr="00962EF3">
        <w:rPr>
          <w:color w:val="0000FF"/>
        </w:rPr>
        <w:t xml:space="preserve"> </w:t>
      </w:r>
      <w:r w:rsidR="00962EF3" w:rsidRPr="00962EF3">
        <w:rPr>
          <w:color w:val="0000FF"/>
        </w:rPr>
        <w:tab/>
      </w:r>
      <w:r w:rsidR="00962EF3" w:rsidRPr="00962EF3">
        <w:rPr>
          <w:color w:val="0000FF"/>
        </w:rPr>
        <w:tab/>
      </w:r>
      <w:r w:rsidRPr="00962EF3">
        <w:rPr>
          <w:color w:val="008000"/>
        </w:rPr>
        <w:t>-- lokales Objekt</w:t>
      </w:r>
    </w:p>
    <w:p w:rsidR="008F595B" w:rsidRDefault="008F595B">
      <w:pPr>
        <w:pStyle w:val="Programm"/>
        <w:rPr>
          <w:color w:val="008000"/>
        </w:rPr>
      </w:pPr>
      <w:r w:rsidRPr="00962EF3">
        <w:rPr>
          <w:color w:val="008000"/>
        </w:rPr>
        <w:t xml:space="preserve">   </w:t>
      </w:r>
      <w:r>
        <w:t>Ref2</w:t>
      </w:r>
      <w:r w:rsidR="00962EF3">
        <w:t>_Ptr</w:t>
      </w:r>
      <w:r>
        <w:rPr>
          <w:color w:val="008000"/>
        </w:rPr>
        <w:t xml:space="preserve"> </w:t>
      </w:r>
      <w:r w:rsidR="00962EF3">
        <w:rPr>
          <w:color w:val="008000"/>
        </w:rPr>
        <w:tab/>
      </w:r>
      <w:r>
        <w:t>:</w:t>
      </w:r>
      <w:r>
        <w:rPr>
          <w:color w:val="008000"/>
        </w:rPr>
        <w:t xml:space="preserve"> </w:t>
      </w:r>
      <w:r w:rsidR="00962EF3" w:rsidRPr="00962EF3">
        <w:t>Data.</w:t>
      </w:r>
      <w:r w:rsidR="00962EF3">
        <w:t>INT_REF</w:t>
      </w:r>
      <w:r>
        <w:t>;</w:t>
      </w:r>
      <w:r>
        <w:rPr>
          <w:color w:val="008000"/>
        </w:rPr>
        <w:t xml:space="preserve">        </w:t>
      </w:r>
      <w:r w:rsidR="00962EF3">
        <w:rPr>
          <w:color w:val="008000"/>
        </w:rPr>
        <w:tab/>
      </w:r>
      <w:r>
        <w:rPr>
          <w:color w:val="008000"/>
        </w:rPr>
        <w:t>-- globaler Zugriffstyp</w:t>
      </w:r>
    </w:p>
    <w:p w:rsidR="008F595B" w:rsidRDefault="008F595B">
      <w:pPr>
        <w:pStyle w:val="Programm"/>
        <w:rPr>
          <w:color w:val="0000FF"/>
        </w:rPr>
      </w:pPr>
      <w:r>
        <w:rPr>
          <w:color w:val="0000FF"/>
        </w:rPr>
        <w:t>begin</w:t>
      </w:r>
    </w:p>
    <w:p w:rsidR="008F595B" w:rsidRDefault="008F595B">
      <w:pPr>
        <w:pStyle w:val="Programm"/>
        <w:rPr>
          <w:color w:val="008000"/>
        </w:rPr>
      </w:pPr>
      <w:r>
        <w:rPr>
          <w:color w:val="0000FF"/>
        </w:rPr>
        <w:t xml:space="preserve">   </w:t>
      </w:r>
      <w:r>
        <w:t>Ref2</w:t>
      </w:r>
      <w:r w:rsidR="00962EF3">
        <w:t>_Ptr</w:t>
      </w:r>
      <w:r>
        <w:rPr>
          <w:color w:val="0000FF"/>
        </w:rPr>
        <w:t xml:space="preserve"> </w:t>
      </w:r>
      <w:r>
        <w:t>:=</w:t>
      </w:r>
      <w:r>
        <w:rPr>
          <w:color w:val="0000FF"/>
        </w:rPr>
        <w:t xml:space="preserve"> </w:t>
      </w:r>
      <w:r>
        <w:t>K'</w:t>
      </w:r>
      <w:r>
        <w:rPr>
          <w:color w:val="0000FF"/>
        </w:rPr>
        <w:t>Access</w:t>
      </w:r>
      <w:r>
        <w:t>;</w:t>
      </w:r>
      <w:r>
        <w:rPr>
          <w:color w:val="0000FF"/>
        </w:rPr>
        <w:t xml:space="preserve"> </w:t>
      </w:r>
      <w:r>
        <w:rPr>
          <w:color w:val="0000FF"/>
        </w:rPr>
        <w:tab/>
      </w:r>
      <w:r w:rsidR="00962EF3">
        <w:rPr>
          <w:color w:val="0000FF"/>
        </w:rPr>
        <w:tab/>
      </w:r>
      <w:r w:rsidR="00962EF3">
        <w:rPr>
          <w:color w:val="0000FF"/>
        </w:rPr>
        <w:tab/>
      </w:r>
      <w:r>
        <w:rPr>
          <w:color w:val="008000"/>
        </w:rPr>
        <w:t xml:space="preserve">-- </w:t>
      </w:r>
      <w:r>
        <w:rPr>
          <w:color w:val="FF0000"/>
        </w:rPr>
        <w:t>illegal</w:t>
      </w:r>
      <w:r>
        <w:rPr>
          <w:color w:val="008000"/>
        </w:rPr>
        <w:t>, denn dann w</w:t>
      </w:r>
      <w:r w:rsidR="00301163">
        <w:rPr>
          <w:color w:val="008000"/>
        </w:rPr>
        <w:t>ae</w:t>
      </w:r>
      <w:r>
        <w:rPr>
          <w:color w:val="008000"/>
        </w:rPr>
        <w:t>re auch:</w:t>
      </w:r>
    </w:p>
    <w:p w:rsidR="008F595B" w:rsidRDefault="008F595B">
      <w:pPr>
        <w:pStyle w:val="Programm"/>
        <w:rPr>
          <w:color w:val="008000"/>
        </w:rPr>
      </w:pPr>
      <w:r>
        <w:rPr>
          <w:color w:val="008000"/>
        </w:rPr>
        <w:t xml:space="preserve">   </w:t>
      </w:r>
      <w:r w:rsidR="00962EF3" w:rsidRPr="00962EF3">
        <w:t>Data.</w:t>
      </w:r>
      <w:r>
        <w:t>Ref1</w:t>
      </w:r>
      <w:r w:rsidR="00962EF3">
        <w:t>_Ptr</w:t>
      </w:r>
      <w:r>
        <w:rPr>
          <w:color w:val="008000"/>
        </w:rPr>
        <w:t xml:space="preserve"> </w:t>
      </w:r>
      <w:r>
        <w:t>:=</w:t>
      </w:r>
      <w:r>
        <w:rPr>
          <w:color w:val="008000"/>
        </w:rPr>
        <w:t xml:space="preserve"> </w:t>
      </w:r>
      <w:r>
        <w:t>Ref2</w:t>
      </w:r>
      <w:r w:rsidR="00962EF3">
        <w:t>_Ptr</w:t>
      </w:r>
      <w:r>
        <w:t>;</w:t>
      </w:r>
      <w:r>
        <w:rPr>
          <w:color w:val="008000"/>
        </w:rPr>
        <w:tab/>
        <w:t>-- m</w:t>
      </w:r>
      <w:r w:rsidR="00301163">
        <w:rPr>
          <w:color w:val="008000"/>
        </w:rPr>
        <w:t>oe</w:t>
      </w:r>
      <w:r>
        <w:rPr>
          <w:color w:val="008000"/>
        </w:rPr>
        <w:t>glich!</w:t>
      </w:r>
    </w:p>
    <w:p w:rsidR="008F595B" w:rsidRDefault="008F595B">
      <w:pPr>
        <w:pStyle w:val="Programm"/>
      </w:pPr>
      <w:r>
        <w:rPr>
          <w:color w:val="0000FF"/>
        </w:rPr>
        <w:t>end</w:t>
      </w:r>
      <w:r>
        <w:rPr>
          <w:color w:val="008000"/>
        </w:rPr>
        <w:t xml:space="preserve"> </w:t>
      </w:r>
      <w:r>
        <w:t>P;</w:t>
      </w:r>
    </w:p>
    <w:p w:rsidR="008F595B" w:rsidRDefault="008F595B">
      <w:pPr>
        <w:pStyle w:val="Programm"/>
      </w:pPr>
      <w:r>
        <w:t>...</w:t>
      </w:r>
    </w:p>
    <w:p w:rsidR="008F595B" w:rsidRDefault="008F595B"/>
    <w:p w:rsidR="008F595B" w:rsidRDefault="008F595B">
      <w:r>
        <w:t xml:space="preserve">In der Prozedur </w:t>
      </w:r>
      <w:r>
        <w:rPr>
          <w:rStyle w:val="Programminline"/>
        </w:rPr>
        <w:t>P</w:t>
      </w:r>
      <w:r>
        <w:t xml:space="preserve"> kann mit </w:t>
      </w:r>
      <w:r>
        <w:rPr>
          <w:rStyle w:val="Programminline"/>
        </w:rPr>
        <w:t>Ref2</w:t>
      </w:r>
      <w:r w:rsidR="0006641F">
        <w:rPr>
          <w:rStyle w:val="Programminline"/>
        </w:rPr>
        <w:t>_Ptr</w:t>
      </w:r>
      <w:r>
        <w:t>, das ein Objekt des globalen Zeigert</w:t>
      </w:r>
      <w:r>
        <w:t>y</w:t>
      </w:r>
      <w:r>
        <w:t xml:space="preserve">pen im Paket </w:t>
      </w:r>
      <w:r>
        <w:rPr>
          <w:rStyle w:val="Programminline"/>
        </w:rPr>
        <w:t>Data</w:t>
      </w:r>
      <w:r>
        <w:t xml:space="preserve"> ist, nicht auf ein lokales Objekt </w:t>
      </w:r>
      <w:r>
        <w:rPr>
          <w:rStyle w:val="Programminline"/>
        </w:rPr>
        <w:t>K</w:t>
      </w:r>
      <w:r>
        <w:t xml:space="preserve"> gezeigt werden.</w:t>
      </w:r>
    </w:p>
    <w:p w:rsidR="008F595B" w:rsidRDefault="008F595B">
      <w:pPr>
        <w:pStyle w:val="Info"/>
        <w:framePr w:wrap="around"/>
      </w:pPr>
    </w:p>
    <w:p w:rsidR="008F595B" w:rsidRDefault="008F595B">
      <w:pPr>
        <w:pStyle w:val="Info"/>
        <w:framePr w:wrap="around"/>
      </w:pPr>
    </w:p>
    <w:p w:rsidR="008F595B" w:rsidRDefault="008F595B">
      <w:pPr>
        <w:pStyle w:val="Info"/>
        <w:framePr w:wrap="around"/>
      </w:pPr>
    </w:p>
    <w:p w:rsidR="008F595B" w:rsidRDefault="008F595B">
      <w:pPr>
        <w:pStyle w:val="Info"/>
        <w:framePr w:wrap="around"/>
      </w:pPr>
    </w:p>
    <w:p w:rsidR="008F595B" w:rsidRDefault="008F595B">
      <w:pPr>
        <w:pStyle w:val="Info"/>
        <w:framePr w:wrap="around"/>
      </w:pPr>
    </w:p>
    <w:p w:rsidR="008F595B" w:rsidRDefault="001F19B6">
      <w:pPr>
        <w:pStyle w:val="Info"/>
        <w:framePr w:wrap="around"/>
      </w:pPr>
      <w:r>
        <w:rPr>
          <w:noProof/>
        </w:rPr>
        <w:drawing>
          <wp:inline distT="0" distB="0" distL="0" distR="0">
            <wp:extent cx="514350" cy="390525"/>
            <wp:effectExtent l="0" t="0" r="0" b="9525"/>
            <wp:docPr id="95" name="Bild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r w:rsidR="008F595B">
        <w:t xml:space="preserve"> </w:t>
      </w:r>
    </w:p>
    <w:p w:rsidR="008F595B" w:rsidRDefault="008F595B">
      <w:r>
        <w:t>Das Problem ist dabei zuerst nicht offensichtlich, denn Ref2</w:t>
      </w:r>
      <w:r w:rsidR="0006641F">
        <w:t>_Ptr</w:t>
      </w:r>
      <w:r>
        <w:t xml:space="preserve"> und K h</w:t>
      </w:r>
      <w:r>
        <w:t>a</w:t>
      </w:r>
      <w:r>
        <w:t>ben die gleiche Lebensdauer. Allerdings wird schon diese Zuweisung abg</w:t>
      </w:r>
      <w:r>
        <w:t>e</w:t>
      </w:r>
      <w:r>
        <w:t xml:space="preserve">lehnt. </w:t>
      </w:r>
    </w:p>
    <w:p w:rsidR="008F595B" w:rsidRDefault="008F595B">
      <w:r>
        <w:t xml:space="preserve">Würde das nicht geschehen, könnte nämlich die zweite Zuweisung auf den globalen Zeiger </w:t>
      </w:r>
      <w:r>
        <w:rPr>
          <w:rStyle w:val="Programminline"/>
        </w:rPr>
        <w:t>Ref1</w:t>
      </w:r>
      <w:r w:rsidR="0006641F">
        <w:rPr>
          <w:rStyle w:val="Programminline"/>
        </w:rPr>
        <w:t>_Ptr</w:t>
      </w:r>
      <w:r>
        <w:t xml:space="preserve"> angewiesen werden, wogegen syntaktisch nichts spricht. Nach Ablauf der Prozedur wäre aber genau der frei hängende Zeiger entstanden: </w:t>
      </w:r>
      <w:r>
        <w:rPr>
          <w:rStyle w:val="Programminline"/>
        </w:rPr>
        <w:t>Ref1</w:t>
      </w:r>
      <w:r w:rsidR="0006641F">
        <w:rPr>
          <w:rStyle w:val="Programminline"/>
        </w:rPr>
        <w:t>_Ptr</w:t>
      </w:r>
      <w:r>
        <w:t xml:space="preserve"> existiert noch, aber das Objekt, auf dass er zeigt, nicht mehr! Der Compiler weist also die erste Zuweisung zurück.</w:t>
      </w:r>
    </w:p>
    <w:p w:rsidR="008F595B" w:rsidRDefault="008F595B"/>
    <w:p w:rsidR="008F595B" w:rsidRDefault="008F595B">
      <w:pPr>
        <w:pStyle w:val="berschrift3"/>
      </w:pPr>
      <w:bookmarkStart w:id="99" w:name="_Toc233702003"/>
      <w:bookmarkStart w:id="100" w:name="_Toc528068722"/>
      <w:r>
        <w:t>Zugriffe als formale Zugriffsparameter</w:t>
      </w:r>
      <w:bookmarkEnd w:id="95"/>
      <w:bookmarkEnd w:id="96"/>
      <w:bookmarkEnd w:id="99"/>
      <w:bookmarkEnd w:id="100"/>
      <w:r>
        <w:t xml:space="preserve"> </w:t>
      </w:r>
    </w:p>
    <w:p w:rsidR="008F595B" w:rsidRDefault="008F595B">
      <w:r>
        <w:t>Die statische Gültigkeitsregeln verhindern die Anwendung von allgeme</w:t>
      </w:r>
      <w:r>
        <w:t>i</w:t>
      </w:r>
      <w:r>
        <w:t>nen Zugriffen insbesondere in Unterprogrammen, obwohl der Sicherheitsa</w:t>
      </w:r>
      <w:r>
        <w:t>n</w:t>
      </w:r>
      <w:r>
        <w:t xml:space="preserve">spruch von Ada nicht geschmälert wird. </w:t>
      </w:r>
    </w:p>
    <w:p w:rsidR="008F595B" w:rsidRDefault="008F595B">
      <w:r>
        <w:t>So ist beispielsweise die Auswertung eines Zugriffsattributes innerhalb eines Unterprogramms nicht möglich, wenn das Objekt nicht im Gültigkeitsb</w:t>
      </w:r>
      <w:r>
        <w:t>e</w:t>
      </w:r>
      <w:r>
        <w:t>reich des Unterprogramms liegt, obwohl ein lokal erzeugter allg</w:t>
      </w:r>
      <w:r>
        <w:t>e</w:t>
      </w:r>
      <w:r>
        <w:t>meiner Zugriffstyp auf solche Objekte keine Gefahr eines „</w:t>
      </w:r>
      <w:r>
        <w:rPr>
          <w:i/>
        </w:rPr>
        <w:t>hängenden</w:t>
      </w:r>
      <w:r>
        <w:t>“ Zeigers b</w:t>
      </w:r>
      <w:r>
        <w:t>e</w:t>
      </w:r>
      <w:r>
        <w:t>deuten.</w:t>
      </w:r>
    </w:p>
    <w:p w:rsidR="008F595B" w:rsidRDefault="008F595B">
      <w:pPr>
        <w:pStyle w:val="Info"/>
        <w:framePr w:wrap="around"/>
      </w:pPr>
      <w:r>
        <w:t>Zugriffs</w:t>
      </w:r>
      <w:r w:rsidR="00DD11A1">
        <w:t>-</w:t>
      </w:r>
      <w:r>
        <w:t>paramete</w:t>
      </w:r>
      <w:r>
        <w:t>r</w:t>
      </w:r>
      <w:r>
        <w:t>typ</w:t>
      </w:r>
    </w:p>
    <w:p w:rsidR="008F595B" w:rsidRDefault="008F595B">
      <w:r>
        <w:t>Für solche, nicht wenig vorkommenden Fälle wurde eine neue Form von Formalparametern eingeführt, deren Typ ein sogenannter Zugriffsparamete</w:t>
      </w:r>
      <w:r>
        <w:t>r</w:t>
      </w:r>
      <w:r>
        <w:t>typ ist. Der Modus eines Parameterzugriffstyps ist immer in und wird nicht explizit angegeben. Der formale Parameter ist dabei stets ein Objekt eines anonymen Zugriffstyps.</w:t>
      </w:r>
    </w:p>
    <w:p w:rsidR="008F595B" w:rsidRDefault="008F595B"/>
    <w:p w:rsidR="008F595B" w:rsidRPr="00CA5767" w:rsidRDefault="008F595B">
      <w:pPr>
        <w:pStyle w:val="Programm"/>
      </w:pPr>
      <w:r w:rsidRPr="00CA5767">
        <w:rPr>
          <w:color w:val="0000FF"/>
        </w:rPr>
        <w:t xml:space="preserve">type </w:t>
      </w:r>
      <w:r w:rsidRPr="00CA5767">
        <w:t>TYP</w:t>
      </w:r>
      <w:r w:rsidR="00CA5767" w:rsidRPr="00CA5767">
        <w:t>_T</w:t>
      </w:r>
      <w:r w:rsidRPr="00CA5767">
        <w:t xml:space="preserve"> </w:t>
      </w:r>
      <w:r w:rsidRPr="00CA5767">
        <w:rPr>
          <w:color w:val="0000FF"/>
        </w:rPr>
        <w:t xml:space="preserve">is </w:t>
      </w:r>
      <w:r w:rsidRPr="00CA5767">
        <w:t>...;</w:t>
      </w:r>
    </w:p>
    <w:p w:rsidR="008F595B" w:rsidRPr="00CA5767" w:rsidRDefault="008F595B">
      <w:pPr>
        <w:pStyle w:val="Programm"/>
      </w:pPr>
      <w:r w:rsidRPr="00CA5767">
        <w:rPr>
          <w:color w:val="0000FF"/>
        </w:rPr>
        <w:t xml:space="preserve">type </w:t>
      </w:r>
      <w:r w:rsidRPr="00CA5767">
        <w:t>ALLGEMEINER_</w:t>
      </w:r>
      <w:r>
        <w:t>ZUGRIFF</w:t>
      </w:r>
      <w:r w:rsidR="00CA5767">
        <w:t>_REF</w:t>
      </w:r>
      <w:r w:rsidRPr="00CA5767">
        <w:t xml:space="preserve"> </w:t>
      </w:r>
      <w:r w:rsidR="00CA5767" w:rsidRPr="00CA5767">
        <w:rPr>
          <w:color w:val="0000FF"/>
        </w:rPr>
        <w:t xml:space="preserve">is access </w:t>
      </w:r>
      <w:r w:rsidRPr="000F6AB0">
        <w:rPr>
          <w:b/>
          <w:color w:val="0000FF"/>
        </w:rPr>
        <w:t>all</w:t>
      </w:r>
      <w:r w:rsidRPr="00CA5767">
        <w:rPr>
          <w:color w:val="0000FF"/>
        </w:rPr>
        <w:t xml:space="preserve"> </w:t>
      </w:r>
      <w:r w:rsidRPr="00CA5767">
        <w:t>TYP</w:t>
      </w:r>
      <w:r w:rsidR="00CA5767" w:rsidRPr="00CA5767">
        <w:t>_T</w:t>
      </w:r>
      <w:r w:rsidRPr="00CA5767">
        <w:t>;</w:t>
      </w:r>
    </w:p>
    <w:p w:rsidR="008F595B" w:rsidRPr="00CA5767" w:rsidRDefault="008F595B">
      <w:pPr>
        <w:pStyle w:val="Programm"/>
      </w:pPr>
    </w:p>
    <w:p w:rsidR="008F595B" w:rsidRDefault="008F595B">
      <w:pPr>
        <w:pStyle w:val="Programm"/>
      </w:pPr>
      <w:r>
        <w:t xml:space="preserve">Statisches_Objekt  : </w:t>
      </w:r>
      <w:r>
        <w:rPr>
          <w:color w:val="0000FF"/>
        </w:rPr>
        <w:t xml:space="preserve">aliased </w:t>
      </w:r>
      <w:r>
        <w:t>TYP</w:t>
      </w:r>
      <w:r w:rsidR="00CA5767">
        <w:t>_T</w:t>
      </w:r>
      <w:r>
        <w:t>;</w:t>
      </w:r>
    </w:p>
    <w:p w:rsidR="008F595B" w:rsidRDefault="008F595B">
      <w:pPr>
        <w:pStyle w:val="Programm"/>
      </w:pPr>
      <w:r>
        <w:t>Dynamisches_Objekt : ALLGEMEINER_ZUGRIFF</w:t>
      </w:r>
      <w:r w:rsidR="00CA5767">
        <w:t>_REF</w:t>
      </w:r>
      <w:r>
        <w:t xml:space="preserve"> := </w:t>
      </w:r>
      <w:r>
        <w:rPr>
          <w:color w:val="0000FF"/>
        </w:rPr>
        <w:t xml:space="preserve">new </w:t>
      </w:r>
      <w:r>
        <w:t>TYP</w:t>
      </w:r>
      <w:r w:rsidR="00CA5767">
        <w:t>_T</w:t>
      </w:r>
      <w:r>
        <w:t>'(...);</w:t>
      </w:r>
    </w:p>
    <w:p w:rsidR="008F595B" w:rsidRDefault="008F595B">
      <w:pPr>
        <w:pStyle w:val="Programm"/>
      </w:pPr>
    </w:p>
    <w:p w:rsidR="008F595B" w:rsidRDefault="008F595B">
      <w:pPr>
        <w:pStyle w:val="Programm"/>
      </w:pPr>
    </w:p>
    <w:p w:rsidR="008F595B" w:rsidRDefault="008F595B">
      <w:pPr>
        <w:pStyle w:val="Programm"/>
        <w:rPr>
          <w:color w:val="008000"/>
        </w:rPr>
      </w:pPr>
      <w:r>
        <w:rPr>
          <w:color w:val="008000"/>
        </w:rPr>
        <w:t>-- Parameteruebergabe mit statischer Bindung</w:t>
      </w:r>
    </w:p>
    <w:p w:rsidR="008F595B" w:rsidRDefault="008F595B">
      <w:pPr>
        <w:pStyle w:val="Programm"/>
        <w:rPr>
          <w:lang w:val="en-GB"/>
        </w:rPr>
      </w:pPr>
      <w:r>
        <w:rPr>
          <w:color w:val="0000FF"/>
          <w:lang w:val="en-GB"/>
        </w:rPr>
        <w:t xml:space="preserve">procedure </w:t>
      </w:r>
      <w:r>
        <w:rPr>
          <w:lang w:val="en-GB"/>
        </w:rPr>
        <w:t xml:space="preserve">Mach_Was (T : </w:t>
      </w:r>
      <w:r>
        <w:rPr>
          <w:color w:val="0000FF"/>
          <w:lang w:val="en-GB"/>
        </w:rPr>
        <w:t xml:space="preserve">in out </w:t>
      </w:r>
      <w:r>
        <w:rPr>
          <w:lang w:val="en-GB"/>
        </w:rPr>
        <w:t>TYP</w:t>
      </w:r>
      <w:r w:rsidR="00CA5767">
        <w:rPr>
          <w:lang w:val="en-GB"/>
        </w:rPr>
        <w:t>_T</w:t>
      </w:r>
      <w:r>
        <w:rPr>
          <w:lang w:val="en-GB"/>
        </w:rPr>
        <w:t>);</w:t>
      </w:r>
    </w:p>
    <w:p w:rsidR="008F595B" w:rsidRDefault="008F595B">
      <w:pPr>
        <w:pStyle w:val="Programm"/>
        <w:rPr>
          <w:lang w:val="en-GB"/>
        </w:rPr>
      </w:pPr>
    </w:p>
    <w:p w:rsidR="008F595B" w:rsidRDefault="008F595B">
      <w:pPr>
        <w:pStyle w:val="Programm"/>
        <w:rPr>
          <w:color w:val="008000"/>
        </w:rPr>
      </w:pPr>
      <w:r>
        <w:rPr>
          <w:color w:val="008000"/>
        </w:rPr>
        <w:t>-- gültige Unterprogrammaufrufe mit Call-by-value</w:t>
      </w:r>
    </w:p>
    <w:p w:rsidR="008F595B" w:rsidRDefault="008F595B">
      <w:pPr>
        <w:pStyle w:val="Programm"/>
      </w:pPr>
      <w:r>
        <w:t>Mach_Was (Statische_Objekt);</w:t>
      </w:r>
    </w:p>
    <w:p w:rsidR="008F595B" w:rsidRDefault="008F595B">
      <w:pPr>
        <w:pStyle w:val="Programm"/>
      </w:pPr>
      <w:r>
        <w:t>Mach_Was (Dynamisches_Objekt.All);</w:t>
      </w:r>
    </w:p>
    <w:p w:rsidR="008F595B" w:rsidRDefault="008F595B">
      <w:pPr>
        <w:pStyle w:val="Programm"/>
      </w:pPr>
    </w:p>
    <w:p w:rsidR="008F595B" w:rsidRDefault="008F595B">
      <w:pPr>
        <w:pStyle w:val="Programm"/>
        <w:rPr>
          <w:color w:val="008000"/>
        </w:rPr>
      </w:pPr>
      <w:r>
        <w:rPr>
          <w:color w:val="008000"/>
        </w:rPr>
        <w:t>-- Parameteruebergabe mittels eines allgemeinen Zugriff</w:t>
      </w:r>
    </w:p>
    <w:p w:rsidR="008F595B" w:rsidRDefault="008F595B">
      <w:pPr>
        <w:pStyle w:val="Programm"/>
        <w:rPr>
          <w:lang w:val="en-GB"/>
        </w:rPr>
      </w:pPr>
      <w:r>
        <w:rPr>
          <w:color w:val="0000FF"/>
          <w:lang w:val="en-GB"/>
        </w:rPr>
        <w:t xml:space="preserve">procedure </w:t>
      </w:r>
      <w:r>
        <w:rPr>
          <w:lang w:val="en-GB"/>
        </w:rPr>
        <w:t xml:space="preserve">Mach_Was (T : </w:t>
      </w:r>
      <w:r>
        <w:rPr>
          <w:color w:val="0000FF"/>
          <w:lang w:val="en-GB"/>
        </w:rPr>
        <w:t xml:space="preserve">access </w:t>
      </w:r>
      <w:r>
        <w:rPr>
          <w:lang w:val="en-GB"/>
        </w:rPr>
        <w:t>TYP</w:t>
      </w:r>
      <w:r w:rsidR="00CA5767">
        <w:rPr>
          <w:lang w:val="en-GB"/>
        </w:rPr>
        <w:t>_T</w:t>
      </w:r>
      <w:r>
        <w:rPr>
          <w:lang w:val="en-GB"/>
        </w:rPr>
        <w:t>);</w:t>
      </w:r>
    </w:p>
    <w:p w:rsidR="008F595B" w:rsidRDefault="008F595B">
      <w:pPr>
        <w:pStyle w:val="Programm"/>
        <w:rPr>
          <w:lang w:val="en-GB"/>
        </w:rPr>
      </w:pPr>
    </w:p>
    <w:p w:rsidR="008F595B" w:rsidRDefault="008F595B">
      <w:pPr>
        <w:pStyle w:val="Info"/>
        <w:framePr w:wrap="around" w:x="9074"/>
        <w:jc w:val="both"/>
        <w:rPr>
          <w:lang w:val="en-GB"/>
        </w:rPr>
      </w:pPr>
    </w:p>
    <w:p w:rsidR="008F595B" w:rsidRDefault="001F19B6">
      <w:pPr>
        <w:pStyle w:val="Info"/>
        <w:framePr w:wrap="around"/>
      </w:pPr>
      <w:r>
        <w:rPr>
          <w:noProof/>
        </w:rPr>
        <w:drawing>
          <wp:inline distT="0" distB="0" distL="0" distR="0">
            <wp:extent cx="514350" cy="390525"/>
            <wp:effectExtent l="0" t="0" r="0" b="9525"/>
            <wp:docPr id="96" name="Bild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8F595B" w:rsidRDefault="008F595B">
      <w:pPr>
        <w:pStyle w:val="Programm"/>
        <w:rPr>
          <w:color w:val="008000"/>
        </w:rPr>
      </w:pPr>
      <w:r>
        <w:rPr>
          <w:color w:val="008000"/>
        </w:rPr>
        <w:t>--g</w:t>
      </w:r>
      <w:r w:rsidR="000F6AB0">
        <w:rPr>
          <w:color w:val="008000"/>
        </w:rPr>
        <w:t>ue</w:t>
      </w:r>
      <w:r>
        <w:rPr>
          <w:color w:val="008000"/>
        </w:rPr>
        <w:t>ltige U</w:t>
      </w:r>
      <w:r w:rsidR="000F6AB0">
        <w:rPr>
          <w:color w:val="008000"/>
        </w:rPr>
        <w:t xml:space="preserve">nterprogrammaufrufe mit Call-by </w:t>
      </w:r>
      <w:r>
        <w:rPr>
          <w:color w:val="008000"/>
        </w:rPr>
        <w:t>reference</w:t>
      </w:r>
    </w:p>
    <w:p w:rsidR="008F595B" w:rsidRDefault="008F595B">
      <w:pPr>
        <w:pStyle w:val="Programm"/>
      </w:pPr>
      <w:r>
        <w:t>Mach_Was (Statische_Objekt'</w:t>
      </w:r>
      <w:r>
        <w:rPr>
          <w:color w:val="0000FF"/>
        </w:rPr>
        <w:t>access</w:t>
      </w:r>
      <w:r>
        <w:t>);</w:t>
      </w:r>
    </w:p>
    <w:p w:rsidR="008F595B" w:rsidRDefault="008F595B">
      <w:pPr>
        <w:pStyle w:val="Programm"/>
      </w:pPr>
      <w:r>
        <w:t>Mach_Was (Dynamisches_Objekt);</w:t>
      </w:r>
    </w:p>
    <w:p w:rsidR="008F595B" w:rsidRDefault="008F595B"/>
    <w:p w:rsidR="008F595B" w:rsidRDefault="008F595B">
      <w:pPr>
        <w:pStyle w:val="berschrift3"/>
      </w:pPr>
      <w:bookmarkStart w:id="101" w:name="_Toc233702004"/>
      <w:bookmarkStart w:id="102" w:name="_Toc528068723"/>
      <w:r>
        <w:t>Zugriffe auf Unterprogramme</w:t>
      </w:r>
      <w:bookmarkEnd w:id="92"/>
      <w:bookmarkEnd w:id="93"/>
      <w:bookmarkEnd w:id="94"/>
      <w:bookmarkEnd w:id="101"/>
      <w:bookmarkEnd w:id="102"/>
    </w:p>
    <w:p w:rsidR="008F595B" w:rsidRDefault="008F595B">
      <w:pPr>
        <w:spacing w:line="320" w:lineRule="atLeast"/>
      </w:pPr>
      <w:r>
        <w:t>Ada 83 sah ausschließlich eine statische Bindung eines Unterprogramm-Aufrufs an eine entsprechende Unterprogrammdeklaration vor.</w:t>
      </w:r>
    </w:p>
    <w:p w:rsidR="008F595B" w:rsidRDefault="008F595B">
      <w:pPr>
        <w:spacing w:line="320" w:lineRule="atLeast"/>
      </w:pPr>
    </w:p>
    <w:p w:rsidR="008F595B" w:rsidRDefault="008F595B">
      <w:pPr>
        <w:pStyle w:val="Info"/>
        <w:framePr w:wrap="around"/>
      </w:pPr>
      <w:r>
        <w:t xml:space="preserve">Zeiger </w:t>
      </w:r>
      <w:r>
        <w:br/>
        <w:t>auf Unterpr</w:t>
      </w:r>
      <w:r>
        <w:t>o</w:t>
      </w:r>
      <w:r>
        <w:t>gramme</w:t>
      </w:r>
    </w:p>
    <w:p w:rsidR="008F595B" w:rsidRDefault="008F595B">
      <w:r>
        <w:t>Die Gründe für diese Restriktion konnten sich bei der Weiterentwicklung der Sprache nicht mehr durchsetzen und so werden in Ada95 Zugriffstypen auf Unterprogramme zur Verfügung gestellt. Damit können flexibel Zugri</w:t>
      </w:r>
      <w:r>
        <w:t>f</w:t>
      </w:r>
      <w:r>
        <w:t>fe auf Unterprogramme eingerichtet werden.</w:t>
      </w:r>
    </w:p>
    <w:p w:rsidR="008F595B" w:rsidRDefault="008F595B"/>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typ_definition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b/>
      </w:r>
      <w:r>
        <w:rPr>
          <w:lang w:val="en-GB"/>
        </w:rPr>
        <w:tab/>
      </w:r>
      <w:r>
        <w:rPr>
          <w:b/>
          <w:lang w:val="en-GB"/>
        </w:rPr>
        <w:t>type</w:t>
      </w:r>
      <w:r>
        <w:rPr>
          <w:lang w:val="en-GB"/>
        </w:rPr>
        <w:t xml:space="preserve"> identifier </w:t>
      </w:r>
      <w:r>
        <w:rPr>
          <w:b/>
          <w:lang w:val="en-GB"/>
        </w:rPr>
        <w:t xml:space="preserve">is </w:t>
      </w:r>
      <w:r>
        <w:rPr>
          <w:lang w:val="en-GB"/>
        </w:rPr>
        <w:t>access_type_definition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access_type_definition ::=</w:t>
      </w:r>
    </w:p>
    <w:p w:rsidR="008F595B" w:rsidRDefault="001F19B6">
      <w:pPr>
        <w:pStyle w:val="Info"/>
        <w:framePr w:wrap="around"/>
      </w:pPr>
      <w:r>
        <w:rPr>
          <w:noProof/>
        </w:rPr>
        <w:drawing>
          <wp:inline distT="0" distB="0" distL="0" distR="0">
            <wp:extent cx="390525" cy="390525"/>
            <wp:effectExtent l="0" t="0" r="9525" b="9525"/>
            <wp:docPr id="97"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access_to_object_definition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 access_to_subprogram_definition</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access_to_subprogram_definition ::=</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w:t>
      </w:r>
      <w:r>
        <w:rPr>
          <w:lang w:val="en-GB"/>
        </w:rPr>
        <w:tab/>
      </w:r>
      <w:r>
        <w:rPr>
          <w:lang w:val="en-GB"/>
        </w:rPr>
        <w:tab/>
      </w:r>
      <w:r>
        <w:rPr>
          <w:b/>
          <w:lang w:val="en-GB"/>
        </w:rPr>
        <w:t>access</w:t>
      </w:r>
      <w:r>
        <w:rPr>
          <w:lang w:val="en-GB"/>
        </w:rPr>
        <w:t xml:space="preserve"> [protected] procedure parameter_profile</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r>
        <w:rPr>
          <w:lang w:val="en-GB"/>
        </w:rPr>
        <w:t xml:space="preserve">    </w:t>
      </w:r>
      <w:r>
        <w:rPr>
          <w:b/>
          <w:lang w:val="en-GB"/>
        </w:rPr>
        <w:t>|</w:t>
      </w:r>
      <w:r>
        <w:rPr>
          <w:lang w:val="en-GB"/>
        </w:rPr>
        <w:t xml:space="preserve">  </w:t>
      </w:r>
      <w:r>
        <w:rPr>
          <w:lang w:val="en-GB"/>
        </w:rPr>
        <w:tab/>
      </w:r>
      <w:r>
        <w:rPr>
          <w:b/>
          <w:lang w:val="en-GB"/>
        </w:rPr>
        <w:t>access</w:t>
      </w:r>
      <w:r>
        <w:rPr>
          <w:lang w:val="en-GB"/>
        </w:rPr>
        <w:t xml:space="preserve"> [protected] function  parameter_and_result_profile</w:t>
      </w:r>
    </w:p>
    <w:p w:rsidR="008F595B" w:rsidRDefault="008F595B">
      <w:pPr>
        <w:pStyle w:val="EBNF"/>
        <w:tabs>
          <w:tab w:val="clear" w:pos="851"/>
          <w:tab w:val="clear" w:pos="1134"/>
          <w:tab w:val="clear" w:pos="1418"/>
          <w:tab w:val="clear" w:pos="1702"/>
          <w:tab w:val="clear" w:pos="1985"/>
          <w:tab w:val="clear" w:pos="2269"/>
          <w:tab w:val="clear" w:pos="2552"/>
          <w:tab w:val="clear" w:pos="2835"/>
          <w:tab w:val="clear" w:pos="3119"/>
          <w:tab w:val="clear" w:pos="3402"/>
          <w:tab w:val="clear" w:pos="3686"/>
          <w:tab w:val="clear" w:pos="3969"/>
          <w:tab w:val="clear" w:pos="4253"/>
          <w:tab w:val="clear" w:pos="4537"/>
          <w:tab w:val="clear" w:pos="4820"/>
          <w:tab w:val="clear" w:pos="5104"/>
          <w:tab w:val="clear" w:pos="5387"/>
          <w:tab w:val="clear" w:pos="5670"/>
          <w:tab w:val="clear" w:pos="5954"/>
          <w:tab w:val="clear" w:pos="6237"/>
          <w:tab w:val="clear" w:pos="6521"/>
        </w:tabs>
        <w:rPr>
          <w:lang w:val="en-GB"/>
        </w:rPr>
      </w:pPr>
    </w:p>
    <w:p w:rsidR="008F595B" w:rsidRDefault="008F595B">
      <w:pPr>
        <w:rPr>
          <w:lang w:val="en-GB"/>
        </w:rPr>
      </w:pPr>
    </w:p>
    <w:p w:rsidR="008F595B" w:rsidRDefault="008F595B">
      <w:pPr>
        <w:pStyle w:val="Info"/>
        <w:framePr w:wrap="around"/>
      </w:pPr>
      <w:r>
        <w:t>Beispiel</w:t>
      </w:r>
    </w:p>
    <w:p w:rsidR="008F595B" w:rsidRDefault="008F595B">
      <w:pPr>
        <w:pStyle w:val="Programm"/>
        <w:rPr>
          <w:color w:val="008000"/>
          <w:lang w:val="en-GB"/>
        </w:rPr>
      </w:pPr>
      <w:r>
        <w:rPr>
          <w:color w:val="0000FF"/>
          <w:lang w:val="en-GB"/>
        </w:rPr>
        <w:t xml:space="preserve">function </w:t>
      </w:r>
      <w:r>
        <w:rPr>
          <w:lang w:val="en-GB"/>
        </w:rPr>
        <w:t xml:space="preserve">Sin (X : FLOAT) </w:t>
      </w:r>
      <w:r>
        <w:rPr>
          <w:color w:val="0000FF"/>
          <w:lang w:val="en-GB"/>
        </w:rPr>
        <w:t xml:space="preserve">return </w:t>
      </w:r>
      <w:r>
        <w:rPr>
          <w:lang w:val="en-GB"/>
        </w:rPr>
        <w:t xml:space="preserve">FLOAT; </w:t>
      </w:r>
      <w:r>
        <w:rPr>
          <w:color w:val="008000"/>
          <w:lang w:val="en-GB"/>
        </w:rPr>
        <w:t>-- Funktionspezifikation</w:t>
      </w:r>
    </w:p>
    <w:p w:rsidR="008F595B" w:rsidRDefault="008F595B">
      <w:pPr>
        <w:pStyle w:val="Programm"/>
        <w:rPr>
          <w:color w:val="008000"/>
          <w:lang w:val="en-GB"/>
        </w:rPr>
      </w:pPr>
      <w:r>
        <w:rPr>
          <w:color w:val="0000FF"/>
          <w:lang w:val="en-GB"/>
        </w:rPr>
        <w:t xml:space="preserve">function </w:t>
      </w:r>
      <w:r>
        <w:rPr>
          <w:lang w:val="en-GB"/>
        </w:rPr>
        <w:t xml:space="preserve">Cos (X : FLOAT) </w:t>
      </w:r>
      <w:r>
        <w:rPr>
          <w:color w:val="0000FF"/>
          <w:lang w:val="en-GB"/>
        </w:rPr>
        <w:t xml:space="preserve">return </w:t>
      </w:r>
      <w:r>
        <w:rPr>
          <w:lang w:val="en-GB"/>
        </w:rPr>
        <w:t xml:space="preserve">FLOAT; </w:t>
      </w:r>
      <w:r>
        <w:rPr>
          <w:color w:val="008000"/>
          <w:lang w:val="en-GB"/>
        </w:rPr>
        <w:t>-- Funktionspezifikation</w:t>
      </w:r>
    </w:p>
    <w:p w:rsidR="008F595B" w:rsidRDefault="008F595B">
      <w:pPr>
        <w:pStyle w:val="Programm"/>
        <w:rPr>
          <w:color w:val="008000"/>
          <w:lang w:val="en-GB"/>
        </w:rPr>
      </w:pPr>
    </w:p>
    <w:p w:rsidR="008F595B" w:rsidRDefault="008F595B">
      <w:pPr>
        <w:pStyle w:val="Programm"/>
        <w:rPr>
          <w:color w:val="008000"/>
        </w:rPr>
      </w:pPr>
      <w:r>
        <w:rPr>
          <w:color w:val="008000"/>
        </w:rPr>
        <w:t>-- Zugriffstyp mit einem bestimmten Profil</w:t>
      </w:r>
    </w:p>
    <w:p w:rsidR="008F595B" w:rsidRDefault="008F595B">
      <w:pPr>
        <w:pStyle w:val="Programm"/>
        <w:rPr>
          <w:lang w:val="en-GB"/>
        </w:rPr>
      </w:pPr>
      <w:r>
        <w:rPr>
          <w:color w:val="0000FF"/>
          <w:lang w:val="en-GB"/>
        </w:rPr>
        <w:t xml:space="preserve">type </w:t>
      </w:r>
      <w:r w:rsidR="009978B2">
        <w:rPr>
          <w:lang w:val="en-GB"/>
        </w:rPr>
        <w:t>WINKEL_FUNKT_REF</w:t>
      </w:r>
      <w:r>
        <w:rPr>
          <w:lang w:val="en-GB"/>
        </w:rPr>
        <w:t xml:space="preserve"> </w:t>
      </w:r>
      <w:r>
        <w:rPr>
          <w:color w:val="0000FF"/>
          <w:lang w:val="en-GB"/>
        </w:rPr>
        <w:t>is access function</w:t>
      </w:r>
      <w:r>
        <w:rPr>
          <w:lang w:val="en-GB"/>
        </w:rPr>
        <w:t xml:space="preserve"> (F : FLOAT) </w:t>
      </w:r>
      <w:r>
        <w:rPr>
          <w:color w:val="0000FF"/>
          <w:lang w:val="en-GB"/>
        </w:rPr>
        <w:t xml:space="preserve">return </w:t>
      </w:r>
      <w:r>
        <w:rPr>
          <w:lang w:val="en-GB"/>
        </w:rPr>
        <w:t>FLOAT;</w:t>
      </w:r>
    </w:p>
    <w:p w:rsidR="008F595B" w:rsidRDefault="008F595B">
      <w:pPr>
        <w:pStyle w:val="Programm"/>
        <w:rPr>
          <w:lang w:val="en-GB"/>
        </w:rPr>
      </w:pPr>
    </w:p>
    <w:p w:rsidR="008F595B" w:rsidRDefault="008F595B">
      <w:pPr>
        <w:pStyle w:val="Programm"/>
        <w:rPr>
          <w:color w:val="008000"/>
        </w:rPr>
      </w:pPr>
      <w:r>
        <w:rPr>
          <w:color w:val="008000"/>
        </w:rPr>
        <w:t>-- Verweis auf eine Funktion mit diesem Profil</w:t>
      </w:r>
    </w:p>
    <w:p w:rsidR="008F595B" w:rsidRDefault="008F595B">
      <w:pPr>
        <w:pStyle w:val="Programm"/>
      </w:pPr>
      <w:r>
        <w:t>W</w:t>
      </w:r>
      <w:r w:rsidR="009978B2">
        <w:t>_Ptr</w:t>
      </w:r>
      <w:r>
        <w:t xml:space="preserve"> : </w:t>
      </w:r>
      <w:r w:rsidR="009978B2" w:rsidRPr="009978B2">
        <w:t>WINKEL_FUNKT_REF</w:t>
      </w:r>
      <w:r>
        <w:t>;</w:t>
      </w:r>
    </w:p>
    <w:p w:rsidR="008F595B" w:rsidRDefault="008F595B">
      <w:pPr>
        <w:pStyle w:val="Programm"/>
        <w:rPr>
          <w:lang w:val="en-GB"/>
        </w:rPr>
      </w:pPr>
      <w:r>
        <w:rPr>
          <w:lang w:val="en-GB"/>
        </w:rPr>
        <w:t>X, Phi : FLOAT;</w:t>
      </w:r>
    </w:p>
    <w:p w:rsidR="008F595B" w:rsidRDefault="008F595B">
      <w:pPr>
        <w:pStyle w:val="Programm"/>
        <w:rPr>
          <w:lang w:val="en-GB"/>
        </w:rPr>
      </w:pPr>
    </w:p>
    <w:p w:rsidR="008F595B" w:rsidRDefault="008F595B">
      <w:pPr>
        <w:pStyle w:val="Programm"/>
        <w:rPr>
          <w:color w:val="008000"/>
        </w:rPr>
      </w:pPr>
      <w:r>
        <w:rPr>
          <w:color w:val="008000"/>
        </w:rPr>
        <w:t>-- W verweist jetzt auf Sin</w:t>
      </w:r>
    </w:p>
    <w:p w:rsidR="008F595B" w:rsidRDefault="008F595B">
      <w:pPr>
        <w:pStyle w:val="Programm"/>
      </w:pPr>
      <w:r>
        <w:t>W</w:t>
      </w:r>
      <w:r w:rsidR="009978B2">
        <w:t>_Ptr</w:t>
      </w:r>
      <w:r>
        <w:t xml:space="preserve"> := Sin'</w:t>
      </w:r>
      <w:r>
        <w:rPr>
          <w:color w:val="0000FF"/>
        </w:rPr>
        <w:t>access</w:t>
      </w:r>
      <w:r>
        <w:t>;</w:t>
      </w:r>
    </w:p>
    <w:p w:rsidR="008F595B" w:rsidRDefault="008F595B">
      <w:pPr>
        <w:pStyle w:val="Programm"/>
        <w:rPr>
          <w:color w:val="008000"/>
        </w:rPr>
      </w:pPr>
      <w:r>
        <w:rPr>
          <w:color w:val="008000"/>
        </w:rPr>
        <w:t>-- Funktionsaufruf über einen Zugriff;</w:t>
      </w:r>
    </w:p>
    <w:p w:rsidR="008F595B" w:rsidRDefault="008F595B">
      <w:pPr>
        <w:pStyle w:val="Programm"/>
        <w:rPr>
          <w:lang w:val="en-GB"/>
        </w:rPr>
      </w:pPr>
      <w:r>
        <w:rPr>
          <w:lang w:val="en-GB"/>
        </w:rPr>
        <w:t>X := W</w:t>
      </w:r>
      <w:r w:rsidR="009978B2">
        <w:rPr>
          <w:lang w:val="en-GB"/>
        </w:rPr>
        <w:t>_Ptr</w:t>
      </w:r>
      <w:r>
        <w:rPr>
          <w:lang w:val="en-GB"/>
        </w:rPr>
        <w:t>(Phi);</w:t>
      </w:r>
    </w:p>
    <w:p w:rsidR="008F595B" w:rsidRDefault="008F595B">
      <w:pPr>
        <w:pStyle w:val="Programm"/>
      </w:pPr>
      <w:r>
        <w:t>...;</w:t>
      </w:r>
    </w:p>
    <w:p w:rsidR="008F595B" w:rsidRDefault="008F595B">
      <w:pPr>
        <w:pStyle w:val="Programm"/>
        <w:rPr>
          <w:color w:val="008000"/>
        </w:rPr>
      </w:pPr>
      <w:r>
        <w:t xml:space="preserve">   </w:t>
      </w:r>
      <w:r>
        <w:rPr>
          <w:color w:val="008000"/>
        </w:rPr>
        <w:t>-- Jetzt verweist W auf Cos</w:t>
      </w:r>
    </w:p>
    <w:p w:rsidR="008F595B" w:rsidRDefault="008F595B">
      <w:pPr>
        <w:pStyle w:val="Programm"/>
        <w:rPr>
          <w:lang w:val="en-GB"/>
        </w:rPr>
      </w:pPr>
      <w:r>
        <w:rPr>
          <w:lang w:val="en-GB"/>
        </w:rPr>
        <w:t>W</w:t>
      </w:r>
      <w:r w:rsidR="009978B2">
        <w:rPr>
          <w:lang w:val="en-GB"/>
        </w:rPr>
        <w:t>_Ptr</w:t>
      </w:r>
      <w:r>
        <w:rPr>
          <w:lang w:val="en-GB"/>
        </w:rPr>
        <w:t xml:space="preserve"> := Cos'</w:t>
      </w:r>
      <w:r>
        <w:rPr>
          <w:color w:val="0000FF"/>
          <w:lang w:val="en-GB"/>
        </w:rPr>
        <w:t>access</w:t>
      </w:r>
      <w:r>
        <w:rPr>
          <w:lang w:val="en-GB"/>
        </w:rPr>
        <w:t>;</w:t>
      </w:r>
    </w:p>
    <w:p w:rsidR="008F595B" w:rsidRDefault="008F595B">
      <w:pPr>
        <w:pStyle w:val="Programm"/>
        <w:rPr>
          <w:lang w:val="en-GB"/>
        </w:rPr>
      </w:pPr>
      <w:r>
        <w:rPr>
          <w:lang w:val="en-GB"/>
        </w:rPr>
        <w:t>X := W</w:t>
      </w:r>
      <w:r w:rsidR="00962EF3">
        <w:rPr>
          <w:lang w:val="en-GB"/>
        </w:rPr>
        <w:t>_Ptr</w:t>
      </w:r>
      <w:r>
        <w:rPr>
          <w:lang w:val="en-GB"/>
        </w:rPr>
        <w:t>(Phi);</w:t>
      </w:r>
    </w:p>
    <w:p w:rsidR="008F595B" w:rsidRPr="00962EF3" w:rsidRDefault="008F595B">
      <w:pPr>
        <w:rPr>
          <w:lang w:val="en-GB"/>
        </w:rPr>
      </w:pPr>
    </w:p>
    <w:p w:rsidR="008F595B" w:rsidRDefault="008F595B">
      <w:r>
        <w:t>Damit können Unterprogramme mit gleichem Parameterprofil in Reihu</w:t>
      </w:r>
      <w:r>
        <w:t>n</w:t>
      </w:r>
      <w:r>
        <w:t>gen und Listen verwaltet werden. Diese Technik wird insbesondere in der Sy</w:t>
      </w:r>
      <w:r>
        <w:t>s</w:t>
      </w:r>
      <w:r>
        <w:t>temverwaltung und Menüsteuerung eingesetzt.</w:t>
      </w:r>
    </w:p>
    <w:p w:rsidR="008F595B" w:rsidRDefault="008F595B"/>
    <w:p w:rsidR="008F595B" w:rsidRDefault="008F595B">
      <w:pPr>
        <w:pStyle w:val="Programm"/>
        <w:rPr>
          <w:lang w:val="en-GB"/>
        </w:rPr>
      </w:pPr>
      <w:r>
        <w:rPr>
          <w:color w:val="0000FF"/>
          <w:lang w:val="en-GB"/>
        </w:rPr>
        <w:t xml:space="preserve">procedure </w:t>
      </w:r>
      <w:r>
        <w:rPr>
          <w:lang w:val="en-GB"/>
        </w:rPr>
        <w:t>Init;</w:t>
      </w:r>
    </w:p>
    <w:p w:rsidR="008F595B" w:rsidRDefault="008F595B">
      <w:pPr>
        <w:pStyle w:val="Programm"/>
        <w:rPr>
          <w:lang w:val="en-GB"/>
        </w:rPr>
      </w:pPr>
      <w:r>
        <w:rPr>
          <w:color w:val="0000FF"/>
          <w:lang w:val="en-GB"/>
        </w:rPr>
        <w:t xml:space="preserve">procedure </w:t>
      </w:r>
      <w:r>
        <w:rPr>
          <w:lang w:val="en-GB"/>
        </w:rPr>
        <w:t>Start;</w:t>
      </w:r>
    </w:p>
    <w:p w:rsidR="008F595B" w:rsidRDefault="008F595B">
      <w:pPr>
        <w:pStyle w:val="Programm"/>
        <w:rPr>
          <w:lang w:val="en-GB"/>
        </w:rPr>
      </w:pPr>
      <w:r>
        <w:rPr>
          <w:color w:val="0000FF"/>
          <w:lang w:val="en-GB"/>
        </w:rPr>
        <w:t xml:space="preserve">procedure </w:t>
      </w:r>
      <w:r>
        <w:rPr>
          <w:lang w:val="en-GB"/>
        </w:rPr>
        <w:t>Connect;</w:t>
      </w:r>
    </w:p>
    <w:p w:rsidR="008F595B" w:rsidRDefault="008F595B">
      <w:pPr>
        <w:pStyle w:val="Programm"/>
        <w:rPr>
          <w:lang w:val="en-GB"/>
        </w:rPr>
      </w:pPr>
      <w:r>
        <w:rPr>
          <w:color w:val="0000FF"/>
          <w:lang w:val="en-GB"/>
        </w:rPr>
        <w:t xml:space="preserve">procedure </w:t>
      </w:r>
      <w:r>
        <w:rPr>
          <w:lang w:val="en-GB"/>
        </w:rPr>
        <w:t>Update;</w:t>
      </w:r>
    </w:p>
    <w:p w:rsidR="008F595B" w:rsidRDefault="008F595B">
      <w:pPr>
        <w:pStyle w:val="Programm"/>
        <w:rPr>
          <w:lang w:val="en-GB"/>
        </w:rPr>
      </w:pPr>
    </w:p>
    <w:p w:rsidR="008F595B" w:rsidRDefault="008F595B">
      <w:pPr>
        <w:pStyle w:val="Programm"/>
        <w:rPr>
          <w:lang w:val="en-GB"/>
        </w:rPr>
      </w:pPr>
      <w:r>
        <w:rPr>
          <w:color w:val="0000FF"/>
          <w:lang w:val="en-GB"/>
        </w:rPr>
        <w:t xml:space="preserve">type </w:t>
      </w:r>
      <w:r>
        <w:rPr>
          <w:lang w:val="en-GB"/>
        </w:rPr>
        <w:t>AKTIONS_</w:t>
      </w:r>
      <w:r w:rsidR="009978B2">
        <w:rPr>
          <w:lang w:val="en-GB"/>
        </w:rPr>
        <w:t>REF</w:t>
      </w:r>
      <w:r>
        <w:rPr>
          <w:lang w:val="en-GB"/>
        </w:rPr>
        <w:t xml:space="preserve"> </w:t>
      </w:r>
      <w:r>
        <w:rPr>
          <w:color w:val="0000FF"/>
          <w:lang w:val="en-GB"/>
        </w:rPr>
        <w:t>is access</w:t>
      </w:r>
      <w:r>
        <w:rPr>
          <w:lang w:val="en-GB"/>
        </w:rPr>
        <w:t xml:space="preserve"> </w:t>
      </w:r>
      <w:r>
        <w:rPr>
          <w:color w:val="0000FF"/>
          <w:lang w:val="en-GB"/>
        </w:rPr>
        <w:t>procedure</w:t>
      </w:r>
      <w:r>
        <w:rPr>
          <w:lang w:val="en-GB"/>
        </w:rPr>
        <w:t>;</w:t>
      </w:r>
    </w:p>
    <w:p w:rsidR="008F595B" w:rsidRDefault="008F595B">
      <w:pPr>
        <w:pStyle w:val="Programm"/>
        <w:rPr>
          <w:lang w:val="en-GB"/>
        </w:rPr>
      </w:pPr>
    </w:p>
    <w:p w:rsidR="008F595B" w:rsidRDefault="008F595B">
      <w:pPr>
        <w:pStyle w:val="Programm"/>
        <w:rPr>
          <w:color w:val="008000"/>
        </w:rPr>
      </w:pPr>
      <w:r>
        <w:rPr>
          <w:color w:val="008000"/>
        </w:rPr>
        <w:t>-- anonymes Feldobjekt</w:t>
      </w:r>
    </w:p>
    <w:p w:rsidR="008F595B" w:rsidRPr="009978B2" w:rsidRDefault="008F595B">
      <w:pPr>
        <w:pStyle w:val="Programm"/>
        <w:rPr>
          <w:lang w:val="en-GB"/>
        </w:rPr>
      </w:pPr>
      <w:r w:rsidRPr="009978B2">
        <w:rPr>
          <w:lang w:val="en-GB"/>
        </w:rPr>
        <w:t xml:space="preserve">AutoStart : </w:t>
      </w:r>
      <w:r w:rsidRPr="009978B2">
        <w:rPr>
          <w:color w:val="0000FF"/>
          <w:lang w:val="en-GB"/>
        </w:rPr>
        <w:t xml:space="preserve">array </w:t>
      </w:r>
      <w:r w:rsidRPr="009978B2">
        <w:rPr>
          <w:lang w:val="en-GB"/>
        </w:rPr>
        <w:t>(</w:t>
      </w:r>
      <w:r w:rsidRPr="009978B2">
        <w:rPr>
          <w:color w:val="800080"/>
          <w:lang w:val="en-GB"/>
        </w:rPr>
        <w:t>1</w:t>
      </w:r>
      <w:r w:rsidRPr="009978B2">
        <w:rPr>
          <w:lang w:val="en-GB"/>
        </w:rPr>
        <w:t>..</w:t>
      </w:r>
      <w:r w:rsidRPr="009978B2">
        <w:rPr>
          <w:color w:val="800080"/>
          <w:lang w:val="en-GB"/>
        </w:rPr>
        <w:t>10</w:t>
      </w:r>
      <w:r w:rsidRPr="009978B2">
        <w:rPr>
          <w:lang w:val="en-GB"/>
        </w:rPr>
        <w:t xml:space="preserve">) </w:t>
      </w:r>
      <w:r w:rsidRPr="009978B2">
        <w:rPr>
          <w:color w:val="0000FF"/>
          <w:lang w:val="en-GB"/>
        </w:rPr>
        <w:t xml:space="preserve">of </w:t>
      </w:r>
      <w:r w:rsidRPr="009978B2">
        <w:rPr>
          <w:lang w:val="en-GB"/>
        </w:rPr>
        <w:t>AKTIONS_</w:t>
      </w:r>
      <w:r w:rsidR="009978B2" w:rsidRPr="009978B2">
        <w:rPr>
          <w:lang w:val="en-GB"/>
        </w:rPr>
        <w:t>REF</w:t>
      </w:r>
      <w:r w:rsidRPr="009978B2">
        <w:rPr>
          <w:lang w:val="en-GB"/>
        </w:rPr>
        <w:t>;</w:t>
      </w:r>
    </w:p>
    <w:p w:rsidR="008F595B" w:rsidRPr="009978B2" w:rsidRDefault="008F595B">
      <w:pPr>
        <w:pStyle w:val="Programm"/>
        <w:rPr>
          <w:lang w:val="en-GB"/>
        </w:rPr>
      </w:pPr>
    </w:p>
    <w:p w:rsidR="008F595B" w:rsidRDefault="008F595B">
      <w:pPr>
        <w:pStyle w:val="Programm"/>
        <w:rPr>
          <w:color w:val="008000"/>
        </w:rPr>
      </w:pPr>
      <w:r>
        <w:rPr>
          <w:color w:val="008000"/>
        </w:rPr>
        <w:t>-- nur die zu aktivierenden Aktionen werden adressiert</w:t>
      </w:r>
    </w:p>
    <w:p w:rsidR="008F595B" w:rsidRDefault="008F595B">
      <w:pPr>
        <w:pStyle w:val="Programm"/>
        <w:rPr>
          <w:lang w:val="en-GB"/>
        </w:rPr>
      </w:pPr>
      <w:r>
        <w:rPr>
          <w:lang w:val="en-GB"/>
        </w:rPr>
        <w:t>Autostart (</w:t>
      </w:r>
      <w:r>
        <w:rPr>
          <w:color w:val="800080"/>
          <w:lang w:val="en-GB"/>
        </w:rPr>
        <w:t>1</w:t>
      </w:r>
      <w:r>
        <w:rPr>
          <w:lang w:val="en-GB"/>
        </w:rPr>
        <w:t>) := Init'</w:t>
      </w:r>
      <w:r>
        <w:rPr>
          <w:color w:val="0000FF"/>
          <w:lang w:val="en-GB"/>
        </w:rPr>
        <w:t>access</w:t>
      </w:r>
      <w:r>
        <w:rPr>
          <w:lang w:val="en-GB"/>
        </w:rPr>
        <w:t>;</w:t>
      </w:r>
    </w:p>
    <w:p w:rsidR="008F595B" w:rsidRDefault="008F595B">
      <w:pPr>
        <w:pStyle w:val="Programm"/>
        <w:rPr>
          <w:lang w:val="en-GB"/>
        </w:rPr>
      </w:pPr>
      <w:r>
        <w:rPr>
          <w:lang w:val="en-GB"/>
        </w:rPr>
        <w:t>Autostart (</w:t>
      </w:r>
      <w:r>
        <w:rPr>
          <w:color w:val="800080"/>
          <w:lang w:val="en-GB"/>
        </w:rPr>
        <w:t>2</w:t>
      </w:r>
      <w:r>
        <w:rPr>
          <w:lang w:val="en-GB"/>
        </w:rPr>
        <w:t>) := Start'</w:t>
      </w:r>
      <w:r>
        <w:rPr>
          <w:color w:val="0000FF"/>
          <w:lang w:val="en-GB"/>
        </w:rPr>
        <w:t>access</w:t>
      </w:r>
      <w:r>
        <w:rPr>
          <w:lang w:val="en-GB"/>
        </w:rPr>
        <w:t>;</w:t>
      </w:r>
    </w:p>
    <w:p w:rsidR="008F595B" w:rsidRDefault="008F595B">
      <w:pPr>
        <w:pStyle w:val="Programm"/>
        <w:rPr>
          <w:lang w:val="en-GB"/>
        </w:rPr>
      </w:pPr>
    </w:p>
    <w:p w:rsidR="008F595B" w:rsidRDefault="008F595B">
      <w:pPr>
        <w:pStyle w:val="Programm"/>
        <w:rPr>
          <w:color w:val="0000FF"/>
          <w:lang w:val="en-GB"/>
        </w:rPr>
      </w:pPr>
      <w:r>
        <w:rPr>
          <w:color w:val="0000FF"/>
          <w:lang w:val="en-GB"/>
        </w:rPr>
        <w:t xml:space="preserve">for </w:t>
      </w:r>
      <w:r>
        <w:rPr>
          <w:lang w:val="en-GB"/>
        </w:rPr>
        <w:t xml:space="preserve">I </w:t>
      </w:r>
      <w:r>
        <w:rPr>
          <w:color w:val="0000FF"/>
          <w:lang w:val="en-GB"/>
        </w:rPr>
        <w:t xml:space="preserve">in </w:t>
      </w:r>
      <w:r>
        <w:rPr>
          <w:lang w:val="en-GB"/>
        </w:rPr>
        <w:t>Autostart'</w:t>
      </w:r>
      <w:r>
        <w:rPr>
          <w:color w:val="0000FF"/>
          <w:lang w:val="en-GB"/>
        </w:rPr>
        <w:t>range loop</w:t>
      </w:r>
    </w:p>
    <w:p w:rsidR="008F595B" w:rsidRDefault="008F595B">
      <w:pPr>
        <w:pStyle w:val="Programm"/>
        <w:rPr>
          <w:color w:val="0000FF"/>
          <w:lang w:val="en-GB"/>
        </w:rPr>
      </w:pPr>
      <w:r>
        <w:rPr>
          <w:color w:val="0000FF"/>
          <w:lang w:val="en-GB"/>
        </w:rPr>
        <w:t xml:space="preserve">   if </w:t>
      </w:r>
      <w:r>
        <w:rPr>
          <w:lang w:val="en-GB"/>
        </w:rPr>
        <w:t xml:space="preserve">Autostart(I) /= </w:t>
      </w:r>
      <w:r>
        <w:rPr>
          <w:color w:val="0000FF"/>
          <w:lang w:val="en-GB"/>
        </w:rPr>
        <w:t>null then</w:t>
      </w:r>
    </w:p>
    <w:p w:rsidR="008F595B" w:rsidRDefault="008F595B">
      <w:pPr>
        <w:pStyle w:val="Programm"/>
        <w:rPr>
          <w:color w:val="008000"/>
        </w:rPr>
      </w:pPr>
      <w:r>
        <w:rPr>
          <w:color w:val="0000FF"/>
        </w:rPr>
        <w:t xml:space="preserve">      </w:t>
      </w:r>
      <w:r>
        <w:t>Autostart(I).</w:t>
      </w:r>
      <w:r>
        <w:rPr>
          <w:color w:val="0000FF"/>
        </w:rPr>
        <w:t>all</w:t>
      </w:r>
      <w:r>
        <w:t>;</w:t>
      </w:r>
      <w:r>
        <w:tab/>
      </w:r>
      <w:r>
        <w:rPr>
          <w:color w:val="008000"/>
        </w:rPr>
        <w:t xml:space="preserve">-- Schreibweise .all ist für parameterlose </w:t>
      </w:r>
    </w:p>
    <w:p w:rsidR="008F595B" w:rsidRDefault="008F595B">
      <w:pPr>
        <w:pStyle w:val="Programm"/>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Unterprogramme nötig</w:t>
      </w:r>
    </w:p>
    <w:p w:rsidR="008F595B" w:rsidRDefault="008F595B">
      <w:pPr>
        <w:pStyle w:val="Programm"/>
        <w:rPr>
          <w:lang w:val="en-GB"/>
        </w:rPr>
      </w:pPr>
      <w:r>
        <w:rPr>
          <w:color w:val="008000"/>
        </w:rPr>
        <w:t xml:space="preserve">   </w:t>
      </w:r>
      <w:r>
        <w:rPr>
          <w:color w:val="0000FF"/>
          <w:lang w:val="en-GB"/>
        </w:rPr>
        <w:t>end if</w:t>
      </w:r>
      <w:r>
        <w:rPr>
          <w:lang w:val="en-GB"/>
        </w:rPr>
        <w:t>;</w:t>
      </w:r>
    </w:p>
    <w:p w:rsidR="008F595B" w:rsidRDefault="008F595B">
      <w:pPr>
        <w:pStyle w:val="Programm"/>
        <w:rPr>
          <w:lang w:val="en-GB"/>
        </w:rPr>
      </w:pPr>
      <w:r>
        <w:rPr>
          <w:color w:val="0000FF"/>
          <w:lang w:val="en-GB"/>
        </w:rPr>
        <w:t>end loop</w:t>
      </w:r>
      <w:r>
        <w:rPr>
          <w:lang w:val="en-GB"/>
        </w:rPr>
        <w:t>;</w:t>
      </w:r>
    </w:p>
    <w:p w:rsidR="008F595B" w:rsidRDefault="008F595B">
      <w:pPr>
        <w:rPr>
          <w:lang w:val="en-GB"/>
        </w:rPr>
      </w:pPr>
    </w:p>
    <w:p w:rsidR="008F595B" w:rsidRDefault="008F595B"/>
    <w:p w:rsidR="008F595B" w:rsidRDefault="008F595B"/>
    <w:p w:rsidR="008F595B" w:rsidRDefault="008F595B"/>
    <w:p w:rsidR="008F595B" w:rsidRDefault="008F595B">
      <w:pPr>
        <w:sectPr w:rsidR="008F595B">
          <w:headerReference w:type="even" r:id="rId89"/>
          <w:headerReference w:type="default" r:id="rId90"/>
          <w:headerReference w:type="first" r:id="rId91"/>
          <w:footerReference w:type="first" r:id="rId92"/>
          <w:type w:val="oddPage"/>
          <w:pgSz w:w="11907" w:h="16840" w:code="9"/>
          <w:pgMar w:top="1701" w:right="3119" w:bottom="1134" w:left="1418" w:header="720" w:footer="720" w:gutter="0"/>
          <w:pgNumType w:start="1"/>
          <w:cols w:space="720"/>
          <w:titlePg/>
        </w:sectPr>
      </w:pPr>
    </w:p>
    <w:p w:rsidR="008F595B" w:rsidRDefault="008F595B">
      <w:pPr>
        <w:pStyle w:val="berschrift1ohneNum"/>
      </w:pPr>
      <w:bookmarkStart w:id="103" w:name="_Toc168718634"/>
      <w:bookmarkStart w:id="104" w:name="_Toc168719844"/>
      <w:bookmarkStart w:id="105" w:name="_Toc168816264"/>
      <w:bookmarkStart w:id="106" w:name="_Toc233702005"/>
      <w:bookmarkStart w:id="107" w:name="_Toc528068724"/>
      <w:r>
        <w:t>Index</w:t>
      </w:r>
      <w:bookmarkEnd w:id="103"/>
      <w:bookmarkEnd w:id="104"/>
      <w:bookmarkEnd w:id="105"/>
      <w:bookmarkEnd w:id="106"/>
      <w:bookmarkEnd w:id="107"/>
    </w:p>
    <w:p w:rsidR="004E2CA1" w:rsidRDefault="008F595B">
      <w:pPr>
        <w:rPr>
          <w:noProof/>
        </w:rPr>
        <w:sectPr w:rsidR="004E2CA1" w:rsidSect="004E2CA1">
          <w:headerReference w:type="even" r:id="rId93"/>
          <w:headerReference w:type="default" r:id="rId94"/>
          <w:headerReference w:type="first" r:id="rId95"/>
          <w:type w:val="oddPage"/>
          <w:pgSz w:w="11907" w:h="16840" w:code="9"/>
          <w:pgMar w:top="1701" w:right="3119" w:bottom="1134" w:left="1418" w:header="720" w:footer="720" w:gutter="0"/>
          <w:pgNumType w:fmt="upperRoman" w:start="1"/>
          <w:cols w:space="720"/>
        </w:sectPr>
      </w:pPr>
      <w:r>
        <w:fldChar w:fldCharType="begin"/>
      </w:r>
      <w:r>
        <w:instrText xml:space="preserve"> INDEX \e "</w:instrText>
      </w:r>
      <w:r>
        <w:tab/>
        <w:instrText xml:space="preserve">" \h "A" \c "2" \z "1031" </w:instrText>
      </w:r>
      <w:r>
        <w:fldChar w:fldCharType="separate"/>
      </w:r>
    </w:p>
    <w:p w:rsidR="004E2CA1" w:rsidRPr="009F065B" w:rsidRDefault="004E2CA1">
      <w:pPr>
        <w:pStyle w:val="Indexberschrift"/>
        <w:keepNext/>
        <w:tabs>
          <w:tab w:val="right" w:leader="dot" w:pos="3315"/>
        </w:tabs>
        <w:rPr>
          <w:rFonts w:ascii="Calibri" w:hAnsi="Calibri"/>
          <w:b w:val="0"/>
          <w:bCs w:val="0"/>
          <w:noProof/>
        </w:rPr>
      </w:pPr>
      <w:r>
        <w:rPr>
          <w:noProof/>
        </w:rPr>
        <w:t>.</w:t>
      </w:r>
    </w:p>
    <w:p w:rsidR="004E2CA1" w:rsidRDefault="004E2CA1">
      <w:pPr>
        <w:pStyle w:val="Index1"/>
        <w:tabs>
          <w:tab w:val="right" w:leader="dot" w:pos="3315"/>
        </w:tabs>
        <w:rPr>
          <w:noProof/>
        </w:rPr>
      </w:pPr>
      <w:r w:rsidRPr="00086A78">
        <w:rPr>
          <w:b/>
          <w:noProof/>
        </w:rPr>
        <w:t>.all</w:t>
      </w:r>
      <w:r>
        <w:rPr>
          <w:noProof/>
        </w:rPr>
        <w:tab/>
        <w:t>7, 9</w:t>
      </w:r>
    </w:p>
    <w:p w:rsidR="004E2CA1" w:rsidRPr="009F065B" w:rsidRDefault="004E2CA1">
      <w:pPr>
        <w:pStyle w:val="Indexberschrift"/>
        <w:keepNext/>
        <w:tabs>
          <w:tab w:val="right" w:leader="dot" w:pos="3315"/>
        </w:tabs>
        <w:rPr>
          <w:rFonts w:ascii="Calibri" w:hAnsi="Calibri"/>
          <w:b w:val="0"/>
          <w:bCs w:val="0"/>
          <w:noProof/>
        </w:rPr>
      </w:pPr>
      <w:r>
        <w:rPr>
          <w:noProof/>
        </w:rPr>
        <w:t>A</w:t>
      </w:r>
    </w:p>
    <w:p w:rsidR="004E2CA1" w:rsidRDefault="004E2CA1">
      <w:pPr>
        <w:pStyle w:val="Index1"/>
        <w:tabs>
          <w:tab w:val="right" w:leader="dot" w:pos="3315"/>
        </w:tabs>
        <w:rPr>
          <w:noProof/>
        </w:rPr>
      </w:pPr>
      <w:r>
        <w:rPr>
          <w:noProof/>
        </w:rPr>
        <w:t>allgemeine Zugriffstypen</w:t>
      </w:r>
      <w:r>
        <w:rPr>
          <w:noProof/>
        </w:rPr>
        <w:tab/>
        <w:t>57</w:t>
      </w:r>
    </w:p>
    <w:p w:rsidR="004E2CA1" w:rsidRDefault="004E2CA1">
      <w:pPr>
        <w:pStyle w:val="Index1"/>
        <w:tabs>
          <w:tab w:val="right" w:leader="dot" w:pos="3315"/>
        </w:tabs>
        <w:rPr>
          <w:noProof/>
        </w:rPr>
      </w:pPr>
      <w:r w:rsidRPr="00086A78">
        <w:rPr>
          <w:i/>
          <w:noProof/>
        </w:rPr>
        <w:t>Allokator</w:t>
      </w:r>
      <w:r>
        <w:rPr>
          <w:noProof/>
        </w:rPr>
        <w:tab/>
        <w:t>5</w:t>
      </w:r>
    </w:p>
    <w:p w:rsidR="004E2CA1" w:rsidRDefault="004E2CA1">
      <w:pPr>
        <w:pStyle w:val="Index1"/>
        <w:tabs>
          <w:tab w:val="right" w:leader="dot" w:pos="3315"/>
        </w:tabs>
        <w:rPr>
          <w:noProof/>
        </w:rPr>
      </w:pPr>
      <w:r>
        <w:rPr>
          <w:noProof/>
        </w:rPr>
        <w:t>Ast</w:t>
      </w:r>
      <w:r>
        <w:rPr>
          <w:noProof/>
        </w:rPr>
        <w:tab/>
        <w:t>31</w:t>
      </w:r>
    </w:p>
    <w:p w:rsidR="004E2CA1" w:rsidRDefault="004E2CA1">
      <w:pPr>
        <w:pStyle w:val="Index1"/>
        <w:tabs>
          <w:tab w:val="right" w:leader="dot" w:pos="3315"/>
        </w:tabs>
        <w:rPr>
          <w:noProof/>
        </w:rPr>
      </w:pPr>
      <w:r w:rsidRPr="00086A78">
        <w:rPr>
          <w:i/>
          <w:noProof/>
        </w:rPr>
        <w:t>Ausfügen aus einem Binärbaum</w:t>
      </w:r>
      <w:r>
        <w:rPr>
          <w:noProof/>
        </w:rPr>
        <w:tab/>
        <w:t>38</w:t>
      </w:r>
    </w:p>
    <w:p w:rsidR="004E2CA1" w:rsidRDefault="004E2CA1">
      <w:pPr>
        <w:pStyle w:val="Index1"/>
        <w:tabs>
          <w:tab w:val="right" w:leader="dot" w:pos="3315"/>
        </w:tabs>
        <w:rPr>
          <w:noProof/>
        </w:rPr>
      </w:pPr>
      <w:r>
        <w:rPr>
          <w:noProof/>
        </w:rPr>
        <w:t>Ausfügen aus einem Graph</w:t>
      </w:r>
      <w:r>
        <w:rPr>
          <w:noProof/>
        </w:rPr>
        <w:tab/>
        <w:t>46, 48</w:t>
      </w:r>
    </w:p>
    <w:p w:rsidR="004E2CA1" w:rsidRDefault="004E2CA1">
      <w:pPr>
        <w:pStyle w:val="Index1"/>
        <w:tabs>
          <w:tab w:val="right" w:leader="dot" w:pos="3315"/>
        </w:tabs>
        <w:rPr>
          <w:noProof/>
        </w:rPr>
      </w:pPr>
      <w:r>
        <w:rPr>
          <w:noProof/>
        </w:rPr>
        <w:t>Ausfügen aus einer Liste</w:t>
      </w:r>
      <w:r>
        <w:rPr>
          <w:noProof/>
        </w:rPr>
        <w:tab/>
        <w:t>25</w:t>
      </w:r>
    </w:p>
    <w:p w:rsidR="004E2CA1" w:rsidRDefault="004E2CA1">
      <w:pPr>
        <w:pStyle w:val="Index1"/>
        <w:tabs>
          <w:tab w:val="right" w:leader="dot" w:pos="3315"/>
        </w:tabs>
        <w:rPr>
          <w:noProof/>
        </w:rPr>
      </w:pPr>
      <w:r w:rsidRPr="00086A78">
        <w:rPr>
          <w:b/>
          <w:noProof/>
        </w:rPr>
        <w:t>Autoroute</w:t>
      </w:r>
      <w:r>
        <w:rPr>
          <w:noProof/>
        </w:rPr>
        <w:tab/>
        <w:t>49</w:t>
      </w:r>
    </w:p>
    <w:p w:rsidR="004E2CA1" w:rsidRPr="009F065B" w:rsidRDefault="004E2CA1">
      <w:pPr>
        <w:pStyle w:val="Indexberschrift"/>
        <w:keepNext/>
        <w:tabs>
          <w:tab w:val="right" w:leader="dot" w:pos="3315"/>
        </w:tabs>
        <w:rPr>
          <w:rFonts w:ascii="Calibri" w:hAnsi="Calibri"/>
          <w:b w:val="0"/>
          <w:bCs w:val="0"/>
          <w:noProof/>
        </w:rPr>
      </w:pPr>
      <w:r>
        <w:rPr>
          <w:noProof/>
        </w:rPr>
        <w:t>B</w:t>
      </w:r>
    </w:p>
    <w:p w:rsidR="004E2CA1" w:rsidRDefault="004E2CA1">
      <w:pPr>
        <w:pStyle w:val="Index1"/>
        <w:tabs>
          <w:tab w:val="right" w:leader="dot" w:pos="3315"/>
        </w:tabs>
        <w:rPr>
          <w:noProof/>
        </w:rPr>
      </w:pPr>
      <w:r>
        <w:rPr>
          <w:noProof/>
        </w:rPr>
        <w:t>Baum</w:t>
      </w:r>
      <w:r>
        <w:rPr>
          <w:noProof/>
        </w:rPr>
        <w:tab/>
        <w:t>31</w:t>
      </w:r>
    </w:p>
    <w:p w:rsidR="004E2CA1" w:rsidRDefault="004E2CA1">
      <w:pPr>
        <w:pStyle w:val="Index1"/>
        <w:tabs>
          <w:tab w:val="right" w:leader="dot" w:pos="3315"/>
        </w:tabs>
        <w:rPr>
          <w:noProof/>
        </w:rPr>
      </w:pPr>
      <w:r>
        <w:rPr>
          <w:noProof/>
        </w:rPr>
        <w:t>Binärbaum</w:t>
      </w:r>
      <w:r>
        <w:rPr>
          <w:noProof/>
        </w:rPr>
        <w:tab/>
        <w:t>32</w:t>
      </w:r>
    </w:p>
    <w:p w:rsidR="004E2CA1" w:rsidRDefault="004E2CA1">
      <w:pPr>
        <w:pStyle w:val="Index1"/>
        <w:tabs>
          <w:tab w:val="right" w:leader="dot" w:pos="3315"/>
        </w:tabs>
        <w:rPr>
          <w:noProof/>
        </w:rPr>
      </w:pPr>
      <w:r>
        <w:rPr>
          <w:noProof/>
        </w:rPr>
        <w:t>Blatt</w:t>
      </w:r>
      <w:r>
        <w:rPr>
          <w:noProof/>
        </w:rPr>
        <w:tab/>
        <w:t>31</w:t>
      </w:r>
    </w:p>
    <w:p w:rsidR="004E2CA1" w:rsidRPr="009F065B" w:rsidRDefault="004E2CA1">
      <w:pPr>
        <w:pStyle w:val="Indexberschrift"/>
        <w:keepNext/>
        <w:tabs>
          <w:tab w:val="right" w:leader="dot" w:pos="3315"/>
        </w:tabs>
        <w:rPr>
          <w:rFonts w:ascii="Calibri" w:hAnsi="Calibri"/>
          <w:b w:val="0"/>
          <w:bCs w:val="0"/>
          <w:noProof/>
        </w:rPr>
      </w:pPr>
      <w:r>
        <w:rPr>
          <w:noProof/>
        </w:rPr>
        <w:t>C</w:t>
      </w:r>
    </w:p>
    <w:p w:rsidR="004E2CA1" w:rsidRDefault="004E2CA1">
      <w:pPr>
        <w:pStyle w:val="Index1"/>
        <w:tabs>
          <w:tab w:val="right" w:leader="dot" w:pos="3315"/>
        </w:tabs>
        <w:rPr>
          <w:noProof/>
        </w:rPr>
      </w:pPr>
      <w:r>
        <w:rPr>
          <w:noProof/>
        </w:rPr>
        <w:t>CONTROLLED</w:t>
      </w:r>
      <w:r>
        <w:rPr>
          <w:noProof/>
        </w:rPr>
        <w:tab/>
        <w:t>12</w:t>
      </w:r>
    </w:p>
    <w:p w:rsidR="004E2CA1" w:rsidRPr="009F065B" w:rsidRDefault="004E2CA1">
      <w:pPr>
        <w:pStyle w:val="Indexberschrift"/>
        <w:keepNext/>
        <w:tabs>
          <w:tab w:val="right" w:leader="dot" w:pos="3315"/>
        </w:tabs>
        <w:rPr>
          <w:rFonts w:ascii="Calibri" w:hAnsi="Calibri"/>
          <w:b w:val="0"/>
          <w:bCs w:val="0"/>
          <w:noProof/>
        </w:rPr>
      </w:pPr>
      <w:r>
        <w:rPr>
          <w:noProof/>
        </w:rPr>
        <w:t>D</w:t>
      </w:r>
    </w:p>
    <w:p w:rsidR="004E2CA1" w:rsidRDefault="004E2CA1">
      <w:pPr>
        <w:pStyle w:val="Index1"/>
        <w:tabs>
          <w:tab w:val="right" w:leader="dot" w:pos="3315"/>
        </w:tabs>
        <w:rPr>
          <w:noProof/>
        </w:rPr>
      </w:pPr>
      <w:r w:rsidRPr="00086A78">
        <w:rPr>
          <w:b/>
          <w:noProof/>
        </w:rPr>
        <w:t>Deklaration von Zugriffstypen</w:t>
      </w:r>
      <w:r>
        <w:rPr>
          <w:noProof/>
        </w:rPr>
        <w:tab/>
        <w:t>3</w:t>
      </w:r>
    </w:p>
    <w:p w:rsidR="004E2CA1" w:rsidRDefault="004E2CA1">
      <w:pPr>
        <w:pStyle w:val="Index1"/>
        <w:tabs>
          <w:tab w:val="right" w:leader="dot" w:pos="3315"/>
        </w:tabs>
        <w:rPr>
          <w:noProof/>
        </w:rPr>
      </w:pPr>
      <w:r w:rsidRPr="00086A78">
        <w:rPr>
          <w:i/>
          <w:noProof/>
        </w:rPr>
        <w:t>dereferenzieren</w:t>
      </w:r>
      <w:r>
        <w:rPr>
          <w:noProof/>
        </w:rPr>
        <w:tab/>
        <w:t>7</w:t>
      </w:r>
    </w:p>
    <w:p w:rsidR="004E2CA1" w:rsidRDefault="004E2CA1">
      <w:pPr>
        <w:pStyle w:val="Index1"/>
        <w:tabs>
          <w:tab w:val="right" w:leader="dot" w:pos="3315"/>
        </w:tabs>
        <w:rPr>
          <w:noProof/>
        </w:rPr>
      </w:pPr>
      <w:r w:rsidRPr="00086A78">
        <w:rPr>
          <w:i/>
          <w:noProof/>
        </w:rPr>
        <w:t>Dereferenzierung</w:t>
      </w:r>
      <w:r>
        <w:rPr>
          <w:noProof/>
        </w:rPr>
        <w:tab/>
        <w:t>9</w:t>
      </w:r>
    </w:p>
    <w:p w:rsidR="004E2CA1" w:rsidRDefault="004E2CA1">
      <w:pPr>
        <w:pStyle w:val="Index1"/>
        <w:tabs>
          <w:tab w:val="right" w:leader="dot" w:pos="3315"/>
        </w:tabs>
        <w:rPr>
          <w:noProof/>
        </w:rPr>
      </w:pPr>
      <w:r>
        <w:rPr>
          <w:noProof/>
        </w:rPr>
        <w:t>Durchlaufen einer Liste</w:t>
      </w:r>
      <w:r>
        <w:rPr>
          <w:noProof/>
        </w:rPr>
        <w:tab/>
        <w:t>22</w:t>
      </w:r>
    </w:p>
    <w:p w:rsidR="004E2CA1" w:rsidRDefault="004E2CA1">
      <w:pPr>
        <w:pStyle w:val="Index1"/>
        <w:tabs>
          <w:tab w:val="right" w:leader="dot" w:pos="3315"/>
        </w:tabs>
        <w:rPr>
          <w:noProof/>
        </w:rPr>
      </w:pPr>
      <w:r>
        <w:rPr>
          <w:noProof/>
        </w:rPr>
        <w:t>Durchlaufen eines Binärbaums</w:t>
      </w:r>
      <w:r>
        <w:rPr>
          <w:noProof/>
        </w:rPr>
        <w:tab/>
        <w:t>34</w:t>
      </w:r>
    </w:p>
    <w:p w:rsidR="004E2CA1" w:rsidRDefault="004E2CA1">
      <w:pPr>
        <w:pStyle w:val="Index1"/>
        <w:tabs>
          <w:tab w:val="right" w:leader="dot" w:pos="3315"/>
        </w:tabs>
        <w:rPr>
          <w:noProof/>
        </w:rPr>
      </w:pPr>
      <w:r w:rsidRPr="00086A78">
        <w:rPr>
          <w:i/>
          <w:noProof/>
        </w:rPr>
        <w:t>dynamisches Datenobjekt</w:t>
      </w:r>
      <w:r>
        <w:rPr>
          <w:noProof/>
        </w:rPr>
        <w:tab/>
        <w:t>1</w:t>
      </w:r>
    </w:p>
    <w:p w:rsidR="004E2CA1" w:rsidRPr="009F065B" w:rsidRDefault="004E2CA1">
      <w:pPr>
        <w:pStyle w:val="Indexberschrift"/>
        <w:keepNext/>
        <w:tabs>
          <w:tab w:val="right" w:leader="dot" w:pos="3315"/>
        </w:tabs>
        <w:rPr>
          <w:rFonts w:ascii="Calibri" w:hAnsi="Calibri"/>
          <w:b w:val="0"/>
          <w:bCs w:val="0"/>
          <w:noProof/>
        </w:rPr>
      </w:pPr>
      <w:r>
        <w:rPr>
          <w:noProof/>
        </w:rPr>
        <w:t>E</w:t>
      </w:r>
    </w:p>
    <w:p w:rsidR="004E2CA1" w:rsidRDefault="004E2CA1">
      <w:pPr>
        <w:pStyle w:val="Index1"/>
        <w:tabs>
          <w:tab w:val="right" w:leader="dot" w:pos="3315"/>
        </w:tabs>
        <w:rPr>
          <w:noProof/>
        </w:rPr>
      </w:pPr>
      <w:r>
        <w:rPr>
          <w:noProof/>
        </w:rPr>
        <w:t>Einfügen in eine Liste</w:t>
      </w:r>
      <w:r>
        <w:rPr>
          <w:noProof/>
        </w:rPr>
        <w:tab/>
        <w:t>23</w:t>
      </w:r>
    </w:p>
    <w:p w:rsidR="004E2CA1" w:rsidRDefault="004E2CA1">
      <w:pPr>
        <w:pStyle w:val="Index1"/>
        <w:tabs>
          <w:tab w:val="right" w:leader="dot" w:pos="3315"/>
        </w:tabs>
        <w:rPr>
          <w:noProof/>
        </w:rPr>
      </w:pPr>
      <w:r>
        <w:rPr>
          <w:noProof/>
        </w:rPr>
        <w:t>Einfügen in einen Binärbaum</w:t>
      </w:r>
      <w:r>
        <w:rPr>
          <w:noProof/>
        </w:rPr>
        <w:tab/>
        <w:t>36</w:t>
      </w:r>
    </w:p>
    <w:p w:rsidR="004E2CA1" w:rsidRDefault="004E2CA1">
      <w:pPr>
        <w:pStyle w:val="Index1"/>
        <w:tabs>
          <w:tab w:val="right" w:leader="dot" w:pos="3315"/>
        </w:tabs>
        <w:rPr>
          <w:noProof/>
        </w:rPr>
      </w:pPr>
      <w:r>
        <w:rPr>
          <w:noProof/>
        </w:rPr>
        <w:t>Einfügen in einen Graph</w:t>
      </w:r>
      <w:r>
        <w:rPr>
          <w:noProof/>
        </w:rPr>
        <w:tab/>
        <w:t>44, 45</w:t>
      </w:r>
    </w:p>
    <w:p w:rsidR="004E2CA1" w:rsidRDefault="004E2CA1">
      <w:pPr>
        <w:pStyle w:val="Index1"/>
        <w:tabs>
          <w:tab w:val="right" w:leader="dot" w:pos="3315"/>
        </w:tabs>
        <w:rPr>
          <w:noProof/>
        </w:rPr>
      </w:pPr>
      <w:r>
        <w:rPr>
          <w:noProof/>
        </w:rPr>
        <w:t>Einsatzmöglichkeiten</w:t>
      </w:r>
      <w:r>
        <w:rPr>
          <w:noProof/>
        </w:rPr>
        <w:tab/>
        <w:t>15</w:t>
      </w:r>
    </w:p>
    <w:p w:rsidR="004E2CA1" w:rsidRDefault="004E2CA1">
      <w:pPr>
        <w:pStyle w:val="Index1"/>
        <w:tabs>
          <w:tab w:val="right" w:leader="dot" w:pos="3315"/>
        </w:tabs>
        <w:rPr>
          <w:noProof/>
        </w:rPr>
      </w:pPr>
      <w:r>
        <w:rPr>
          <w:noProof/>
        </w:rPr>
        <w:t>Einschränkung</w:t>
      </w:r>
      <w:r>
        <w:rPr>
          <w:noProof/>
        </w:rPr>
        <w:tab/>
        <w:t>6</w:t>
      </w:r>
    </w:p>
    <w:p w:rsidR="004E2CA1" w:rsidRDefault="004E2CA1">
      <w:pPr>
        <w:pStyle w:val="Index1"/>
        <w:tabs>
          <w:tab w:val="right" w:leader="dot" w:pos="3315"/>
        </w:tabs>
        <w:rPr>
          <w:noProof/>
        </w:rPr>
      </w:pPr>
      <w:r>
        <w:rPr>
          <w:noProof/>
        </w:rPr>
        <w:t>Entscheidungsbaum</w:t>
      </w:r>
      <w:r>
        <w:rPr>
          <w:noProof/>
        </w:rPr>
        <w:tab/>
        <w:t>50</w:t>
      </w:r>
    </w:p>
    <w:p w:rsidR="004E2CA1" w:rsidRPr="009F065B" w:rsidRDefault="004E2CA1">
      <w:pPr>
        <w:pStyle w:val="Indexberschrift"/>
        <w:keepNext/>
        <w:tabs>
          <w:tab w:val="right" w:leader="dot" w:pos="3315"/>
        </w:tabs>
        <w:rPr>
          <w:rFonts w:ascii="Calibri" w:hAnsi="Calibri"/>
          <w:b w:val="0"/>
          <w:bCs w:val="0"/>
          <w:noProof/>
        </w:rPr>
      </w:pPr>
      <w:r>
        <w:rPr>
          <w:noProof/>
        </w:rPr>
        <w:t>G</w:t>
      </w:r>
    </w:p>
    <w:p w:rsidR="004E2CA1" w:rsidRDefault="004E2CA1">
      <w:pPr>
        <w:pStyle w:val="Index1"/>
        <w:tabs>
          <w:tab w:val="right" w:leader="dot" w:pos="3315"/>
        </w:tabs>
        <w:rPr>
          <w:noProof/>
        </w:rPr>
      </w:pPr>
      <w:r>
        <w:rPr>
          <w:noProof/>
        </w:rPr>
        <w:t>garbage collection</w:t>
      </w:r>
      <w:r>
        <w:rPr>
          <w:noProof/>
        </w:rPr>
        <w:tab/>
        <w:t>12</w:t>
      </w:r>
    </w:p>
    <w:p w:rsidR="004E2CA1" w:rsidRDefault="004E2CA1">
      <w:pPr>
        <w:pStyle w:val="Index1"/>
        <w:tabs>
          <w:tab w:val="right" w:leader="dot" w:pos="3315"/>
        </w:tabs>
        <w:rPr>
          <w:noProof/>
        </w:rPr>
      </w:pPr>
      <w:r>
        <w:rPr>
          <w:noProof/>
        </w:rPr>
        <w:t>geordneter Binärbaum</w:t>
      </w:r>
      <w:r>
        <w:rPr>
          <w:noProof/>
        </w:rPr>
        <w:tab/>
        <w:t>33</w:t>
      </w:r>
    </w:p>
    <w:p w:rsidR="004E2CA1" w:rsidRDefault="004E2CA1">
      <w:pPr>
        <w:pStyle w:val="Index1"/>
        <w:tabs>
          <w:tab w:val="right" w:leader="dot" w:pos="3315"/>
        </w:tabs>
        <w:rPr>
          <w:noProof/>
        </w:rPr>
      </w:pPr>
      <w:r>
        <w:rPr>
          <w:noProof/>
        </w:rPr>
        <w:t>gerichtete Kante</w:t>
      </w:r>
      <w:r>
        <w:rPr>
          <w:noProof/>
        </w:rPr>
        <w:tab/>
        <w:t>41</w:t>
      </w:r>
    </w:p>
    <w:p w:rsidR="004E2CA1" w:rsidRDefault="004E2CA1">
      <w:pPr>
        <w:pStyle w:val="Index1"/>
        <w:tabs>
          <w:tab w:val="right" w:leader="dot" w:pos="3315"/>
        </w:tabs>
        <w:rPr>
          <w:noProof/>
        </w:rPr>
      </w:pPr>
      <w:r>
        <w:rPr>
          <w:noProof/>
        </w:rPr>
        <w:t>gerichteter Graph</w:t>
      </w:r>
      <w:r>
        <w:rPr>
          <w:noProof/>
        </w:rPr>
        <w:tab/>
        <w:t>41</w:t>
      </w:r>
    </w:p>
    <w:p w:rsidR="004E2CA1" w:rsidRDefault="004E2CA1">
      <w:pPr>
        <w:pStyle w:val="Index1"/>
        <w:tabs>
          <w:tab w:val="right" w:leader="dot" w:pos="3315"/>
        </w:tabs>
        <w:rPr>
          <w:noProof/>
        </w:rPr>
      </w:pPr>
      <w:r w:rsidRPr="00086A78">
        <w:rPr>
          <w:i/>
          <w:noProof/>
        </w:rPr>
        <w:t>Gleichheit von Zeigern</w:t>
      </w:r>
      <w:r>
        <w:rPr>
          <w:noProof/>
        </w:rPr>
        <w:tab/>
        <w:t>2</w:t>
      </w:r>
    </w:p>
    <w:p w:rsidR="004E2CA1" w:rsidRDefault="004E2CA1">
      <w:pPr>
        <w:pStyle w:val="Index1"/>
        <w:tabs>
          <w:tab w:val="right" w:leader="dot" w:pos="3315"/>
        </w:tabs>
        <w:rPr>
          <w:noProof/>
        </w:rPr>
      </w:pPr>
      <w:r>
        <w:rPr>
          <w:noProof/>
        </w:rPr>
        <w:t>Graph</w:t>
      </w:r>
      <w:r>
        <w:rPr>
          <w:noProof/>
        </w:rPr>
        <w:tab/>
        <w:t>41, 49</w:t>
      </w:r>
    </w:p>
    <w:p w:rsidR="004E2CA1" w:rsidRPr="009F065B" w:rsidRDefault="004E2CA1">
      <w:pPr>
        <w:pStyle w:val="Indexberschrift"/>
        <w:keepNext/>
        <w:tabs>
          <w:tab w:val="right" w:leader="dot" w:pos="3315"/>
        </w:tabs>
        <w:rPr>
          <w:rFonts w:ascii="Calibri" w:hAnsi="Calibri"/>
          <w:b w:val="0"/>
          <w:bCs w:val="0"/>
          <w:noProof/>
        </w:rPr>
      </w:pPr>
      <w:r>
        <w:rPr>
          <w:noProof/>
        </w:rPr>
        <w:t>I</w:t>
      </w:r>
    </w:p>
    <w:p w:rsidR="004E2CA1" w:rsidRDefault="004E2CA1">
      <w:pPr>
        <w:pStyle w:val="Index1"/>
        <w:tabs>
          <w:tab w:val="right" w:leader="dot" w:pos="3315"/>
        </w:tabs>
        <w:rPr>
          <w:noProof/>
        </w:rPr>
      </w:pPr>
      <w:r>
        <w:rPr>
          <w:noProof/>
        </w:rPr>
        <w:t>In-Order-Durchlauf</w:t>
      </w:r>
      <w:r>
        <w:rPr>
          <w:noProof/>
        </w:rPr>
        <w:tab/>
        <w:t>35</w:t>
      </w:r>
    </w:p>
    <w:p w:rsidR="004E2CA1" w:rsidRDefault="004E2CA1">
      <w:pPr>
        <w:pStyle w:val="Index1"/>
        <w:tabs>
          <w:tab w:val="right" w:leader="dot" w:pos="3315"/>
        </w:tabs>
        <w:rPr>
          <w:noProof/>
        </w:rPr>
      </w:pPr>
      <w:r>
        <w:rPr>
          <w:noProof/>
        </w:rPr>
        <w:t>Iterator</w:t>
      </w:r>
      <w:r>
        <w:rPr>
          <w:noProof/>
        </w:rPr>
        <w:tab/>
        <w:t>22</w:t>
      </w:r>
    </w:p>
    <w:p w:rsidR="004E2CA1" w:rsidRPr="009F065B" w:rsidRDefault="004E2CA1">
      <w:pPr>
        <w:pStyle w:val="Indexberschrift"/>
        <w:keepNext/>
        <w:tabs>
          <w:tab w:val="right" w:leader="dot" w:pos="3315"/>
        </w:tabs>
        <w:rPr>
          <w:rFonts w:ascii="Calibri" w:hAnsi="Calibri"/>
          <w:b w:val="0"/>
          <w:bCs w:val="0"/>
          <w:noProof/>
        </w:rPr>
      </w:pPr>
      <w:r>
        <w:rPr>
          <w:noProof/>
        </w:rPr>
        <w:t>K</w:t>
      </w:r>
    </w:p>
    <w:p w:rsidR="004E2CA1" w:rsidRDefault="004E2CA1">
      <w:pPr>
        <w:pStyle w:val="Index1"/>
        <w:tabs>
          <w:tab w:val="right" w:leader="dot" w:pos="3315"/>
        </w:tabs>
        <w:rPr>
          <w:noProof/>
        </w:rPr>
      </w:pPr>
      <w:r>
        <w:rPr>
          <w:noProof/>
        </w:rPr>
        <w:t>Kante</w:t>
      </w:r>
      <w:r>
        <w:rPr>
          <w:noProof/>
        </w:rPr>
        <w:tab/>
        <w:t>41</w:t>
      </w:r>
    </w:p>
    <w:p w:rsidR="004E2CA1" w:rsidRDefault="004E2CA1">
      <w:pPr>
        <w:pStyle w:val="Index1"/>
        <w:tabs>
          <w:tab w:val="right" w:leader="dot" w:pos="3315"/>
        </w:tabs>
        <w:rPr>
          <w:noProof/>
        </w:rPr>
      </w:pPr>
      <w:r>
        <w:rPr>
          <w:noProof/>
        </w:rPr>
        <w:t>Knoten</w:t>
      </w:r>
      <w:r>
        <w:rPr>
          <w:noProof/>
        </w:rPr>
        <w:tab/>
        <w:t>41</w:t>
      </w:r>
    </w:p>
    <w:p w:rsidR="004E2CA1" w:rsidRDefault="004E2CA1">
      <w:pPr>
        <w:pStyle w:val="Index1"/>
        <w:tabs>
          <w:tab w:val="right" w:leader="dot" w:pos="3315"/>
        </w:tabs>
        <w:rPr>
          <w:noProof/>
        </w:rPr>
      </w:pPr>
      <w:r>
        <w:rPr>
          <w:noProof/>
        </w:rPr>
        <w:t>Kollektion</w:t>
      </w:r>
      <w:r>
        <w:rPr>
          <w:noProof/>
        </w:rPr>
        <w:tab/>
        <w:t>6</w:t>
      </w:r>
    </w:p>
    <w:p w:rsidR="004E2CA1" w:rsidRPr="009F065B" w:rsidRDefault="004E2CA1">
      <w:pPr>
        <w:pStyle w:val="Indexberschrift"/>
        <w:keepNext/>
        <w:tabs>
          <w:tab w:val="right" w:leader="dot" w:pos="3315"/>
        </w:tabs>
        <w:rPr>
          <w:rFonts w:ascii="Calibri" w:hAnsi="Calibri"/>
          <w:b w:val="0"/>
          <w:bCs w:val="0"/>
          <w:noProof/>
        </w:rPr>
      </w:pPr>
      <w:r>
        <w:rPr>
          <w:noProof/>
        </w:rPr>
        <w:t>L</w:t>
      </w:r>
    </w:p>
    <w:p w:rsidR="004E2CA1" w:rsidRDefault="004E2CA1">
      <w:pPr>
        <w:pStyle w:val="Index1"/>
        <w:tabs>
          <w:tab w:val="right" w:leader="dot" w:pos="3315"/>
        </w:tabs>
        <w:rPr>
          <w:noProof/>
        </w:rPr>
      </w:pPr>
      <w:r>
        <w:rPr>
          <w:noProof/>
        </w:rPr>
        <w:t>leerer Baum</w:t>
      </w:r>
      <w:r>
        <w:rPr>
          <w:noProof/>
        </w:rPr>
        <w:tab/>
        <w:t>31</w:t>
      </w:r>
    </w:p>
    <w:p w:rsidR="004E2CA1" w:rsidRDefault="004E2CA1">
      <w:pPr>
        <w:pStyle w:val="Index1"/>
        <w:tabs>
          <w:tab w:val="right" w:leader="dot" w:pos="3315"/>
        </w:tabs>
        <w:rPr>
          <w:noProof/>
        </w:rPr>
      </w:pPr>
      <w:r>
        <w:rPr>
          <w:noProof/>
        </w:rPr>
        <w:t>lineare Liste</w:t>
      </w:r>
      <w:r>
        <w:rPr>
          <w:noProof/>
        </w:rPr>
        <w:tab/>
        <w:t>19</w:t>
      </w:r>
    </w:p>
    <w:p w:rsidR="004E2CA1" w:rsidRDefault="004E2CA1">
      <w:pPr>
        <w:pStyle w:val="Index1"/>
        <w:tabs>
          <w:tab w:val="right" w:leader="dot" w:pos="3315"/>
        </w:tabs>
        <w:rPr>
          <w:noProof/>
        </w:rPr>
      </w:pPr>
      <w:r>
        <w:rPr>
          <w:noProof/>
        </w:rPr>
        <w:t>Liste</w:t>
      </w:r>
      <w:r>
        <w:rPr>
          <w:noProof/>
        </w:rPr>
        <w:tab/>
        <w:t>19, 42</w:t>
      </w:r>
    </w:p>
    <w:p w:rsidR="004E2CA1" w:rsidRPr="009F065B" w:rsidRDefault="004E2CA1">
      <w:pPr>
        <w:pStyle w:val="Indexberschrift"/>
        <w:keepNext/>
        <w:tabs>
          <w:tab w:val="right" w:leader="dot" w:pos="3315"/>
        </w:tabs>
        <w:rPr>
          <w:rFonts w:ascii="Calibri" w:hAnsi="Calibri"/>
          <w:b w:val="0"/>
          <w:bCs w:val="0"/>
          <w:noProof/>
        </w:rPr>
      </w:pPr>
      <w:r>
        <w:rPr>
          <w:noProof/>
        </w:rPr>
        <w:t>M</w:t>
      </w:r>
    </w:p>
    <w:p w:rsidR="004E2CA1" w:rsidRDefault="004E2CA1">
      <w:pPr>
        <w:pStyle w:val="Index1"/>
        <w:tabs>
          <w:tab w:val="right" w:leader="dot" w:pos="3315"/>
        </w:tabs>
        <w:rPr>
          <w:noProof/>
        </w:rPr>
      </w:pPr>
      <w:r>
        <w:rPr>
          <w:noProof/>
        </w:rPr>
        <w:t>Menge</w:t>
      </w:r>
      <w:r>
        <w:rPr>
          <w:noProof/>
        </w:rPr>
        <w:tab/>
        <w:t>30</w:t>
      </w:r>
    </w:p>
    <w:p w:rsidR="004E2CA1" w:rsidRDefault="004E2CA1">
      <w:pPr>
        <w:pStyle w:val="Index1"/>
        <w:tabs>
          <w:tab w:val="right" w:leader="dot" w:pos="3315"/>
        </w:tabs>
        <w:rPr>
          <w:noProof/>
        </w:rPr>
      </w:pPr>
      <w:r>
        <w:rPr>
          <w:noProof/>
        </w:rPr>
        <w:t>Mengenverwaltung</w:t>
      </w:r>
      <w:r>
        <w:rPr>
          <w:noProof/>
        </w:rPr>
        <w:tab/>
        <w:t>30</w:t>
      </w:r>
    </w:p>
    <w:p w:rsidR="004E2CA1" w:rsidRPr="009F065B" w:rsidRDefault="004E2CA1">
      <w:pPr>
        <w:pStyle w:val="Indexberschrift"/>
        <w:keepNext/>
        <w:tabs>
          <w:tab w:val="right" w:leader="dot" w:pos="3315"/>
        </w:tabs>
        <w:rPr>
          <w:rFonts w:ascii="Calibri" w:hAnsi="Calibri"/>
          <w:b w:val="0"/>
          <w:bCs w:val="0"/>
          <w:noProof/>
        </w:rPr>
      </w:pPr>
      <w:r>
        <w:rPr>
          <w:noProof/>
        </w:rPr>
        <w:t>N</w:t>
      </w:r>
    </w:p>
    <w:p w:rsidR="004E2CA1" w:rsidRDefault="004E2CA1">
      <w:pPr>
        <w:pStyle w:val="Index1"/>
        <w:tabs>
          <w:tab w:val="right" w:leader="dot" w:pos="3315"/>
        </w:tabs>
        <w:rPr>
          <w:noProof/>
        </w:rPr>
      </w:pPr>
      <w:r w:rsidRPr="00086A78">
        <w:rPr>
          <w:b/>
          <w:noProof/>
        </w:rPr>
        <w:t>new</w:t>
      </w:r>
      <w:r>
        <w:rPr>
          <w:noProof/>
        </w:rPr>
        <w:tab/>
        <w:t>5, 12</w:t>
      </w:r>
    </w:p>
    <w:p w:rsidR="004E2CA1" w:rsidRDefault="004E2CA1">
      <w:pPr>
        <w:pStyle w:val="Index1"/>
        <w:tabs>
          <w:tab w:val="right" w:leader="dot" w:pos="3315"/>
        </w:tabs>
        <w:rPr>
          <w:noProof/>
        </w:rPr>
      </w:pPr>
      <w:r w:rsidRPr="00086A78">
        <w:rPr>
          <w:b/>
          <w:noProof/>
        </w:rPr>
        <w:t>null</w:t>
      </w:r>
      <w:r>
        <w:rPr>
          <w:noProof/>
        </w:rPr>
        <w:tab/>
        <w:t>2, 4</w:t>
      </w:r>
    </w:p>
    <w:p w:rsidR="004E2CA1" w:rsidRPr="009F065B" w:rsidRDefault="004E2CA1">
      <w:pPr>
        <w:pStyle w:val="Indexberschrift"/>
        <w:keepNext/>
        <w:tabs>
          <w:tab w:val="right" w:leader="dot" w:pos="3315"/>
        </w:tabs>
        <w:rPr>
          <w:rFonts w:ascii="Calibri" w:hAnsi="Calibri"/>
          <w:b w:val="0"/>
          <w:bCs w:val="0"/>
          <w:noProof/>
        </w:rPr>
      </w:pPr>
      <w:r>
        <w:rPr>
          <w:noProof/>
        </w:rPr>
        <w:t>O</w:t>
      </w:r>
    </w:p>
    <w:p w:rsidR="004E2CA1" w:rsidRDefault="004E2CA1">
      <w:pPr>
        <w:pStyle w:val="Index1"/>
        <w:tabs>
          <w:tab w:val="right" w:leader="dot" w:pos="3315"/>
        </w:tabs>
        <w:rPr>
          <w:noProof/>
        </w:rPr>
      </w:pPr>
      <w:r w:rsidRPr="00086A78">
        <w:rPr>
          <w:i/>
          <w:noProof/>
        </w:rPr>
        <w:t>Operationen auf Zugriffsobjekte</w:t>
      </w:r>
      <w:r>
        <w:rPr>
          <w:noProof/>
        </w:rPr>
        <w:tab/>
        <w:t>4</w:t>
      </w:r>
    </w:p>
    <w:p w:rsidR="004E2CA1" w:rsidRPr="009F065B" w:rsidRDefault="004E2CA1">
      <w:pPr>
        <w:pStyle w:val="Indexberschrift"/>
        <w:keepNext/>
        <w:tabs>
          <w:tab w:val="right" w:leader="dot" w:pos="3315"/>
        </w:tabs>
        <w:rPr>
          <w:rFonts w:ascii="Calibri" w:hAnsi="Calibri"/>
          <w:b w:val="0"/>
          <w:bCs w:val="0"/>
          <w:noProof/>
        </w:rPr>
      </w:pPr>
      <w:r>
        <w:rPr>
          <w:noProof/>
        </w:rPr>
        <w:t>P</w:t>
      </w:r>
    </w:p>
    <w:p w:rsidR="004E2CA1" w:rsidRDefault="004E2CA1">
      <w:pPr>
        <w:pStyle w:val="Index1"/>
        <w:tabs>
          <w:tab w:val="right" w:leader="dot" w:pos="3315"/>
        </w:tabs>
        <w:rPr>
          <w:noProof/>
        </w:rPr>
      </w:pPr>
      <w:r>
        <w:rPr>
          <w:noProof/>
        </w:rPr>
        <w:t>Pointer</w:t>
      </w:r>
      <w:r>
        <w:rPr>
          <w:noProof/>
        </w:rPr>
        <w:tab/>
        <w:t>1</w:t>
      </w:r>
    </w:p>
    <w:p w:rsidR="004E2CA1" w:rsidRDefault="004E2CA1">
      <w:pPr>
        <w:pStyle w:val="Index1"/>
        <w:tabs>
          <w:tab w:val="right" w:leader="dot" w:pos="3315"/>
        </w:tabs>
        <w:rPr>
          <w:noProof/>
        </w:rPr>
      </w:pPr>
      <w:r>
        <w:rPr>
          <w:noProof/>
        </w:rPr>
        <w:t>Post-Order-Durchlauf</w:t>
      </w:r>
      <w:r>
        <w:rPr>
          <w:noProof/>
        </w:rPr>
        <w:tab/>
        <w:t>35</w:t>
      </w:r>
    </w:p>
    <w:p w:rsidR="004E2CA1" w:rsidRDefault="004E2CA1">
      <w:pPr>
        <w:pStyle w:val="Index1"/>
        <w:tabs>
          <w:tab w:val="right" w:leader="dot" w:pos="3315"/>
        </w:tabs>
        <w:rPr>
          <w:noProof/>
        </w:rPr>
      </w:pPr>
      <w:r>
        <w:rPr>
          <w:noProof/>
        </w:rPr>
        <w:t>Potenzmenge</w:t>
      </w:r>
      <w:r>
        <w:rPr>
          <w:noProof/>
        </w:rPr>
        <w:tab/>
        <w:t>30</w:t>
      </w:r>
    </w:p>
    <w:p w:rsidR="004E2CA1" w:rsidRDefault="004E2CA1">
      <w:pPr>
        <w:pStyle w:val="Index1"/>
        <w:tabs>
          <w:tab w:val="right" w:leader="dot" w:pos="3315"/>
        </w:tabs>
        <w:rPr>
          <w:noProof/>
        </w:rPr>
      </w:pPr>
      <w:r>
        <w:rPr>
          <w:noProof/>
        </w:rPr>
        <w:t>Pragma CONTROLLED</w:t>
      </w:r>
      <w:r>
        <w:rPr>
          <w:noProof/>
        </w:rPr>
        <w:tab/>
        <w:t>12</w:t>
      </w:r>
    </w:p>
    <w:p w:rsidR="004E2CA1" w:rsidRDefault="004E2CA1">
      <w:pPr>
        <w:pStyle w:val="Index1"/>
        <w:tabs>
          <w:tab w:val="right" w:leader="dot" w:pos="3315"/>
        </w:tabs>
        <w:rPr>
          <w:noProof/>
        </w:rPr>
      </w:pPr>
      <w:r>
        <w:rPr>
          <w:noProof/>
        </w:rPr>
        <w:t>Pre-Order-Durchlauf</w:t>
      </w:r>
      <w:r>
        <w:rPr>
          <w:noProof/>
        </w:rPr>
        <w:tab/>
        <w:t>35</w:t>
      </w:r>
    </w:p>
    <w:p w:rsidR="004E2CA1" w:rsidRPr="009F065B" w:rsidRDefault="004E2CA1">
      <w:pPr>
        <w:pStyle w:val="Indexberschrift"/>
        <w:keepNext/>
        <w:tabs>
          <w:tab w:val="right" w:leader="dot" w:pos="3315"/>
        </w:tabs>
        <w:rPr>
          <w:rFonts w:ascii="Calibri" w:hAnsi="Calibri"/>
          <w:b w:val="0"/>
          <w:bCs w:val="0"/>
          <w:noProof/>
        </w:rPr>
      </w:pPr>
      <w:r>
        <w:rPr>
          <w:noProof/>
        </w:rPr>
        <w:t>R</w:t>
      </w:r>
    </w:p>
    <w:p w:rsidR="004E2CA1" w:rsidRDefault="004E2CA1">
      <w:pPr>
        <w:pStyle w:val="Index1"/>
        <w:tabs>
          <w:tab w:val="right" w:leader="dot" w:pos="3315"/>
        </w:tabs>
        <w:rPr>
          <w:noProof/>
        </w:rPr>
      </w:pPr>
      <w:r>
        <w:rPr>
          <w:noProof/>
        </w:rPr>
        <w:t>read only access</w:t>
      </w:r>
      <w:r>
        <w:rPr>
          <w:noProof/>
        </w:rPr>
        <w:tab/>
        <w:t>58</w:t>
      </w:r>
    </w:p>
    <w:p w:rsidR="004E2CA1" w:rsidRDefault="004E2CA1">
      <w:pPr>
        <w:pStyle w:val="Index1"/>
        <w:tabs>
          <w:tab w:val="right" w:leader="dot" w:pos="3315"/>
        </w:tabs>
        <w:rPr>
          <w:noProof/>
        </w:rPr>
      </w:pPr>
      <w:r>
        <w:rPr>
          <w:noProof/>
        </w:rPr>
        <w:t>redundante Daten</w:t>
      </w:r>
      <w:r>
        <w:rPr>
          <w:noProof/>
        </w:rPr>
        <w:tab/>
        <w:t>15</w:t>
      </w:r>
    </w:p>
    <w:p w:rsidR="004E2CA1" w:rsidRDefault="004E2CA1">
      <w:pPr>
        <w:pStyle w:val="Index1"/>
        <w:tabs>
          <w:tab w:val="right" w:leader="dot" w:pos="3315"/>
        </w:tabs>
        <w:rPr>
          <w:noProof/>
        </w:rPr>
      </w:pPr>
      <w:r>
        <w:rPr>
          <w:noProof/>
        </w:rPr>
        <w:t>Referenz</w:t>
      </w:r>
      <w:r>
        <w:rPr>
          <w:noProof/>
        </w:rPr>
        <w:tab/>
        <w:t>1, 7</w:t>
      </w:r>
    </w:p>
    <w:p w:rsidR="004E2CA1" w:rsidRDefault="004E2CA1">
      <w:pPr>
        <w:pStyle w:val="Index1"/>
        <w:tabs>
          <w:tab w:val="right" w:leader="dot" w:pos="3315"/>
        </w:tabs>
        <w:rPr>
          <w:noProof/>
        </w:rPr>
      </w:pPr>
      <w:r>
        <w:rPr>
          <w:noProof/>
        </w:rPr>
        <w:t>Rekursive Datenstrukturen</w:t>
      </w:r>
      <w:r>
        <w:rPr>
          <w:noProof/>
        </w:rPr>
        <w:tab/>
        <w:t>18</w:t>
      </w:r>
    </w:p>
    <w:p w:rsidR="004E2CA1" w:rsidRDefault="004E2CA1">
      <w:pPr>
        <w:pStyle w:val="Index1"/>
        <w:tabs>
          <w:tab w:val="right" w:leader="dot" w:pos="3315"/>
        </w:tabs>
        <w:rPr>
          <w:noProof/>
        </w:rPr>
      </w:pPr>
      <w:r>
        <w:rPr>
          <w:noProof/>
        </w:rPr>
        <w:t>Rekursives Durchlaufen</w:t>
      </w:r>
      <w:r>
        <w:rPr>
          <w:noProof/>
        </w:rPr>
        <w:tab/>
        <w:t>27</w:t>
      </w:r>
    </w:p>
    <w:p w:rsidR="004E2CA1" w:rsidRDefault="004E2CA1">
      <w:pPr>
        <w:pStyle w:val="Index1"/>
        <w:tabs>
          <w:tab w:val="right" w:leader="dot" w:pos="3315"/>
        </w:tabs>
        <w:rPr>
          <w:noProof/>
        </w:rPr>
      </w:pPr>
      <w:r>
        <w:rPr>
          <w:noProof/>
        </w:rPr>
        <w:t>Rekursives Einfügen</w:t>
      </w:r>
      <w:r>
        <w:rPr>
          <w:noProof/>
        </w:rPr>
        <w:tab/>
        <w:t>27</w:t>
      </w:r>
    </w:p>
    <w:p w:rsidR="004E2CA1" w:rsidRDefault="004E2CA1">
      <w:pPr>
        <w:pStyle w:val="Index1"/>
        <w:tabs>
          <w:tab w:val="right" w:leader="dot" w:pos="3315"/>
        </w:tabs>
        <w:rPr>
          <w:noProof/>
        </w:rPr>
      </w:pPr>
      <w:r>
        <w:rPr>
          <w:noProof/>
        </w:rPr>
        <w:t>Rekursives Löschen</w:t>
      </w:r>
      <w:r>
        <w:rPr>
          <w:noProof/>
        </w:rPr>
        <w:tab/>
        <w:t>28</w:t>
      </w:r>
    </w:p>
    <w:p w:rsidR="004E2CA1" w:rsidRPr="009F065B" w:rsidRDefault="004E2CA1">
      <w:pPr>
        <w:pStyle w:val="Indexberschrift"/>
        <w:keepNext/>
        <w:tabs>
          <w:tab w:val="right" w:leader="dot" w:pos="3315"/>
        </w:tabs>
        <w:rPr>
          <w:rFonts w:ascii="Calibri" w:hAnsi="Calibri"/>
          <w:b w:val="0"/>
          <w:bCs w:val="0"/>
          <w:noProof/>
        </w:rPr>
      </w:pPr>
      <w:r>
        <w:rPr>
          <w:noProof/>
        </w:rPr>
        <w:t>S</w:t>
      </w:r>
    </w:p>
    <w:p w:rsidR="004E2CA1" w:rsidRDefault="004E2CA1">
      <w:pPr>
        <w:pStyle w:val="Index1"/>
        <w:tabs>
          <w:tab w:val="right" w:leader="dot" w:pos="3315"/>
        </w:tabs>
        <w:rPr>
          <w:noProof/>
        </w:rPr>
      </w:pPr>
      <w:r>
        <w:rPr>
          <w:noProof/>
        </w:rPr>
        <w:t>Schlinge</w:t>
      </w:r>
      <w:r>
        <w:rPr>
          <w:noProof/>
        </w:rPr>
        <w:tab/>
        <w:t>41</w:t>
      </w:r>
    </w:p>
    <w:p w:rsidR="004E2CA1" w:rsidRDefault="004E2CA1">
      <w:pPr>
        <w:pStyle w:val="Index1"/>
        <w:tabs>
          <w:tab w:val="right" w:leader="dot" w:pos="3315"/>
        </w:tabs>
        <w:rPr>
          <w:noProof/>
        </w:rPr>
      </w:pPr>
      <w:r>
        <w:rPr>
          <w:noProof/>
        </w:rPr>
        <w:t>Seiteneffekt</w:t>
      </w:r>
      <w:r>
        <w:rPr>
          <w:noProof/>
        </w:rPr>
        <w:tab/>
        <w:t>17</w:t>
      </w:r>
    </w:p>
    <w:p w:rsidR="004E2CA1" w:rsidRDefault="004E2CA1">
      <w:pPr>
        <w:pStyle w:val="Index1"/>
        <w:tabs>
          <w:tab w:val="right" w:leader="dot" w:pos="3315"/>
        </w:tabs>
        <w:rPr>
          <w:noProof/>
        </w:rPr>
      </w:pPr>
      <w:r>
        <w:rPr>
          <w:noProof/>
        </w:rPr>
        <w:t>Speicherbereinigung</w:t>
      </w:r>
      <w:r>
        <w:rPr>
          <w:noProof/>
        </w:rPr>
        <w:tab/>
        <w:t>12</w:t>
      </w:r>
    </w:p>
    <w:p w:rsidR="004E2CA1" w:rsidRDefault="004E2CA1">
      <w:pPr>
        <w:pStyle w:val="Index1"/>
        <w:tabs>
          <w:tab w:val="right" w:leader="dot" w:pos="3315"/>
        </w:tabs>
        <w:rPr>
          <w:noProof/>
        </w:rPr>
      </w:pPr>
      <w:r>
        <w:rPr>
          <w:noProof/>
        </w:rPr>
        <w:t>Startzeiger</w:t>
      </w:r>
      <w:r>
        <w:rPr>
          <w:noProof/>
        </w:rPr>
        <w:tab/>
        <w:t>19</w:t>
      </w:r>
    </w:p>
    <w:p w:rsidR="004E2CA1" w:rsidRDefault="004E2CA1">
      <w:pPr>
        <w:pStyle w:val="Index1"/>
        <w:tabs>
          <w:tab w:val="right" w:leader="dot" w:pos="3315"/>
        </w:tabs>
        <w:rPr>
          <w:noProof/>
        </w:rPr>
      </w:pPr>
      <w:r>
        <w:rPr>
          <w:noProof/>
        </w:rPr>
        <w:t>statisches Datenobjekt</w:t>
      </w:r>
      <w:r>
        <w:rPr>
          <w:noProof/>
        </w:rPr>
        <w:tab/>
        <w:t>1</w:t>
      </w:r>
    </w:p>
    <w:p w:rsidR="004E2CA1" w:rsidRDefault="004E2CA1">
      <w:pPr>
        <w:pStyle w:val="Index1"/>
        <w:tabs>
          <w:tab w:val="right" w:leader="dot" w:pos="3315"/>
        </w:tabs>
        <w:rPr>
          <w:noProof/>
        </w:rPr>
      </w:pPr>
      <w:r w:rsidRPr="00086A78">
        <w:rPr>
          <w:i/>
          <w:noProof/>
        </w:rPr>
        <w:t>STORAGE_ERROR</w:t>
      </w:r>
      <w:r>
        <w:rPr>
          <w:noProof/>
        </w:rPr>
        <w:tab/>
        <w:t>12</w:t>
      </w:r>
    </w:p>
    <w:p w:rsidR="004E2CA1" w:rsidRPr="009F065B" w:rsidRDefault="004E2CA1">
      <w:pPr>
        <w:pStyle w:val="Indexberschrift"/>
        <w:keepNext/>
        <w:tabs>
          <w:tab w:val="right" w:leader="dot" w:pos="3315"/>
        </w:tabs>
        <w:rPr>
          <w:rFonts w:ascii="Calibri" w:hAnsi="Calibri"/>
          <w:b w:val="0"/>
          <w:bCs w:val="0"/>
          <w:noProof/>
        </w:rPr>
      </w:pPr>
      <w:r>
        <w:rPr>
          <w:noProof/>
        </w:rPr>
        <w:t>T</w:t>
      </w:r>
    </w:p>
    <w:p w:rsidR="004E2CA1" w:rsidRDefault="004E2CA1">
      <w:pPr>
        <w:pStyle w:val="Index1"/>
        <w:tabs>
          <w:tab w:val="right" w:leader="dot" w:pos="3315"/>
        </w:tabs>
        <w:rPr>
          <w:noProof/>
        </w:rPr>
      </w:pPr>
      <w:r>
        <w:rPr>
          <w:noProof/>
        </w:rPr>
        <w:t>Teilbaum</w:t>
      </w:r>
      <w:r>
        <w:rPr>
          <w:noProof/>
        </w:rPr>
        <w:tab/>
        <w:t>31</w:t>
      </w:r>
    </w:p>
    <w:p w:rsidR="004E2CA1" w:rsidRDefault="004E2CA1">
      <w:pPr>
        <w:pStyle w:val="Index1"/>
        <w:tabs>
          <w:tab w:val="right" w:leader="dot" w:pos="3315"/>
        </w:tabs>
        <w:rPr>
          <w:noProof/>
        </w:rPr>
      </w:pPr>
      <w:r>
        <w:rPr>
          <w:noProof/>
        </w:rPr>
        <w:t>Tiefe</w:t>
      </w:r>
      <w:r>
        <w:rPr>
          <w:noProof/>
        </w:rPr>
        <w:tab/>
        <w:t>31</w:t>
      </w:r>
    </w:p>
    <w:p w:rsidR="004E2CA1" w:rsidRPr="009F065B" w:rsidRDefault="004E2CA1">
      <w:pPr>
        <w:pStyle w:val="Indexberschrift"/>
        <w:keepNext/>
        <w:tabs>
          <w:tab w:val="right" w:leader="dot" w:pos="3315"/>
        </w:tabs>
        <w:rPr>
          <w:rFonts w:ascii="Calibri" w:hAnsi="Calibri"/>
          <w:b w:val="0"/>
          <w:bCs w:val="0"/>
          <w:noProof/>
        </w:rPr>
      </w:pPr>
      <w:r>
        <w:rPr>
          <w:noProof/>
        </w:rPr>
        <w:t>U</w:t>
      </w:r>
    </w:p>
    <w:p w:rsidR="004E2CA1" w:rsidRDefault="004E2CA1">
      <w:pPr>
        <w:pStyle w:val="Index1"/>
        <w:tabs>
          <w:tab w:val="right" w:leader="dot" w:pos="3315"/>
        </w:tabs>
        <w:rPr>
          <w:noProof/>
        </w:rPr>
      </w:pPr>
      <w:r>
        <w:rPr>
          <w:noProof/>
        </w:rPr>
        <w:t>unbeschränkter Typ</w:t>
      </w:r>
      <w:r>
        <w:rPr>
          <w:noProof/>
        </w:rPr>
        <w:tab/>
        <w:t>10</w:t>
      </w:r>
    </w:p>
    <w:p w:rsidR="004E2CA1" w:rsidRDefault="004E2CA1">
      <w:pPr>
        <w:pStyle w:val="Index1"/>
        <w:tabs>
          <w:tab w:val="right" w:leader="dot" w:pos="3315"/>
        </w:tabs>
        <w:rPr>
          <w:noProof/>
        </w:rPr>
      </w:pPr>
      <w:r>
        <w:rPr>
          <w:noProof/>
        </w:rPr>
        <w:t>Unchecked_Deallocation</w:t>
      </w:r>
      <w:r>
        <w:rPr>
          <w:noProof/>
        </w:rPr>
        <w:tab/>
        <w:t>13</w:t>
      </w:r>
    </w:p>
    <w:p w:rsidR="004E2CA1" w:rsidRDefault="004E2CA1">
      <w:pPr>
        <w:pStyle w:val="Index1"/>
        <w:tabs>
          <w:tab w:val="right" w:leader="dot" w:pos="3315"/>
        </w:tabs>
        <w:rPr>
          <w:noProof/>
        </w:rPr>
      </w:pPr>
      <w:r>
        <w:rPr>
          <w:noProof/>
        </w:rPr>
        <w:t>unvollständige Typdefinition</w:t>
      </w:r>
      <w:r>
        <w:rPr>
          <w:noProof/>
        </w:rPr>
        <w:tab/>
        <w:t>20</w:t>
      </w:r>
    </w:p>
    <w:p w:rsidR="004E2CA1" w:rsidRPr="009F065B" w:rsidRDefault="004E2CA1">
      <w:pPr>
        <w:pStyle w:val="Indexberschrift"/>
        <w:keepNext/>
        <w:tabs>
          <w:tab w:val="right" w:leader="dot" w:pos="3315"/>
        </w:tabs>
        <w:rPr>
          <w:rFonts w:ascii="Calibri" w:hAnsi="Calibri"/>
          <w:b w:val="0"/>
          <w:bCs w:val="0"/>
          <w:noProof/>
        </w:rPr>
      </w:pPr>
      <w:r>
        <w:rPr>
          <w:noProof/>
        </w:rPr>
        <w:t>V</w:t>
      </w:r>
    </w:p>
    <w:p w:rsidR="004E2CA1" w:rsidRDefault="004E2CA1">
      <w:pPr>
        <w:pStyle w:val="Index1"/>
        <w:tabs>
          <w:tab w:val="right" w:leader="dot" w:pos="3315"/>
        </w:tabs>
        <w:rPr>
          <w:noProof/>
        </w:rPr>
      </w:pPr>
      <w:r>
        <w:rPr>
          <w:noProof/>
        </w:rPr>
        <w:t>Verweis</w:t>
      </w:r>
      <w:r>
        <w:rPr>
          <w:noProof/>
        </w:rPr>
        <w:tab/>
        <w:t>1</w:t>
      </w:r>
    </w:p>
    <w:p w:rsidR="004E2CA1" w:rsidRDefault="004E2CA1">
      <w:pPr>
        <w:pStyle w:val="Index1"/>
        <w:tabs>
          <w:tab w:val="right" w:leader="dot" w:pos="3315"/>
        </w:tabs>
        <w:rPr>
          <w:noProof/>
        </w:rPr>
      </w:pPr>
      <w:r w:rsidRPr="00086A78">
        <w:rPr>
          <w:i/>
          <w:noProof/>
        </w:rPr>
        <w:t>Vorinitialisierung</w:t>
      </w:r>
      <w:r>
        <w:rPr>
          <w:noProof/>
        </w:rPr>
        <w:tab/>
        <w:t>4</w:t>
      </w:r>
    </w:p>
    <w:p w:rsidR="004E2CA1" w:rsidRPr="009F065B" w:rsidRDefault="004E2CA1">
      <w:pPr>
        <w:pStyle w:val="Indexberschrift"/>
        <w:keepNext/>
        <w:tabs>
          <w:tab w:val="right" w:leader="dot" w:pos="3315"/>
        </w:tabs>
        <w:rPr>
          <w:rFonts w:ascii="Calibri" w:hAnsi="Calibri"/>
          <w:b w:val="0"/>
          <w:bCs w:val="0"/>
          <w:noProof/>
        </w:rPr>
      </w:pPr>
      <w:r>
        <w:rPr>
          <w:noProof/>
        </w:rPr>
        <w:t>W</w:t>
      </w:r>
    </w:p>
    <w:p w:rsidR="004E2CA1" w:rsidRDefault="004E2CA1">
      <w:pPr>
        <w:pStyle w:val="Index1"/>
        <w:tabs>
          <w:tab w:val="right" w:leader="dot" w:pos="3315"/>
        </w:tabs>
        <w:rPr>
          <w:noProof/>
        </w:rPr>
      </w:pPr>
      <w:r>
        <w:rPr>
          <w:noProof/>
        </w:rPr>
        <w:t>Wurzel</w:t>
      </w:r>
      <w:r>
        <w:rPr>
          <w:noProof/>
        </w:rPr>
        <w:tab/>
        <w:t>31</w:t>
      </w:r>
    </w:p>
    <w:p w:rsidR="004E2CA1" w:rsidRPr="009F065B" w:rsidRDefault="004E2CA1">
      <w:pPr>
        <w:pStyle w:val="Indexberschrift"/>
        <w:keepNext/>
        <w:tabs>
          <w:tab w:val="right" w:leader="dot" w:pos="3315"/>
        </w:tabs>
        <w:rPr>
          <w:rFonts w:ascii="Calibri" w:hAnsi="Calibri"/>
          <w:b w:val="0"/>
          <w:bCs w:val="0"/>
          <w:noProof/>
        </w:rPr>
      </w:pPr>
      <w:r>
        <w:rPr>
          <w:noProof/>
        </w:rPr>
        <w:t>Z</w:t>
      </w:r>
    </w:p>
    <w:p w:rsidR="004E2CA1" w:rsidRDefault="004E2CA1">
      <w:pPr>
        <w:pStyle w:val="Index1"/>
        <w:tabs>
          <w:tab w:val="right" w:leader="dot" w:pos="3315"/>
        </w:tabs>
        <w:rPr>
          <w:noProof/>
        </w:rPr>
      </w:pPr>
      <w:r>
        <w:rPr>
          <w:noProof/>
        </w:rPr>
        <w:t>Zeiger</w:t>
      </w:r>
      <w:r>
        <w:rPr>
          <w:noProof/>
        </w:rPr>
        <w:tab/>
        <w:t>1, 4</w:t>
      </w:r>
    </w:p>
    <w:p w:rsidR="004E2CA1" w:rsidRDefault="004E2CA1">
      <w:pPr>
        <w:pStyle w:val="Index1"/>
        <w:tabs>
          <w:tab w:val="right" w:leader="dot" w:pos="3315"/>
        </w:tabs>
        <w:rPr>
          <w:noProof/>
        </w:rPr>
      </w:pPr>
      <w:r w:rsidRPr="00086A78">
        <w:rPr>
          <w:i/>
          <w:noProof/>
        </w:rPr>
        <w:t>Zeiger auf unbeschränkte Reihungen</w:t>
      </w:r>
      <w:r>
        <w:rPr>
          <w:noProof/>
        </w:rPr>
        <w:tab/>
        <w:t>10</w:t>
      </w:r>
    </w:p>
    <w:p w:rsidR="004E2CA1" w:rsidRDefault="004E2CA1">
      <w:pPr>
        <w:pStyle w:val="Index1"/>
        <w:tabs>
          <w:tab w:val="right" w:leader="dot" w:pos="3315"/>
        </w:tabs>
        <w:rPr>
          <w:noProof/>
        </w:rPr>
      </w:pPr>
      <w:r w:rsidRPr="00086A78">
        <w:rPr>
          <w:i/>
          <w:noProof/>
        </w:rPr>
        <w:t>Zeiger auf unbeschränkte Verbunde</w:t>
      </w:r>
      <w:r>
        <w:rPr>
          <w:noProof/>
        </w:rPr>
        <w:tab/>
        <w:t>11</w:t>
      </w:r>
    </w:p>
    <w:p w:rsidR="004E2CA1" w:rsidRDefault="004E2CA1">
      <w:pPr>
        <w:pStyle w:val="Index1"/>
        <w:tabs>
          <w:tab w:val="right" w:leader="dot" w:pos="3315"/>
        </w:tabs>
        <w:rPr>
          <w:noProof/>
        </w:rPr>
      </w:pPr>
      <w:r>
        <w:rPr>
          <w:noProof/>
        </w:rPr>
        <w:t>Zieltyp</w:t>
      </w:r>
      <w:r>
        <w:rPr>
          <w:noProof/>
        </w:rPr>
        <w:tab/>
        <w:t>3</w:t>
      </w:r>
    </w:p>
    <w:p w:rsidR="004E2CA1" w:rsidRDefault="004E2CA1">
      <w:pPr>
        <w:pStyle w:val="Index1"/>
        <w:tabs>
          <w:tab w:val="right" w:leader="dot" w:pos="3315"/>
        </w:tabs>
        <w:rPr>
          <w:noProof/>
        </w:rPr>
      </w:pPr>
      <w:r>
        <w:rPr>
          <w:noProof/>
        </w:rPr>
        <w:t>Zieluntertyp</w:t>
      </w:r>
      <w:r>
        <w:rPr>
          <w:noProof/>
        </w:rPr>
        <w:tab/>
        <w:t>3</w:t>
      </w:r>
    </w:p>
    <w:p w:rsidR="004E2CA1" w:rsidRDefault="004E2CA1">
      <w:pPr>
        <w:pStyle w:val="Index1"/>
        <w:tabs>
          <w:tab w:val="right" w:leader="dot" w:pos="3315"/>
        </w:tabs>
        <w:rPr>
          <w:noProof/>
        </w:rPr>
      </w:pPr>
      <w:r>
        <w:rPr>
          <w:noProof/>
        </w:rPr>
        <w:t>Zugriffsattribut</w:t>
      </w:r>
      <w:r>
        <w:rPr>
          <w:noProof/>
        </w:rPr>
        <w:tab/>
        <w:t>58</w:t>
      </w:r>
    </w:p>
    <w:p w:rsidR="004E2CA1" w:rsidRDefault="004E2CA1">
      <w:pPr>
        <w:pStyle w:val="Index1"/>
        <w:tabs>
          <w:tab w:val="right" w:leader="dot" w:pos="3315"/>
        </w:tabs>
        <w:rPr>
          <w:noProof/>
        </w:rPr>
      </w:pPr>
      <w:r>
        <w:rPr>
          <w:noProof/>
        </w:rPr>
        <w:t>Zugriffsobjekt</w:t>
      </w:r>
      <w:r>
        <w:rPr>
          <w:noProof/>
        </w:rPr>
        <w:tab/>
        <w:t>1</w:t>
      </w:r>
    </w:p>
    <w:p w:rsidR="004E2CA1" w:rsidRDefault="004E2CA1">
      <w:pPr>
        <w:pStyle w:val="Index1"/>
        <w:tabs>
          <w:tab w:val="right" w:leader="dot" w:pos="3315"/>
        </w:tabs>
        <w:rPr>
          <w:noProof/>
        </w:rPr>
      </w:pPr>
      <w:r>
        <w:rPr>
          <w:noProof/>
        </w:rPr>
        <w:t>Zugriffsobjekte</w:t>
      </w:r>
      <w:r>
        <w:rPr>
          <w:noProof/>
        </w:rPr>
        <w:tab/>
        <w:t>4</w:t>
      </w:r>
    </w:p>
    <w:p w:rsidR="004E2CA1" w:rsidRDefault="004E2CA1">
      <w:pPr>
        <w:pStyle w:val="Index1"/>
        <w:tabs>
          <w:tab w:val="right" w:leader="dot" w:pos="3315"/>
        </w:tabs>
        <w:rPr>
          <w:noProof/>
        </w:rPr>
      </w:pPr>
      <w:r>
        <w:rPr>
          <w:noProof/>
        </w:rPr>
        <w:t>Zugriffstyp</w:t>
      </w:r>
      <w:r>
        <w:rPr>
          <w:noProof/>
        </w:rPr>
        <w:tab/>
        <w:t>3</w:t>
      </w:r>
    </w:p>
    <w:p w:rsidR="004E2CA1" w:rsidRDefault="004E2CA1">
      <w:pPr>
        <w:pStyle w:val="Index1"/>
        <w:tabs>
          <w:tab w:val="right" w:leader="dot" w:pos="3315"/>
        </w:tabs>
        <w:rPr>
          <w:noProof/>
        </w:rPr>
      </w:pPr>
      <w:r>
        <w:rPr>
          <w:noProof/>
        </w:rPr>
        <w:t>Zugriffswert</w:t>
      </w:r>
      <w:r>
        <w:rPr>
          <w:noProof/>
        </w:rPr>
        <w:tab/>
        <w:t>1</w:t>
      </w:r>
    </w:p>
    <w:p w:rsidR="004E2CA1" w:rsidRDefault="004E2CA1">
      <w:pPr>
        <w:pStyle w:val="Index1"/>
        <w:tabs>
          <w:tab w:val="right" w:leader="dot" w:pos="3315"/>
        </w:tabs>
        <w:rPr>
          <w:noProof/>
        </w:rPr>
      </w:pPr>
      <w:r>
        <w:rPr>
          <w:noProof/>
        </w:rPr>
        <w:t>zusammengesetzter Datentyp</w:t>
      </w:r>
      <w:r>
        <w:rPr>
          <w:noProof/>
        </w:rPr>
        <w:tab/>
        <w:t>9</w:t>
      </w:r>
    </w:p>
    <w:p w:rsidR="004E2CA1" w:rsidRDefault="004E2CA1">
      <w:pPr>
        <w:rPr>
          <w:noProof/>
        </w:rPr>
        <w:sectPr w:rsidR="004E2CA1" w:rsidSect="004E2CA1">
          <w:type w:val="continuous"/>
          <w:pgSz w:w="11907" w:h="16840" w:code="9"/>
          <w:pgMar w:top="1701" w:right="3119" w:bottom="1134" w:left="1418" w:header="720" w:footer="720" w:gutter="0"/>
          <w:pgNumType w:fmt="upperRoman"/>
          <w:cols w:num="2" w:space="720"/>
        </w:sectPr>
      </w:pPr>
    </w:p>
    <w:p w:rsidR="008F595B" w:rsidRDefault="008F595B">
      <w:r>
        <w:fldChar w:fldCharType="end"/>
      </w:r>
    </w:p>
    <w:p w:rsidR="008F595B" w:rsidRDefault="008F595B"/>
    <w:p w:rsidR="008F595B" w:rsidRDefault="008F595B"/>
    <w:p w:rsidR="008F595B" w:rsidRDefault="008F595B"/>
    <w:sectPr w:rsidR="008F595B" w:rsidSect="004E2CA1">
      <w:type w:val="continuous"/>
      <w:pgSz w:w="11907" w:h="16840" w:code="9"/>
      <w:pgMar w:top="1701" w:right="3119" w:bottom="1134" w:left="1418" w:header="720" w:footer="720" w:gutter="0"/>
      <w:pgNumType w:fmt="upp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B97" w:rsidRDefault="00014B97">
      <w:r>
        <w:separator/>
      </w:r>
    </w:p>
  </w:endnote>
  <w:endnote w:type="continuationSeparator" w:id="0">
    <w:p w:rsidR="00014B97" w:rsidRDefault="0001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ixedSy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Style w:val="Fuzeile"/>
      <w:pBdr>
        <w:top w:val="single" w:sz="4" w:space="1" w:color="auto"/>
        <w:left w:val="none" w:sz="0" w:space="0" w:color="auto"/>
        <w:bottom w:val="none" w:sz="0" w:space="0" w:color="auto"/>
        <w:right w:val="none" w:sz="0" w:space="0" w:color="auto"/>
      </w:pBdr>
      <w:ind w:left="-1701" w:right="0"/>
    </w:pPr>
    <w:r>
      <w:t xml:space="preserve">Nur für Ausbildungszwecke an der </w:t>
    </w:r>
    <w:r w:rsidR="002E50CE">
      <w:t>IT</w:t>
    </w:r>
    <w:r>
      <w:t>SBw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Style w:val="Fuzeile"/>
      <w:pBdr>
        <w:top w:val="single" w:sz="4" w:space="1" w:color="auto"/>
        <w:left w:val="none" w:sz="0" w:space="0" w:color="auto"/>
        <w:bottom w:val="none" w:sz="0" w:space="0" w:color="auto"/>
        <w:right w:val="none" w:sz="0" w:space="0" w:color="auto"/>
      </w:pBdr>
    </w:pPr>
    <w:r>
      <w:t xml:space="preserve">Nur für Ausbildungszwecke an </w:t>
    </w:r>
    <w:r w:rsidR="00E9777D">
      <w:t>ITSBw</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AB5328" w:rsidP="00AB5328">
    <w:pPr>
      <w:pStyle w:val="Fuzeile"/>
      <w:pBdr>
        <w:top w:val="none" w:sz="0" w:space="0" w:color="auto"/>
        <w:left w:val="none" w:sz="0" w:space="0" w:color="auto"/>
        <w:bottom w:val="none" w:sz="0" w:space="0" w:color="auto"/>
        <w:right w:val="none" w:sz="0" w:space="0" w:color="auto"/>
      </w:pBdr>
      <w:jc w:val="right"/>
    </w:pPr>
    <w:r>
      <w:t xml:space="preserve">Stand: </w:t>
    </w:r>
    <w:r w:rsidR="00BE2BDA">
      <w:t>10</w:t>
    </w:r>
    <w:r>
      <w:t>/201</w:t>
    </w:r>
    <w:r w:rsidR="0092567B">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328" w:rsidRDefault="00AB5328" w:rsidP="00AB5328">
    <w:pPr>
      <w:pStyle w:val="Fuzeile"/>
      <w:pBdr>
        <w:top w:val="single" w:sz="4" w:space="1" w:color="auto"/>
        <w:left w:val="none" w:sz="0" w:space="0" w:color="auto"/>
        <w:bottom w:val="none" w:sz="0" w:space="0" w:color="auto"/>
        <w:right w:val="none" w:sz="0" w:space="0" w:color="auto"/>
      </w:pBdr>
      <w:ind w:left="-1701" w:right="0"/>
    </w:pPr>
    <w:r>
      <w:t xml:space="preserve">Nur für Ausbildungszwecke an der </w:t>
    </w:r>
    <w:r w:rsidR="002E50CE">
      <w:t>IT</w:t>
    </w:r>
    <w:r>
      <w:t>SB</w:t>
    </w:r>
    <w:r w:rsidR="002E50CE">
      <w:t>w</w:t>
    </w:r>
  </w:p>
  <w:p w:rsidR="00AB5328" w:rsidRDefault="00AB5328" w:rsidP="00AB5328">
    <w:pPr>
      <w:pStyle w:val="Fuzeile"/>
      <w:pBdr>
        <w:top w:val="none" w:sz="0" w:space="0" w:color="auto"/>
        <w:left w:val="none" w:sz="0" w:space="0" w:color="auto"/>
        <w:bottom w:val="none" w:sz="0" w:space="0" w:color="auto"/>
        <w:right w:val="none" w:sz="0" w:space="0" w:color="auto"/>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B97" w:rsidRDefault="00014B97">
      <w:r>
        <w:separator/>
      </w:r>
    </w:p>
  </w:footnote>
  <w:footnote w:type="continuationSeparator" w:id="0">
    <w:p w:rsidR="00014B97" w:rsidRDefault="00014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Bdr>
        <w:bottom w:val="single" w:sz="4" w:space="1" w:color="auto"/>
      </w:pBdr>
      <w:tabs>
        <w:tab w:val="right" w:pos="7370"/>
      </w:tabs>
      <w:ind w:left="-1701"/>
      <w:jc w:val="center"/>
      <w:rPr>
        <w:b/>
      </w:rPr>
    </w:pPr>
    <w:r>
      <w:rPr>
        <w:b/>
      </w:rPr>
      <w:t>Dynamische Datenstrukturen</w:t>
    </w:r>
  </w:p>
  <w:p w:rsidR="008F595B" w:rsidRDefault="008F595B">
    <w:pPr>
      <w:pBdr>
        <w:bottom w:val="single" w:sz="4" w:space="1" w:color="auto"/>
      </w:pBdr>
      <w:tabs>
        <w:tab w:val="right" w:pos="7370"/>
      </w:tabs>
      <w:ind w:left="-1701"/>
      <w:jc w:val="center"/>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772"/>
      <w:gridCol w:w="5953"/>
      <w:gridCol w:w="1701"/>
    </w:tblGrid>
    <w:tr w:rsidR="008F595B">
      <w:tblPrEx>
        <w:tblCellMar>
          <w:top w:w="0" w:type="dxa"/>
          <w:bottom w:w="0" w:type="dxa"/>
        </w:tblCellMar>
      </w:tblPrEx>
      <w:trPr>
        <w:cantSplit/>
      </w:trPr>
      <w:tc>
        <w:tcPr>
          <w:tcW w:w="1772" w:type="dxa"/>
          <w:tcBorders>
            <w:top w:val="single" w:sz="6" w:space="0" w:color="auto"/>
            <w:left w:val="single" w:sz="6" w:space="0" w:color="auto"/>
            <w:bottom w:val="single" w:sz="12" w:space="0" w:color="auto"/>
            <w:right w:val="single" w:sz="6" w:space="0" w:color="auto"/>
          </w:tcBorders>
        </w:tcPr>
        <w:p w:rsidR="008F595B" w:rsidRDefault="008F595B">
          <w:pPr>
            <w:pStyle w:val="Seite"/>
          </w:pPr>
        </w:p>
      </w:tc>
      <w:tc>
        <w:tcPr>
          <w:tcW w:w="5953" w:type="dxa"/>
          <w:tcBorders>
            <w:top w:val="single" w:sz="6" w:space="0" w:color="auto"/>
            <w:left w:val="single" w:sz="6" w:space="0" w:color="auto"/>
            <w:bottom w:val="single" w:sz="12" w:space="0" w:color="auto"/>
            <w:right w:val="single" w:sz="6" w:space="0" w:color="auto"/>
          </w:tcBorders>
        </w:tcPr>
        <w:p w:rsidR="008F595B" w:rsidRDefault="008F595B">
          <w:pPr>
            <w:pStyle w:val="Kopfzeile"/>
          </w:pPr>
          <w:r>
            <w:fldChar w:fldCharType="begin"/>
          </w:r>
          <w:r>
            <w:instrText>STYLEREF  1\n</w:instrText>
          </w:r>
          <w:r>
            <w:fldChar w:fldCharType="separate"/>
          </w:r>
          <w:r w:rsidR="00AD7B8D">
            <w:rPr>
              <w:noProof/>
            </w:rPr>
            <w:t>1</w:t>
          </w:r>
          <w:r>
            <w:fldChar w:fldCharType="end"/>
          </w:r>
          <w:r>
            <w:t xml:space="preserve"> </w:t>
          </w:r>
          <w:r>
            <w:fldChar w:fldCharType="begin"/>
          </w:r>
          <w:r>
            <w:instrText>STYLEREF  1</w:instrText>
          </w:r>
          <w:r>
            <w:fldChar w:fldCharType="separate"/>
          </w:r>
          <w:r w:rsidR="00AD7B8D">
            <w:rPr>
              <w:noProof/>
            </w:rPr>
            <w:t>Dynamische Datenstrukturen</w:t>
          </w:r>
          <w:r>
            <w:fldChar w:fldCharType="end"/>
          </w:r>
        </w:p>
        <w:p w:rsidR="008F595B" w:rsidRDefault="008F595B">
          <w:pPr>
            <w:pStyle w:val="Kopfzeile"/>
          </w:pPr>
          <w:r>
            <w:rPr>
              <w:b w:val="0"/>
              <w:bCs/>
            </w:rPr>
            <w:fldChar w:fldCharType="begin"/>
          </w:r>
          <w:r>
            <w:rPr>
              <w:b w:val="0"/>
              <w:bCs/>
            </w:rPr>
            <w:instrText>STYLEREF  2\n</w:instrText>
          </w:r>
          <w:r>
            <w:rPr>
              <w:b w:val="0"/>
              <w:bCs/>
            </w:rPr>
            <w:fldChar w:fldCharType="separate"/>
          </w:r>
          <w:r w:rsidR="00AD7B8D">
            <w:rPr>
              <w:b w:val="0"/>
              <w:bCs/>
              <w:noProof/>
            </w:rPr>
            <w:t>1.1</w:t>
          </w:r>
          <w:r>
            <w:rPr>
              <w:b w:val="0"/>
              <w:bCs/>
            </w:rPr>
            <w:fldChar w:fldCharType="end"/>
          </w:r>
          <w:r>
            <w:rPr>
              <w:b w:val="0"/>
              <w:bCs/>
            </w:rPr>
            <w:t xml:space="preserve"> </w:t>
          </w:r>
          <w:r>
            <w:rPr>
              <w:b w:val="0"/>
              <w:bCs/>
            </w:rPr>
            <w:fldChar w:fldCharType="begin"/>
          </w:r>
          <w:r>
            <w:rPr>
              <w:b w:val="0"/>
              <w:bCs/>
            </w:rPr>
            <w:instrText>STYLEREF  2</w:instrText>
          </w:r>
          <w:r>
            <w:rPr>
              <w:b w:val="0"/>
              <w:bCs/>
            </w:rPr>
            <w:fldChar w:fldCharType="separate"/>
          </w:r>
          <w:r w:rsidR="00AD7B8D">
            <w:rPr>
              <w:b w:val="0"/>
              <w:bCs/>
              <w:noProof/>
            </w:rPr>
            <w:t>Grundlagen dynamischer Datenstrukturen</w:t>
          </w:r>
          <w:r>
            <w:rPr>
              <w:b w:val="0"/>
              <w:bCs/>
            </w:rPr>
            <w:fldChar w:fldCharType="end"/>
          </w:r>
        </w:p>
      </w:tc>
      <w:tc>
        <w:tcPr>
          <w:tcW w:w="1701" w:type="dxa"/>
          <w:tcBorders>
            <w:top w:val="single" w:sz="6" w:space="0" w:color="auto"/>
            <w:left w:val="single" w:sz="6" w:space="0" w:color="auto"/>
            <w:bottom w:val="single" w:sz="12" w:space="0" w:color="auto"/>
            <w:right w:val="single" w:sz="12" w:space="0" w:color="auto"/>
          </w:tcBorders>
        </w:tcPr>
        <w:p w:rsidR="008F595B" w:rsidRDefault="008F595B">
          <w:pPr>
            <w:pStyle w:val="Seite"/>
          </w:pPr>
          <w:r>
            <w:t>Seite</w:t>
          </w:r>
        </w:p>
        <w:p w:rsidR="008F595B" w:rsidRDefault="008F595B">
          <w:pPr>
            <w:pStyle w:val="Seite"/>
          </w:pPr>
          <w:r>
            <w:rPr>
              <w:rStyle w:val="Seitenzahl"/>
              <w:bCs/>
              <w:sz w:val="24"/>
            </w:rPr>
            <w:fldChar w:fldCharType="begin"/>
          </w:r>
          <w:r>
            <w:rPr>
              <w:rStyle w:val="Seitenzahl"/>
              <w:bCs/>
              <w:sz w:val="24"/>
            </w:rPr>
            <w:instrText xml:space="preserve"> PAGE </w:instrText>
          </w:r>
          <w:r>
            <w:rPr>
              <w:rStyle w:val="Seitenzahl"/>
              <w:bCs/>
              <w:sz w:val="24"/>
            </w:rPr>
            <w:fldChar w:fldCharType="separate"/>
          </w:r>
          <w:r>
            <w:rPr>
              <w:rStyle w:val="Seitenzahl"/>
              <w:bCs/>
              <w:noProof/>
              <w:sz w:val="24"/>
            </w:rPr>
            <w:t>69</w:t>
          </w:r>
          <w:r>
            <w:rPr>
              <w:rStyle w:val="Seitenzahl"/>
              <w:bCs/>
              <w:sz w:val="24"/>
            </w:rPr>
            <w:fldChar w:fldCharType="end"/>
          </w:r>
        </w:p>
      </w:tc>
    </w:tr>
  </w:tbl>
  <w:p w:rsidR="008F595B" w:rsidRDefault="008F595B">
    <w:pPr>
      <w:pStyle w:val="Kopfzeile"/>
      <w:tabs>
        <w:tab w:val="clear" w:pos="9071"/>
      </w:tabs>
      <w:ind w:right="-14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Bdr>
        <w:bottom w:val="single" w:sz="4" w:space="1" w:color="auto"/>
      </w:pBdr>
      <w:tabs>
        <w:tab w:val="right" w:pos="7370"/>
      </w:tabs>
      <w:ind w:left="-1701"/>
    </w:pPr>
    <w:r>
      <w:rPr>
        <w:bCs/>
      </w:rPr>
      <w:t xml:space="preserve">Seite </w:t>
    </w:r>
    <w:r>
      <w:rPr>
        <w:rStyle w:val="Seitenzahl"/>
      </w:rPr>
      <w:fldChar w:fldCharType="begin"/>
    </w:r>
    <w:r>
      <w:rPr>
        <w:rStyle w:val="Seitenzahl"/>
      </w:rPr>
      <w:instrText xml:space="preserve"> PAGE </w:instrText>
    </w:r>
    <w:r>
      <w:rPr>
        <w:rStyle w:val="Seitenzahl"/>
      </w:rPr>
      <w:fldChar w:fldCharType="separate"/>
    </w:r>
    <w:r w:rsidR="001F19B6">
      <w:rPr>
        <w:rStyle w:val="Seitenzahl"/>
        <w:noProof/>
      </w:rPr>
      <w:t>26</w:t>
    </w:r>
    <w:r>
      <w:rPr>
        <w:rStyle w:val="Seitenzahl"/>
      </w:rPr>
      <w:fldChar w:fldCharType="end"/>
    </w:r>
    <w:r>
      <w:rPr>
        <w:rStyle w:val="Seitenzahl"/>
      </w:rPr>
      <w:tab/>
    </w:r>
    <w:r>
      <w:rPr>
        <w:bCs/>
      </w:rPr>
      <w:fldChar w:fldCharType="begin"/>
    </w:r>
    <w:r>
      <w:rPr>
        <w:bCs/>
      </w:rPr>
      <w:instrText xml:space="preserve"> STYLEREF \n "Überschrift 1" \* MERGEFORMAT </w:instrText>
    </w:r>
    <w:r>
      <w:rPr>
        <w:bCs/>
      </w:rPr>
      <w:fldChar w:fldCharType="separate"/>
    </w:r>
    <w:r w:rsidR="001F19B6">
      <w:rPr>
        <w:bCs/>
        <w:noProof/>
      </w:rPr>
      <w:t>1</w:t>
    </w:r>
    <w:r>
      <w:rPr>
        <w:bCs/>
      </w:rPr>
      <w:fldChar w:fldCharType="end"/>
    </w:r>
    <w:r>
      <w:rPr>
        <w:bCs/>
      </w:rPr>
      <w:t xml:space="preserve"> </w:t>
    </w:r>
    <w:r>
      <w:rPr>
        <w:bCs/>
      </w:rPr>
      <w:fldChar w:fldCharType="begin"/>
    </w:r>
    <w:r>
      <w:rPr>
        <w:bCs/>
      </w:rPr>
      <w:instrText xml:space="preserve"> STYLEREF "Überschrift 1" \* MERGEFORMAT </w:instrText>
    </w:r>
    <w:r>
      <w:rPr>
        <w:bCs/>
      </w:rPr>
      <w:fldChar w:fldCharType="separate"/>
    </w:r>
    <w:r w:rsidR="001F19B6">
      <w:rPr>
        <w:bCs/>
        <w:noProof/>
      </w:rPr>
      <w:t>Dynamische Datenstrukturen</w:t>
    </w:r>
    <w:r>
      <w:rPr>
        <w:bC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Bdr>
        <w:bottom w:val="single" w:sz="4" w:space="1" w:color="auto"/>
      </w:pBdr>
      <w:tabs>
        <w:tab w:val="right" w:pos="9072"/>
      </w:tabs>
      <w:ind w:right="-1701"/>
    </w:pPr>
    <w:fldSimple w:instr=" STYLEREF \n &quot;Überschrift 2&quot; \* MERGEFORMAT ">
      <w:r w:rsidR="001F19B6">
        <w:rPr>
          <w:noProof/>
        </w:rPr>
        <w:t>1.3</w:t>
      </w:r>
    </w:fldSimple>
    <w:r>
      <w:t xml:space="preserve"> </w:t>
    </w:r>
    <w:fldSimple w:instr=" STYLEREF &quot;Überschrift 2&quot; \* MERGEFORMAT ">
      <w:r w:rsidR="001F19B6">
        <w:rPr>
          <w:noProof/>
        </w:rPr>
        <w:t>Listen</w:t>
      </w:r>
    </w:fldSimple>
    <w:r>
      <w:tab/>
      <w:t xml:space="preserve">Seite </w:t>
    </w:r>
    <w:r>
      <w:rPr>
        <w:rStyle w:val="Seitenzahl"/>
      </w:rPr>
      <w:fldChar w:fldCharType="begin"/>
    </w:r>
    <w:r>
      <w:rPr>
        <w:rStyle w:val="Seitenzahl"/>
      </w:rPr>
      <w:instrText xml:space="preserve"> PAGE </w:instrText>
    </w:r>
    <w:r>
      <w:rPr>
        <w:rStyle w:val="Seitenzahl"/>
      </w:rPr>
      <w:fldChar w:fldCharType="separate"/>
    </w:r>
    <w:r w:rsidR="001F19B6">
      <w:rPr>
        <w:rStyle w:val="Seitenzahl"/>
        <w:noProof/>
      </w:rPr>
      <w:t>27</w:t>
    </w:r>
    <w:r>
      <w:rPr>
        <w:rStyle w:val="Seitenzahl"/>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Bdr>
        <w:bottom w:val="single" w:sz="4" w:space="1" w:color="auto"/>
      </w:pBdr>
      <w:tabs>
        <w:tab w:val="right" w:pos="7370"/>
      </w:tabs>
      <w:ind w:left="-1701"/>
      <w:jc w:val="center"/>
      <w:rPr>
        <w:b/>
      </w:rPr>
    </w:pPr>
    <w:r>
      <w:rPr>
        <w:b/>
      </w:rPr>
      <w:t>Dynamische Datenstrukturen</w:t>
    </w:r>
  </w:p>
  <w:p w:rsidR="008F595B" w:rsidRDefault="008F595B">
    <w:pPr>
      <w:pBdr>
        <w:bottom w:val="single" w:sz="4" w:space="1" w:color="auto"/>
      </w:pBdr>
      <w:tabs>
        <w:tab w:val="right" w:pos="7370"/>
      </w:tabs>
      <w:ind w:left="-1701"/>
      <w:jc w:val="center"/>
    </w:pPr>
    <w:r>
      <w:t>Index</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Bdr>
        <w:bottom w:val="single" w:sz="4" w:space="1" w:color="auto"/>
      </w:pBdr>
      <w:tabs>
        <w:tab w:val="right" w:pos="9072"/>
      </w:tabs>
      <w:ind w:right="-1701"/>
      <w:jc w:val="center"/>
      <w:rPr>
        <w:b/>
      </w:rPr>
    </w:pPr>
    <w:r>
      <w:rPr>
        <w:b/>
      </w:rPr>
      <w:t>Dynamische Datenstrukturen</w:t>
    </w:r>
  </w:p>
  <w:p w:rsidR="008F595B" w:rsidRDefault="008F595B">
    <w:pPr>
      <w:pBdr>
        <w:bottom w:val="single" w:sz="4" w:space="1" w:color="auto"/>
      </w:pBdr>
      <w:tabs>
        <w:tab w:val="right" w:pos="9072"/>
      </w:tabs>
      <w:ind w:right="-1701"/>
      <w:jc w:val="center"/>
    </w:pPr>
    <w:r>
      <w:t>Index</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5B" w:rsidRDefault="008F595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04C03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nsid w:val="0B56130A"/>
    <w:multiLevelType w:val="hybridMultilevel"/>
    <w:tmpl w:val="DDEE8340"/>
    <w:lvl w:ilvl="0" w:tplc="0E4A8F7C">
      <w:start w:val="1"/>
      <w:numFmt w:val="bullet"/>
      <w:pStyle w:val="Standardaufzhlung"/>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8620EAD"/>
    <w:multiLevelType w:val="hybridMultilevel"/>
    <w:tmpl w:val="FE6ACFC6"/>
    <w:lvl w:ilvl="0" w:tplc="5AAC0682">
      <w:start w:val="1"/>
      <w:numFmt w:val="decimal"/>
      <w:pStyle w:val="Standardnummerierung"/>
      <w:lvlText w:val="%1."/>
      <w:lvlJc w:val="left"/>
      <w:pPr>
        <w:tabs>
          <w:tab w:val="num" w:pos="567"/>
        </w:tabs>
        <w:ind w:left="567" w:hanging="567"/>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68B3777B"/>
    <w:multiLevelType w:val="multilevel"/>
    <w:tmpl w:val="04070025"/>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1"/>
  </w:num>
  <w:num w:numId="2">
    <w:abstractNumId w:val="0"/>
  </w:num>
  <w:num w:numId="3">
    <w:abstractNumId w:val="2"/>
  </w:num>
  <w:num w:numId="4">
    <w:abstractNumId w:val="3"/>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mirrorMargins/>
  <w:hideGrammaticalErrors/>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5DD"/>
    <w:rsid w:val="00001CB3"/>
    <w:rsid w:val="00004886"/>
    <w:rsid w:val="00014B97"/>
    <w:rsid w:val="00016476"/>
    <w:rsid w:val="00021EBF"/>
    <w:rsid w:val="00032027"/>
    <w:rsid w:val="00040C57"/>
    <w:rsid w:val="0006641F"/>
    <w:rsid w:val="00067E31"/>
    <w:rsid w:val="000A3F6E"/>
    <w:rsid w:val="000A7450"/>
    <w:rsid w:val="000B4DF1"/>
    <w:rsid w:val="000B7B04"/>
    <w:rsid w:val="000F00BF"/>
    <w:rsid w:val="000F6AB0"/>
    <w:rsid w:val="00116B21"/>
    <w:rsid w:val="00116E3A"/>
    <w:rsid w:val="00123BA4"/>
    <w:rsid w:val="0012560A"/>
    <w:rsid w:val="00130F76"/>
    <w:rsid w:val="00141B97"/>
    <w:rsid w:val="00147258"/>
    <w:rsid w:val="0016243F"/>
    <w:rsid w:val="00174514"/>
    <w:rsid w:val="001776B9"/>
    <w:rsid w:val="00184301"/>
    <w:rsid w:val="00184654"/>
    <w:rsid w:val="001A3D55"/>
    <w:rsid w:val="001A51B5"/>
    <w:rsid w:val="001B0FED"/>
    <w:rsid w:val="001B2AF5"/>
    <w:rsid w:val="001B782D"/>
    <w:rsid w:val="001C4ED8"/>
    <w:rsid w:val="001C5EBE"/>
    <w:rsid w:val="001D0DFC"/>
    <w:rsid w:val="001D635A"/>
    <w:rsid w:val="001E5D48"/>
    <w:rsid w:val="001E6481"/>
    <w:rsid w:val="001F19B6"/>
    <w:rsid w:val="00203588"/>
    <w:rsid w:val="00203D4D"/>
    <w:rsid w:val="00217D4F"/>
    <w:rsid w:val="002320B5"/>
    <w:rsid w:val="00245B82"/>
    <w:rsid w:val="00254069"/>
    <w:rsid w:val="00274B26"/>
    <w:rsid w:val="00281F25"/>
    <w:rsid w:val="00290A6E"/>
    <w:rsid w:val="00296E72"/>
    <w:rsid w:val="002A2FEC"/>
    <w:rsid w:val="002A72D1"/>
    <w:rsid w:val="002B148E"/>
    <w:rsid w:val="002B23DD"/>
    <w:rsid w:val="002E50CE"/>
    <w:rsid w:val="002E5C3C"/>
    <w:rsid w:val="00301163"/>
    <w:rsid w:val="00312292"/>
    <w:rsid w:val="003721B5"/>
    <w:rsid w:val="003977F5"/>
    <w:rsid w:val="003A0BF7"/>
    <w:rsid w:val="003B6845"/>
    <w:rsid w:val="003C2FD1"/>
    <w:rsid w:val="003E27D7"/>
    <w:rsid w:val="003F3601"/>
    <w:rsid w:val="00432C9E"/>
    <w:rsid w:val="004456FE"/>
    <w:rsid w:val="00482C1A"/>
    <w:rsid w:val="004902A9"/>
    <w:rsid w:val="004916FE"/>
    <w:rsid w:val="0049294F"/>
    <w:rsid w:val="00492997"/>
    <w:rsid w:val="004B1A4A"/>
    <w:rsid w:val="004C7B1B"/>
    <w:rsid w:val="004D08EB"/>
    <w:rsid w:val="004E2CA1"/>
    <w:rsid w:val="00511656"/>
    <w:rsid w:val="00543F47"/>
    <w:rsid w:val="00550F85"/>
    <w:rsid w:val="00560A0C"/>
    <w:rsid w:val="00562896"/>
    <w:rsid w:val="005735B0"/>
    <w:rsid w:val="0059001F"/>
    <w:rsid w:val="00595CAB"/>
    <w:rsid w:val="00596539"/>
    <w:rsid w:val="00597E94"/>
    <w:rsid w:val="005A2FB5"/>
    <w:rsid w:val="005A30AC"/>
    <w:rsid w:val="005A626B"/>
    <w:rsid w:val="005D5F9D"/>
    <w:rsid w:val="005D6BF9"/>
    <w:rsid w:val="005E17D9"/>
    <w:rsid w:val="005F6BC6"/>
    <w:rsid w:val="006073FE"/>
    <w:rsid w:val="00611A51"/>
    <w:rsid w:val="006334E9"/>
    <w:rsid w:val="00677624"/>
    <w:rsid w:val="006A322C"/>
    <w:rsid w:val="006A4E97"/>
    <w:rsid w:val="006B5564"/>
    <w:rsid w:val="006C556F"/>
    <w:rsid w:val="006E4B09"/>
    <w:rsid w:val="006F1189"/>
    <w:rsid w:val="00715A97"/>
    <w:rsid w:val="00722FCC"/>
    <w:rsid w:val="007334D3"/>
    <w:rsid w:val="00756141"/>
    <w:rsid w:val="00757091"/>
    <w:rsid w:val="007635DD"/>
    <w:rsid w:val="00764938"/>
    <w:rsid w:val="00794E7D"/>
    <w:rsid w:val="007A13B8"/>
    <w:rsid w:val="007D7517"/>
    <w:rsid w:val="007E5012"/>
    <w:rsid w:val="007F2D07"/>
    <w:rsid w:val="007F5F69"/>
    <w:rsid w:val="0084487D"/>
    <w:rsid w:val="00845464"/>
    <w:rsid w:val="00847753"/>
    <w:rsid w:val="00875B44"/>
    <w:rsid w:val="00877793"/>
    <w:rsid w:val="00880DF9"/>
    <w:rsid w:val="008A2546"/>
    <w:rsid w:val="008E7B13"/>
    <w:rsid w:val="008F13C4"/>
    <w:rsid w:val="008F1AF0"/>
    <w:rsid w:val="008F20C2"/>
    <w:rsid w:val="008F595B"/>
    <w:rsid w:val="009032FA"/>
    <w:rsid w:val="009059F9"/>
    <w:rsid w:val="0092567B"/>
    <w:rsid w:val="009359EF"/>
    <w:rsid w:val="00962EF3"/>
    <w:rsid w:val="00966132"/>
    <w:rsid w:val="00973A56"/>
    <w:rsid w:val="00987AEC"/>
    <w:rsid w:val="009978B2"/>
    <w:rsid w:val="009C1B0E"/>
    <w:rsid w:val="009C5B52"/>
    <w:rsid w:val="009C6E4A"/>
    <w:rsid w:val="009E0DFC"/>
    <w:rsid w:val="009F065B"/>
    <w:rsid w:val="009F1F7F"/>
    <w:rsid w:val="009F7B29"/>
    <w:rsid w:val="00A04710"/>
    <w:rsid w:val="00A06F08"/>
    <w:rsid w:val="00A07501"/>
    <w:rsid w:val="00A102ED"/>
    <w:rsid w:val="00A112BF"/>
    <w:rsid w:val="00A24525"/>
    <w:rsid w:val="00A271DA"/>
    <w:rsid w:val="00A34E8D"/>
    <w:rsid w:val="00A46A17"/>
    <w:rsid w:val="00A838B9"/>
    <w:rsid w:val="00A83E39"/>
    <w:rsid w:val="00A948DB"/>
    <w:rsid w:val="00AB5328"/>
    <w:rsid w:val="00AB76C8"/>
    <w:rsid w:val="00AC1C3A"/>
    <w:rsid w:val="00AC6BA6"/>
    <w:rsid w:val="00AD7B8D"/>
    <w:rsid w:val="00AE60CA"/>
    <w:rsid w:val="00AE68F4"/>
    <w:rsid w:val="00AF0340"/>
    <w:rsid w:val="00B23E87"/>
    <w:rsid w:val="00B32998"/>
    <w:rsid w:val="00B33A72"/>
    <w:rsid w:val="00B52F8F"/>
    <w:rsid w:val="00B62F07"/>
    <w:rsid w:val="00B634E3"/>
    <w:rsid w:val="00B71668"/>
    <w:rsid w:val="00B74732"/>
    <w:rsid w:val="00B75E04"/>
    <w:rsid w:val="00B8332B"/>
    <w:rsid w:val="00B87095"/>
    <w:rsid w:val="00BA72A8"/>
    <w:rsid w:val="00BD198C"/>
    <w:rsid w:val="00BD5F9D"/>
    <w:rsid w:val="00BE2BDA"/>
    <w:rsid w:val="00BE4037"/>
    <w:rsid w:val="00C32F88"/>
    <w:rsid w:val="00C5754D"/>
    <w:rsid w:val="00C76948"/>
    <w:rsid w:val="00C8128C"/>
    <w:rsid w:val="00C8238D"/>
    <w:rsid w:val="00C83431"/>
    <w:rsid w:val="00CA5767"/>
    <w:rsid w:val="00CB721E"/>
    <w:rsid w:val="00CC5E99"/>
    <w:rsid w:val="00D26AB6"/>
    <w:rsid w:val="00D42B83"/>
    <w:rsid w:val="00D449AD"/>
    <w:rsid w:val="00D4575E"/>
    <w:rsid w:val="00D630F7"/>
    <w:rsid w:val="00D66EDC"/>
    <w:rsid w:val="00D71758"/>
    <w:rsid w:val="00D737E2"/>
    <w:rsid w:val="00D85C36"/>
    <w:rsid w:val="00D930FF"/>
    <w:rsid w:val="00D977E1"/>
    <w:rsid w:val="00DB0ABF"/>
    <w:rsid w:val="00DB3796"/>
    <w:rsid w:val="00DD11A1"/>
    <w:rsid w:val="00DD658C"/>
    <w:rsid w:val="00E10706"/>
    <w:rsid w:val="00E40A5A"/>
    <w:rsid w:val="00E52CC4"/>
    <w:rsid w:val="00E538EB"/>
    <w:rsid w:val="00E55486"/>
    <w:rsid w:val="00E74BDA"/>
    <w:rsid w:val="00E75641"/>
    <w:rsid w:val="00E9777D"/>
    <w:rsid w:val="00EA1A6A"/>
    <w:rsid w:val="00EA1B49"/>
    <w:rsid w:val="00EA5167"/>
    <w:rsid w:val="00EB0441"/>
    <w:rsid w:val="00EB05AF"/>
    <w:rsid w:val="00EB2186"/>
    <w:rsid w:val="00EC05AA"/>
    <w:rsid w:val="00ED3EB9"/>
    <w:rsid w:val="00ED571C"/>
    <w:rsid w:val="00ED7098"/>
    <w:rsid w:val="00EF25A5"/>
    <w:rsid w:val="00EF33C4"/>
    <w:rsid w:val="00EF4079"/>
    <w:rsid w:val="00F14A64"/>
    <w:rsid w:val="00F5044D"/>
    <w:rsid w:val="00F741E7"/>
    <w:rsid w:val="00FB1586"/>
    <w:rsid w:val="00FE3427"/>
    <w:rsid w:val="00FE5C27"/>
    <w:rsid w:val="00FF77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4"/>
      </w:numPr>
      <w:spacing w:after="360"/>
      <w:jc w:val="left"/>
      <w:outlineLvl w:val="0"/>
    </w:pPr>
    <w:rPr>
      <w:b/>
      <w:sz w:val="36"/>
    </w:rPr>
  </w:style>
  <w:style w:type="paragraph" w:styleId="berschrift2">
    <w:name w:val="heading 2"/>
    <w:basedOn w:val="Standard"/>
    <w:next w:val="Standard"/>
    <w:qFormat/>
    <w:pPr>
      <w:widowControl w:val="0"/>
      <w:numPr>
        <w:ilvl w:val="1"/>
        <w:numId w:val="4"/>
      </w:numPr>
      <w:spacing w:after="360"/>
      <w:jc w:val="left"/>
      <w:outlineLvl w:val="1"/>
    </w:pPr>
    <w:rPr>
      <w:b/>
      <w:sz w:val="32"/>
    </w:rPr>
  </w:style>
  <w:style w:type="paragraph" w:styleId="berschrift3">
    <w:name w:val="heading 3"/>
    <w:basedOn w:val="Standard"/>
    <w:next w:val="Standardeinzug"/>
    <w:qFormat/>
    <w:pPr>
      <w:numPr>
        <w:ilvl w:val="2"/>
        <w:numId w:val="4"/>
      </w:numPr>
      <w:spacing w:before="120" w:after="240"/>
      <w:jc w:val="left"/>
      <w:outlineLvl w:val="2"/>
    </w:pPr>
    <w:rPr>
      <w:b/>
      <w:sz w:val="28"/>
    </w:rPr>
  </w:style>
  <w:style w:type="paragraph" w:styleId="berschrift4">
    <w:name w:val="heading 4"/>
    <w:basedOn w:val="Standard"/>
    <w:next w:val="Standardeinzug"/>
    <w:qFormat/>
    <w:pPr>
      <w:numPr>
        <w:ilvl w:val="3"/>
        <w:numId w:val="4"/>
      </w:numPr>
      <w:spacing w:after="240"/>
      <w:jc w:val="left"/>
      <w:outlineLvl w:val="3"/>
    </w:pPr>
    <w:rPr>
      <w:b/>
    </w:rPr>
  </w:style>
  <w:style w:type="paragraph" w:styleId="berschrift5">
    <w:name w:val="heading 5"/>
    <w:basedOn w:val="Standard"/>
    <w:next w:val="Standardeinzug"/>
    <w:qFormat/>
    <w:pPr>
      <w:numPr>
        <w:ilvl w:val="4"/>
        <w:numId w:val="4"/>
      </w:numPr>
      <w:outlineLvl w:val="4"/>
    </w:pPr>
  </w:style>
  <w:style w:type="paragraph" w:styleId="berschrift6">
    <w:name w:val="heading 6"/>
    <w:basedOn w:val="Standard"/>
    <w:next w:val="Standardeinzug"/>
    <w:qFormat/>
    <w:pPr>
      <w:numPr>
        <w:ilvl w:val="5"/>
        <w:numId w:val="4"/>
      </w:numPr>
      <w:outlineLvl w:val="5"/>
    </w:pPr>
    <w:rPr>
      <w:rFonts w:ascii="Courier" w:hAnsi="Courier"/>
      <w:sz w:val="20"/>
      <w:u w:val="single"/>
    </w:rPr>
  </w:style>
  <w:style w:type="paragraph" w:styleId="berschrift7">
    <w:name w:val="heading 7"/>
    <w:basedOn w:val="Standard"/>
    <w:next w:val="Standardeinzug"/>
    <w:qFormat/>
    <w:pPr>
      <w:numPr>
        <w:ilvl w:val="6"/>
        <w:numId w:val="4"/>
      </w:numPr>
      <w:outlineLvl w:val="6"/>
    </w:pPr>
    <w:rPr>
      <w:rFonts w:ascii="Courier" w:hAnsi="Courier"/>
      <w:i/>
      <w:sz w:val="20"/>
    </w:rPr>
  </w:style>
  <w:style w:type="paragraph" w:styleId="berschrift8">
    <w:name w:val="heading 8"/>
    <w:basedOn w:val="Standard"/>
    <w:next w:val="Standardeinzug"/>
    <w:qFormat/>
    <w:pPr>
      <w:numPr>
        <w:ilvl w:val="7"/>
        <w:numId w:val="4"/>
      </w:numPr>
      <w:outlineLvl w:val="7"/>
    </w:pPr>
    <w:rPr>
      <w:rFonts w:ascii="Courier" w:hAnsi="Courier"/>
      <w:i/>
      <w:sz w:val="20"/>
    </w:rPr>
  </w:style>
  <w:style w:type="paragraph" w:styleId="berschrift9">
    <w:name w:val="heading 9"/>
    <w:basedOn w:val="Standard"/>
    <w:next w:val="Standardeinzug"/>
    <w:qFormat/>
    <w:pPr>
      <w:numPr>
        <w:ilvl w:val="8"/>
        <w:numId w:val="4"/>
      </w:numPr>
      <w:outlineLvl w:val="8"/>
    </w:pPr>
    <w:rPr>
      <w:rFonts w:ascii="Courier" w:hAnsi="Courier"/>
      <w:i/>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uiPriority w:val="39"/>
    <w:pPr>
      <w:spacing w:after="0"/>
      <w:ind w:left="240"/>
      <w:jc w:val="left"/>
    </w:pPr>
    <w:rPr>
      <w:szCs w:val="24"/>
    </w:rPr>
  </w:style>
  <w:style w:type="paragraph" w:styleId="Verzeichnis2">
    <w:name w:val="toc 2"/>
    <w:basedOn w:val="Standard"/>
    <w:next w:val="Standard"/>
    <w:uiPriority w:val="39"/>
    <w:pPr>
      <w:spacing w:before="240" w:after="0"/>
      <w:jc w:val="left"/>
    </w:pPr>
    <w:rPr>
      <w:b/>
      <w:bCs/>
      <w:szCs w:val="24"/>
    </w:rPr>
  </w:style>
  <w:style w:type="paragraph" w:styleId="Verzeichnis1">
    <w:name w:val="toc 1"/>
    <w:basedOn w:val="Standard"/>
    <w:next w:val="Standard"/>
    <w:uiPriority w:val="39"/>
    <w:pPr>
      <w:spacing w:before="360" w:after="0"/>
      <w:jc w:val="left"/>
    </w:pPr>
    <w:rPr>
      <w:rFonts w:ascii="Arial" w:hAnsi="Arial"/>
      <w:b/>
      <w:bCs/>
      <w:caps/>
      <w:szCs w:val="28"/>
    </w:rPr>
  </w:style>
  <w:style w:type="paragraph" w:styleId="Index7">
    <w:name w:val="index 7"/>
    <w:basedOn w:val="Standard"/>
    <w:next w:val="Standard"/>
    <w:semiHidden/>
    <w:pPr>
      <w:spacing w:after="0"/>
      <w:ind w:left="1680" w:hanging="240"/>
      <w:jc w:val="left"/>
    </w:pPr>
    <w:rPr>
      <w:szCs w:val="24"/>
    </w:rPr>
  </w:style>
  <w:style w:type="paragraph" w:styleId="Index6">
    <w:name w:val="index 6"/>
    <w:basedOn w:val="Standard"/>
    <w:next w:val="Standard"/>
    <w:semiHidden/>
    <w:pPr>
      <w:spacing w:after="0"/>
      <w:ind w:left="1440" w:hanging="240"/>
      <w:jc w:val="left"/>
    </w:pPr>
    <w:rPr>
      <w:szCs w:val="24"/>
    </w:rPr>
  </w:style>
  <w:style w:type="paragraph" w:styleId="Index5">
    <w:name w:val="index 5"/>
    <w:basedOn w:val="Standard"/>
    <w:next w:val="Standard"/>
    <w:semiHidden/>
    <w:pPr>
      <w:spacing w:after="0"/>
      <w:ind w:left="1200" w:hanging="240"/>
      <w:jc w:val="left"/>
    </w:pPr>
    <w:rPr>
      <w:szCs w:val="24"/>
    </w:rPr>
  </w:style>
  <w:style w:type="paragraph" w:styleId="Index4">
    <w:name w:val="index 4"/>
    <w:basedOn w:val="Standard"/>
    <w:next w:val="Standard"/>
    <w:semiHidden/>
    <w:pPr>
      <w:spacing w:after="0"/>
      <w:ind w:left="960" w:hanging="240"/>
      <w:jc w:val="left"/>
    </w:pPr>
    <w:rPr>
      <w:szCs w:val="24"/>
    </w:rPr>
  </w:style>
  <w:style w:type="paragraph" w:styleId="Index3">
    <w:name w:val="index 3"/>
    <w:basedOn w:val="Standard"/>
    <w:next w:val="Standard"/>
    <w:semiHidden/>
    <w:pPr>
      <w:spacing w:after="0"/>
      <w:ind w:left="720" w:hanging="240"/>
      <w:jc w:val="left"/>
    </w:pPr>
    <w:rPr>
      <w:szCs w:val="24"/>
    </w:rPr>
  </w:style>
  <w:style w:type="paragraph" w:styleId="Index2">
    <w:name w:val="index 2"/>
    <w:basedOn w:val="Standard"/>
    <w:next w:val="Standard"/>
    <w:semiHidden/>
    <w:pPr>
      <w:spacing w:after="0"/>
      <w:ind w:left="480" w:hanging="240"/>
      <w:jc w:val="left"/>
    </w:pPr>
    <w:rPr>
      <w:szCs w:val="24"/>
    </w:rPr>
  </w:style>
  <w:style w:type="paragraph" w:styleId="Index1">
    <w:name w:val="index 1"/>
    <w:basedOn w:val="Standard"/>
    <w:next w:val="Standard"/>
    <w:uiPriority w:val="99"/>
    <w:semiHidden/>
    <w:pPr>
      <w:spacing w:after="0"/>
      <w:ind w:left="240" w:hanging="240"/>
      <w:jc w:val="left"/>
    </w:pPr>
    <w:rPr>
      <w:szCs w:val="24"/>
    </w:rPr>
  </w:style>
  <w:style w:type="character" w:styleId="Zeilennummer">
    <w:name w:val="line number"/>
    <w:basedOn w:val="Absatz-Standardschriftart"/>
  </w:style>
  <w:style w:type="paragraph" w:styleId="Indexberschrift">
    <w:name w:val="index heading"/>
    <w:basedOn w:val="Standard"/>
    <w:next w:val="Index1"/>
    <w:uiPriority w:val="99"/>
    <w:semiHidden/>
    <w:pPr>
      <w:spacing w:before="120"/>
      <w:jc w:val="left"/>
    </w:pPr>
    <w:rPr>
      <w:b/>
      <w:bCs/>
      <w:i/>
      <w:iCs/>
      <w:szCs w:val="24"/>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tabs>
        <w:tab w:val="right" w:pos="9071"/>
      </w:tabs>
      <w:spacing w:before="120"/>
      <w:jc w:val="center"/>
    </w:pPr>
    <w:rPr>
      <w:b/>
    </w:rPr>
  </w:style>
  <w:style w:type="character" w:styleId="Funotenzeichen">
    <w:name w:val="footnote reference"/>
    <w:semiHidden/>
    <w:rPr>
      <w:position w:val="6"/>
      <w:sz w:val="16"/>
    </w:rPr>
  </w:style>
  <w:style w:type="paragraph" w:styleId="Funotentext">
    <w:name w:val="footnote text"/>
    <w:basedOn w:val="Standard"/>
    <w:semiHidden/>
    <w:rPr>
      <w:sz w:val="20"/>
    </w:rPr>
  </w:style>
  <w:style w:type="paragraph" w:styleId="Standardeinzug">
    <w:name w:val="Normal Indent"/>
    <w:basedOn w:val="Standard"/>
    <w:pPr>
      <w:ind w:left="567"/>
    </w:pPr>
  </w:style>
  <w:style w:type="paragraph" w:styleId="Textkrper">
    <w:name w:val="Body Text"/>
    <w:basedOn w:val="Standard"/>
    <w:pPr>
      <w:tabs>
        <w:tab w:val="center" w:pos="4536"/>
      </w:tabs>
      <w:ind w:right="-1702"/>
      <w:jc w:val="left"/>
    </w:pPr>
    <w:rPr>
      <w:sz w:val="40"/>
    </w:rPr>
  </w:style>
  <w:style w:type="paragraph" w:styleId="Index8">
    <w:name w:val="index 8"/>
    <w:basedOn w:val="Standard"/>
    <w:next w:val="Standard"/>
    <w:autoRedefine/>
    <w:semiHidden/>
    <w:pPr>
      <w:spacing w:after="0"/>
      <w:ind w:left="1920" w:hanging="240"/>
      <w:jc w:val="left"/>
    </w:pPr>
    <w:rPr>
      <w:szCs w:val="24"/>
    </w:rPr>
  </w:style>
  <w:style w:type="paragraph" w:styleId="Index9">
    <w:name w:val="index 9"/>
    <w:basedOn w:val="Standard"/>
    <w:next w:val="Standard"/>
    <w:autoRedefine/>
    <w:semiHidden/>
    <w:pPr>
      <w:spacing w:after="0"/>
      <w:ind w:left="2160" w:hanging="240"/>
      <w:jc w:val="left"/>
    </w:pPr>
    <w:rPr>
      <w:szCs w:val="24"/>
    </w:rPr>
  </w:style>
  <w:style w:type="paragraph" w:styleId="Verzeichnis9">
    <w:name w:val="toc 9"/>
    <w:basedOn w:val="Standard"/>
    <w:next w:val="Standard"/>
    <w:autoRedefine/>
    <w:semiHidden/>
    <w:pPr>
      <w:spacing w:after="0"/>
      <w:ind w:left="1680"/>
      <w:jc w:val="left"/>
    </w:pPr>
    <w:rPr>
      <w:szCs w:val="24"/>
    </w:rPr>
  </w:style>
  <w:style w:type="paragraph" w:customStyle="1" w:styleId="Info">
    <w:name w:val="Info"/>
    <w:pPr>
      <w:framePr w:w="1701" w:hSpace="142" w:wrap="around" w:vAnchor="text" w:hAnchor="page" w:xAlign="outside" w:y="1"/>
      <w:jc w:val="center"/>
    </w:pPr>
    <w:rPr>
      <w:rFonts w:ascii="Times New Roman" w:hAnsi="Times New Roman"/>
      <w:i/>
      <w:color w:val="000080"/>
      <w:sz w:val="22"/>
    </w:rPr>
  </w:style>
  <w:style w:type="paragraph" w:customStyle="1" w:styleId="Standardaufzhlung">
    <w:name w:val="Standardaufzählung"/>
    <w:basedOn w:val="Standard"/>
    <w:pPr>
      <w:numPr>
        <w:numId w:val="1"/>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Seite">
    <w:name w:val="Seite"/>
    <w:basedOn w:val="Kopfzeile"/>
    <w:pPr>
      <w:spacing w:line="240" w:lineRule="atLeast"/>
    </w:pPr>
    <w:rPr>
      <w:b w:val="0"/>
      <w:sz w:val="19"/>
    </w:r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Punktaufzhlung">
    <w:name w:val="Punktaufzählung"/>
    <w:basedOn w:val="Standardaufzhlung"/>
    <w:pPr>
      <w:numPr>
        <w:numId w:val="0"/>
      </w:numPr>
      <w:tabs>
        <w:tab w:val="num" w:pos="567"/>
        <w:tab w:val="left" w:pos="851"/>
        <w:tab w:val="left" w:pos="1134"/>
      </w:tabs>
      <w:ind w:left="851" w:hanging="284"/>
    </w:pPr>
  </w:style>
  <w:style w:type="paragraph" w:customStyle="1" w:styleId="InfoKasten">
    <w:name w:val="InfoKasten"/>
    <w:basedOn w:val="Info"/>
    <w:pPr>
      <w:framePr w:wrap="around"/>
      <w:pBdr>
        <w:top w:val="single" w:sz="6" w:space="1" w:color="auto" w:shadow="1"/>
        <w:left w:val="single" w:sz="6" w:space="1" w:color="auto" w:shadow="1"/>
        <w:bottom w:val="single" w:sz="6" w:space="1" w:color="auto" w:shadow="1"/>
        <w:right w:val="single" w:sz="6" w:space="1" w:color="auto" w:shadow="1"/>
      </w:pBdr>
      <w:shd w:val="pct20" w:color="auto" w:fill="auto"/>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spacing w:line="288" w:lineRule="exact"/>
      <w:ind w:left="1134" w:right="1133"/>
      <w:jc w:val="center"/>
    </w:pPr>
    <w:rPr>
      <w:rFonts w:ascii="Arial" w:hAnsi="Arial"/>
      <w:b/>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2cm-Einzug">
    <w:name w:val="2cm-Einzug"/>
    <w:basedOn w:val="2cm-Aufzhlung"/>
    <w:pPr>
      <w:tabs>
        <w:tab w:val="clear" w:pos="0"/>
        <w:tab w:val="left" w:pos="1701"/>
      </w:tabs>
      <w:ind w:firstLine="0"/>
    </w:p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Kasten">
    <w:name w:val="Kasten"/>
    <w:basedOn w:val="Standard"/>
    <w:pPr>
      <w:pBdr>
        <w:top w:val="single" w:sz="6" w:space="6" w:color="auto" w:shadow="1"/>
        <w:left w:val="single" w:sz="6" w:space="1" w:color="auto" w:shadow="1"/>
        <w:bottom w:val="single" w:sz="6" w:space="6" w:color="auto" w:shadow="1"/>
        <w:right w:val="single" w:sz="6" w:space="1" w:color="auto" w:shadow="1"/>
      </w:pBdr>
      <w:spacing w:before="240" w:after="240"/>
      <w:ind w:left="567" w:right="567"/>
      <w:jc w:val="center"/>
    </w:pPr>
  </w:style>
  <w:style w:type="paragraph" w:customStyle="1" w:styleId="TabellenTitel">
    <w:name w:val="TabellenTitel"/>
    <w:basedOn w:val="Standard"/>
    <w:pPr>
      <w:spacing w:line="360" w:lineRule="atLeast"/>
      <w:jc w:val="center"/>
    </w:pPr>
    <w:rPr>
      <w:b/>
    </w:rPr>
  </w:style>
  <w:style w:type="paragraph" w:customStyle="1" w:styleId="TabellenZeile">
    <w:name w:val="TabellenZeile"/>
    <w:basedOn w:val="Standard"/>
    <w:pPr>
      <w:spacing w:line="360" w:lineRule="atLeast"/>
    </w:pPr>
  </w:style>
  <w:style w:type="paragraph" w:customStyle="1" w:styleId="Formel">
    <w:name w:val="Formel"/>
    <w:basedOn w:val="Standard"/>
    <w:rPr>
      <w:rFonts w:ascii="Courier" w:hAnsi="Courier"/>
      <w:i/>
    </w:rPr>
  </w:style>
  <w:style w:type="paragraph" w:styleId="Dokumentstruktur">
    <w:name w:val="Document Map"/>
    <w:basedOn w:val="Standard"/>
    <w:semiHidden/>
    <w:pPr>
      <w:shd w:val="clear" w:color="auto" w:fill="000080"/>
    </w:pPr>
    <w:rPr>
      <w:rFonts w:ascii="Tahoma" w:hAnsi="Tahoma" w:cs="Tahoma"/>
    </w:rPr>
  </w:style>
  <w:style w:type="paragraph" w:styleId="Aufzhlungszeichen4">
    <w:name w:val="List Bullet 4"/>
    <w:basedOn w:val="Standard"/>
    <w:autoRedefine/>
    <w:pPr>
      <w:numPr>
        <w:numId w:val="2"/>
      </w:numPr>
      <w:tabs>
        <w:tab w:val="left" w:pos="4536"/>
      </w:tabs>
    </w:pPr>
    <w:rPr>
      <w:lang w:val="en-US"/>
    </w:rPr>
  </w:style>
  <w:style w:type="character" w:styleId="Hyperlink">
    <w:name w:val="Hyperlink"/>
    <w:uiPriority w:val="99"/>
    <w:rPr>
      <w:color w:val="0000FF"/>
      <w:u w:val="single"/>
    </w:rPr>
  </w:style>
  <w:style w:type="paragraph" w:customStyle="1" w:styleId="ka">
    <w:name w:val="ka"/>
    <w:basedOn w:val="2cm-Aufzhlung"/>
    <w:pPr>
      <w:pBdr>
        <w:top w:val="single" w:sz="6" w:space="1" w:color="auto" w:shadow="1"/>
        <w:left w:val="single" w:sz="6" w:space="1" w:color="auto" w:shadow="1"/>
        <w:bottom w:val="single" w:sz="6" w:space="1" w:color="auto" w:shadow="1"/>
        <w:right w:val="single" w:sz="6" w:space="1" w:color="auto" w:shadow="1"/>
      </w:pBdr>
    </w:pPr>
  </w:style>
  <w:style w:type="paragraph" w:customStyle="1" w:styleId="Lsung">
    <w:name w:val="Lösung"/>
    <w:basedOn w:val="Standard"/>
    <w:pPr>
      <w:tabs>
        <w:tab w:val="left" w:pos="851"/>
        <w:tab w:val="left" w:pos="1418"/>
        <w:tab w:val="left" w:pos="1702"/>
        <w:tab w:val="left" w:pos="1985"/>
        <w:tab w:val="left" w:pos="2269"/>
        <w:tab w:val="left" w:pos="2552"/>
        <w:tab w:val="left" w:pos="3119"/>
        <w:tab w:val="left" w:pos="3686"/>
        <w:tab w:val="left" w:pos="4253"/>
        <w:tab w:val="left" w:pos="4820"/>
        <w:tab w:val="left" w:pos="5387"/>
        <w:tab w:val="left" w:pos="5954"/>
        <w:tab w:val="left" w:pos="6521"/>
        <w:tab w:val="left" w:pos="7088"/>
      </w:tabs>
      <w:spacing w:line="290" w:lineRule="atLeast"/>
      <w:ind w:left="567"/>
      <w:jc w:val="left"/>
    </w:pPr>
    <w:rPr>
      <w:rFonts w:ascii="Courier New" w:hAnsi="Courier New"/>
      <w:b/>
      <w:sz w:val="18"/>
    </w:rPr>
  </w:style>
  <w:style w:type="paragraph" w:customStyle="1" w:styleId="margin">
    <w:name w:val="margin"/>
    <w:pPr>
      <w:framePr w:w="1985" w:hSpace="142" w:vSpace="284" w:wrap="around" w:vAnchor="text" w:hAnchor="page" w:xAlign="outside" w:y="1"/>
      <w:jc w:val="both"/>
    </w:pPr>
    <w:rPr>
      <w:rFonts w:ascii="Times New Roman" w:hAnsi="Times New Roman"/>
      <w:i/>
      <w:color w:val="000080"/>
      <w:sz w:val="22"/>
    </w:r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rPr>
      <w:rFonts w:ascii="Courier New" w:hAnsi="Courier New"/>
      <w:b/>
      <w:dstrike w:val="0"/>
      <w:noProof/>
      <w:color w:val="auto"/>
      <w:spacing w:val="0"/>
      <w:w w:val="100"/>
      <w:kern w:val="0"/>
      <w:sz w:val="20"/>
      <w:u w:val="none"/>
      <w:vertAlign w:val="baseline"/>
      <w:lang w:val="de-DE"/>
    </w:rPr>
  </w:style>
  <w:style w:type="character" w:styleId="Seitenzahl">
    <w:name w:val="page number"/>
    <w:basedOn w:val="Absatz-Standardschriftart"/>
  </w:style>
  <w:style w:type="paragraph" w:customStyle="1" w:styleId="Standard4cm">
    <w:name w:val="Standard 4cm"/>
    <w:basedOn w:val="Standard"/>
    <w:pPr>
      <w:ind w:left="2268"/>
    </w:pPr>
  </w:style>
  <w:style w:type="paragraph" w:customStyle="1" w:styleId="Standard5cm">
    <w:name w:val="Standard 5cm"/>
    <w:basedOn w:val="Standard"/>
    <w:pPr>
      <w:ind w:left="2835"/>
    </w:pPr>
  </w:style>
  <w:style w:type="paragraph" w:customStyle="1" w:styleId="Standardnummerierung">
    <w:name w:val="Standardnummerierung"/>
    <w:basedOn w:val="Standardaufzhlung"/>
    <w:pPr>
      <w:numPr>
        <w:numId w:val="3"/>
      </w:numPr>
    </w:pPr>
  </w:style>
  <w:style w:type="paragraph" w:customStyle="1" w:styleId="temp">
    <w:name w:val="temp"/>
    <w:basedOn w:val="Doppelaufzhlung"/>
    <w:pPr>
      <w:pBdr>
        <w:top w:val="single" w:sz="6" w:space="1" w:color="auto" w:shadow="1"/>
        <w:left w:val="single" w:sz="6" w:space="1" w:color="auto" w:shadow="1"/>
        <w:bottom w:val="single" w:sz="6" w:space="1" w:color="auto" w:shadow="1"/>
        <w:right w:val="single" w:sz="6" w:space="1" w:color="auto" w:shadow="1"/>
      </w:pBdr>
      <w:tabs>
        <w:tab w:val="left" w:pos="1134"/>
      </w:tabs>
      <w:ind w:hanging="1134"/>
    </w:pPr>
    <w:rPr>
      <w:rFonts w:ascii="Arial" w:hAnsi="Arial"/>
    </w:rPr>
  </w:style>
  <w:style w:type="paragraph" w:styleId="Textkrper-Zeileneinzug">
    <w:name w:val="Body Text Indent"/>
    <w:basedOn w:val="Standard"/>
    <w:pPr>
      <w:spacing w:before="120"/>
      <w:ind w:left="567"/>
    </w:pPr>
  </w:style>
  <w:style w:type="paragraph" w:styleId="Textkrper-Einzug2">
    <w:name w:val="Body Text Indent 2"/>
    <w:basedOn w:val="Standard"/>
    <w:pPr>
      <w:ind w:left="568"/>
    </w:pPr>
  </w:style>
  <w:style w:type="paragraph" w:styleId="Titel">
    <w:name w:val="Title"/>
    <w:basedOn w:val="Standard"/>
    <w:qFormat/>
    <w:pPr>
      <w:pageBreakBefore/>
      <w:spacing w:before="240" w:after="60"/>
      <w:jc w:val="center"/>
      <w:outlineLvl w:val="0"/>
    </w:pPr>
    <w:rPr>
      <w:rFonts w:ascii="Arial" w:hAnsi="Arial" w:cs="Arial"/>
      <w:b/>
      <w:bCs/>
      <w:kern w:val="28"/>
      <w:sz w:val="32"/>
      <w:szCs w:val="32"/>
    </w:rPr>
  </w:style>
  <w:style w:type="paragraph" w:customStyle="1" w:styleId="berschrift1ohneNum">
    <w:name w:val="Überschrift 1 ohne Num"/>
    <w:basedOn w:val="berschrift1"/>
    <w:next w:val="Standard"/>
    <w:pPr>
      <w:numPr>
        <w:numId w:val="0"/>
      </w:numPr>
    </w:p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DefinitionTerm">
    <w:name w:val="Definition Term"/>
    <w:basedOn w:val="Standard"/>
    <w:next w:val="Standard"/>
    <w:pPr>
      <w:jc w:val="left"/>
    </w:pPr>
    <w:rPr>
      <w:snapToGrid w:val="0"/>
    </w:rPr>
  </w:style>
  <w:style w:type="paragraph" w:customStyle="1" w:styleId="H1">
    <w:name w:val="H1"/>
    <w:basedOn w:val="Standard"/>
    <w:next w:val="Standard"/>
    <w:pPr>
      <w:keepNext/>
      <w:spacing w:before="100" w:after="100"/>
      <w:jc w:val="left"/>
      <w:outlineLvl w:val="1"/>
    </w:pPr>
    <w:rPr>
      <w:b/>
      <w:snapToGrid w:val="0"/>
      <w:kern w:val="36"/>
      <w:sz w:val="48"/>
    </w:rPr>
  </w:style>
  <w:style w:type="paragraph" w:customStyle="1" w:styleId="H4">
    <w:name w:val="H4"/>
    <w:basedOn w:val="Standard"/>
    <w:next w:val="Standard"/>
    <w:pPr>
      <w:keepNext/>
      <w:spacing w:before="100" w:after="100"/>
      <w:jc w:val="left"/>
      <w:outlineLvl w:val="4"/>
    </w:pPr>
    <w:rPr>
      <w:b/>
      <w:snapToGrid w:val="0"/>
    </w:rPr>
  </w:style>
  <w:style w:type="paragraph" w:customStyle="1" w:styleId="Quellen">
    <w:name w:val="Quellen"/>
    <w:basedOn w:val="Standard"/>
    <w:pPr>
      <w:tabs>
        <w:tab w:val="left" w:pos="2269"/>
        <w:tab w:val="left" w:pos="2410"/>
      </w:tabs>
      <w:ind w:left="2410" w:right="310" w:hanging="1984"/>
      <w:jc w:val="left"/>
    </w:pPr>
    <w:rPr>
      <w:sz w:val="19"/>
    </w:rPr>
  </w:style>
  <w:style w:type="paragraph" w:styleId="Textkrper2">
    <w:name w:val="Body Text 2"/>
    <w:basedOn w:val="Standard"/>
    <w:pPr>
      <w:spacing w:before="120"/>
    </w:pPr>
  </w:style>
  <w:style w:type="character" w:customStyle="1" w:styleId="Typewriter">
    <w:name w:val="Typewriter"/>
    <w:rPr>
      <w:rFonts w:ascii="Courier New" w:hAnsi="Courier New"/>
      <w:sz w:val="20"/>
    </w:rPr>
  </w:style>
  <w:style w:type="character" w:styleId="BesuchterHyperlink">
    <w:name w:val="FollowedHyperlink"/>
    <w:rPr>
      <w:color w:val="800080"/>
      <w:u w:val="single"/>
    </w:rPr>
  </w:style>
  <w:style w:type="character" w:customStyle="1" w:styleId="gesperrt">
    <w:name w:val="gesperrt"/>
    <w:rPr>
      <w:rFonts w:ascii="Times New Roman" w:hAnsi="Times New Roman"/>
      <w:dstrike w:val="0"/>
      <w:color w:val="auto"/>
      <w:spacing w:val="40"/>
      <w:sz w:val="24"/>
      <w:u w:val="none"/>
      <w:vertAlign w:val="baseline"/>
    </w:rPr>
  </w:style>
  <w:style w:type="paragraph" w:styleId="Sprechblasentext">
    <w:name w:val="Balloon Text"/>
    <w:basedOn w:val="Standard"/>
    <w:semiHidden/>
    <w:rsid w:val="00763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4"/>
      </w:numPr>
      <w:spacing w:after="360"/>
      <w:jc w:val="left"/>
      <w:outlineLvl w:val="0"/>
    </w:pPr>
    <w:rPr>
      <w:b/>
      <w:sz w:val="36"/>
    </w:rPr>
  </w:style>
  <w:style w:type="paragraph" w:styleId="berschrift2">
    <w:name w:val="heading 2"/>
    <w:basedOn w:val="Standard"/>
    <w:next w:val="Standard"/>
    <w:qFormat/>
    <w:pPr>
      <w:widowControl w:val="0"/>
      <w:numPr>
        <w:ilvl w:val="1"/>
        <w:numId w:val="4"/>
      </w:numPr>
      <w:spacing w:after="360"/>
      <w:jc w:val="left"/>
      <w:outlineLvl w:val="1"/>
    </w:pPr>
    <w:rPr>
      <w:b/>
      <w:sz w:val="32"/>
    </w:rPr>
  </w:style>
  <w:style w:type="paragraph" w:styleId="berschrift3">
    <w:name w:val="heading 3"/>
    <w:basedOn w:val="Standard"/>
    <w:next w:val="Standardeinzug"/>
    <w:qFormat/>
    <w:pPr>
      <w:numPr>
        <w:ilvl w:val="2"/>
        <w:numId w:val="4"/>
      </w:numPr>
      <w:spacing w:before="120" w:after="240"/>
      <w:jc w:val="left"/>
      <w:outlineLvl w:val="2"/>
    </w:pPr>
    <w:rPr>
      <w:b/>
      <w:sz w:val="28"/>
    </w:rPr>
  </w:style>
  <w:style w:type="paragraph" w:styleId="berschrift4">
    <w:name w:val="heading 4"/>
    <w:basedOn w:val="Standard"/>
    <w:next w:val="Standardeinzug"/>
    <w:qFormat/>
    <w:pPr>
      <w:numPr>
        <w:ilvl w:val="3"/>
        <w:numId w:val="4"/>
      </w:numPr>
      <w:spacing w:after="240"/>
      <w:jc w:val="left"/>
      <w:outlineLvl w:val="3"/>
    </w:pPr>
    <w:rPr>
      <w:b/>
    </w:rPr>
  </w:style>
  <w:style w:type="paragraph" w:styleId="berschrift5">
    <w:name w:val="heading 5"/>
    <w:basedOn w:val="Standard"/>
    <w:next w:val="Standardeinzug"/>
    <w:qFormat/>
    <w:pPr>
      <w:numPr>
        <w:ilvl w:val="4"/>
        <w:numId w:val="4"/>
      </w:numPr>
      <w:outlineLvl w:val="4"/>
    </w:pPr>
  </w:style>
  <w:style w:type="paragraph" w:styleId="berschrift6">
    <w:name w:val="heading 6"/>
    <w:basedOn w:val="Standard"/>
    <w:next w:val="Standardeinzug"/>
    <w:qFormat/>
    <w:pPr>
      <w:numPr>
        <w:ilvl w:val="5"/>
        <w:numId w:val="4"/>
      </w:numPr>
      <w:outlineLvl w:val="5"/>
    </w:pPr>
    <w:rPr>
      <w:rFonts w:ascii="Courier" w:hAnsi="Courier"/>
      <w:sz w:val="20"/>
      <w:u w:val="single"/>
    </w:rPr>
  </w:style>
  <w:style w:type="paragraph" w:styleId="berschrift7">
    <w:name w:val="heading 7"/>
    <w:basedOn w:val="Standard"/>
    <w:next w:val="Standardeinzug"/>
    <w:qFormat/>
    <w:pPr>
      <w:numPr>
        <w:ilvl w:val="6"/>
        <w:numId w:val="4"/>
      </w:numPr>
      <w:outlineLvl w:val="6"/>
    </w:pPr>
    <w:rPr>
      <w:rFonts w:ascii="Courier" w:hAnsi="Courier"/>
      <w:i/>
      <w:sz w:val="20"/>
    </w:rPr>
  </w:style>
  <w:style w:type="paragraph" w:styleId="berschrift8">
    <w:name w:val="heading 8"/>
    <w:basedOn w:val="Standard"/>
    <w:next w:val="Standardeinzug"/>
    <w:qFormat/>
    <w:pPr>
      <w:numPr>
        <w:ilvl w:val="7"/>
        <w:numId w:val="4"/>
      </w:numPr>
      <w:outlineLvl w:val="7"/>
    </w:pPr>
    <w:rPr>
      <w:rFonts w:ascii="Courier" w:hAnsi="Courier"/>
      <w:i/>
      <w:sz w:val="20"/>
    </w:rPr>
  </w:style>
  <w:style w:type="paragraph" w:styleId="berschrift9">
    <w:name w:val="heading 9"/>
    <w:basedOn w:val="Standard"/>
    <w:next w:val="Standardeinzug"/>
    <w:qFormat/>
    <w:pPr>
      <w:numPr>
        <w:ilvl w:val="8"/>
        <w:numId w:val="4"/>
      </w:numPr>
      <w:outlineLvl w:val="8"/>
    </w:pPr>
    <w:rPr>
      <w:rFonts w:ascii="Courier" w:hAnsi="Courier"/>
      <w:i/>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uiPriority w:val="39"/>
    <w:pPr>
      <w:spacing w:after="0"/>
      <w:ind w:left="240"/>
      <w:jc w:val="left"/>
    </w:pPr>
    <w:rPr>
      <w:szCs w:val="24"/>
    </w:rPr>
  </w:style>
  <w:style w:type="paragraph" w:styleId="Verzeichnis2">
    <w:name w:val="toc 2"/>
    <w:basedOn w:val="Standard"/>
    <w:next w:val="Standard"/>
    <w:uiPriority w:val="39"/>
    <w:pPr>
      <w:spacing w:before="240" w:after="0"/>
      <w:jc w:val="left"/>
    </w:pPr>
    <w:rPr>
      <w:b/>
      <w:bCs/>
      <w:szCs w:val="24"/>
    </w:rPr>
  </w:style>
  <w:style w:type="paragraph" w:styleId="Verzeichnis1">
    <w:name w:val="toc 1"/>
    <w:basedOn w:val="Standard"/>
    <w:next w:val="Standard"/>
    <w:uiPriority w:val="39"/>
    <w:pPr>
      <w:spacing w:before="360" w:after="0"/>
      <w:jc w:val="left"/>
    </w:pPr>
    <w:rPr>
      <w:rFonts w:ascii="Arial" w:hAnsi="Arial"/>
      <w:b/>
      <w:bCs/>
      <w:caps/>
      <w:szCs w:val="28"/>
    </w:rPr>
  </w:style>
  <w:style w:type="paragraph" w:styleId="Index7">
    <w:name w:val="index 7"/>
    <w:basedOn w:val="Standard"/>
    <w:next w:val="Standard"/>
    <w:semiHidden/>
    <w:pPr>
      <w:spacing w:after="0"/>
      <w:ind w:left="1680" w:hanging="240"/>
      <w:jc w:val="left"/>
    </w:pPr>
    <w:rPr>
      <w:szCs w:val="24"/>
    </w:rPr>
  </w:style>
  <w:style w:type="paragraph" w:styleId="Index6">
    <w:name w:val="index 6"/>
    <w:basedOn w:val="Standard"/>
    <w:next w:val="Standard"/>
    <w:semiHidden/>
    <w:pPr>
      <w:spacing w:after="0"/>
      <w:ind w:left="1440" w:hanging="240"/>
      <w:jc w:val="left"/>
    </w:pPr>
    <w:rPr>
      <w:szCs w:val="24"/>
    </w:rPr>
  </w:style>
  <w:style w:type="paragraph" w:styleId="Index5">
    <w:name w:val="index 5"/>
    <w:basedOn w:val="Standard"/>
    <w:next w:val="Standard"/>
    <w:semiHidden/>
    <w:pPr>
      <w:spacing w:after="0"/>
      <w:ind w:left="1200" w:hanging="240"/>
      <w:jc w:val="left"/>
    </w:pPr>
    <w:rPr>
      <w:szCs w:val="24"/>
    </w:rPr>
  </w:style>
  <w:style w:type="paragraph" w:styleId="Index4">
    <w:name w:val="index 4"/>
    <w:basedOn w:val="Standard"/>
    <w:next w:val="Standard"/>
    <w:semiHidden/>
    <w:pPr>
      <w:spacing w:after="0"/>
      <w:ind w:left="960" w:hanging="240"/>
      <w:jc w:val="left"/>
    </w:pPr>
    <w:rPr>
      <w:szCs w:val="24"/>
    </w:rPr>
  </w:style>
  <w:style w:type="paragraph" w:styleId="Index3">
    <w:name w:val="index 3"/>
    <w:basedOn w:val="Standard"/>
    <w:next w:val="Standard"/>
    <w:semiHidden/>
    <w:pPr>
      <w:spacing w:after="0"/>
      <w:ind w:left="720" w:hanging="240"/>
      <w:jc w:val="left"/>
    </w:pPr>
    <w:rPr>
      <w:szCs w:val="24"/>
    </w:rPr>
  </w:style>
  <w:style w:type="paragraph" w:styleId="Index2">
    <w:name w:val="index 2"/>
    <w:basedOn w:val="Standard"/>
    <w:next w:val="Standard"/>
    <w:semiHidden/>
    <w:pPr>
      <w:spacing w:after="0"/>
      <w:ind w:left="480" w:hanging="240"/>
      <w:jc w:val="left"/>
    </w:pPr>
    <w:rPr>
      <w:szCs w:val="24"/>
    </w:rPr>
  </w:style>
  <w:style w:type="paragraph" w:styleId="Index1">
    <w:name w:val="index 1"/>
    <w:basedOn w:val="Standard"/>
    <w:next w:val="Standard"/>
    <w:uiPriority w:val="99"/>
    <w:semiHidden/>
    <w:pPr>
      <w:spacing w:after="0"/>
      <w:ind w:left="240" w:hanging="240"/>
      <w:jc w:val="left"/>
    </w:pPr>
    <w:rPr>
      <w:szCs w:val="24"/>
    </w:rPr>
  </w:style>
  <w:style w:type="character" w:styleId="Zeilennummer">
    <w:name w:val="line number"/>
    <w:basedOn w:val="Absatz-Standardschriftart"/>
  </w:style>
  <w:style w:type="paragraph" w:styleId="Indexberschrift">
    <w:name w:val="index heading"/>
    <w:basedOn w:val="Standard"/>
    <w:next w:val="Index1"/>
    <w:uiPriority w:val="99"/>
    <w:semiHidden/>
    <w:pPr>
      <w:spacing w:before="120"/>
      <w:jc w:val="left"/>
    </w:pPr>
    <w:rPr>
      <w:b/>
      <w:bCs/>
      <w:i/>
      <w:iCs/>
      <w:szCs w:val="24"/>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tabs>
        <w:tab w:val="right" w:pos="9071"/>
      </w:tabs>
      <w:spacing w:before="120"/>
      <w:jc w:val="center"/>
    </w:pPr>
    <w:rPr>
      <w:b/>
    </w:rPr>
  </w:style>
  <w:style w:type="character" w:styleId="Funotenzeichen">
    <w:name w:val="footnote reference"/>
    <w:semiHidden/>
    <w:rPr>
      <w:position w:val="6"/>
      <w:sz w:val="16"/>
    </w:rPr>
  </w:style>
  <w:style w:type="paragraph" w:styleId="Funotentext">
    <w:name w:val="footnote text"/>
    <w:basedOn w:val="Standard"/>
    <w:semiHidden/>
    <w:rPr>
      <w:sz w:val="20"/>
    </w:rPr>
  </w:style>
  <w:style w:type="paragraph" w:styleId="Standardeinzug">
    <w:name w:val="Normal Indent"/>
    <w:basedOn w:val="Standard"/>
    <w:pPr>
      <w:ind w:left="567"/>
    </w:pPr>
  </w:style>
  <w:style w:type="paragraph" w:styleId="Textkrper">
    <w:name w:val="Body Text"/>
    <w:basedOn w:val="Standard"/>
    <w:pPr>
      <w:tabs>
        <w:tab w:val="center" w:pos="4536"/>
      </w:tabs>
      <w:ind w:right="-1702"/>
      <w:jc w:val="left"/>
    </w:pPr>
    <w:rPr>
      <w:sz w:val="40"/>
    </w:rPr>
  </w:style>
  <w:style w:type="paragraph" w:styleId="Index8">
    <w:name w:val="index 8"/>
    <w:basedOn w:val="Standard"/>
    <w:next w:val="Standard"/>
    <w:autoRedefine/>
    <w:semiHidden/>
    <w:pPr>
      <w:spacing w:after="0"/>
      <w:ind w:left="1920" w:hanging="240"/>
      <w:jc w:val="left"/>
    </w:pPr>
    <w:rPr>
      <w:szCs w:val="24"/>
    </w:rPr>
  </w:style>
  <w:style w:type="paragraph" w:styleId="Index9">
    <w:name w:val="index 9"/>
    <w:basedOn w:val="Standard"/>
    <w:next w:val="Standard"/>
    <w:autoRedefine/>
    <w:semiHidden/>
    <w:pPr>
      <w:spacing w:after="0"/>
      <w:ind w:left="2160" w:hanging="240"/>
      <w:jc w:val="left"/>
    </w:pPr>
    <w:rPr>
      <w:szCs w:val="24"/>
    </w:rPr>
  </w:style>
  <w:style w:type="paragraph" w:styleId="Verzeichnis9">
    <w:name w:val="toc 9"/>
    <w:basedOn w:val="Standard"/>
    <w:next w:val="Standard"/>
    <w:autoRedefine/>
    <w:semiHidden/>
    <w:pPr>
      <w:spacing w:after="0"/>
      <w:ind w:left="1680"/>
      <w:jc w:val="left"/>
    </w:pPr>
    <w:rPr>
      <w:szCs w:val="24"/>
    </w:rPr>
  </w:style>
  <w:style w:type="paragraph" w:customStyle="1" w:styleId="Info">
    <w:name w:val="Info"/>
    <w:pPr>
      <w:framePr w:w="1701" w:hSpace="142" w:wrap="around" w:vAnchor="text" w:hAnchor="page" w:xAlign="outside" w:y="1"/>
      <w:jc w:val="center"/>
    </w:pPr>
    <w:rPr>
      <w:rFonts w:ascii="Times New Roman" w:hAnsi="Times New Roman"/>
      <w:i/>
      <w:color w:val="000080"/>
      <w:sz w:val="22"/>
    </w:rPr>
  </w:style>
  <w:style w:type="paragraph" w:customStyle="1" w:styleId="Standardaufzhlung">
    <w:name w:val="Standardaufzählung"/>
    <w:basedOn w:val="Standard"/>
    <w:pPr>
      <w:numPr>
        <w:numId w:val="1"/>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Seite">
    <w:name w:val="Seite"/>
    <w:basedOn w:val="Kopfzeile"/>
    <w:pPr>
      <w:spacing w:line="240" w:lineRule="atLeast"/>
    </w:pPr>
    <w:rPr>
      <w:b w:val="0"/>
      <w:sz w:val="19"/>
    </w:r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Punktaufzhlung">
    <w:name w:val="Punktaufzählung"/>
    <w:basedOn w:val="Standardaufzhlung"/>
    <w:pPr>
      <w:numPr>
        <w:numId w:val="0"/>
      </w:numPr>
      <w:tabs>
        <w:tab w:val="num" w:pos="567"/>
        <w:tab w:val="left" w:pos="851"/>
        <w:tab w:val="left" w:pos="1134"/>
      </w:tabs>
      <w:ind w:left="851" w:hanging="284"/>
    </w:pPr>
  </w:style>
  <w:style w:type="paragraph" w:customStyle="1" w:styleId="InfoKasten">
    <w:name w:val="InfoKasten"/>
    <w:basedOn w:val="Info"/>
    <w:pPr>
      <w:framePr w:wrap="around"/>
      <w:pBdr>
        <w:top w:val="single" w:sz="6" w:space="1" w:color="auto" w:shadow="1"/>
        <w:left w:val="single" w:sz="6" w:space="1" w:color="auto" w:shadow="1"/>
        <w:bottom w:val="single" w:sz="6" w:space="1" w:color="auto" w:shadow="1"/>
        <w:right w:val="single" w:sz="6" w:space="1" w:color="auto" w:shadow="1"/>
      </w:pBdr>
      <w:shd w:val="pct20" w:color="auto" w:fill="auto"/>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spacing w:line="288" w:lineRule="exact"/>
      <w:ind w:left="1134" w:right="1133"/>
      <w:jc w:val="center"/>
    </w:pPr>
    <w:rPr>
      <w:rFonts w:ascii="Arial" w:hAnsi="Arial"/>
      <w:b/>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2cm-Einzug">
    <w:name w:val="2cm-Einzug"/>
    <w:basedOn w:val="2cm-Aufzhlung"/>
    <w:pPr>
      <w:tabs>
        <w:tab w:val="clear" w:pos="0"/>
        <w:tab w:val="left" w:pos="1701"/>
      </w:tabs>
      <w:ind w:firstLine="0"/>
    </w:p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Kasten">
    <w:name w:val="Kasten"/>
    <w:basedOn w:val="Standard"/>
    <w:pPr>
      <w:pBdr>
        <w:top w:val="single" w:sz="6" w:space="6" w:color="auto" w:shadow="1"/>
        <w:left w:val="single" w:sz="6" w:space="1" w:color="auto" w:shadow="1"/>
        <w:bottom w:val="single" w:sz="6" w:space="6" w:color="auto" w:shadow="1"/>
        <w:right w:val="single" w:sz="6" w:space="1" w:color="auto" w:shadow="1"/>
      </w:pBdr>
      <w:spacing w:before="240" w:after="240"/>
      <w:ind w:left="567" w:right="567"/>
      <w:jc w:val="center"/>
    </w:pPr>
  </w:style>
  <w:style w:type="paragraph" w:customStyle="1" w:styleId="TabellenTitel">
    <w:name w:val="TabellenTitel"/>
    <w:basedOn w:val="Standard"/>
    <w:pPr>
      <w:spacing w:line="360" w:lineRule="atLeast"/>
      <w:jc w:val="center"/>
    </w:pPr>
    <w:rPr>
      <w:b/>
    </w:rPr>
  </w:style>
  <w:style w:type="paragraph" w:customStyle="1" w:styleId="TabellenZeile">
    <w:name w:val="TabellenZeile"/>
    <w:basedOn w:val="Standard"/>
    <w:pPr>
      <w:spacing w:line="360" w:lineRule="atLeast"/>
    </w:pPr>
  </w:style>
  <w:style w:type="paragraph" w:customStyle="1" w:styleId="Formel">
    <w:name w:val="Formel"/>
    <w:basedOn w:val="Standard"/>
    <w:rPr>
      <w:rFonts w:ascii="Courier" w:hAnsi="Courier"/>
      <w:i/>
    </w:rPr>
  </w:style>
  <w:style w:type="paragraph" w:styleId="Dokumentstruktur">
    <w:name w:val="Document Map"/>
    <w:basedOn w:val="Standard"/>
    <w:semiHidden/>
    <w:pPr>
      <w:shd w:val="clear" w:color="auto" w:fill="000080"/>
    </w:pPr>
    <w:rPr>
      <w:rFonts w:ascii="Tahoma" w:hAnsi="Tahoma" w:cs="Tahoma"/>
    </w:rPr>
  </w:style>
  <w:style w:type="paragraph" w:styleId="Aufzhlungszeichen4">
    <w:name w:val="List Bullet 4"/>
    <w:basedOn w:val="Standard"/>
    <w:autoRedefine/>
    <w:pPr>
      <w:numPr>
        <w:numId w:val="2"/>
      </w:numPr>
      <w:tabs>
        <w:tab w:val="left" w:pos="4536"/>
      </w:tabs>
    </w:pPr>
    <w:rPr>
      <w:lang w:val="en-US"/>
    </w:rPr>
  </w:style>
  <w:style w:type="character" w:styleId="Hyperlink">
    <w:name w:val="Hyperlink"/>
    <w:uiPriority w:val="99"/>
    <w:rPr>
      <w:color w:val="0000FF"/>
      <w:u w:val="single"/>
    </w:rPr>
  </w:style>
  <w:style w:type="paragraph" w:customStyle="1" w:styleId="ka">
    <w:name w:val="ka"/>
    <w:basedOn w:val="2cm-Aufzhlung"/>
    <w:pPr>
      <w:pBdr>
        <w:top w:val="single" w:sz="6" w:space="1" w:color="auto" w:shadow="1"/>
        <w:left w:val="single" w:sz="6" w:space="1" w:color="auto" w:shadow="1"/>
        <w:bottom w:val="single" w:sz="6" w:space="1" w:color="auto" w:shadow="1"/>
        <w:right w:val="single" w:sz="6" w:space="1" w:color="auto" w:shadow="1"/>
      </w:pBdr>
    </w:pPr>
  </w:style>
  <w:style w:type="paragraph" w:customStyle="1" w:styleId="Lsung">
    <w:name w:val="Lösung"/>
    <w:basedOn w:val="Standard"/>
    <w:pPr>
      <w:tabs>
        <w:tab w:val="left" w:pos="851"/>
        <w:tab w:val="left" w:pos="1418"/>
        <w:tab w:val="left" w:pos="1702"/>
        <w:tab w:val="left" w:pos="1985"/>
        <w:tab w:val="left" w:pos="2269"/>
        <w:tab w:val="left" w:pos="2552"/>
        <w:tab w:val="left" w:pos="3119"/>
        <w:tab w:val="left" w:pos="3686"/>
        <w:tab w:val="left" w:pos="4253"/>
        <w:tab w:val="left" w:pos="4820"/>
        <w:tab w:val="left" w:pos="5387"/>
        <w:tab w:val="left" w:pos="5954"/>
        <w:tab w:val="left" w:pos="6521"/>
        <w:tab w:val="left" w:pos="7088"/>
      </w:tabs>
      <w:spacing w:line="290" w:lineRule="atLeast"/>
      <w:ind w:left="567"/>
      <w:jc w:val="left"/>
    </w:pPr>
    <w:rPr>
      <w:rFonts w:ascii="Courier New" w:hAnsi="Courier New"/>
      <w:b/>
      <w:sz w:val="18"/>
    </w:rPr>
  </w:style>
  <w:style w:type="paragraph" w:customStyle="1" w:styleId="margin">
    <w:name w:val="margin"/>
    <w:pPr>
      <w:framePr w:w="1985" w:hSpace="142" w:vSpace="284" w:wrap="around" w:vAnchor="text" w:hAnchor="page" w:xAlign="outside" w:y="1"/>
      <w:jc w:val="both"/>
    </w:pPr>
    <w:rPr>
      <w:rFonts w:ascii="Times New Roman" w:hAnsi="Times New Roman"/>
      <w:i/>
      <w:color w:val="000080"/>
      <w:sz w:val="22"/>
    </w:r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rPr>
      <w:rFonts w:ascii="Courier New" w:hAnsi="Courier New"/>
      <w:b/>
      <w:dstrike w:val="0"/>
      <w:noProof/>
      <w:color w:val="auto"/>
      <w:spacing w:val="0"/>
      <w:w w:val="100"/>
      <w:kern w:val="0"/>
      <w:sz w:val="20"/>
      <w:u w:val="none"/>
      <w:vertAlign w:val="baseline"/>
      <w:lang w:val="de-DE"/>
    </w:rPr>
  </w:style>
  <w:style w:type="character" w:styleId="Seitenzahl">
    <w:name w:val="page number"/>
    <w:basedOn w:val="Absatz-Standardschriftart"/>
  </w:style>
  <w:style w:type="paragraph" w:customStyle="1" w:styleId="Standard4cm">
    <w:name w:val="Standard 4cm"/>
    <w:basedOn w:val="Standard"/>
    <w:pPr>
      <w:ind w:left="2268"/>
    </w:pPr>
  </w:style>
  <w:style w:type="paragraph" w:customStyle="1" w:styleId="Standard5cm">
    <w:name w:val="Standard 5cm"/>
    <w:basedOn w:val="Standard"/>
    <w:pPr>
      <w:ind w:left="2835"/>
    </w:pPr>
  </w:style>
  <w:style w:type="paragraph" w:customStyle="1" w:styleId="Standardnummerierung">
    <w:name w:val="Standardnummerierung"/>
    <w:basedOn w:val="Standardaufzhlung"/>
    <w:pPr>
      <w:numPr>
        <w:numId w:val="3"/>
      </w:numPr>
    </w:pPr>
  </w:style>
  <w:style w:type="paragraph" w:customStyle="1" w:styleId="temp">
    <w:name w:val="temp"/>
    <w:basedOn w:val="Doppelaufzhlung"/>
    <w:pPr>
      <w:pBdr>
        <w:top w:val="single" w:sz="6" w:space="1" w:color="auto" w:shadow="1"/>
        <w:left w:val="single" w:sz="6" w:space="1" w:color="auto" w:shadow="1"/>
        <w:bottom w:val="single" w:sz="6" w:space="1" w:color="auto" w:shadow="1"/>
        <w:right w:val="single" w:sz="6" w:space="1" w:color="auto" w:shadow="1"/>
      </w:pBdr>
      <w:tabs>
        <w:tab w:val="left" w:pos="1134"/>
      </w:tabs>
      <w:ind w:hanging="1134"/>
    </w:pPr>
    <w:rPr>
      <w:rFonts w:ascii="Arial" w:hAnsi="Arial"/>
    </w:rPr>
  </w:style>
  <w:style w:type="paragraph" w:styleId="Textkrper-Zeileneinzug">
    <w:name w:val="Body Text Indent"/>
    <w:basedOn w:val="Standard"/>
    <w:pPr>
      <w:spacing w:before="120"/>
      <w:ind w:left="567"/>
    </w:pPr>
  </w:style>
  <w:style w:type="paragraph" w:styleId="Textkrper-Einzug2">
    <w:name w:val="Body Text Indent 2"/>
    <w:basedOn w:val="Standard"/>
    <w:pPr>
      <w:ind w:left="568"/>
    </w:pPr>
  </w:style>
  <w:style w:type="paragraph" w:styleId="Titel">
    <w:name w:val="Title"/>
    <w:basedOn w:val="Standard"/>
    <w:qFormat/>
    <w:pPr>
      <w:pageBreakBefore/>
      <w:spacing w:before="240" w:after="60"/>
      <w:jc w:val="center"/>
      <w:outlineLvl w:val="0"/>
    </w:pPr>
    <w:rPr>
      <w:rFonts w:ascii="Arial" w:hAnsi="Arial" w:cs="Arial"/>
      <w:b/>
      <w:bCs/>
      <w:kern w:val="28"/>
      <w:sz w:val="32"/>
      <w:szCs w:val="32"/>
    </w:rPr>
  </w:style>
  <w:style w:type="paragraph" w:customStyle="1" w:styleId="berschrift1ohneNum">
    <w:name w:val="Überschrift 1 ohne Num"/>
    <w:basedOn w:val="berschrift1"/>
    <w:next w:val="Standard"/>
    <w:pPr>
      <w:numPr>
        <w:numId w:val="0"/>
      </w:numPr>
    </w:p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DefinitionTerm">
    <w:name w:val="Definition Term"/>
    <w:basedOn w:val="Standard"/>
    <w:next w:val="Standard"/>
    <w:pPr>
      <w:jc w:val="left"/>
    </w:pPr>
    <w:rPr>
      <w:snapToGrid w:val="0"/>
    </w:rPr>
  </w:style>
  <w:style w:type="paragraph" w:customStyle="1" w:styleId="H1">
    <w:name w:val="H1"/>
    <w:basedOn w:val="Standard"/>
    <w:next w:val="Standard"/>
    <w:pPr>
      <w:keepNext/>
      <w:spacing w:before="100" w:after="100"/>
      <w:jc w:val="left"/>
      <w:outlineLvl w:val="1"/>
    </w:pPr>
    <w:rPr>
      <w:b/>
      <w:snapToGrid w:val="0"/>
      <w:kern w:val="36"/>
      <w:sz w:val="48"/>
    </w:rPr>
  </w:style>
  <w:style w:type="paragraph" w:customStyle="1" w:styleId="H4">
    <w:name w:val="H4"/>
    <w:basedOn w:val="Standard"/>
    <w:next w:val="Standard"/>
    <w:pPr>
      <w:keepNext/>
      <w:spacing w:before="100" w:after="100"/>
      <w:jc w:val="left"/>
      <w:outlineLvl w:val="4"/>
    </w:pPr>
    <w:rPr>
      <w:b/>
      <w:snapToGrid w:val="0"/>
    </w:rPr>
  </w:style>
  <w:style w:type="paragraph" w:customStyle="1" w:styleId="Quellen">
    <w:name w:val="Quellen"/>
    <w:basedOn w:val="Standard"/>
    <w:pPr>
      <w:tabs>
        <w:tab w:val="left" w:pos="2269"/>
        <w:tab w:val="left" w:pos="2410"/>
      </w:tabs>
      <w:ind w:left="2410" w:right="310" w:hanging="1984"/>
      <w:jc w:val="left"/>
    </w:pPr>
    <w:rPr>
      <w:sz w:val="19"/>
    </w:rPr>
  </w:style>
  <w:style w:type="paragraph" w:styleId="Textkrper2">
    <w:name w:val="Body Text 2"/>
    <w:basedOn w:val="Standard"/>
    <w:pPr>
      <w:spacing w:before="120"/>
    </w:pPr>
  </w:style>
  <w:style w:type="character" w:customStyle="1" w:styleId="Typewriter">
    <w:name w:val="Typewriter"/>
    <w:rPr>
      <w:rFonts w:ascii="Courier New" w:hAnsi="Courier New"/>
      <w:sz w:val="20"/>
    </w:rPr>
  </w:style>
  <w:style w:type="character" w:styleId="BesuchterHyperlink">
    <w:name w:val="FollowedHyperlink"/>
    <w:rPr>
      <w:color w:val="800080"/>
      <w:u w:val="single"/>
    </w:rPr>
  </w:style>
  <w:style w:type="character" w:customStyle="1" w:styleId="gesperrt">
    <w:name w:val="gesperrt"/>
    <w:rPr>
      <w:rFonts w:ascii="Times New Roman" w:hAnsi="Times New Roman"/>
      <w:dstrike w:val="0"/>
      <w:color w:val="auto"/>
      <w:spacing w:val="40"/>
      <w:sz w:val="24"/>
      <w:u w:val="none"/>
      <w:vertAlign w:val="baseline"/>
    </w:rPr>
  </w:style>
  <w:style w:type="paragraph" w:styleId="Sprechblasentext">
    <w:name w:val="Balloon Text"/>
    <w:basedOn w:val="Standard"/>
    <w:semiHidden/>
    <w:rsid w:val="00763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6.wmf"/><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image" Target="media/image27.png"/><Relationship Id="rId63" Type="http://schemas.openxmlformats.org/officeDocument/2006/relationships/image" Target="media/image32.wmf"/><Relationship Id="rId68" Type="http://schemas.openxmlformats.org/officeDocument/2006/relationships/image" Target="media/image35.wmf"/><Relationship Id="rId76" Type="http://schemas.openxmlformats.org/officeDocument/2006/relationships/oleObject" Target="embeddings/Microsoft_Word_97_-_2003_Document4.doc"/><Relationship Id="rId84" Type="http://schemas.openxmlformats.org/officeDocument/2006/relationships/oleObject" Target="embeddings/oleObject23.bin"/><Relationship Id="rId89" Type="http://schemas.openxmlformats.org/officeDocument/2006/relationships/header" Target="header3.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7.wmf"/><Relationship Id="rId9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9.wmf"/><Relationship Id="rId66" Type="http://schemas.openxmlformats.org/officeDocument/2006/relationships/oleObject" Target="embeddings/oleObject19.bin"/><Relationship Id="rId74" Type="http://schemas.openxmlformats.org/officeDocument/2006/relationships/oleObject" Target="embeddings/Microsoft_Word_97_-_2003_Document3.doc"/><Relationship Id="rId79" Type="http://schemas.openxmlformats.org/officeDocument/2006/relationships/image" Target="media/image41.wmf"/><Relationship Id="rId87" Type="http://schemas.openxmlformats.org/officeDocument/2006/relationships/image" Target="media/image45.wmf"/><Relationship Id="rId5" Type="http://schemas.openxmlformats.org/officeDocument/2006/relationships/settings" Target="settings.xml"/><Relationship Id="rId61" Type="http://schemas.openxmlformats.org/officeDocument/2006/relationships/image" Target="media/image31.wmf"/><Relationship Id="rId82" Type="http://schemas.openxmlformats.org/officeDocument/2006/relationships/oleObject" Target="embeddings/oleObject22.bin"/><Relationship Id="rId90" Type="http://schemas.openxmlformats.org/officeDocument/2006/relationships/header" Target="header4.xml"/><Relationship Id="rId95" Type="http://schemas.openxmlformats.org/officeDocument/2006/relationships/header" Target="header8.xml"/><Relationship Id="rId19" Type="http://schemas.openxmlformats.org/officeDocument/2006/relationships/image" Target="media/image5.wmf"/><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7.bin"/><Relationship Id="rId43" Type="http://schemas.openxmlformats.org/officeDocument/2006/relationships/oleObject" Target="embeddings/oleObject10.bin"/><Relationship Id="rId48" Type="http://schemas.openxmlformats.org/officeDocument/2006/relationships/image" Target="media/image23.wmf"/><Relationship Id="rId56" Type="http://schemas.openxmlformats.org/officeDocument/2006/relationships/image" Target="media/image28.wmf"/><Relationship Id="rId64" Type="http://schemas.openxmlformats.org/officeDocument/2006/relationships/oleObject" Target="embeddings/Microsoft_Word_97_-_2003_Document1.doc"/><Relationship Id="rId69" Type="http://schemas.openxmlformats.org/officeDocument/2006/relationships/image" Target="media/image36.wmf"/><Relationship Id="rId77" Type="http://schemas.openxmlformats.org/officeDocument/2006/relationships/image" Target="media/image40.wmf"/><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oleObject" Target="embeddings/oleObject20.bin"/><Relationship Id="rId80" Type="http://schemas.openxmlformats.org/officeDocument/2006/relationships/oleObject" Target="embeddings/oleObject21.bin"/><Relationship Id="rId85" Type="http://schemas.openxmlformats.org/officeDocument/2006/relationships/image" Target="media/image44.wmf"/><Relationship Id="rId93"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oleObject" Target="embeddings/oleObject6.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2.bin"/><Relationship Id="rId41" Type="http://schemas.openxmlformats.org/officeDocument/2006/relationships/oleObject" Target="embeddings/oleObject9.bin"/><Relationship Id="rId54" Type="http://schemas.openxmlformats.org/officeDocument/2006/relationships/image" Target="media/image26.png"/><Relationship Id="rId62" Type="http://schemas.openxmlformats.org/officeDocument/2006/relationships/oleObject" Target="embeddings/oleObject18.bin"/><Relationship Id="rId70" Type="http://schemas.openxmlformats.org/officeDocument/2006/relationships/oleObject" Target="embeddings/Microsoft_Word_97_-_2003_Document2.doc"/><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image" Target="media/image46.wmf"/><Relationship Id="rId91" Type="http://schemas.openxmlformats.org/officeDocument/2006/relationships/header" Target="header5.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oleObject" Target="embeddings/oleObject4.bin"/><Relationship Id="rId36" Type="http://schemas.openxmlformats.org/officeDocument/2006/relationships/image" Target="media/image16.wmf"/><Relationship Id="rId49" Type="http://schemas.openxmlformats.org/officeDocument/2006/relationships/oleObject" Target="embeddings/oleObject13.bin"/><Relationship Id="rId57" Type="http://schemas.openxmlformats.org/officeDocument/2006/relationships/oleObject" Target="embeddings/oleObject16.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17.bin"/><Relationship Id="rId65" Type="http://schemas.openxmlformats.org/officeDocument/2006/relationships/image" Target="media/image33.wmf"/><Relationship Id="rId73" Type="http://schemas.openxmlformats.org/officeDocument/2006/relationships/image" Target="media/image38.wmf"/><Relationship Id="rId78" Type="http://schemas.openxmlformats.org/officeDocument/2006/relationships/oleObject" Target="embeddings/Microsoft_Word_97_-_2003_Document5.doc"/><Relationship Id="rId81" Type="http://schemas.openxmlformats.org/officeDocument/2006/relationships/image" Target="media/image42.wmf"/><Relationship Id="rId86" Type="http://schemas.openxmlformats.org/officeDocument/2006/relationships/oleObject" Target="embeddings/oleObject24.bin"/><Relationship Id="rId94"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1.bin"/><Relationship Id="rId39"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H:\WINWORD\UMDRUCK.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2C732-8687-4003-95BE-747BAE17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UMDRUCK.DOT</Template>
  <TotalTime>0</TotalTime>
  <Pages>30</Pages>
  <Words>11903</Words>
  <Characters>74993</Characters>
  <Application>Microsoft Office Word</Application>
  <DocSecurity>0</DocSecurity>
  <Lines>624</Lines>
  <Paragraphs>173</Paragraphs>
  <ScaleCrop>false</ScaleCrop>
  <HeadingPairs>
    <vt:vector size="2" baseType="variant">
      <vt:variant>
        <vt:lpstr>Titel</vt:lpstr>
      </vt:variant>
      <vt:variant>
        <vt:i4>1</vt:i4>
      </vt:variant>
    </vt:vector>
  </HeadingPairs>
  <TitlesOfParts>
    <vt:vector size="1" baseType="lpstr">
      <vt:lpstr>14</vt:lpstr>
    </vt:vector>
  </TitlesOfParts>
  <Company>Bundeswehr</Company>
  <LinksUpToDate>false</LinksUpToDate>
  <CharactersWithSpaces>86723</CharactersWithSpaces>
  <SharedDoc>false</SharedDoc>
  <HLinks>
    <vt:vector size="162" baseType="variant">
      <vt:variant>
        <vt:i4>2031676</vt:i4>
      </vt:variant>
      <vt:variant>
        <vt:i4>158</vt:i4>
      </vt:variant>
      <vt:variant>
        <vt:i4>0</vt:i4>
      </vt:variant>
      <vt:variant>
        <vt:i4>5</vt:i4>
      </vt:variant>
      <vt:variant>
        <vt:lpwstr/>
      </vt:variant>
      <vt:variant>
        <vt:lpwstr>_Toc528068724</vt:lpwstr>
      </vt:variant>
      <vt:variant>
        <vt:i4>2031676</vt:i4>
      </vt:variant>
      <vt:variant>
        <vt:i4>152</vt:i4>
      </vt:variant>
      <vt:variant>
        <vt:i4>0</vt:i4>
      </vt:variant>
      <vt:variant>
        <vt:i4>5</vt:i4>
      </vt:variant>
      <vt:variant>
        <vt:lpwstr/>
      </vt:variant>
      <vt:variant>
        <vt:lpwstr>_Toc528068723</vt:lpwstr>
      </vt:variant>
      <vt:variant>
        <vt:i4>2031676</vt:i4>
      </vt:variant>
      <vt:variant>
        <vt:i4>146</vt:i4>
      </vt:variant>
      <vt:variant>
        <vt:i4>0</vt:i4>
      </vt:variant>
      <vt:variant>
        <vt:i4>5</vt:i4>
      </vt:variant>
      <vt:variant>
        <vt:lpwstr/>
      </vt:variant>
      <vt:variant>
        <vt:lpwstr>_Toc528068722</vt:lpwstr>
      </vt:variant>
      <vt:variant>
        <vt:i4>2031676</vt:i4>
      </vt:variant>
      <vt:variant>
        <vt:i4>140</vt:i4>
      </vt:variant>
      <vt:variant>
        <vt:i4>0</vt:i4>
      </vt:variant>
      <vt:variant>
        <vt:i4>5</vt:i4>
      </vt:variant>
      <vt:variant>
        <vt:lpwstr/>
      </vt:variant>
      <vt:variant>
        <vt:lpwstr>_Toc528068721</vt:lpwstr>
      </vt:variant>
      <vt:variant>
        <vt:i4>2031676</vt:i4>
      </vt:variant>
      <vt:variant>
        <vt:i4>134</vt:i4>
      </vt:variant>
      <vt:variant>
        <vt:i4>0</vt:i4>
      </vt:variant>
      <vt:variant>
        <vt:i4>5</vt:i4>
      </vt:variant>
      <vt:variant>
        <vt:lpwstr/>
      </vt:variant>
      <vt:variant>
        <vt:lpwstr>_Toc528068720</vt:lpwstr>
      </vt:variant>
      <vt:variant>
        <vt:i4>1835068</vt:i4>
      </vt:variant>
      <vt:variant>
        <vt:i4>128</vt:i4>
      </vt:variant>
      <vt:variant>
        <vt:i4>0</vt:i4>
      </vt:variant>
      <vt:variant>
        <vt:i4>5</vt:i4>
      </vt:variant>
      <vt:variant>
        <vt:lpwstr/>
      </vt:variant>
      <vt:variant>
        <vt:lpwstr>_Toc528068719</vt:lpwstr>
      </vt:variant>
      <vt:variant>
        <vt:i4>1835068</vt:i4>
      </vt:variant>
      <vt:variant>
        <vt:i4>122</vt:i4>
      </vt:variant>
      <vt:variant>
        <vt:i4>0</vt:i4>
      </vt:variant>
      <vt:variant>
        <vt:i4>5</vt:i4>
      </vt:variant>
      <vt:variant>
        <vt:lpwstr/>
      </vt:variant>
      <vt:variant>
        <vt:lpwstr>_Toc528068718</vt:lpwstr>
      </vt:variant>
      <vt:variant>
        <vt:i4>1835068</vt:i4>
      </vt:variant>
      <vt:variant>
        <vt:i4>116</vt:i4>
      </vt:variant>
      <vt:variant>
        <vt:i4>0</vt:i4>
      </vt:variant>
      <vt:variant>
        <vt:i4>5</vt:i4>
      </vt:variant>
      <vt:variant>
        <vt:lpwstr/>
      </vt:variant>
      <vt:variant>
        <vt:lpwstr>_Toc528068717</vt:lpwstr>
      </vt:variant>
      <vt:variant>
        <vt:i4>1835068</vt:i4>
      </vt:variant>
      <vt:variant>
        <vt:i4>110</vt:i4>
      </vt:variant>
      <vt:variant>
        <vt:i4>0</vt:i4>
      </vt:variant>
      <vt:variant>
        <vt:i4>5</vt:i4>
      </vt:variant>
      <vt:variant>
        <vt:lpwstr/>
      </vt:variant>
      <vt:variant>
        <vt:lpwstr>_Toc528068716</vt:lpwstr>
      </vt:variant>
      <vt:variant>
        <vt:i4>1835068</vt:i4>
      </vt:variant>
      <vt:variant>
        <vt:i4>104</vt:i4>
      </vt:variant>
      <vt:variant>
        <vt:i4>0</vt:i4>
      </vt:variant>
      <vt:variant>
        <vt:i4>5</vt:i4>
      </vt:variant>
      <vt:variant>
        <vt:lpwstr/>
      </vt:variant>
      <vt:variant>
        <vt:lpwstr>_Toc528068715</vt:lpwstr>
      </vt:variant>
      <vt:variant>
        <vt:i4>1835068</vt:i4>
      </vt:variant>
      <vt:variant>
        <vt:i4>98</vt:i4>
      </vt:variant>
      <vt:variant>
        <vt:i4>0</vt:i4>
      </vt:variant>
      <vt:variant>
        <vt:i4>5</vt:i4>
      </vt:variant>
      <vt:variant>
        <vt:lpwstr/>
      </vt:variant>
      <vt:variant>
        <vt:lpwstr>_Toc528068714</vt:lpwstr>
      </vt:variant>
      <vt:variant>
        <vt:i4>1835068</vt:i4>
      </vt:variant>
      <vt:variant>
        <vt:i4>92</vt:i4>
      </vt:variant>
      <vt:variant>
        <vt:i4>0</vt:i4>
      </vt:variant>
      <vt:variant>
        <vt:i4>5</vt:i4>
      </vt:variant>
      <vt:variant>
        <vt:lpwstr/>
      </vt:variant>
      <vt:variant>
        <vt:lpwstr>_Toc528068713</vt:lpwstr>
      </vt:variant>
      <vt:variant>
        <vt:i4>1835068</vt:i4>
      </vt:variant>
      <vt:variant>
        <vt:i4>86</vt:i4>
      </vt:variant>
      <vt:variant>
        <vt:i4>0</vt:i4>
      </vt:variant>
      <vt:variant>
        <vt:i4>5</vt:i4>
      </vt:variant>
      <vt:variant>
        <vt:lpwstr/>
      </vt:variant>
      <vt:variant>
        <vt:lpwstr>_Toc528068712</vt:lpwstr>
      </vt:variant>
      <vt:variant>
        <vt:i4>1835068</vt:i4>
      </vt:variant>
      <vt:variant>
        <vt:i4>80</vt:i4>
      </vt:variant>
      <vt:variant>
        <vt:i4>0</vt:i4>
      </vt:variant>
      <vt:variant>
        <vt:i4>5</vt:i4>
      </vt:variant>
      <vt:variant>
        <vt:lpwstr/>
      </vt:variant>
      <vt:variant>
        <vt:lpwstr>_Toc528068711</vt:lpwstr>
      </vt:variant>
      <vt:variant>
        <vt:i4>1835068</vt:i4>
      </vt:variant>
      <vt:variant>
        <vt:i4>74</vt:i4>
      </vt:variant>
      <vt:variant>
        <vt:i4>0</vt:i4>
      </vt:variant>
      <vt:variant>
        <vt:i4>5</vt:i4>
      </vt:variant>
      <vt:variant>
        <vt:lpwstr/>
      </vt:variant>
      <vt:variant>
        <vt:lpwstr>_Toc528068710</vt:lpwstr>
      </vt:variant>
      <vt:variant>
        <vt:i4>1900604</vt:i4>
      </vt:variant>
      <vt:variant>
        <vt:i4>68</vt:i4>
      </vt:variant>
      <vt:variant>
        <vt:i4>0</vt:i4>
      </vt:variant>
      <vt:variant>
        <vt:i4>5</vt:i4>
      </vt:variant>
      <vt:variant>
        <vt:lpwstr/>
      </vt:variant>
      <vt:variant>
        <vt:lpwstr>_Toc528068709</vt:lpwstr>
      </vt:variant>
      <vt:variant>
        <vt:i4>1900604</vt:i4>
      </vt:variant>
      <vt:variant>
        <vt:i4>62</vt:i4>
      </vt:variant>
      <vt:variant>
        <vt:i4>0</vt:i4>
      </vt:variant>
      <vt:variant>
        <vt:i4>5</vt:i4>
      </vt:variant>
      <vt:variant>
        <vt:lpwstr/>
      </vt:variant>
      <vt:variant>
        <vt:lpwstr>_Toc528068708</vt:lpwstr>
      </vt:variant>
      <vt:variant>
        <vt:i4>1900604</vt:i4>
      </vt:variant>
      <vt:variant>
        <vt:i4>56</vt:i4>
      </vt:variant>
      <vt:variant>
        <vt:i4>0</vt:i4>
      </vt:variant>
      <vt:variant>
        <vt:i4>5</vt:i4>
      </vt:variant>
      <vt:variant>
        <vt:lpwstr/>
      </vt:variant>
      <vt:variant>
        <vt:lpwstr>_Toc528068707</vt:lpwstr>
      </vt:variant>
      <vt:variant>
        <vt:i4>1900604</vt:i4>
      </vt:variant>
      <vt:variant>
        <vt:i4>50</vt:i4>
      </vt:variant>
      <vt:variant>
        <vt:i4>0</vt:i4>
      </vt:variant>
      <vt:variant>
        <vt:i4>5</vt:i4>
      </vt:variant>
      <vt:variant>
        <vt:lpwstr/>
      </vt:variant>
      <vt:variant>
        <vt:lpwstr>_Toc528068706</vt:lpwstr>
      </vt:variant>
      <vt:variant>
        <vt:i4>1900604</vt:i4>
      </vt:variant>
      <vt:variant>
        <vt:i4>44</vt:i4>
      </vt:variant>
      <vt:variant>
        <vt:i4>0</vt:i4>
      </vt:variant>
      <vt:variant>
        <vt:i4>5</vt:i4>
      </vt:variant>
      <vt:variant>
        <vt:lpwstr/>
      </vt:variant>
      <vt:variant>
        <vt:lpwstr>_Toc528068705</vt:lpwstr>
      </vt:variant>
      <vt:variant>
        <vt:i4>1900604</vt:i4>
      </vt:variant>
      <vt:variant>
        <vt:i4>38</vt:i4>
      </vt:variant>
      <vt:variant>
        <vt:i4>0</vt:i4>
      </vt:variant>
      <vt:variant>
        <vt:i4>5</vt:i4>
      </vt:variant>
      <vt:variant>
        <vt:lpwstr/>
      </vt:variant>
      <vt:variant>
        <vt:lpwstr>_Toc528068704</vt:lpwstr>
      </vt:variant>
      <vt:variant>
        <vt:i4>1900604</vt:i4>
      </vt:variant>
      <vt:variant>
        <vt:i4>32</vt:i4>
      </vt:variant>
      <vt:variant>
        <vt:i4>0</vt:i4>
      </vt:variant>
      <vt:variant>
        <vt:i4>5</vt:i4>
      </vt:variant>
      <vt:variant>
        <vt:lpwstr/>
      </vt:variant>
      <vt:variant>
        <vt:lpwstr>_Toc528068703</vt:lpwstr>
      </vt:variant>
      <vt:variant>
        <vt:i4>1900604</vt:i4>
      </vt:variant>
      <vt:variant>
        <vt:i4>26</vt:i4>
      </vt:variant>
      <vt:variant>
        <vt:i4>0</vt:i4>
      </vt:variant>
      <vt:variant>
        <vt:i4>5</vt:i4>
      </vt:variant>
      <vt:variant>
        <vt:lpwstr/>
      </vt:variant>
      <vt:variant>
        <vt:lpwstr>_Toc528068702</vt:lpwstr>
      </vt:variant>
      <vt:variant>
        <vt:i4>1900604</vt:i4>
      </vt:variant>
      <vt:variant>
        <vt:i4>20</vt:i4>
      </vt:variant>
      <vt:variant>
        <vt:i4>0</vt:i4>
      </vt:variant>
      <vt:variant>
        <vt:i4>5</vt:i4>
      </vt:variant>
      <vt:variant>
        <vt:lpwstr/>
      </vt:variant>
      <vt:variant>
        <vt:lpwstr>_Toc528068701</vt:lpwstr>
      </vt:variant>
      <vt:variant>
        <vt:i4>1900604</vt:i4>
      </vt:variant>
      <vt:variant>
        <vt:i4>14</vt:i4>
      </vt:variant>
      <vt:variant>
        <vt:i4>0</vt:i4>
      </vt:variant>
      <vt:variant>
        <vt:i4>5</vt:i4>
      </vt:variant>
      <vt:variant>
        <vt:lpwstr/>
      </vt:variant>
      <vt:variant>
        <vt:lpwstr>_Toc528068700</vt:lpwstr>
      </vt:variant>
      <vt:variant>
        <vt:i4>1310781</vt:i4>
      </vt:variant>
      <vt:variant>
        <vt:i4>8</vt:i4>
      </vt:variant>
      <vt:variant>
        <vt:i4>0</vt:i4>
      </vt:variant>
      <vt:variant>
        <vt:i4>5</vt:i4>
      </vt:variant>
      <vt:variant>
        <vt:lpwstr/>
      </vt:variant>
      <vt:variant>
        <vt:lpwstr>_Toc528068699</vt:lpwstr>
      </vt:variant>
      <vt:variant>
        <vt:i4>1310781</vt:i4>
      </vt:variant>
      <vt:variant>
        <vt:i4>2</vt:i4>
      </vt:variant>
      <vt:variant>
        <vt:i4>0</vt:i4>
      </vt:variant>
      <vt:variant>
        <vt:i4>5</vt:i4>
      </vt:variant>
      <vt:variant>
        <vt:lpwstr/>
      </vt:variant>
      <vt:variant>
        <vt:lpwstr>_Toc528068698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dc:title>
  <dc:creator>Jörg Ozimek</dc:creator>
  <cp:lastModifiedBy>Moench Kim</cp:lastModifiedBy>
  <cp:revision>2</cp:revision>
  <cp:lastPrinted>2017-10-18T08:41:00Z</cp:lastPrinted>
  <dcterms:created xsi:type="dcterms:W3CDTF">2019-02-12T13:50:00Z</dcterms:created>
  <dcterms:modified xsi:type="dcterms:W3CDTF">2019-02-12T13:50:00Z</dcterms:modified>
</cp:coreProperties>
</file>